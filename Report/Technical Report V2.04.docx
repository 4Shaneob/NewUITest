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EE954" w14:textId="77777777" w:rsidR="00BB006B" w:rsidRPr="005A04A9" w:rsidRDefault="00BB006B" w:rsidP="00BB006B">
      <w:pPr>
        <w:pStyle w:val="TitleName"/>
        <w:rPr>
          <w:rFonts w:cs="Arial"/>
        </w:rPr>
      </w:pPr>
      <w:bookmarkStart w:id="0" w:name="_Hlk522295763"/>
      <w:bookmarkEnd w:id="0"/>
      <w:smartTag w:uri="urn:schemas-microsoft-com:office:smarttags" w:element="PlaceName">
        <w:r w:rsidRPr="005A04A9">
          <w:rPr>
            <w:rFonts w:cs="Arial"/>
          </w:rPr>
          <w:t>National</w:t>
        </w:r>
      </w:smartTag>
      <w:r w:rsidRPr="005A04A9">
        <w:rPr>
          <w:rFonts w:cs="Arial"/>
        </w:rPr>
        <w:t xml:space="preserve"> </w:t>
      </w:r>
      <w:smartTag w:uri="urn:schemas-microsoft-com:office:smarttags" w:element="PlaceType">
        <w:r w:rsidRPr="005A04A9">
          <w:rPr>
            <w:rFonts w:cs="Arial"/>
          </w:rPr>
          <w:t>College</w:t>
        </w:r>
      </w:smartTag>
      <w:r w:rsidRPr="005A04A9">
        <w:rPr>
          <w:rFonts w:cs="Arial"/>
        </w:rPr>
        <w:t xml:space="preserve"> of </w:t>
      </w:r>
      <w:smartTag w:uri="urn:schemas-microsoft-com:office:smarttags" w:element="place">
        <w:smartTag w:uri="urn:schemas-microsoft-com:office:smarttags" w:element="country-region">
          <w:r w:rsidRPr="005A04A9">
            <w:rPr>
              <w:rFonts w:cs="Arial"/>
            </w:rPr>
            <w:t>Ireland</w:t>
          </w:r>
        </w:smartTag>
      </w:smartTag>
    </w:p>
    <w:p w14:paraId="718A43A8" w14:textId="77777777" w:rsidR="00BB006B" w:rsidRPr="005A04A9" w:rsidRDefault="00BB006B" w:rsidP="00BB006B">
      <w:pPr>
        <w:pStyle w:val="TitleName"/>
        <w:rPr>
          <w:rFonts w:cs="Arial"/>
        </w:rPr>
      </w:pPr>
      <w:r>
        <w:rPr>
          <w:rFonts w:cs="Arial"/>
        </w:rPr>
        <w:t>B</w:t>
      </w:r>
      <w:r w:rsidRPr="005A04A9">
        <w:rPr>
          <w:rFonts w:cs="Arial"/>
        </w:rPr>
        <w:t xml:space="preserve">Sc </w:t>
      </w:r>
      <w:r>
        <w:rPr>
          <w:rFonts w:cs="Arial"/>
        </w:rPr>
        <w:t>in Computing</w:t>
      </w:r>
    </w:p>
    <w:p w14:paraId="605285E1" w14:textId="77777777" w:rsidR="00BB006B" w:rsidRPr="005A04A9" w:rsidRDefault="00BB006B" w:rsidP="00BB006B">
      <w:pPr>
        <w:pStyle w:val="TitleName"/>
        <w:rPr>
          <w:rFonts w:cs="Arial"/>
        </w:rPr>
      </w:pPr>
      <w:r w:rsidRPr="005A04A9">
        <w:rPr>
          <w:rFonts w:cs="Arial"/>
        </w:rPr>
        <w:t>20</w:t>
      </w:r>
      <w:r>
        <w:rPr>
          <w:rFonts w:cs="Arial"/>
        </w:rPr>
        <w:t>14</w:t>
      </w:r>
      <w:r w:rsidRPr="005A04A9">
        <w:rPr>
          <w:rFonts w:cs="Arial"/>
        </w:rPr>
        <w:t>/20</w:t>
      </w:r>
      <w:r>
        <w:rPr>
          <w:rFonts w:cs="Arial"/>
        </w:rPr>
        <w:t>15</w:t>
      </w:r>
    </w:p>
    <w:p w14:paraId="58E700B3" w14:textId="77777777" w:rsidR="00BB006B" w:rsidRPr="005A04A9" w:rsidRDefault="00BB006B" w:rsidP="00BB006B">
      <w:pPr>
        <w:pStyle w:val="TitleName"/>
        <w:rPr>
          <w:rFonts w:cs="Arial"/>
        </w:rPr>
      </w:pPr>
    </w:p>
    <w:p w14:paraId="3112A573" w14:textId="77777777" w:rsidR="00BB006B" w:rsidRPr="005A04A9" w:rsidRDefault="00BB006B" w:rsidP="00BB006B">
      <w:pPr>
        <w:pStyle w:val="TitleName"/>
        <w:rPr>
          <w:rFonts w:cs="Arial"/>
        </w:rPr>
      </w:pPr>
    </w:p>
    <w:p w14:paraId="3361FF20" w14:textId="77777777" w:rsidR="00BB006B" w:rsidRPr="005A04A9" w:rsidRDefault="00BB006B" w:rsidP="00BB006B">
      <w:pPr>
        <w:pStyle w:val="TitleName"/>
        <w:rPr>
          <w:rFonts w:cs="Arial"/>
        </w:rPr>
      </w:pPr>
      <w:r>
        <w:rPr>
          <w:rFonts w:cs="Arial"/>
        </w:rPr>
        <w:t>Shane O’Brien</w:t>
      </w:r>
    </w:p>
    <w:p w14:paraId="51853A01" w14:textId="77777777" w:rsidR="00BB006B" w:rsidRPr="005A04A9" w:rsidRDefault="00BB006B" w:rsidP="00BB006B">
      <w:pPr>
        <w:pStyle w:val="TitleName"/>
        <w:rPr>
          <w:rFonts w:cs="Arial"/>
        </w:rPr>
      </w:pPr>
      <w:r>
        <w:rPr>
          <w:rFonts w:cs="Arial"/>
        </w:rPr>
        <w:t>X11103400</w:t>
      </w:r>
    </w:p>
    <w:p w14:paraId="7F0F07DC" w14:textId="77777777" w:rsidR="00BB006B" w:rsidRPr="005A04A9" w:rsidRDefault="00BB006B" w:rsidP="00BB006B">
      <w:pPr>
        <w:pStyle w:val="TitleName"/>
        <w:rPr>
          <w:rFonts w:cs="Arial"/>
        </w:rPr>
      </w:pPr>
      <w:r>
        <w:rPr>
          <w:rFonts w:cs="Arial"/>
        </w:rPr>
        <w:t>X11103400@student.ncirl.ie</w:t>
      </w:r>
    </w:p>
    <w:p w14:paraId="7EAD7868" w14:textId="77777777" w:rsidR="00BB006B" w:rsidRPr="005A04A9" w:rsidRDefault="00BB006B" w:rsidP="00BB006B">
      <w:pPr>
        <w:rPr>
          <w:rFonts w:cs="Arial"/>
          <w:lang w:val="en-IE"/>
        </w:rPr>
      </w:pPr>
    </w:p>
    <w:p w14:paraId="5FF126CA" w14:textId="77777777" w:rsidR="00BB006B" w:rsidRPr="005A04A9" w:rsidRDefault="00BB006B" w:rsidP="00BB006B">
      <w:pPr>
        <w:pStyle w:val="FullTitle"/>
        <w:rPr>
          <w:rFonts w:cs="Arial"/>
        </w:rPr>
      </w:pPr>
      <w:r>
        <w:rPr>
          <w:rFonts w:cs="Arial"/>
        </w:rPr>
        <w:t xml:space="preserve">It’s </w:t>
      </w:r>
      <w:proofErr w:type="spellStart"/>
      <w:r>
        <w:rPr>
          <w:rFonts w:cs="Arial"/>
        </w:rPr>
        <w:t>POPCORNtime</w:t>
      </w:r>
      <w:proofErr w:type="spellEnd"/>
      <w:r>
        <w:rPr>
          <w:rFonts w:cs="Arial"/>
        </w:rPr>
        <w:t>!</w:t>
      </w:r>
    </w:p>
    <w:p w14:paraId="4169FAB6" w14:textId="77777777" w:rsidR="00BB006B" w:rsidRPr="005A04A9" w:rsidRDefault="00BB006B" w:rsidP="00BB006B">
      <w:pPr>
        <w:pStyle w:val="TitleName"/>
        <w:rPr>
          <w:rFonts w:cs="Arial"/>
        </w:rPr>
      </w:pPr>
      <w:r>
        <w:rPr>
          <w:rFonts w:cs="Arial"/>
        </w:rPr>
        <w:t>Technical Report</w:t>
      </w:r>
    </w:p>
    <w:p w14:paraId="19C3DE1A" w14:textId="77777777" w:rsidR="00BB006B" w:rsidRDefault="00BB006B" w:rsidP="00BB006B">
      <w:pPr>
        <w:rPr>
          <w:lang w:val="en-IE"/>
        </w:rPr>
      </w:pPr>
    </w:p>
    <w:p w14:paraId="0A2C57F3" w14:textId="77777777" w:rsidR="00BB006B" w:rsidRDefault="00BB006B" w:rsidP="00BB006B">
      <w:pPr>
        <w:rPr>
          <w:lang w:val="en-IE"/>
        </w:rPr>
      </w:pPr>
    </w:p>
    <w:p w14:paraId="6236CA36" w14:textId="77777777" w:rsidR="00BB006B" w:rsidRDefault="00BB006B" w:rsidP="00BB006B">
      <w:pPr>
        <w:rPr>
          <w:lang w:val="en-IE"/>
        </w:rPr>
      </w:pPr>
    </w:p>
    <w:p w14:paraId="6AF857A6" w14:textId="77777777" w:rsidR="00BB006B" w:rsidRDefault="00BB006B" w:rsidP="00BB006B">
      <w:pPr>
        <w:rPr>
          <w:lang w:val="en-IE"/>
        </w:rPr>
      </w:pPr>
    </w:p>
    <w:p w14:paraId="544779EF" w14:textId="77777777" w:rsidR="00BB006B" w:rsidRDefault="00BB006B" w:rsidP="00BB006B">
      <w:pPr>
        <w:rPr>
          <w:lang w:val="en-IE"/>
        </w:rPr>
      </w:pPr>
    </w:p>
    <w:p w14:paraId="551D9EC3" w14:textId="77777777" w:rsidR="00BB006B" w:rsidRDefault="00BB006B" w:rsidP="00BB006B">
      <w:pPr>
        <w:rPr>
          <w:lang w:val="en-IE"/>
        </w:rPr>
      </w:pPr>
    </w:p>
    <w:p w14:paraId="6C608FFB" w14:textId="77777777" w:rsidR="00BB006B" w:rsidRDefault="00BB006B" w:rsidP="00BB006B">
      <w:pPr>
        <w:rPr>
          <w:lang w:val="en-IE"/>
        </w:rPr>
      </w:pPr>
    </w:p>
    <w:p w14:paraId="39CDD920" w14:textId="1213A677" w:rsidR="00774E0B" w:rsidRDefault="00BB006B" w:rsidP="005F102A">
      <w:pPr>
        <w:jc w:val="center"/>
      </w:pPr>
      <w:r>
        <w:rPr>
          <w:noProof/>
          <w:lang w:val="en-IE" w:eastAsia="en-IE"/>
        </w:rPr>
        <w:drawing>
          <wp:inline distT="0" distB="0" distL="0" distR="0" wp14:anchorId="0E086791" wp14:editId="7379D5ED">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bookmarkStart w:id="1" w:name="_Toc522305726"/>
    </w:p>
    <w:p w14:paraId="16E5E35F" w14:textId="0CE5CD43" w:rsidR="005F102A" w:rsidRPr="00774E0B" w:rsidRDefault="00774E0B" w:rsidP="00774E0B">
      <w:pPr>
        <w:tabs>
          <w:tab w:val="left" w:pos="5966"/>
        </w:tabs>
      </w:pPr>
      <w:r>
        <w:tab/>
      </w:r>
    </w:p>
    <w:sdt>
      <w:sdtPr>
        <w:rPr>
          <w:b/>
          <w:color w:val="auto"/>
        </w:rPr>
        <w:id w:val="-437911193"/>
        <w:docPartObj>
          <w:docPartGallery w:val="Table of Contents"/>
          <w:docPartUnique/>
        </w:docPartObj>
      </w:sdtPr>
      <w:sdtEndPr>
        <w:rPr>
          <w:rFonts w:ascii="Arial" w:eastAsia="Times New Roman" w:hAnsi="Arial" w:cs="Times New Roman"/>
          <w:bCs/>
          <w:noProof/>
          <w:sz w:val="24"/>
          <w:szCs w:val="24"/>
        </w:rPr>
      </w:sdtEndPr>
      <w:sdtContent>
        <w:p w14:paraId="1BDF0C4A" w14:textId="5F41EF6E" w:rsidR="005F102A" w:rsidRPr="005F102A" w:rsidRDefault="005F102A">
          <w:pPr>
            <w:pStyle w:val="TOCHeading"/>
            <w:rPr>
              <w:b/>
              <w:color w:val="auto"/>
            </w:rPr>
          </w:pPr>
          <w:r w:rsidRPr="005F102A">
            <w:rPr>
              <w:b/>
              <w:color w:val="auto"/>
            </w:rPr>
            <w:t>Table of Contents</w:t>
          </w:r>
          <w:r w:rsidR="00774E0B">
            <w:rPr>
              <w:b/>
              <w:color w:val="auto"/>
            </w:rPr>
            <w:br/>
          </w:r>
        </w:p>
        <w:p w14:paraId="15CB5B63" w14:textId="75882D09" w:rsidR="00774E0B" w:rsidRDefault="005F102A">
          <w:pPr>
            <w:pStyle w:val="TOC1"/>
            <w:tabs>
              <w:tab w:val="right" w:leader="dot" w:pos="8636"/>
            </w:tabs>
            <w:rPr>
              <w:rFonts w:asciiTheme="minorHAnsi" w:eastAsiaTheme="minorEastAsia" w:hAnsiTheme="minorHAnsi" w:cstheme="minorBidi"/>
              <w:noProof/>
              <w:sz w:val="22"/>
              <w:szCs w:val="22"/>
              <w:lang w:val="en-IE" w:eastAsia="en-IE"/>
            </w:rPr>
          </w:pPr>
          <w:r>
            <w:rPr>
              <w:b/>
              <w:bCs/>
              <w:noProof/>
            </w:rPr>
            <w:fldChar w:fldCharType="begin"/>
          </w:r>
          <w:r>
            <w:rPr>
              <w:b/>
              <w:bCs/>
              <w:noProof/>
            </w:rPr>
            <w:instrText xml:space="preserve"> TOC \o "1-3" \h \z \u </w:instrText>
          </w:r>
          <w:r>
            <w:rPr>
              <w:b/>
              <w:bCs/>
              <w:noProof/>
            </w:rPr>
            <w:fldChar w:fldCharType="separate"/>
          </w:r>
          <w:hyperlink w:anchor="_Toc522377674" w:history="1">
            <w:r w:rsidR="00774E0B" w:rsidRPr="00CF183F">
              <w:rPr>
                <w:rStyle w:val="Hyperlink"/>
                <w:noProof/>
              </w:rPr>
              <w:t>Executive Summary</w:t>
            </w:r>
            <w:r w:rsidR="00774E0B">
              <w:rPr>
                <w:noProof/>
                <w:webHidden/>
              </w:rPr>
              <w:tab/>
            </w:r>
            <w:r w:rsidR="00774E0B">
              <w:rPr>
                <w:noProof/>
                <w:webHidden/>
              </w:rPr>
              <w:fldChar w:fldCharType="begin"/>
            </w:r>
            <w:r w:rsidR="00774E0B">
              <w:rPr>
                <w:noProof/>
                <w:webHidden/>
              </w:rPr>
              <w:instrText xml:space="preserve"> PAGEREF _Toc522377674 \h </w:instrText>
            </w:r>
            <w:r w:rsidR="00774E0B">
              <w:rPr>
                <w:noProof/>
                <w:webHidden/>
              </w:rPr>
            </w:r>
            <w:r w:rsidR="00774E0B">
              <w:rPr>
                <w:noProof/>
                <w:webHidden/>
              </w:rPr>
              <w:fldChar w:fldCharType="separate"/>
            </w:r>
            <w:r w:rsidR="00774E0B">
              <w:rPr>
                <w:noProof/>
                <w:webHidden/>
              </w:rPr>
              <w:t>4</w:t>
            </w:r>
            <w:r w:rsidR="00774E0B">
              <w:rPr>
                <w:noProof/>
                <w:webHidden/>
              </w:rPr>
              <w:fldChar w:fldCharType="end"/>
            </w:r>
          </w:hyperlink>
        </w:p>
        <w:p w14:paraId="357DA734" w14:textId="19241760"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675" w:history="1">
            <w:r w:rsidRPr="00CF183F">
              <w:rPr>
                <w:rStyle w:val="Hyperlink"/>
                <w:noProof/>
              </w:rPr>
              <w:t>1</w:t>
            </w:r>
            <w:r>
              <w:rPr>
                <w:rFonts w:asciiTheme="minorHAnsi" w:eastAsiaTheme="minorEastAsia" w:hAnsiTheme="minorHAnsi" w:cstheme="minorBidi"/>
                <w:noProof/>
                <w:sz w:val="22"/>
                <w:szCs w:val="22"/>
                <w:lang w:val="en-IE" w:eastAsia="en-IE"/>
              </w:rPr>
              <w:tab/>
            </w:r>
            <w:r w:rsidRPr="00CF183F">
              <w:rPr>
                <w:rStyle w:val="Hyperlink"/>
                <w:noProof/>
              </w:rPr>
              <w:t>Introduction</w:t>
            </w:r>
            <w:r>
              <w:rPr>
                <w:noProof/>
                <w:webHidden/>
              </w:rPr>
              <w:tab/>
            </w:r>
            <w:r>
              <w:rPr>
                <w:noProof/>
                <w:webHidden/>
              </w:rPr>
              <w:fldChar w:fldCharType="begin"/>
            </w:r>
            <w:r>
              <w:rPr>
                <w:noProof/>
                <w:webHidden/>
              </w:rPr>
              <w:instrText xml:space="preserve"> PAGEREF _Toc522377675 \h </w:instrText>
            </w:r>
            <w:r>
              <w:rPr>
                <w:noProof/>
                <w:webHidden/>
              </w:rPr>
            </w:r>
            <w:r>
              <w:rPr>
                <w:noProof/>
                <w:webHidden/>
              </w:rPr>
              <w:fldChar w:fldCharType="separate"/>
            </w:r>
            <w:r>
              <w:rPr>
                <w:noProof/>
                <w:webHidden/>
              </w:rPr>
              <w:t>5</w:t>
            </w:r>
            <w:r>
              <w:rPr>
                <w:noProof/>
                <w:webHidden/>
              </w:rPr>
              <w:fldChar w:fldCharType="end"/>
            </w:r>
          </w:hyperlink>
        </w:p>
        <w:p w14:paraId="30843F3F" w14:textId="7A18635E" w:rsidR="00774E0B" w:rsidRDefault="00774E0B">
          <w:pPr>
            <w:pStyle w:val="TOC2"/>
            <w:rPr>
              <w:rFonts w:asciiTheme="minorHAnsi" w:eastAsiaTheme="minorEastAsia" w:hAnsiTheme="minorHAnsi" w:cstheme="minorBidi"/>
              <w:noProof/>
              <w:sz w:val="22"/>
              <w:szCs w:val="22"/>
              <w:lang w:val="en-IE" w:eastAsia="en-IE"/>
            </w:rPr>
          </w:pPr>
          <w:hyperlink w:anchor="_Toc522377676" w:history="1">
            <w:r w:rsidRPr="00CF183F">
              <w:rPr>
                <w:rStyle w:val="Hyperlink"/>
                <w:noProof/>
              </w:rPr>
              <w:t>1.1</w:t>
            </w:r>
            <w:r>
              <w:rPr>
                <w:rFonts w:asciiTheme="minorHAnsi" w:eastAsiaTheme="minorEastAsia" w:hAnsiTheme="minorHAnsi" w:cstheme="minorBidi"/>
                <w:noProof/>
                <w:sz w:val="22"/>
                <w:szCs w:val="22"/>
                <w:lang w:val="en-IE" w:eastAsia="en-IE"/>
              </w:rPr>
              <w:tab/>
            </w:r>
            <w:r w:rsidRPr="00CF183F">
              <w:rPr>
                <w:rStyle w:val="Hyperlink"/>
                <w:noProof/>
              </w:rPr>
              <w:t>Background</w:t>
            </w:r>
            <w:r>
              <w:rPr>
                <w:noProof/>
                <w:webHidden/>
              </w:rPr>
              <w:tab/>
            </w:r>
            <w:r>
              <w:rPr>
                <w:noProof/>
                <w:webHidden/>
              </w:rPr>
              <w:fldChar w:fldCharType="begin"/>
            </w:r>
            <w:r>
              <w:rPr>
                <w:noProof/>
                <w:webHidden/>
              </w:rPr>
              <w:instrText xml:space="preserve"> PAGEREF _Toc522377676 \h </w:instrText>
            </w:r>
            <w:r>
              <w:rPr>
                <w:noProof/>
                <w:webHidden/>
              </w:rPr>
            </w:r>
            <w:r>
              <w:rPr>
                <w:noProof/>
                <w:webHidden/>
              </w:rPr>
              <w:fldChar w:fldCharType="separate"/>
            </w:r>
            <w:r>
              <w:rPr>
                <w:noProof/>
                <w:webHidden/>
              </w:rPr>
              <w:t>5</w:t>
            </w:r>
            <w:r>
              <w:rPr>
                <w:noProof/>
                <w:webHidden/>
              </w:rPr>
              <w:fldChar w:fldCharType="end"/>
            </w:r>
          </w:hyperlink>
        </w:p>
        <w:p w14:paraId="5C7B270E" w14:textId="0DBA05F4" w:rsidR="00774E0B" w:rsidRDefault="00774E0B">
          <w:pPr>
            <w:pStyle w:val="TOC2"/>
            <w:rPr>
              <w:rFonts w:asciiTheme="minorHAnsi" w:eastAsiaTheme="minorEastAsia" w:hAnsiTheme="minorHAnsi" w:cstheme="minorBidi"/>
              <w:noProof/>
              <w:sz w:val="22"/>
              <w:szCs w:val="22"/>
              <w:lang w:val="en-IE" w:eastAsia="en-IE"/>
            </w:rPr>
          </w:pPr>
          <w:hyperlink w:anchor="_Toc522377677" w:history="1">
            <w:r w:rsidRPr="00CF183F">
              <w:rPr>
                <w:rStyle w:val="Hyperlink"/>
                <w:noProof/>
              </w:rPr>
              <w:t>1.2</w:t>
            </w:r>
            <w:r>
              <w:rPr>
                <w:rFonts w:asciiTheme="minorHAnsi" w:eastAsiaTheme="minorEastAsia" w:hAnsiTheme="minorHAnsi" w:cstheme="minorBidi"/>
                <w:noProof/>
                <w:sz w:val="22"/>
                <w:szCs w:val="22"/>
                <w:lang w:val="en-IE" w:eastAsia="en-IE"/>
              </w:rPr>
              <w:tab/>
            </w:r>
            <w:r w:rsidRPr="00CF183F">
              <w:rPr>
                <w:rStyle w:val="Hyperlink"/>
                <w:noProof/>
              </w:rPr>
              <w:t>Research and Analysis</w:t>
            </w:r>
            <w:r>
              <w:rPr>
                <w:noProof/>
                <w:webHidden/>
              </w:rPr>
              <w:tab/>
            </w:r>
            <w:r>
              <w:rPr>
                <w:noProof/>
                <w:webHidden/>
              </w:rPr>
              <w:fldChar w:fldCharType="begin"/>
            </w:r>
            <w:r>
              <w:rPr>
                <w:noProof/>
                <w:webHidden/>
              </w:rPr>
              <w:instrText xml:space="preserve"> PAGEREF _Toc522377677 \h </w:instrText>
            </w:r>
            <w:r>
              <w:rPr>
                <w:noProof/>
                <w:webHidden/>
              </w:rPr>
            </w:r>
            <w:r>
              <w:rPr>
                <w:noProof/>
                <w:webHidden/>
              </w:rPr>
              <w:fldChar w:fldCharType="separate"/>
            </w:r>
            <w:r>
              <w:rPr>
                <w:noProof/>
                <w:webHidden/>
              </w:rPr>
              <w:t>5</w:t>
            </w:r>
            <w:r>
              <w:rPr>
                <w:noProof/>
                <w:webHidden/>
              </w:rPr>
              <w:fldChar w:fldCharType="end"/>
            </w:r>
          </w:hyperlink>
        </w:p>
        <w:p w14:paraId="7B9635C0" w14:textId="041400E5" w:rsidR="00774E0B" w:rsidRDefault="00774E0B">
          <w:pPr>
            <w:pStyle w:val="TOC2"/>
            <w:rPr>
              <w:rFonts w:asciiTheme="minorHAnsi" w:eastAsiaTheme="minorEastAsia" w:hAnsiTheme="minorHAnsi" w:cstheme="minorBidi"/>
              <w:noProof/>
              <w:sz w:val="22"/>
              <w:szCs w:val="22"/>
              <w:lang w:val="en-IE" w:eastAsia="en-IE"/>
            </w:rPr>
          </w:pPr>
          <w:hyperlink w:anchor="_Toc522377678" w:history="1">
            <w:r w:rsidRPr="00CF183F">
              <w:rPr>
                <w:rStyle w:val="Hyperlink"/>
                <w:noProof/>
              </w:rPr>
              <w:t>1.3</w:t>
            </w:r>
            <w:r>
              <w:rPr>
                <w:rFonts w:asciiTheme="minorHAnsi" w:eastAsiaTheme="minorEastAsia" w:hAnsiTheme="minorHAnsi" w:cstheme="minorBidi"/>
                <w:noProof/>
                <w:sz w:val="22"/>
                <w:szCs w:val="22"/>
                <w:lang w:val="en-IE" w:eastAsia="en-IE"/>
              </w:rPr>
              <w:tab/>
            </w:r>
            <w:r w:rsidRPr="00CF183F">
              <w:rPr>
                <w:rStyle w:val="Hyperlink"/>
                <w:noProof/>
              </w:rPr>
              <w:t>Aims</w:t>
            </w:r>
            <w:r>
              <w:rPr>
                <w:noProof/>
                <w:webHidden/>
              </w:rPr>
              <w:tab/>
            </w:r>
            <w:r>
              <w:rPr>
                <w:noProof/>
                <w:webHidden/>
              </w:rPr>
              <w:fldChar w:fldCharType="begin"/>
            </w:r>
            <w:r>
              <w:rPr>
                <w:noProof/>
                <w:webHidden/>
              </w:rPr>
              <w:instrText xml:space="preserve"> PAGEREF _Toc522377678 \h </w:instrText>
            </w:r>
            <w:r>
              <w:rPr>
                <w:noProof/>
                <w:webHidden/>
              </w:rPr>
            </w:r>
            <w:r>
              <w:rPr>
                <w:noProof/>
                <w:webHidden/>
              </w:rPr>
              <w:fldChar w:fldCharType="separate"/>
            </w:r>
            <w:r>
              <w:rPr>
                <w:noProof/>
                <w:webHidden/>
              </w:rPr>
              <w:t>6</w:t>
            </w:r>
            <w:r>
              <w:rPr>
                <w:noProof/>
                <w:webHidden/>
              </w:rPr>
              <w:fldChar w:fldCharType="end"/>
            </w:r>
          </w:hyperlink>
        </w:p>
        <w:p w14:paraId="4C98F5A5" w14:textId="1FA7EA52" w:rsidR="00774E0B" w:rsidRDefault="00774E0B">
          <w:pPr>
            <w:pStyle w:val="TOC3"/>
            <w:rPr>
              <w:rFonts w:asciiTheme="minorHAnsi" w:eastAsiaTheme="minorEastAsia" w:hAnsiTheme="minorHAnsi" w:cstheme="minorBidi"/>
              <w:noProof/>
              <w:sz w:val="22"/>
              <w:szCs w:val="22"/>
              <w:lang w:val="en-IE" w:eastAsia="en-IE"/>
            </w:rPr>
          </w:pPr>
          <w:hyperlink w:anchor="_Toc522377679" w:history="1">
            <w:r w:rsidRPr="00CF183F">
              <w:rPr>
                <w:rStyle w:val="Hyperlink"/>
                <w:noProof/>
              </w:rPr>
              <w:t>1.3.1</w:t>
            </w:r>
            <w:r>
              <w:rPr>
                <w:rFonts w:asciiTheme="minorHAnsi" w:eastAsiaTheme="minorEastAsia" w:hAnsiTheme="minorHAnsi" w:cstheme="minorBidi"/>
                <w:noProof/>
                <w:sz w:val="22"/>
                <w:szCs w:val="22"/>
                <w:lang w:val="en-IE" w:eastAsia="en-IE"/>
              </w:rPr>
              <w:tab/>
            </w:r>
            <w:r w:rsidRPr="00CF183F">
              <w:rPr>
                <w:rStyle w:val="Hyperlink"/>
                <w:noProof/>
              </w:rPr>
              <w:t>The Security of the Application</w:t>
            </w:r>
            <w:r>
              <w:rPr>
                <w:noProof/>
                <w:webHidden/>
              </w:rPr>
              <w:tab/>
            </w:r>
            <w:r>
              <w:rPr>
                <w:noProof/>
                <w:webHidden/>
              </w:rPr>
              <w:fldChar w:fldCharType="begin"/>
            </w:r>
            <w:r>
              <w:rPr>
                <w:noProof/>
                <w:webHidden/>
              </w:rPr>
              <w:instrText xml:space="preserve"> PAGEREF _Toc522377679 \h </w:instrText>
            </w:r>
            <w:r>
              <w:rPr>
                <w:noProof/>
                <w:webHidden/>
              </w:rPr>
            </w:r>
            <w:r>
              <w:rPr>
                <w:noProof/>
                <w:webHidden/>
              </w:rPr>
              <w:fldChar w:fldCharType="separate"/>
            </w:r>
            <w:r>
              <w:rPr>
                <w:noProof/>
                <w:webHidden/>
              </w:rPr>
              <w:t>7</w:t>
            </w:r>
            <w:r>
              <w:rPr>
                <w:noProof/>
                <w:webHidden/>
              </w:rPr>
              <w:fldChar w:fldCharType="end"/>
            </w:r>
          </w:hyperlink>
        </w:p>
        <w:p w14:paraId="23148E30" w14:textId="0148DC5F" w:rsidR="00774E0B" w:rsidRDefault="00774E0B">
          <w:pPr>
            <w:pStyle w:val="TOC3"/>
            <w:rPr>
              <w:rFonts w:asciiTheme="minorHAnsi" w:eastAsiaTheme="minorEastAsia" w:hAnsiTheme="minorHAnsi" w:cstheme="minorBidi"/>
              <w:noProof/>
              <w:sz w:val="22"/>
              <w:szCs w:val="22"/>
              <w:lang w:val="en-IE" w:eastAsia="en-IE"/>
            </w:rPr>
          </w:pPr>
          <w:hyperlink w:anchor="_Toc522377680" w:history="1">
            <w:r w:rsidRPr="00CF183F">
              <w:rPr>
                <w:rStyle w:val="Hyperlink"/>
                <w:noProof/>
              </w:rPr>
              <w:t>1.3.2</w:t>
            </w:r>
            <w:r>
              <w:rPr>
                <w:rFonts w:asciiTheme="minorHAnsi" w:eastAsiaTheme="minorEastAsia" w:hAnsiTheme="minorHAnsi" w:cstheme="minorBidi"/>
                <w:noProof/>
                <w:sz w:val="22"/>
                <w:szCs w:val="22"/>
                <w:lang w:val="en-IE" w:eastAsia="en-IE"/>
              </w:rPr>
              <w:tab/>
            </w:r>
            <w:r w:rsidRPr="00CF183F">
              <w:rPr>
                <w:rStyle w:val="Hyperlink"/>
                <w:noProof/>
              </w:rPr>
              <w:t>The authentication of Users</w:t>
            </w:r>
            <w:r>
              <w:rPr>
                <w:noProof/>
                <w:webHidden/>
              </w:rPr>
              <w:tab/>
            </w:r>
            <w:r>
              <w:rPr>
                <w:noProof/>
                <w:webHidden/>
              </w:rPr>
              <w:fldChar w:fldCharType="begin"/>
            </w:r>
            <w:r>
              <w:rPr>
                <w:noProof/>
                <w:webHidden/>
              </w:rPr>
              <w:instrText xml:space="preserve"> PAGEREF _Toc522377680 \h </w:instrText>
            </w:r>
            <w:r>
              <w:rPr>
                <w:noProof/>
                <w:webHidden/>
              </w:rPr>
            </w:r>
            <w:r>
              <w:rPr>
                <w:noProof/>
                <w:webHidden/>
              </w:rPr>
              <w:fldChar w:fldCharType="separate"/>
            </w:r>
            <w:r>
              <w:rPr>
                <w:noProof/>
                <w:webHidden/>
              </w:rPr>
              <w:t>8</w:t>
            </w:r>
            <w:r>
              <w:rPr>
                <w:noProof/>
                <w:webHidden/>
              </w:rPr>
              <w:fldChar w:fldCharType="end"/>
            </w:r>
          </w:hyperlink>
        </w:p>
        <w:p w14:paraId="669F99B5" w14:textId="3C65A3C6" w:rsidR="00774E0B" w:rsidRDefault="00774E0B">
          <w:pPr>
            <w:pStyle w:val="TOC3"/>
            <w:rPr>
              <w:rFonts w:asciiTheme="minorHAnsi" w:eastAsiaTheme="minorEastAsia" w:hAnsiTheme="minorHAnsi" w:cstheme="minorBidi"/>
              <w:noProof/>
              <w:sz w:val="22"/>
              <w:szCs w:val="22"/>
              <w:lang w:val="en-IE" w:eastAsia="en-IE"/>
            </w:rPr>
          </w:pPr>
          <w:hyperlink w:anchor="_Toc522377681" w:history="1">
            <w:r w:rsidRPr="00CF183F">
              <w:rPr>
                <w:rStyle w:val="Hyperlink"/>
                <w:noProof/>
              </w:rPr>
              <w:t>1.3.3</w:t>
            </w:r>
            <w:r>
              <w:rPr>
                <w:rFonts w:asciiTheme="minorHAnsi" w:eastAsiaTheme="minorEastAsia" w:hAnsiTheme="minorHAnsi" w:cstheme="minorBidi"/>
                <w:noProof/>
                <w:sz w:val="22"/>
                <w:szCs w:val="22"/>
                <w:lang w:val="en-IE" w:eastAsia="en-IE"/>
              </w:rPr>
              <w:tab/>
            </w:r>
            <w:r w:rsidRPr="00CF183F">
              <w:rPr>
                <w:rStyle w:val="Hyperlink"/>
                <w:noProof/>
              </w:rPr>
              <w:t>Encryption of the database</w:t>
            </w:r>
            <w:r>
              <w:rPr>
                <w:noProof/>
                <w:webHidden/>
              </w:rPr>
              <w:tab/>
            </w:r>
            <w:r>
              <w:rPr>
                <w:noProof/>
                <w:webHidden/>
              </w:rPr>
              <w:fldChar w:fldCharType="begin"/>
            </w:r>
            <w:r>
              <w:rPr>
                <w:noProof/>
                <w:webHidden/>
              </w:rPr>
              <w:instrText xml:space="preserve"> PAGEREF _Toc522377681 \h </w:instrText>
            </w:r>
            <w:r>
              <w:rPr>
                <w:noProof/>
                <w:webHidden/>
              </w:rPr>
            </w:r>
            <w:r>
              <w:rPr>
                <w:noProof/>
                <w:webHidden/>
              </w:rPr>
              <w:fldChar w:fldCharType="separate"/>
            </w:r>
            <w:r>
              <w:rPr>
                <w:noProof/>
                <w:webHidden/>
              </w:rPr>
              <w:t>8</w:t>
            </w:r>
            <w:r>
              <w:rPr>
                <w:noProof/>
                <w:webHidden/>
              </w:rPr>
              <w:fldChar w:fldCharType="end"/>
            </w:r>
          </w:hyperlink>
        </w:p>
        <w:p w14:paraId="13D89F88" w14:textId="77FDE75C" w:rsidR="00774E0B" w:rsidRDefault="00774E0B">
          <w:pPr>
            <w:pStyle w:val="TOC3"/>
            <w:rPr>
              <w:rFonts w:asciiTheme="minorHAnsi" w:eastAsiaTheme="minorEastAsia" w:hAnsiTheme="minorHAnsi" w:cstheme="minorBidi"/>
              <w:noProof/>
              <w:sz w:val="22"/>
              <w:szCs w:val="22"/>
              <w:lang w:val="en-IE" w:eastAsia="en-IE"/>
            </w:rPr>
          </w:pPr>
          <w:hyperlink w:anchor="_Toc522377682" w:history="1">
            <w:r w:rsidRPr="00CF183F">
              <w:rPr>
                <w:rStyle w:val="Hyperlink"/>
                <w:noProof/>
              </w:rPr>
              <w:t>1.3.4</w:t>
            </w:r>
            <w:r>
              <w:rPr>
                <w:rFonts w:asciiTheme="minorHAnsi" w:eastAsiaTheme="minorEastAsia" w:hAnsiTheme="minorHAnsi" w:cstheme="minorBidi"/>
                <w:noProof/>
                <w:sz w:val="22"/>
                <w:szCs w:val="22"/>
                <w:lang w:val="en-IE" w:eastAsia="en-IE"/>
              </w:rPr>
              <w:tab/>
            </w:r>
            <w:r w:rsidRPr="00CF183F">
              <w:rPr>
                <w:rStyle w:val="Hyperlink"/>
                <w:noProof/>
              </w:rPr>
              <w:t>Secure Purchasing Process</w:t>
            </w:r>
            <w:r>
              <w:rPr>
                <w:noProof/>
                <w:webHidden/>
              </w:rPr>
              <w:tab/>
            </w:r>
            <w:r>
              <w:rPr>
                <w:noProof/>
                <w:webHidden/>
              </w:rPr>
              <w:fldChar w:fldCharType="begin"/>
            </w:r>
            <w:r>
              <w:rPr>
                <w:noProof/>
                <w:webHidden/>
              </w:rPr>
              <w:instrText xml:space="preserve"> PAGEREF _Toc522377682 \h </w:instrText>
            </w:r>
            <w:r>
              <w:rPr>
                <w:noProof/>
                <w:webHidden/>
              </w:rPr>
            </w:r>
            <w:r>
              <w:rPr>
                <w:noProof/>
                <w:webHidden/>
              </w:rPr>
              <w:fldChar w:fldCharType="separate"/>
            </w:r>
            <w:r>
              <w:rPr>
                <w:noProof/>
                <w:webHidden/>
              </w:rPr>
              <w:t>9</w:t>
            </w:r>
            <w:r>
              <w:rPr>
                <w:noProof/>
                <w:webHidden/>
              </w:rPr>
              <w:fldChar w:fldCharType="end"/>
            </w:r>
          </w:hyperlink>
        </w:p>
        <w:p w14:paraId="786CD1A9" w14:textId="3CD671C9" w:rsidR="00774E0B" w:rsidRDefault="00774E0B">
          <w:pPr>
            <w:pStyle w:val="TOC2"/>
            <w:rPr>
              <w:rFonts w:asciiTheme="minorHAnsi" w:eastAsiaTheme="minorEastAsia" w:hAnsiTheme="minorHAnsi" w:cstheme="minorBidi"/>
              <w:noProof/>
              <w:sz w:val="22"/>
              <w:szCs w:val="22"/>
              <w:lang w:val="en-IE" w:eastAsia="en-IE"/>
            </w:rPr>
          </w:pPr>
          <w:hyperlink w:anchor="_Toc522377683" w:history="1">
            <w:r w:rsidRPr="00CF183F">
              <w:rPr>
                <w:rStyle w:val="Hyperlink"/>
                <w:noProof/>
              </w:rPr>
              <w:t>1.4</w:t>
            </w:r>
            <w:r>
              <w:rPr>
                <w:rFonts w:asciiTheme="minorHAnsi" w:eastAsiaTheme="minorEastAsia" w:hAnsiTheme="minorHAnsi" w:cstheme="minorBidi"/>
                <w:noProof/>
                <w:sz w:val="22"/>
                <w:szCs w:val="22"/>
                <w:lang w:val="en-IE" w:eastAsia="en-IE"/>
              </w:rPr>
              <w:tab/>
            </w:r>
            <w:r w:rsidRPr="00CF183F">
              <w:rPr>
                <w:rStyle w:val="Hyperlink"/>
                <w:noProof/>
              </w:rPr>
              <w:t>Technologies</w:t>
            </w:r>
            <w:r>
              <w:rPr>
                <w:noProof/>
                <w:webHidden/>
              </w:rPr>
              <w:tab/>
            </w:r>
            <w:r>
              <w:rPr>
                <w:noProof/>
                <w:webHidden/>
              </w:rPr>
              <w:fldChar w:fldCharType="begin"/>
            </w:r>
            <w:r>
              <w:rPr>
                <w:noProof/>
                <w:webHidden/>
              </w:rPr>
              <w:instrText xml:space="preserve"> PAGEREF _Toc522377683 \h </w:instrText>
            </w:r>
            <w:r>
              <w:rPr>
                <w:noProof/>
                <w:webHidden/>
              </w:rPr>
            </w:r>
            <w:r>
              <w:rPr>
                <w:noProof/>
                <w:webHidden/>
              </w:rPr>
              <w:fldChar w:fldCharType="separate"/>
            </w:r>
            <w:r>
              <w:rPr>
                <w:noProof/>
                <w:webHidden/>
              </w:rPr>
              <w:t>10</w:t>
            </w:r>
            <w:r>
              <w:rPr>
                <w:noProof/>
                <w:webHidden/>
              </w:rPr>
              <w:fldChar w:fldCharType="end"/>
            </w:r>
          </w:hyperlink>
        </w:p>
        <w:p w14:paraId="01B43583" w14:textId="57389A52" w:rsidR="00774E0B" w:rsidRDefault="00774E0B">
          <w:pPr>
            <w:pStyle w:val="TOC2"/>
            <w:rPr>
              <w:rFonts w:asciiTheme="minorHAnsi" w:eastAsiaTheme="minorEastAsia" w:hAnsiTheme="minorHAnsi" w:cstheme="minorBidi"/>
              <w:noProof/>
              <w:sz w:val="22"/>
              <w:szCs w:val="22"/>
              <w:lang w:val="en-IE" w:eastAsia="en-IE"/>
            </w:rPr>
          </w:pPr>
          <w:hyperlink w:anchor="_Toc522377684" w:history="1">
            <w:r w:rsidRPr="00CF183F">
              <w:rPr>
                <w:rStyle w:val="Hyperlink"/>
                <w:noProof/>
              </w:rPr>
              <w:t>1.5</w:t>
            </w:r>
            <w:r>
              <w:rPr>
                <w:rFonts w:asciiTheme="minorHAnsi" w:eastAsiaTheme="minorEastAsia" w:hAnsiTheme="minorHAnsi" w:cstheme="minorBidi"/>
                <w:noProof/>
                <w:sz w:val="22"/>
                <w:szCs w:val="22"/>
                <w:lang w:val="en-IE" w:eastAsia="en-IE"/>
              </w:rPr>
              <w:tab/>
            </w:r>
            <w:r w:rsidRPr="00CF183F">
              <w:rPr>
                <w:rStyle w:val="Hyperlink"/>
                <w:noProof/>
              </w:rPr>
              <w:t>Structure</w:t>
            </w:r>
            <w:r>
              <w:rPr>
                <w:noProof/>
                <w:webHidden/>
              </w:rPr>
              <w:tab/>
            </w:r>
            <w:r>
              <w:rPr>
                <w:noProof/>
                <w:webHidden/>
              </w:rPr>
              <w:fldChar w:fldCharType="begin"/>
            </w:r>
            <w:r>
              <w:rPr>
                <w:noProof/>
                <w:webHidden/>
              </w:rPr>
              <w:instrText xml:space="preserve"> PAGEREF _Toc522377684 \h </w:instrText>
            </w:r>
            <w:r>
              <w:rPr>
                <w:noProof/>
                <w:webHidden/>
              </w:rPr>
            </w:r>
            <w:r>
              <w:rPr>
                <w:noProof/>
                <w:webHidden/>
              </w:rPr>
              <w:fldChar w:fldCharType="separate"/>
            </w:r>
            <w:r>
              <w:rPr>
                <w:noProof/>
                <w:webHidden/>
              </w:rPr>
              <w:t>11</w:t>
            </w:r>
            <w:r>
              <w:rPr>
                <w:noProof/>
                <w:webHidden/>
              </w:rPr>
              <w:fldChar w:fldCharType="end"/>
            </w:r>
          </w:hyperlink>
        </w:p>
        <w:p w14:paraId="79759277" w14:textId="152A894C"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685" w:history="1">
            <w:r w:rsidRPr="00CF183F">
              <w:rPr>
                <w:rStyle w:val="Hyperlink"/>
                <w:noProof/>
              </w:rPr>
              <w:t>2</w:t>
            </w:r>
            <w:r>
              <w:rPr>
                <w:rFonts w:asciiTheme="minorHAnsi" w:eastAsiaTheme="minorEastAsia" w:hAnsiTheme="minorHAnsi" w:cstheme="minorBidi"/>
                <w:noProof/>
                <w:sz w:val="22"/>
                <w:szCs w:val="22"/>
                <w:lang w:val="en-IE" w:eastAsia="en-IE"/>
              </w:rPr>
              <w:tab/>
            </w:r>
            <w:r w:rsidRPr="00CF183F">
              <w:rPr>
                <w:rStyle w:val="Hyperlink"/>
                <w:noProof/>
              </w:rPr>
              <w:t>System</w:t>
            </w:r>
            <w:r>
              <w:rPr>
                <w:noProof/>
                <w:webHidden/>
              </w:rPr>
              <w:tab/>
            </w:r>
            <w:r>
              <w:rPr>
                <w:noProof/>
                <w:webHidden/>
              </w:rPr>
              <w:fldChar w:fldCharType="begin"/>
            </w:r>
            <w:r>
              <w:rPr>
                <w:noProof/>
                <w:webHidden/>
              </w:rPr>
              <w:instrText xml:space="preserve"> PAGEREF _Toc522377685 \h </w:instrText>
            </w:r>
            <w:r>
              <w:rPr>
                <w:noProof/>
                <w:webHidden/>
              </w:rPr>
            </w:r>
            <w:r>
              <w:rPr>
                <w:noProof/>
                <w:webHidden/>
              </w:rPr>
              <w:fldChar w:fldCharType="separate"/>
            </w:r>
            <w:r>
              <w:rPr>
                <w:noProof/>
                <w:webHidden/>
              </w:rPr>
              <w:t>12</w:t>
            </w:r>
            <w:r>
              <w:rPr>
                <w:noProof/>
                <w:webHidden/>
              </w:rPr>
              <w:fldChar w:fldCharType="end"/>
            </w:r>
          </w:hyperlink>
        </w:p>
        <w:p w14:paraId="2E80E20F" w14:textId="2D517DEA" w:rsidR="00774E0B" w:rsidRDefault="00774E0B">
          <w:pPr>
            <w:pStyle w:val="TOC2"/>
            <w:rPr>
              <w:rFonts w:asciiTheme="minorHAnsi" w:eastAsiaTheme="minorEastAsia" w:hAnsiTheme="minorHAnsi" w:cstheme="minorBidi"/>
              <w:noProof/>
              <w:sz w:val="22"/>
              <w:szCs w:val="22"/>
              <w:lang w:val="en-IE" w:eastAsia="en-IE"/>
            </w:rPr>
          </w:pPr>
          <w:hyperlink w:anchor="_Toc522377686" w:history="1">
            <w:r w:rsidRPr="00CF183F">
              <w:rPr>
                <w:rStyle w:val="Hyperlink"/>
                <w:noProof/>
              </w:rPr>
              <w:t>2.1</w:t>
            </w:r>
            <w:r>
              <w:rPr>
                <w:rFonts w:asciiTheme="minorHAnsi" w:eastAsiaTheme="minorEastAsia" w:hAnsiTheme="minorHAnsi" w:cstheme="minorBidi"/>
                <w:noProof/>
                <w:sz w:val="22"/>
                <w:szCs w:val="22"/>
                <w:lang w:val="en-IE" w:eastAsia="en-IE"/>
              </w:rPr>
              <w:tab/>
            </w:r>
            <w:r w:rsidRPr="00CF183F">
              <w:rPr>
                <w:rStyle w:val="Hyperlink"/>
                <w:noProof/>
              </w:rPr>
              <w:t>Requirements</w:t>
            </w:r>
            <w:r>
              <w:rPr>
                <w:noProof/>
                <w:webHidden/>
              </w:rPr>
              <w:tab/>
            </w:r>
            <w:r>
              <w:rPr>
                <w:noProof/>
                <w:webHidden/>
              </w:rPr>
              <w:fldChar w:fldCharType="begin"/>
            </w:r>
            <w:r>
              <w:rPr>
                <w:noProof/>
                <w:webHidden/>
              </w:rPr>
              <w:instrText xml:space="preserve"> PAGEREF _Toc522377686 \h </w:instrText>
            </w:r>
            <w:r>
              <w:rPr>
                <w:noProof/>
                <w:webHidden/>
              </w:rPr>
            </w:r>
            <w:r>
              <w:rPr>
                <w:noProof/>
                <w:webHidden/>
              </w:rPr>
              <w:fldChar w:fldCharType="separate"/>
            </w:r>
            <w:r>
              <w:rPr>
                <w:noProof/>
                <w:webHidden/>
              </w:rPr>
              <w:t>12</w:t>
            </w:r>
            <w:r>
              <w:rPr>
                <w:noProof/>
                <w:webHidden/>
              </w:rPr>
              <w:fldChar w:fldCharType="end"/>
            </w:r>
          </w:hyperlink>
        </w:p>
        <w:p w14:paraId="216D298D" w14:textId="120C7257" w:rsidR="00774E0B" w:rsidRDefault="00774E0B">
          <w:pPr>
            <w:pStyle w:val="TOC3"/>
            <w:rPr>
              <w:rFonts w:asciiTheme="minorHAnsi" w:eastAsiaTheme="minorEastAsia" w:hAnsiTheme="minorHAnsi" w:cstheme="minorBidi"/>
              <w:noProof/>
              <w:sz w:val="22"/>
              <w:szCs w:val="22"/>
              <w:lang w:val="en-IE" w:eastAsia="en-IE"/>
            </w:rPr>
          </w:pPr>
          <w:hyperlink w:anchor="_Toc522377687" w:history="1">
            <w:r w:rsidRPr="00CF183F">
              <w:rPr>
                <w:rStyle w:val="Hyperlink"/>
                <w:noProof/>
              </w:rPr>
              <w:t>2.1.1</w:t>
            </w:r>
            <w:r>
              <w:rPr>
                <w:rFonts w:asciiTheme="minorHAnsi" w:eastAsiaTheme="minorEastAsia" w:hAnsiTheme="minorHAnsi" w:cstheme="minorBidi"/>
                <w:noProof/>
                <w:sz w:val="22"/>
                <w:szCs w:val="22"/>
                <w:lang w:val="en-IE" w:eastAsia="en-IE"/>
              </w:rPr>
              <w:tab/>
            </w:r>
            <w:r w:rsidRPr="00CF183F">
              <w:rPr>
                <w:rStyle w:val="Hyperlink"/>
                <w:noProof/>
              </w:rPr>
              <w:t>Main Functional Requirement Details and Main Flows</w:t>
            </w:r>
            <w:r>
              <w:rPr>
                <w:noProof/>
                <w:webHidden/>
              </w:rPr>
              <w:tab/>
            </w:r>
            <w:r>
              <w:rPr>
                <w:noProof/>
                <w:webHidden/>
              </w:rPr>
              <w:fldChar w:fldCharType="begin"/>
            </w:r>
            <w:r>
              <w:rPr>
                <w:noProof/>
                <w:webHidden/>
              </w:rPr>
              <w:instrText xml:space="preserve"> PAGEREF _Toc522377687 \h </w:instrText>
            </w:r>
            <w:r>
              <w:rPr>
                <w:noProof/>
                <w:webHidden/>
              </w:rPr>
            </w:r>
            <w:r>
              <w:rPr>
                <w:noProof/>
                <w:webHidden/>
              </w:rPr>
              <w:fldChar w:fldCharType="separate"/>
            </w:r>
            <w:r>
              <w:rPr>
                <w:noProof/>
                <w:webHidden/>
              </w:rPr>
              <w:t>12</w:t>
            </w:r>
            <w:r>
              <w:rPr>
                <w:noProof/>
                <w:webHidden/>
              </w:rPr>
              <w:fldChar w:fldCharType="end"/>
            </w:r>
          </w:hyperlink>
        </w:p>
        <w:p w14:paraId="73DFC05D" w14:textId="2CD38165" w:rsidR="00774E0B" w:rsidRDefault="00774E0B">
          <w:pPr>
            <w:pStyle w:val="TOC3"/>
            <w:rPr>
              <w:rFonts w:asciiTheme="minorHAnsi" w:eastAsiaTheme="minorEastAsia" w:hAnsiTheme="minorHAnsi" w:cstheme="minorBidi"/>
              <w:noProof/>
              <w:sz w:val="22"/>
              <w:szCs w:val="22"/>
              <w:lang w:val="en-IE" w:eastAsia="en-IE"/>
            </w:rPr>
          </w:pPr>
          <w:hyperlink w:anchor="_Toc522377688" w:history="1">
            <w:r w:rsidRPr="00CF183F">
              <w:rPr>
                <w:rStyle w:val="Hyperlink"/>
                <w:noProof/>
              </w:rPr>
              <w:t>2.1.2</w:t>
            </w:r>
            <w:r>
              <w:rPr>
                <w:rFonts w:asciiTheme="minorHAnsi" w:eastAsiaTheme="minorEastAsia" w:hAnsiTheme="minorHAnsi" w:cstheme="minorBidi"/>
                <w:noProof/>
                <w:sz w:val="22"/>
                <w:szCs w:val="22"/>
                <w:lang w:val="en-IE" w:eastAsia="en-IE"/>
              </w:rPr>
              <w:tab/>
            </w:r>
            <w:r w:rsidRPr="00CF183F">
              <w:rPr>
                <w:rStyle w:val="Hyperlink"/>
                <w:noProof/>
              </w:rPr>
              <w:t>Non-Functional Requirements</w:t>
            </w:r>
            <w:r>
              <w:rPr>
                <w:noProof/>
                <w:webHidden/>
              </w:rPr>
              <w:tab/>
            </w:r>
            <w:r>
              <w:rPr>
                <w:noProof/>
                <w:webHidden/>
              </w:rPr>
              <w:fldChar w:fldCharType="begin"/>
            </w:r>
            <w:r>
              <w:rPr>
                <w:noProof/>
                <w:webHidden/>
              </w:rPr>
              <w:instrText xml:space="preserve"> PAGEREF _Toc522377688 \h </w:instrText>
            </w:r>
            <w:r>
              <w:rPr>
                <w:noProof/>
                <w:webHidden/>
              </w:rPr>
            </w:r>
            <w:r>
              <w:rPr>
                <w:noProof/>
                <w:webHidden/>
              </w:rPr>
              <w:fldChar w:fldCharType="separate"/>
            </w:r>
            <w:r>
              <w:rPr>
                <w:noProof/>
                <w:webHidden/>
              </w:rPr>
              <w:t>24</w:t>
            </w:r>
            <w:r>
              <w:rPr>
                <w:noProof/>
                <w:webHidden/>
              </w:rPr>
              <w:fldChar w:fldCharType="end"/>
            </w:r>
          </w:hyperlink>
        </w:p>
        <w:p w14:paraId="69E3AE30" w14:textId="749D9680" w:rsidR="00774E0B" w:rsidRDefault="00774E0B">
          <w:pPr>
            <w:pStyle w:val="TOC3"/>
            <w:rPr>
              <w:rFonts w:asciiTheme="minorHAnsi" w:eastAsiaTheme="minorEastAsia" w:hAnsiTheme="minorHAnsi" w:cstheme="minorBidi"/>
              <w:noProof/>
              <w:sz w:val="22"/>
              <w:szCs w:val="22"/>
              <w:lang w:val="en-IE" w:eastAsia="en-IE"/>
            </w:rPr>
          </w:pPr>
          <w:hyperlink w:anchor="_Toc522377689" w:history="1">
            <w:r w:rsidRPr="00CF183F">
              <w:rPr>
                <w:rStyle w:val="Hyperlink"/>
                <w:noProof/>
              </w:rPr>
              <w:t>2.1.3</w:t>
            </w:r>
            <w:r>
              <w:rPr>
                <w:rFonts w:asciiTheme="minorHAnsi" w:eastAsiaTheme="minorEastAsia" w:hAnsiTheme="minorHAnsi" w:cstheme="minorBidi"/>
                <w:noProof/>
                <w:sz w:val="22"/>
                <w:szCs w:val="22"/>
                <w:lang w:val="en-IE" w:eastAsia="en-IE"/>
              </w:rPr>
              <w:tab/>
            </w:r>
            <w:r w:rsidRPr="00CF183F">
              <w:rPr>
                <w:rStyle w:val="Hyperlink"/>
                <w:noProof/>
              </w:rPr>
              <w:t>Data requirements</w:t>
            </w:r>
            <w:r>
              <w:rPr>
                <w:noProof/>
                <w:webHidden/>
              </w:rPr>
              <w:tab/>
            </w:r>
            <w:r>
              <w:rPr>
                <w:noProof/>
                <w:webHidden/>
              </w:rPr>
              <w:fldChar w:fldCharType="begin"/>
            </w:r>
            <w:r>
              <w:rPr>
                <w:noProof/>
                <w:webHidden/>
              </w:rPr>
              <w:instrText xml:space="preserve"> PAGEREF _Toc522377689 \h </w:instrText>
            </w:r>
            <w:r>
              <w:rPr>
                <w:noProof/>
                <w:webHidden/>
              </w:rPr>
            </w:r>
            <w:r>
              <w:rPr>
                <w:noProof/>
                <w:webHidden/>
              </w:rPr>
              <w:fldChar w:fldCharType="separate"/>
            </w:r>
            <w:r>
              <w:rPr>
                <w:noProof/>
                <w:webHidden/>
              </w:rPr>
              <w:t>24</w:t>
            </w:r>
            <w:r>
              <w:rPr>
                <w:noProof/>
                <w:webHidden/>
              </w:rPr>
              <w:fldChar w:fldCharType="end"/>
            </w:r>
          </w:hyperlink>
        </w:p>
        <w:p w14:paraId="5E9E51C2" w14:textId="5199A479" w:rsidR="00774E0B" w:rsidRDefault="00774E0B">
          <w:pPr>
            <w:pStyle w:val="TOC3"/>
            <w:rPr>
              <w:rFonts w:asciiTheme="minorHAnsi" w:eastAsiaTheme="minorEastAsia" w:hAnsiTheme="minorHAnsi" w:cstheme="minorBidi"/>
              <w:noProof/>
              <w:sz w:val="22"/>
              <w:szCs w:val="22"/>
              <w:lang w:val="en-IE" w:eastAsia="en-IE"/>
            </w:rPr>
          </w:pPr>
          <w:hyperlink w:anchor="_Toc522377690" w:history="1">
            <w:r w:rsidRPr="00CF183F">
              <w:rPr>
                <w:rStyle w:val="Hyperlink"/>
                <w:noProof/>
              </w:rPr>
              <w:t>2.1.4</w:t>
            </w:r>
            <w:r>
              <w:rPr>
                <w:rFonts w:asciiTheme="minorHAnsi" w:eastAsiaTheme="minorEastAsia" w:hAnsiTheme="minorHAnsi" w:cstheme="minorBidi"/>
                <w:noProof/>
                <w:sz w:val="22"/>
                <w:szCs w:val="22"/>
                <w:lang w:val="en-IE" w:eastAsia="en-IE"/>
              </w:rPr>
              <w:tab/>
            </w:r>
            <w:r w:rsidRPr="00CF183F">
              <w:rPr>
                <w:rStyle w:val="Hyperlink"/>
                <w:noProof/>
              </w:rPr>
              <w:t>Usability requirements</w:t>
            </w:r>
            <w:r>
              <w:rPr>
                <w:noProof/>
                <w:webHidden/>
              </w:rPr>
              <w:tab/>
            </w:r>
            <w:r>
              <w:rPr>
                <w:noProof/>
                <w:webHidden/>
              </w:rPr>
              <w:fldChar w:fldCharType="begin"/>
            </w:r>
            <w:r>
              <w:rPr>
                <w:noProof/>
                <w:webHidden/>
              </w:rPr>
              <w:instrText xml:space="preserve"> PAGEREF _Toc522377690 \h </w:instrText>
            </w:r>
            <w:r>
              <w:rPr>
                <w:noProof/>
                <w:webHidden/>
              </w:rPr>
            </w:r>
            <w:r>
              <w:rPr>
                <w:noProof/>
                <w:webHidden/>
              </w:rPr>
              <w:fldChar w:fldCharType="separate"/>
            </w:r>
            <w:r>
              <w:rPr>
                <w:noProof/>
                <w:webHidden/>
              </w:rPr>
              <w:t>27</w:t>
            </w:r>
            <w:r>
              <w:rPr>
                <w:noProof/>
                <w:webHidden/>
              </w:rPr>
              <w:fldChar w:fldCharType="end"/>
            </w:r>
          </w:hyperlink>
        </w:p>
        <w:p w14:paraId="7AB37603" w14:textId="4344D96F" w:rsidR="00774E0B" w:rsidRDefault="00774E0B">
          <w:pPr>
            <w:pStyle w:val="TOC2"/>
            <w:rPr>
              <w:rFonts w:asciiTheme="minorHAnsi" w:eastAsiaTheme="minorEastAsia" w:hAnsiTheme="minorHAnsi" w:cstheme="minorBidi"/>
              <w:noProof/>
              <w:sz w:val="22"/>
              <w:szCs w:val="22"/>
              <w:lang w:val="en-IE" w:eastAsia="en-IE"/>
            </w:rPr>
          </w:pPr>
          <w:hyperlink w:anchor="_Toc522377691" w:history="1">
            <w:r w:rsidRPr="00CF183F">
              <w:rPr>
                <w:rStyle w:val="Hyperlink"/>
                <w:noProof/>
              </w:rPr>
              <w:t>2.2</w:t>
            </w:r>
            <w:r>
              <w:rPr>
                <w:rFonts w:asciiTheme="minorHAnsi" w:eastAsiaTheme="minorEastAsia" w:hAnsiTheme="minorHAnsi" w:cstheme="minorBidi"/>
                <w:noProof/>
                <w:sz w:val="22"/>
                <w:szCs w:val="22"/>
                <w:lang w:val="en-IE" w:eastAsia="en-IE"/>
              </w:rPr>
              <w:tab/>
            </w:r>
            <w:r w:rsidRPr="00CF183F">
              <w:rPr>
                <w:rStyle w:val="Hyperlink"/>
                <w:noProof/>
              </w:rPr>
              <w:t>Architecture</w:t>
            </w:r>
            <w:r>
              <w:rPr>
                <w:noProof/>
                <w:webHidden/>
              </w:rPr>
              <w:tab/>
            </w:r>
            <w:r>
              <w:rPr>
                <w:noProof/>
                <w:webHidden/>
              </w:rPr>
              <w:fldChar w:fldCharType="begin"/>
            </w:r>
            <w:r>
              <w:rPr>
                <w:noProof/>
                <w:webHidden/>
              </w:rPr>
              <w:instrText xml:space="preserve"> PAGEREF _Toc522377691 \h </w:instrText>
            </w:r>
            <w:r>
              <w:rPr>
                <w:noProof/>
                <w:webHidden/>
              </w:rPr>
            </w:r>
            <w:r>
              <w:rPr>
                <w:noProof/>
                <w:webHidden/>
              </w:rPr>
              <w:fldChar w:fldCharType="separate"/>
            </w:r>
            <w:r>
              <w:rPr>
                <w:noProof/>
                <w:webHidden/>
              </w:rPr>
              <w:t>28</w:t>
            </w:r>
            <w:r>
              <w:rPr>
                <w:noProof/>
                <w:webHidden/>
              </w:rPr>
              <w:fldChar w:fldCharType="end"/>
            </w:r>
          </w:hyperlink>
        </w:p>
        <w:p w14:paraId="51C33891" w14:textId="116890E9" w:rsidR="00774E0B" w:rsidRDefault="00774E0B">
          <w:pPr>
            <w:pStyle w:val="TOC3"/>
            <w:rPr>
              <w:rFonts w:asciiTheme="minorHAnsi" w:eastAsiaTheme="minorEastAsia" w:hAnsiTheme="minorHAnsi" w:cstheme="minorBidi"/>
              <w:noProof/>
              <w:sz w:val="22"/>
              <w:szCs w:val="22"/>
              <w:lang w:val="en-IE" w:eastAsia="en-IE"/>
            </w:rPr>
          </w:pPr>
          <w:hyperlink w:anchor="_Toc522377692" w:history="1">
            <w:r w:rsidRPr="00CF183F">
              <w:rPr>
                <w:rStyle w:val="Hyperlink"/>
                <w:noProof/>
              </w:rPr>
              <w:t>2.2.1</w:t>
            </w:r>
            <w:r>
              <w:rPr>
                <w:rFonts w:asciiTheme="minorHAnsi" w:eastAsiaTheme="minorEastAsia" w:hAnsiTheme="minorHAnsi" w:cstheme="minorBidi"/>
                <w:noProof/>
                <w:sz w:val="22"/>
                <w:szCs w:val="22"/>
                <w:lang w:val="en-IE" w:eastAsia="en-IE"/>
              </w:rPr>
              <w:tab/>
            </w:r>
            <w:r w:rsidRPr="00CF183F">
              <w:rPr>
                <w:rStyle w:val="Hyperlink"/>
                <w:noProof/>
              </w:rPr>
              <w:t>User Requirements and Roles</w:t>
            </w:r>
            <w:r>
              <w:rPr>
                <w:noProof/>
                <w:webHidden/>
              </w:rPr>
              <w:tab/>
            </w:r>
            <w:r>
              <w:rPr>
                <w:noProof/>
                <w:webHidden/>
              </w:rPr>
              <w:fldChar w:fldCharType="begin"/>
            </w:r>
            <w:r>
              <w:rPr>
                <w:noProof/>
                <w:webHidden/>
              </w:rPr>
              <w:instrText xml:space="preserve"> PAGEREF _Toc522377692 \h </w:instrText>
            </w:r>
            <w:r>
              <w:rPr>
                <w:noProof/>
                <w:webHidden/>
              </w:rPr>
            </w:r>
            <w:r>
              <w:rPr>
                <w:noProof/>
                <w:webHidden/>
              </w:rPr>
              <w:fldChar w:fldCharType="separate"/>
            </w:r>
            <w:r>
              <w:rPr>
                <w:noProof/>
                <w:webHidden/>
              </w:rPr>
              <w:t>28</w:t>
            </w:r>
            <w:r>
              <w:rPr>
                <w:noProof/>
                <w:webHidden/>
              </w:rPr>
              <w:fldChar w:fldCharType="end"/>
            </w:r>
          </w:hyperlink>
        </w:p>
        <w:p w14:paraId="495DE6AC" w14:textId="488589AE" w:rsidR="00774E0B" w:rsidRDefault="00774E0B">
          <w:pPr>
            <w:pStyle w:val="TOC3"/>
            <w:rPr>
              <w:rFonts w:asciiTheme="minorHAnsi" w:eastAsiaTheme="minorEastAsia" w:hAnsiTheme="minorHAnsi" w:cstheme="minorBidi"/>
              <w:noProof/>
              <w:sz w:val="22"/>
              <w:szCs w:val="22"/>
              <w:lang w:val="en-IE" w:eastAsia="en-IE"/>
            </w:rPr>
          </w:pPr>
          <w:hyperlink w:anchor="_Toc522377693" w:history="1">
            <w:r w:rsidRPr="00CF183F">
              <w:rPr>
                <w:rStyle w:val="Hyperlink"/>
                <w:noProof/>
              </w:rPr>
              <w:t>2.2.2</w:t>
            </w:r>
            <w:r>
              <w:rPr>
                <w:rFonts w:asciiTheme="minorHAnsi" w:eastAsiaTheme="minorEastAsia" w:hAnsiTheme="minorHAnsi" w:cstheme="minorBidi"/>
                <w:noProof/>
                <w:sz w:val="22"/>
                <w:szCs w:val="22"/>
                <w:lang w:val="en-IE" w:eastAsia="en-IE"/>
              </w:rPr>
              <w:tab/>
            </w:r>
            <w:r w:rsidRPr="00CF183F">
              <w:rPr>
                <w:rStyle w:val="Hyperlink"/>
                <w:noProof/>
              </w:rPr>
              <w:t>Environmental requirements</w:t>
            </w:r>
            <w:r>
              <w:rPr>
                <w:noProof/>
                <w:webHidden/>
              </w:rPr>
              <w:tab/>
            </w:r>
            <w:r>
              <w:rPr>
                <w:noProof/>
                <w:webHidden/>
              </w:rPr>
              <w:fldChar w:fldCharType="begin"/>
            </w:r>
            <w:r>
              <w:rPr>
                <w:noProof/>
                <w:webHidden/>
              </w:rPr>
              <w:instrText xml:space="preserve"> PAGEREF _Toc522377693 \h </w:instrText>
            </w:r>
            <w:r>
              <w:rPr>
                <w:noProof/>
                <w:webHidden/>
              </w:rPr>
            </w:r>
            <w:r>
              <w:rPr>
                <w:noProof/>
                <w:webHidden/>
              </w:rPr>
              <w:fldChar w:fldCharType="separate"/>
            </w:r>
            <w:r>
              <w:rPr>
                <w:noProof/>
                <w:webHidden/>
              </w:rPr>
              <w:t>28</w:t>
            </w:r>
            <w:r>
              <w:rPr>
                <w:noProof/>
                <w:webHidden/>
              </w:rPr>
              <w:fldChar w:fldCharType="end"/>
            </w:r>
          </w:hyperlink>
        </w:p>
        <w:p w14:paraId="32671FB7" w14:textId="52051876" w:rsidR="00774E0B" w:rsidRDefault="00774E0B">
          <w:pPr>
            <w:pStyle w:val="TOC2"/>
            <w:rPr>
              <w:rFonts w:asciiTheme="minorHAnsi" w:eastAsiaTheme="minorEastAsia" w:hAnsiTheme="minorHAnsi" w:cstheme="minorBidi"/>
              <w:noProof/>
              <w:sz w:val="22"/>
              <w:szCs w:val="22"/>
              <w:lang w:val="en-IE" w:eastAsia="en-IE"/>
            </w:rPr>
          </w:pPr>
          <w:hyperlink w:anchor="_Toc522377694" w:history="1">
            <w:r w:rsidRPr="00CF183F">
              <w:rPr>
                <w:rStyle w:val="Hyperlink"/>
                <w:noProof/>
              </w:rPr>
              <w:t>2.3</w:t>
            </w:r>
            <w:r>
              <w:rPr>
                <w:rFonts w:asciiTheme="minorHAnsi" w:eastAsiaTheme="minorEastAsia" w:hAnsiTheme="minorHAnsi" w:cstheme="minorBidi"/>
                <w:noProof/>
                <w:sz w:val="22"/>
                <w:szCs w:val="22"/>
                <w:lang w:val="en-IE" w:eastAsia="en-IE"/>
              </w:rPr>
              <w:tab/>
            </w:r>
            <w:r w:rsidRPr="00CF183F">
              <w:rPr>
                <w:rStyle w:val="Hyperlink"/>
                <w:noProof/>
              </w:rPr>
              <w:t>Design</w:t>
            </w:r>
            <w:r>
              <w:rPr>
                <w:noProof/>
                <w:webHidden/>
              </w:rPr>
              <w:tab/>
            </w:r>
            <w:r>
              <w:rPr>
                <w:noProof/>
                <w:webHidden/>
              </w:rPr>
              <w:fldChar w:fldCharType="begin"/>
            </w:r>
            <w:r>
              <w:rPr>
                <w:noProof/>
                <w:webHidden/>
              </w:rPr>
              <w:instrText xml:space="preserve"> PAGEREF _Toc522377694 \h </w:instrText>
            </w:r>
            <w:r>
              <w:rPr>
                <w:noProof/>
                <w:webHidden/>
              </w:rPr>
            </w:r>
            <w:r>
              <w:rPr>
                <w:noProof/>
                <w:webHidden/>
              </w:rPr>
              <w:fldChar w:fldCharType="separate"/>
            </w:r>
            <w:r>
              <w:rPr>
                <w:noProof/>
                <w:webHidden/>
              </w:rPr>
              <w:t>30</w:t>
            </w:r>
            <w:r>
              <w:rPr>
                <w:noProof/>
                <w:webHidden/>
              </w:rPr>
              <w:fldChar w:fldCharType="end"/>
            </w:r>
          </w:hyperlink>
        </w:p>
        <w:p w14:paraId="3938710B" w14:textId="466415E0" w:rsidR="00774E0B" w:rsidRDefault="00774E0B">
          <w:pPr>
            <w:pStyle w:val="TOC2"/>
            <w:rPr>
              <w:rFonts w:asciiTheme="minorHAnsi" w:eastAsiaTheme="minorEastAsia" w:hAnsiTheme="minorHAnsi" w:cstheme="minorBidi"/>
              <w:noProof/>
              <w:sz w:val="22"/>
              <w:szCs w:val="22"/>
              <w:lang w:val="en-IE" w:eastAsia="en-IE"/>
            </w:rPr>
          </w:pPr>
          <w:hyperlink w:anchor="_Toc522377695" w:history="1">
            <w:r w:rsidRPr="00CF183F">
              <w:rPr>
                <w:rStyle w:val="Hyperlink"/>
                <w:noProof/>
              </w:rPr>
              <w:t>2.4</w:t>
            </w:r>
            <w:r>
              <w:rPr>
                <w:rFonts w:asciiTheme="minorHAnsi" w:eastAsiaTheme="minorEastAsia" w:hAnsiTheme="minorHAnsi" w:cstheme="minorBidi"/>
                <w:noProof/>
                <w:sz w:val="22"/>
                <w:szCs w:val="22"/>
                <w:lang w:val="en-IE" w:eastAsia="en-IE"/>
              </w:rPr>
              <w:tab/>
            </w:r>
            <w:r w:rsidRPr="00CF183F">
              <w:rPr>
                <w:rStyle w:val="Hyperlink"/>
                <w:noProof/>
              </w:rPr>
              <w:t>Implementation of the Prototype</w:t>
            </w:r>
            <w:r>
              <w:rPr>
                <w:noProof/>
                <w:webHidden/>
              </w:rPr>
              <w:tab/>
            </w:r>
            <w:r>
              <w:rPr>
                <w:noProof/>
                <w:webHidden/>
              </w:rPr>
              <w:fldChar w:fldCharType="begin"/>
            </w:r>
            <w:r>
              <w:rPr>
                <w:noProof/>
                <w:webHidden/>
              </w:rPr>
              <w:instrText xml:space="preserve"> PAGEREF _Toc522377695 \h </w:instrText>
            </w:r>
            <w:r>
              <w:rPr>
                <w:noProof/>
                <w:webHidden/>
              </w:rPr>
            </w:r>
            <w:r>
              <w:rPr>
                <w:noProof/>
                <w:webHidden/>
              </w:rPr>
              <w:fldChar w:fldCharType="separate"/>
            </w:r>
            <w:r>
              <w:rPr>
                <w:noProof/>
                <w:webHidden/>
              </w:rPr>
              <w:t>38</w:t>
            </w:r>
            <w:r>
              <w:rPr>
                <w:noProof/>
                <w:webHidden/>
              </w:rPr>
              <w:fldChar w:fldCharType="end"/>
            </w:r>
          </w:hyperlink>
        </w:p>
        <w:p w14:paraId="45558A5D" w14:textId="5745A0C5" w:rsidR="00774E0B" w:rsidRDefault="00774E0B">
          <w:pPr>
            <w:pStyle w:val="TOC3"/>
            <w:rPr>
              <w:rFonts w:asciiTheme="minorHAnsi" w:eastAsiaTheme="minorEastAsia" w:hAnsiTheme="minorHAnsi" w:cstheme="minorBidi"/>
              <w:noProof/>
              <w:sz w:val="22"/>
              <w:szCs w:val="22"/>
              <w:lang w:val="en-IE" w:eastAsia="en-IE"/>
            </w:rPr>
          </w:pPr>
          <w:hyperlink w:anchor="_Toc522377696" w:history="1">
            <w:r w:rsidRPr="00CF183F">
              <w:rPr>
                <w:rStyle w:val="Hyperlink"/>
                <w:noProof/>
              </w:rPr>
              <w:t>2.4.1</w:t>
            </w:r>
            <w:r>
              <w:rPr>
                <w:rFonts w:asciiTheme="minorHAnsi" w:eastAsiaTheme="minorEastAsia" w:hAnsiTheme="minorHAnsi" w:cstheme="minorBidi"/>
                <w:noProof/>
                <w:sz w:val="22"/>
                <w:szCs w:val="22"/>
                <w:lang w:val="en-IE" w:eastAsia="en-IE"/>
              </w:rPr>
              <w:tab/>
            </w:r>
            <w:r w:rsidRPr="00CF183F">
              <w:rPr>
                <w:rStyle w:val="Hyperlink"/>
                <w:noProof/>
              </w:rPr>
              <w:t>Prototype Code</w:t>
            </w:r>
            <w:r>
              <w:rPr>
                <w:noProof/>
                <w:webHidden/>
              </w:rPr>
              <w:tab/>
            </w:r>
            <w:r>
              <w:rPr>
                <w:noProof/>
                <w:webHidden/>
              </w:rPr>
              <w:fldChar w:fldCharType="begin"/>
            </w:r>
            <w:r>
              <w:rPr>
                <w:noProof/>
                <w:webHidden/>
              </w:rPr>
              <w:instrText xml:space="preserve"> PAGEREF _Toc522377696 \h </w:instrText>
            </w:r>
            <w:r>
              <w:rPr>
                <w:noProof/>
                <w:webHidden/>
              </w:rPr>
            </w:r>
            <w:r>
              <w:rPr>
                <w:noProof/>
                <w:webHidden/>
              </w:rPr>
              <w:fldChar w:fldCharType="separate"/>
            </w:r>
            <w:r>
              <w:rPr>
                <w:noProof/>
                <w:webHidden/>
              </w:rPr>
              <w:t>38</w:t>
            </w:r>
            <w:r>
              <w:rPr>
                <w:noProof/>
                <w:webHidden/>
              </w:rPr>
              <w:fldChar w:fldCharType="end"/>
            </w:r>
          </w:hyperlink>
        </w:p>
        <w:p w14:paraId="7DA9E3AE" w14:textId="772511ED" w:rsidR="00774E0B" w:rsidRDefault="00774E0B">
          <w:pPr>
            <w:pStyle w:val="TOC3"/>
            <w:rPr>
              <w:rFonts w:asciiTheme="minorHAnsi" w:eastAsiaTheme="minorEastAsia" w:hAnsiTheme="minorHAnsi" w:cstheme="minorBidi"/>
              <w:noProof/>
              <w:sz w:val="22"/>
              <w:szCs w:val="22"/>
              <w:lang w:val="en-IE" w:eastAsia="en-IE"/>
            </w:rPr>
          </w:pPr>
          <w:hyperlink w:anchor="_Toc522377697" w:history="1">
            <w:r w:rsidRPr="00CF183F">
              <w:rPr>
                <w:rStyle w:val="Hyperlink"/>
                <w:noProof/>
              </w:rPr>
              <w:t>2.4.2</w:t>
            </w:r>
            <w:r>
              <w:rPr>
                <w:rFonts w:asciiTheme="minorHAnsi" w:eastAsiaTheme="minorEastAsia" w:hAnsiTheme="minorHAnsi" w:cstheme="minorBidi"/>
                <w:noProof/>
                <w:sz w:val="22"/>
                <w:szCs w:val="22"/>
                <w:lang w:val="en-IE" w:eastAsia="en-IE"/>
              </w:rPr>
              <w:tab/>
            </w:r>
            <w:r w:rsidRPr="00CF183F">
              <w:rPr>
                <w:rStyle w:val="Hyperlink"/>
                <w:noProof/>
              </w:rPr>
              <w:t>Prototype Graphical User Interface (GUI) Layout</w:t>
            </w:r>
            <w:r>
              <w:rPr>
                <w:noProof/>
                <w:webHidden/>
              </w:rPr>
              <w:tab/>
            </w:r>
            <w:r>
              <w:rPr>
                <w:noProof/>
                <w:webHidden/>
              </w:rPr>
              <w:fldChar w:fldCharType="begin"/>
            </w:r>
            <w:r>
              <w:rPr>
                <w:noProof/>
                <w:webHidden/>
              </w:rPr>
              <w:instrText xml:space="preserve"> PAGEREF _Toc522377697 \h </w:instrText>
            </w:r>
            <w:r>
              <w:rPr>
                <w:noProof/>
                <w:webHidden/>
              </w:rPr>
            </w:r>
            <w:r>
              <w:rPr>
                <w:noProof/>
                <w:webHidden/>
              </w:rPr>
              <w:fldChar w:fldCharType="separate"/>
            </w:r>
            <w:r>
              <w:rPr>
                <w:noProof/>
                <w:webHidden/>
              </w:rPr>
              <w:t>47</w:t>
            </w:r>
            <w:r>
              <w:rPr>
                <w:noProof/>
                <w:webHidden/>
              </w:rPr>
              <w:fldChar w:fldCharType="end"/>
            </w:r>
          </w:hyperlink>
        </w:p>
        <w:p w14:paraId="79907881" w14:textId="4E42B301" w:rsidR="00774E0B" w:rsidRDefault="00774E0B">
          <w:pPr>
            <w:pStyle w:val="TOC2"/>
            <w:rPr>
              <w:rFonts w:asciiTheme="minorHAnsi" w:eastAsiaTheme="minorEastAsia" w:hAnsiTheme="minorHAnsi" w:cstheme="minorBidi"/>
              <w:noProof/>
              <w:sz w:val="22"/>
              <w:szCs w:val="22"/>
              <w:lang w:val="en-IE" w:eastAsia="en-IE"/>
            </w:rPr>
          </w:pPr>
          <w:hyperlink w:anchor="_Toc522377698" w:history="1">
            <w:r w:rsidRPr="00CF183F">
              <w:rPr>
                <w:rStyle w:val="Hyperlink"/>
                <w:noProof/>
              </w:rPr>
              <w:t>2.5</w:t>
            </w:r>
            <w:r>
              <w:rPr>
                <w:rFonts w:asciiTheme="minorHAnsi" w:eastAsiaTheme="minorEastAsia" w:hAnsiTheme="minorHAnsi" w:cstheme="minorBidi"/>
                <w:noProof/>
                <w:sz w:val="22"/>
                <w:szCs w:val="22"/>
                <w:lang w:val="en-IE" w:eastAsia="en-IE"/>
              </w:rPr>
              <w:tab/>
            </w:r>
            <w:r w:rsidRPr="00CF183F">
              <w:rPr>
                <w:rStyle w:val="Hyperlink"/>
                <w:noProof/>
              </w:rPr>
              <w:t>Testing</w:t>
            </w:r>
            <w:r>
              <w:rPr>
                <w:noProof/>
                <w:webHidden/>
              </w:rPr>
              <w:tab/>
            </w:r>
            <w:r>
              <w:rPr>
                <w:noProof/>
                <w:webHidden/>
              </w:rPr>
              <w:fldChar w:fldCharType="begin"/>
            </w:r>
            <w:r>
              <w:rPr>
                <w:noProof/>
                <w:webHidden/>
              </w:rPr>
              <w:instrText xml:space="preserve"> PAGEREF _Toc522377698 \h </w:instrText>
            </w:r>
            <w:r>
              <w:rPr>
                <w:noProof/>
                <w:webHidden/>
              </w:rPr>
            </w:r>
            <w:r>
              <w:rPr>
                <w:noProof/>
                <w:webHidden/>
              </w:rPr>
              <w:fldChar w:fldCharType="separate"/>
            </w:r>
            <w:r>
              <w:rPr>
                <w:noProof/>
                <w:webHidden/>
              </w:rPr>
              <w:t>51</w:t>
            </w:r>
            <w:r>
              <w:rPr>
                <w:noProof/>
                <w:webHidden/>
              </w:rPr>
              <w:fldChar w:fldCharType="end"/>
            </w:r>
          </w:hyperlink>
        </w:p>
        <w:p w14:paraId="366BD517" w14:textId="515465D6" w:rsidR="00774E0B" w:rsidRDefault="00774E0B">
          <w:pPr>
            <w:pStyle w:val="TOC2"/>
            <w:rPr>
              <w:rFonts w:asciiTheme="minorHAnsi" w:eastAsiaTheme="minorEastAsia" w:hAnsiTheme="minorHAnsi" w:cstheme="minorBidi"/>
              <w:noProof/>
              <w:sz w:val="22"/>
              <w:szCs w:val="22"/>
              <w:lang w:val="en-IE" w:eastAsia="en-IE"/>
            </w:rPr>
          </w:pPr>
          <w:hyperlink w:anchor="_Toc522377699" w:history="1">
            <w:r w:rsidRPr="00CF183F">
              <w:rPr>
                <w:rStyle w:val="Hyperlink"/>
                <w:noProof/>
              </w:rPr>
              <w:t>2.6</w:t>
            </w:r>
            <w:r>
              <w:rPr>
                <w:rFonts w:asciiTheme="minorHAnsi" w:eastAsiaTheme="minorEastAsia" w:hAnsiTheme="minorHAnsi" w:cstheme="minorBidi"/>
                <w:noProof/>
                <w:sz w:val="22"/>
                <w:szCs w:val="22"/>
                <w:lang w:val="en-IE" w:eastAsia="en-IE"/>
              </w:rPr>
              <w:tab/>
            </w:r>
            <w:r w:rsidRPr="00CF183F">
              <w:rPr>
                <w:rStyle w:val="Hyperlink"/>
                <w:noProof/>
              </w:rPr>
              <w:t>Customer testing</w:t>
            </w:r>
            <w:r>
              <w:rPr>
                <w:noProof/>
                <w:webHidden/>
              </w:rPr>
              <w:tab/>
            </w:r>
            <w:r>
              <w:rPr>
                <w:noProof/>
                <w:webHidden/>
              </w:rPr>
              <w:fldChar w:fldCharType="begin"/>
            </w:r>
            <w:r>
              <w:rPr>
                <w:noProof/>
                <w:webHidden/>
              </w:rPr>
              <w:instrText xml:space="preserve"> PAGEREF _Toc522377699 \h </w:instrText>
            </w:r>
            <w:r>
              <w:rPr>
                <w:noProof/>
                <w:webHidden/>
              </w:rPr>
            </w:r>
            <w:r>
              <w:rPr>
                <w:noProof/>
                <w:webHidden/>
              </w:rPr>
              <w:fldChar w:fldCharType="separate"/>
            </w:r>
            <w:r>
              <w:rPr>
                <w:noProof/>
                <w:webHidden/>
              </w:rPr>
              <w:t>53</w:t>
            </w:r>
            <w:r>
              <w:rPr>
                <w:noProof/>
                <w:webHidden/>
              </w:rPr>
              <w:fldChar w:fldCharType="end"/>
            </w:r>
          </w:hyperlink>
        </w:p>
        <w:p w14:paraId="61DAA04E" w14:textId="6493B209" w:rsidR="00774E0B" w:rsidRDefault="00774E0B">
          <w:pPr>
            <w:pStyle w:val="TOC2"/>
            <w:rPr>
              <w:rFonts w:asciiTheme="minorHAnsi" w:eastAsiaTheme="minorEastAsia" w:hAnsiTheme="minorHAnsi" w:cstheme="minorBidi"/>
              <w:noProof/>
              <w:sz w:val="22"/>
              <w:szCs w:val="22"/>
              <w:lang w:val="en-IE" w:eastAsia="en-IE"/>
            </w:rPr>
          </w:pPr>
          <w:hyperlink w:anchor="_Toc522377700" w:history="1">
            <w:r w:rsidRPr="00CF183F">
              <w:rPr>
                <w:rStyle w:val="Hyperlink"/>
                <w:noProof/>
              </w:rPr>
              <w:t>2.7</w:t>
            </w:r>
            <w:r>
              <w:rPr>
                <w:rFonts w:asciiTheme="minorHAnsi" w:eastAsiaTheme="minorEastAsia" w:hAnsiTheme="minorHAnsi" w:cstheme="minorBidi"/>
                <w:noProof/>
                <w:sz w:val="22"/>
                <w:szCs w:val="22"/>
                <w:lang w:val="en-IE" w:eastAsia="en-IE"/>
              </w:rPr>
              <w:tab/>
            </w:r>
            <w:r w:rsidRPr="00CF183F">
              <w:rPr>
                <w:rStyle w:val="Hyperlink"/>
                <w:noProof/>
              </w:rPr>
              <w:t>Evaluation and Testing results</w:t>
            </w:r>
            <w:r>
              <w:rPr>
                <w:noProof/>
                <w:webHidden/>
              </w:rPr>
              <w:tab/>
            </w:r>
            <w:r>
              <w:rPr>
                <w:noProof/>
                <w:webHidden/>
              </w:rPr>
              <w:fldChar w:fldCharType="begin"/>
            </w:r>
            <w:r>
              <w:rPr>
                <w:noProof/>
                <w:webHidden/>
              </w:rPr>
              <w:instrText xml:space="preserve"> PAGEREF _Toc522377700 \h </w:instrText>
            </w:r>
            <w:r>
              <w:rPr>
                <w:noProof/>
                <w:webHidden/>
              </w:rPr>
            </w:r>
            <w:r>
              <w:rPr>
                <w:noProof/>
                <w:webHidden/>
              </w:rPr>
              <w:fldChar w:fldCharType="separate"/>
            </w:r>
            <w:r>
              <w:rPr>
                <w:noProof/>
                <w:webHidden/>
              </w:rPr>
              <w:t>53</w:t>
            </w:r>
            <w:r>
              <w:rPr>
                <w:noProof/>
                <w:webHidden/>
              </w:rPr>
              <w:fldChar w:fldCharType="end"/>
            </w:r>
          </w:hyperlink>
        </w:p>
        <w:p w14:paraId="1B44BF15" w14:textId="5E8EEF68"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1" w:history="1">
            <w:r w:rsidRPr="00CF183F">
              <w:rPr>
                <w:rStyle w:val="Hyperlink"/>
                <w:noProof/>
              </w:rPr>
              <w:t>3</w:t>
            </w:r>
            <w:r>
              <w:rPr>
                <w:rFonts w:asciiTheme="minorHAnsi" w:eastAsiaTheme="minorEastAsia" w:hAnsiTheme="minorHAnsi" w:cstheme="minorBidi"/>
                <w:noProof/>
                <w:sz w:val="22"/>
                <w:szCs w:val="22"/>
                <w:lang w:val="en-IE" w:eastAsia="en-IE"/>
              </w:rPr>
              <w:tab/>
            </w:r>
            <w:r w:rsidRPr="00CF183F">
              <w:rPr>
                <w:rStyle w:val="Hyperlink"/>
                <w:noProof/>
              </w:rPr>
              <w:t>Conclusions</w:t>
            </w:r>
            <w:r>
              <w:rPr>
                <w:noProof/>
                <w:webHidden/>
              </w:rPr>
              <w:tab/>
            </w:r>
            <w:r>
              <w:rPr>
                <w:noProof/>
                <w:webHidden/>
              </w:rPr>
              <w:fldChar w:fldCharType="begin"/>
            </w:r>
            <w:r>
              <w:rPr>
                <w:noProof/>
                <w:webHidden/>
              </w:rPr>
              <w:instrText xml:space="preserve"> PAGEREF _Toc522377701 \h </w:instrText>
            </w:r>
            <w:r>
              <w:rPr>
                <w:noProof/>
                <w:webHidden/>
              </w:rPr>
            </w:r>
            <w:r>
              <w:rPr>
                <w:noProof/>
                <w:webHidden/>
              </w:rPr>
              <w:fldChar w:fldCharType="separate"/>
            </w:r>
            <w:r>
              <w:rPr>
                <w:noProof/>
                <w:webHidden/>
              </w:rPr>
              <w:t>55</w:t>
            </w:r>
            <w:r>
              <w:rPr>
                <w:noProof/>
                <w:webHidden/>
              </w:rPr>
              <w:fldChar w:fldCharType="end"/>
            </w:r>
          </w:hyperlink>
        </w:p>
        <w:p w14:paraId="37634DF0" w14:textId="4E8BA387"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2" w:history="1">
            <w:r w:rsidRPr="00CF183F">
              <w:rPr>
                <w:rStyle w:val="Hyperlink"/>
                <w:noProof/>
              </w:rPr>
              <w:t>4</w:t>
            </w:r>
            <w:r>
              <w:rPr>
                <w:rFonts w:asciiTheme="minorHAnsi" w:eastAsiaTheme="minorEastAsia" w:hAnsiTheme="minorHAnsi" w:cstheme="minorBidi"/>
                <w:noProof/>
                <w:sz w:val="22"/>
                <w:szCs w:val="22"/>
                <w:lang w:val="en-IE" w:eastAsia="en-IE"/>
              </w:rPr>
              <w:tab/>
            </w:r>
            <w:r w:rsidRPr="00CF183F">
              <w:rPr>
                <w:rStyle w:val="Hyperlink"/>
                <w:noProof/>
              </w:rPr>
              <w:t>Further development</w:t>
            </w:r>
            <w:r>
              <w:rPr>
                <w:noProof/>
                <w:webHidden/>
              </w:rPr>
              <w:tab/>
            </w:r>
            <w:r>
              <w:rPr>
                <w:noProof/>
                <w:webHidden/>
              </w:rPr>
              <w:fldChar w:fldCharType="begin"/>
            </w:r>
            <w:r>
              <w:rPr>
                <w:noProof/>
                <w:webHidden/>
              </w:rPr>
              <w:instrText xml:space="preserve"> PAGEREF _Toc522377702 \h </w:instrText>
            </w:r>
            <w:r>
              <w:rPr>
                <w:noProof/>
                <w:webHidden/>
              </w:rPr>
            </w:r>
            <w:r>
              <w:rPr>
                <w:noProof/>
                <w:webHidden/>
              </w:rPr>
              <w:fldChar w:fldCharType="separate"/>
            </w:r>
            <w:r>
              <w:rPr>
                <w:noProof/>
                <w:webHidden/>
              </w:rPr>
              <w:t>56</w:t>
            </w:r>
            <w:r>
              <w:rPr>
                <w:noProof/>
                <w:webHidden/>
              </w:rPr>
              <w:fldChar w:fldCharType="end"/>
            </w:r>
          </w:hyperlink>
        </w:p>
        <w:p w14:paraId="77B1CAB3" w14:textId="67799E73"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3" w:history="1">
            <w:r w:rsidRPr="00CF183F">
              <w:rPr>
                <w:rStyle w:val="Hyperlink"/>
                <w:noProof/>
              </w:rPr>
              <w:t>5</w:t>
            </w:r>
            <w:r>
              <w:rPr>
                <w:rFonts w:asciiTheme="minorHAnsi" w:eastAsiaTheme="minorEastAsia" w:hAnsiTheme="minorHAnsi" w:cstheme="minorBidi"/>
                <w:noProof/>
                <w:sz w:val="22"/>
                <w:szCs w:val="22"/>
                <w:lang w:val="en-IE" w:eastAsia="en-IE"/>
              </w:rPr>
              <w:tab/>
            </w:r>
            <w:r w:rsidRPr="00CF183F">
              <w:rPr>
                <w:rStyle w:val="Hyperlink"/>
                <w:noProof/>
              </w:rPr>
              <w:t>References</w:t>
            </w:r>
            <w:r>
              <w:rPr>
                <w:noProof/>
                <w:webHidden/>
              </w:rPr>
              <w:tab/>
            </w:r>
            <w:r>
              <w:rPr>
                <w:noProof/>
                <w:webHidden/>
              </w:rPr>
              <w:fldChar w:fldCharType="begin"/>
            </w:r>
            <w:r>
              <w:rPr>
                <w:noProof/>
                <w:webHidden/>
              </w:rPr>
              <w:instrText xml:space="preserve"> PAGEREF _Toc522377703 \h </w:instrText>
            </w:r>
            <w:r>
              <w:rPr>
                <w:noProof/>
                <w:webHidden/>
              </w:rPr>
            </w:r>
            <w:r>
              <w:rPr>
                <w:noProof/>
                <w:webHidden/>
              </w:rPr>
              <w:fldChar w:fldCharType="separate"/>
            </w:r>
            <w:r>
              <w:rPr>
                <w:noProof/>
                <w:webHidden/>
              </w:rPr>
              <w:t>57</w:t>
            </w:r>
            <w:r>
              <w:rPr>
                <w:noProof/>
                <w:webHidden/>
              </w:rPr>
              <w:fldChar w:fldCharType="end"/>
            </w:r>
          </w:hyperlink>
        </w:p>
        <w:p w14:paraId="7ABA1F0C" w14:textId="29BB488F"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4" w:history="1">
            <w:r w:rsidRPr="00CF183F">
              <w:rPr>
                <w:rStyle w:val="Hyperlink"/>
                <w:noProof/>
              </w:rPr>
              <w:t>6</w:t>
            </w:r>
            <w:r>
              <w:rPr>
                <w:rFonts w:asciiTheme="minorHAnsi" w:eastAsiaTheme="minorEastAsia" w:hAnsiTheme="minorHAnsi" w:cstheme="minorBidi"/>
                <w:noProof/>
                <w:sz w:val="22"/>
                <w:szCs w:val="22"/>
                <w:lang w:val="en-IE" w:eastAsia="en-IE"/>
              </w:rPr>
              <w:tab/>
            </w:r>
            <w:r w:rsidRPr="00CF183F">
              <w:rPr>
                <w:rStyle w:val="Hyperlink"/>
                <w:noProof/>
              </w:rPr>
              <w:t>Appendix</w:t>
            </w:r>
            <w:r>
              <w:rPr>
                <w:noProof/>
                <w:webHidden/>
              </w:rPr>
              <w:tab/>
            </w:r>
            <w:r>
              <w:rPr>
                <w:noProof/>
                <w:webHidden/>
              </w:rPr>
              <w:fldChar w:fldCharType="begin"/>
            </w:r>
            <w:r>
              <w:rPr>
                <w:noProof/>
                <w:webHidden/>
              </w:rPr>
              <w:instrText xml:space="preserve"> PAGEREF _Toc522377704 \h </w:instrText>
            </w:r>
            <w:r>
              <w:rPr>
                <w:noProof/>
                <w:webHidden/>
              </w:rPr>
            </w:r>
            <w:r>
              <w:rPr>
                <w:noProof/>
                <w:webHidden/>
              </w:rPr>
              <w:fldChar w:fldCharType="separate"/>
            </w:r>
            <w:r>
              <w:rPr>
                <w:noProof/>
                <w:webHidden/>
              </w:rPr>
              <w:t>61</w:t>
            </w:r>
            <w:r>
              <w:rPr>
                <w:noProof/>
                <w:webHidden/>
              </w:rPr>
              <w:fldChar w:fldCharType="end"/>
            </w:r>
          </w:hyperlink>
        </w:p>
        <w:p w14:paraId="51461076" w14:textId="79F1AB00" w:rsidR="00774E0B" w:rsidRDefault="00774E0B">
          <w:pPr>
            <w:pStyle w:val="TOC2"/>
            <w:rPr>
              <w:rFonts w:asciiTheme="minorHAnsi" w:eastAsiaTheme="minorEastAsia" w:hAnsiTheme="minorHAnsi" w:cstheme="minorBidi"/>
              <w:noProof/>
              <w:sz w:val="22"/>
              <w:szCs w:val="22"/>
              <w:lang w:val="en-IE" w:eastAsia="en-IE"/>
            </w:rPr>
          </w:pPr>
          <w:hyperlink w:anchor="_Toc522377705" w:history="1">
            <w:r w:rsidRPr="00CF183F">
              <w:rPr>
                <w:rStyle w:val="Hyperlink"/>
                <w:noProof/>
                <w:lang w:val="en-IE"/>
              </w:rPr>
              <w:t>6.1</w:t>
            </w:r>
            <w:r>
              <w:rPr>
                <w:rFonts w:asciiTheme="minorHAnsi" w:eastAsiaTheme="minorEastAsia" w:hAnsiTheme="minorHAnsi" w:cstheme="minorBidi"/>
                <w:noProof/>
                <w:sz w:val="22"/>
                <w:szCs w:val="22"/>
                <w:lang w:val="en-IE" w:eastAsia="en-IE"/>
              </w:rPr>
              <w:tab/>
            </w:r>
            <w:r w:rsidRPr="00CF183F">
              <w:rPr>
                <w:rStyle w:val="Hyperlink"/>
                <w:noProof/>
                <w:lang w:val="en-IE"/>
              </w:rPr>
              <w:t>Project Proposal</w:t>
            </w:r>
            <w:r>
              <w:rPr>
                <w:noProof/>
                <w:webHidden/>
              </w:rPr>
              <w:tab/>
            </w:r>
            <w:r>
              <w:rPr>
                <w:noProof/>
                <w:webHidden/>
              </w:rPr>
              <w:fldChar w:fldCharType="begin"/>
            </w:r>
            <w:r>
              <w:rPr>
                <w:noProof/>
                <w:webHidden/>
              </w:rPr>
              <w:instrText xml:space="preserve"> PAGEREF _Toc522377705 \h </w:instrText>
            </w:r>
            <w:r>
              <w:rPr>
                <w:noProof/>
                <w:webHidden/>
              </w:rPr>
            </w:r>
            <w:r>
              <w:rPr>
                <w:noProof/>
                <w:webHidden/>
              </w:rPr>
              <w:fldChar w:fldCharType="separate"/>
            </w:r>
            <w:r>
              <w:rPr>
                <w:noProof/>
                <w:webHidden/>
              </w:rPr>
              <w:t>61</w:t>
            </w:r>
            <w:r>
              <w:rPr>
                <w:noProof/>
                <w:webHidden/>
              </w:rPr>
              <w:fldChar w:fldCharType="end"/>
            </w:r>
          </w:hyperlink>
        </w:p>
        <w:p w14:paraId="07F25783" w14:textId="5A392C6B" w:rsidR="00774E0B" w:rsidRDefault="00774E0B">
          <w:pPr>
            <w:pStyle w:val="TOC3"/>
            <w:rPr>
              <w:rFonts w:asciiTheme="minorHAnsi" w:eastAsiaTheme="minorEastAsia" w:hAnsiTheme="minorHAnsi" w:cstheme="minorBidi"/>
              <w:noProof/>
              <w:sz w:val="22"/>
              <w:szCs w:val="22"/>
              <w:lang w:val="en-IE" w:eastAsia="en-IE"/>
            </w:rPr>
          </w:pPr>
          <w:hyperlink w:anchor="_Toc522377706" w:history="1">
            <w:r w:rsidRPr="00CF183F">
              <w:rPr>
                <w:rStyle w:val="Hyperlink"/>
                <w:noProof/>
                <w:lang w:val="en-GB"/>
              </w:rPr>
              <w:t>6.1.1</w:t>
            </w:r>
            <w:r>
              <w:rPr>
                <w:rFonts w:asciiTheme="minorHAnsi" w:eastAsiaTheme="minorEastAsia" w:hAnsiTheme="minorHAnsi" w:cstheme="minorBidi"/>
                <w:noProof/>
                <w:sz w:val="22"/>
                <w:szCs w:val="22"/>
                <w:lang w:val="en-IE" w:eastAsia="en-IE"/>
              </w:rPr>
              <w:tab/>
            </w:r>
            <w:r w:rsidRPr="00CF183F">
              <w:rPr>
                <w:rStyle w:val="Hyperlink"/>
                <w:noProof/>
                <w:lang w:val="en-GB"/>
              </w:rPr>
              <w:t>Introduction</w:t>
            </w:r>
            <w:r>
              <w:rPr>
                <w:noProof/>
                <w:webHidden/>
              </w:rPr>
              <w:tab/>
            </w:r>
            <w:r>
              <w:rPr>
                <w:noProof/>
                <w:webHidden/>
              </w:rPr>
              <w:fldChar w:fldCharType="begin"/>
            </w:r>
            <w:r>
              <w:rPr>
                <w:noProof/>
                <w:webHidden/>
              </w:rPr>
              <w:instrText xml:space="preserve"> PAGEREF _Toc522377706 \h </w:instrText>
            </w:r>
            <w:r>
              <w:rPr>
                <w:noProof/>
                <w:webHidden/>
              </w:rPr>
            </w:r>
            <w:r>
              <w:rPr>
                <w:noProof/>
                <w:webHidden/>
              </w:rPr>
              <w:fldChar w:fldCharType="separate"/>
            </w:r>
            <w:r>
              <w:rPr>
                <w:noProof/>
                <w:webHidden/>
              </w:rPr>
              <w:t>61</w:t>
            </w:r>
            <w:r>
              <w:rPr>
                <w:noProof/>
                <w:webHidden/>
              </w:rPr>
              <w:fldChar w:fldCharType="end"/>
            </w:r>
          </w:hyperlink>
        </w:p>
        <w:p w14:paraId="7713EB7E" w14:textId="4506AD0A" w:rsidR="00774E0B" w:rsidRDefault="00774E0B">
          <w:pPr>
            <w:pStyle w:val="TOC3"/>
            <w:rPr>
              <w:rFonts w:asciiTheme="minorHAnsi" w:eastAsiaTheme="minorEastAsia" w:hAnsiTheme="minorHAnsi" w:cstheme="minorBidi"/>
              <w:noProof/>
              <w:sz w:val="22"/>
              <w:szCs w:val="22"/>
              <w:lang w:val="en-IE" w:eastAsia="en-IE"/>
            </w:rPr>
          </w:pPr>
          <w:hyperlink w:anchor="_Toc522377707" w:history="1">
            <w:r w:rsidRPr="00CF183F">
              <w:rPr>
                <w:rStyle w:val="Hyperlink"/>
                <w:noProof/>
              </w:rPr>
              <w:t>6.1.2</w:t>
            </w:r>
            <w:r>
              <w:rPr>
                <w:rFonts w:asciiTheme="minorHAnsi" w:eastAsiaTheme="minorEastAsia" w:hAnsiTheme="minorHAnsi" w:cstheme="minorBidi"/>
                <w:noProof/>
                <w:sz w:val="22"/>
                <w:szCs w:val="22"/>
                <w:lang w:val="en-IE" w:eastAsia="en-IE"/>
              </w:rPr>
              <w:tab/>
            </w:r>
            <w:r w:rsidRPr="00CF183F">
              <w:rPr>
                <w:rStyle w:val="Hyperlink"/>
                <w:noProof/>
              </w:rPr>
              <w:t>Background</w:t>
            </w:r>
            <w:r>
              <w:rPr>
                <w:noProof/>
                <w:webHidden/>
              </w:rPr>
              <w:tab/>
            </w:r>
            <w:r>
              <w:rPr>
                <w:noProof/>
                <w:webHidden/>
              </w:rPr>
              <w:fldChar w:fldCharType="begin"/>
            </w:r>
            <w:r>
              <w:rPr>
                <w:noProof/>
                <w:webHidden/>
              </w:rPr>
              <w:instrText xml:space="preserve"> PAGEREF _Toc522377707 \h </w:instrText>
            </w:r>
            <w:r>
              <w:rPr>
                <w:noProof/>
                <w:webHidden/>
              </w:rPr>
            </w:r>
            <w:r>
              <w:rPr>
                <w:noProof/>
                <w:webHidden/>
              </w:rPr>
              <w:fldChar w:fldCharType="separate"/>
            </w:r>
            <w:r>
              <w:rPr>
                <w:noProof/>
                <w:webHidden/>
              </w:rPr>
              <w:t>62</w:t>
            </w:r>
            <w:r>
              <w:rPr>
                <w:noProof/>
                <w:webHidden/>
              </w:rPr>
              <w:fldChar w:fldCharType="end"/>
            </w:r>
          </w:hyperlink>
        </w:p>
        <w:p w14:paraId="523E35BC" w14:textId="22D52E7F" w:rsidR="00774E0B" w:rsidRDefault="00774E0B">
          <w:pPr>
            <w:pStyle w:val="TOC3"/>
            <w:rPr>
              <w:rFonts w:asciiTheme="minorHAnsi" w:eastAsiaTheme="minorEastAsia" w:hAnsiTheme="minorHAnsi" w:cstheme="minorBidi"/>
              <w:noProof/>
              <w:sz w:val="22"/>
              <w:szCs w:val="22"/>
              <w:lang w:val="en-IE" w:eastAsia="en-IE"/>
            </w:rPr>
          </w:pPr>
          <w:hyperlink w:anchor="_Toc522377708" w:history="1">
            <w:r w:rsidRPr="00CF183F">
              <w:rPr>
                <w:rStyle w:val="Hyperlink"/>
                <w:noProof/>
              </w:rPr>
              <w:t>6.1.3</w:t>
            </w:r>
            <w:r>
              <w:rPr>
                <w:rFonts w:asciiTheme="minorHAnsi" w:eastAsiaTheme="minorEastAsia" w:hAnsiTheme="minorHAnsi" w:cstheme="minorBidi"/>
                <w:noProof/>
                <w:sz w:val="22"/>
                <w:szCs w:val="22"/>
                <w:lang w:val="en-IE" w:eastAsia="en-IE"/>
              </w:rPr>
              <w:tab/>
            </w:r>
            <w:r w:rsidRPr="00CF183F">
              <w:rPr>
                <w:rStyle w:val="Hyperlink"/>
                <w:noProof/>
              </w:rPr>
              <w:t>Objectives</w:t>
            </w:r>
            <w:r>
              <w:rPr>
                <w:noProof/>
                <w:webHidden/>
              </w:rPr>
              <w:tab/>
            </w:r>
            <w:r>
              <w:rPr>
                <w:noProof/>
                <w:webHidden/>
              </w:rPr>
              <w:fldChar w:fldCharType="begin"/>
            </w:r>
            <w:r>
              <w:rPr>
                <w:noProof/>
                <w:webHidden/>
              </w:rPr>
              <w:instrText xml:space="preserve"> PAGEREF _Toc522377708 \h </w:instrText>
            </w:r>
            <w:r>
              <w:rPr>
                <w:noProof/>
                <w:webHidden/>
              </w:rPr>
            </w:r>
            <w:r>
              <w:rPr>
                <w:noProof/>
                <w:webHidden/>
              </w:rPr>
              <w:fldChar w:fldCharType="separate"/>
            </w:r>
            <w:r>
              <w:rPr>
                <w:noProof/>
                <w:webHidden/>
              </w:rPr>
              <w:t>63</w:t>
            </w:r>
            <w:r>
              <w:rPr>
                <w:noProof/>
                <w:webHidden/>
              </w:rPr>
              <w:fldChar w:fldCharType="end"/>
            </w:r>
          </w:hyperlink>
        </w:p>
        <w:p w14:paraId="37A05BF7" w14:textId="5476FECA" w:rsidR="00774E0B" w:rsidRDefault="00774E0B">
          <w:pPr>
            <w:pStyle w:val="TOC3"/>
            <w:rPr>
              <w:rFonts w:asciiTheme="minorHAnsi" w:eastAsiaTheme="minorEastAsia" w:hAnsiTheme="minorHAnsi" w:cstheme="minorBidi"/>
              <w:noProof/>
              <w:sz w:val="22"/>
              <w:szCs w:val="22"/>
              <w:lang w:val="en-IE" w:eastAsia="en-IE"/>
            </w:rPr>
          </w:pPr>
          <w:hyperlink w:anchor="_Toc522377709" w:history="1">
            <w:r w:rsidRPr="00CF183F">
              <w:rPr>
                <w:rStyle w:val="Hyperlink"/>
                <w:noProof/>
                <w:lang w:val="en-GB"/>
              </w:rPr>
              <w:t>6.1.4</w:t>
            </w:r>
            <w:r>
              <w:rPr>
                <w:rFonts w:asciiTheme="minorHAnsi" w:eastAsiaTheme="minorEastAsia" w:hAnsiTheme="minorHAnsi" w:cstheme="minorBidi"/>
                <w:noProof/>
                <w:sz w:val="22"/>
                <w:szCs w:val="22"/>
                <w:lang w:val="en-IE" w:eastAsia="en-IE"/>
              </w:rPr>
              <w:tab/>
            </w:r>
            <w:r w:rsidRPr="00CF183F">
              <w:rPr>
                <w:rStyle w:val="Hyperlink"/>
                <w:noProof/>
                <w:lang w:val="en-GB"/>
              </w:rPr>
              <w:t>Technical Approach</w:t>
            </w:r>
            <w:r>
              <w:rPr>
                <w:noProof/>
                <w:webHidden/>
              </w:rPr>
              <w:tab/>
            </w:r>
            <w:r>
              <w:rPr>
                <w:noProof/>
                <w:webHidden/>
              </w:rPr>
              <w:fldChar w:fldCharType="begin"/>
            </w:r>
            <w:r>
              <w:rPr>
                <w:noProof/>
                <w:webHidden/>
              </w:rPr>
              <w:instrText xml:space="preserve"> PAGEREF _Toc522377709 \h </w:instrText>
            </w:r>
            <w:r>
              <w:rPr>
                <w:noProof/>
                <w:webHidden/>
              </w:rPr>
            </w:r>
            <w:r>
              <w:rPr>
                <w:noProof/>
                <w:webHidden/>
              </w:rPr>
              <w:fldChar w:fldCharType="separate"/>
            </w:r>
            <w:r>
              <w:rPr>
                <w:noProof/>
                <w:webHidden/>
              </w:rPr>
              <w:t>64</w:t>
            </w:r>
            <w:r>
              <w:rPr>
                <w:noProof/>
                <w:webHidden/>
              </w:rPr>
              <w:fldChar w:fldCharType="end"/>
            </w:r>
          </w:hyperlink>
        </w:p>
        <w:p w14:paraId="1DF4F770" w14:textId="11D72F40" w:rsidR="00774E0B" w:rsidRDefault="00774E0B">
          <w:pPr>
            <w:pStyle w:val="TOC3"/>
            <w:rPr>
              <w:rFonts w:asciiTheme="minorHAnsi" w:eastAsiaTheme="minorEastAsia" w:hAnsiTheme="minorHAnsi" w:cstheme="minorBidi"/>
              <w:noProof/>
              <w:sz w:val="22"/>
              <w:szCs w:val="22"/>
              <w:lang w:val="en-IE" w:eastAsia="en-IE"/>
            </w:rPr>
          </w:pPr>
          <w:hyperlink w:anchor="_Toc522377710" w:history="1">
            <w:r w:rsidRPr="00CF183F">
              <w:rPr>
                <w:rStyle w:val="Hyperlink"/>
                <w:noProof/>
                <w:lang w:val="en-GB"/>
              </w:rPr>
              <w:t>6.1.5</w:t>
            </w:r>
            <w:r>
              <w:rPr>
                <w:rFonts w:asciiTheme="minorHAnsi" w:eastAsiaTheme="minorEastAsia" w:hAnsiTheme="minorHAnsi" w:cstheme="minorBidi"/>
                <w:noProof/>
                <w:sz w:val="22"/>
                <w:szCs w:val="22"/>
                <w:lang w:val="en-IE" w:eastAsia="en-IE"/>
              </w:rPr>
              <w:tab/>
            </w:r>
            <w:r w:rsidRPr="00CF183F">
              <w:rPr>
                <w:rStyle w:val="Hyperlink"/>
                <w:noProof/>
                <w:lang w:val="en-GB"/>
              </w:rPr>
              <w:t>Special resources required</w:t>
            </w:r>
            <w:r>
              <w:rPr>
                <w:noProof/>
                <w:webHidden/>
              </w:rPr>
              <w:tab/>
            </w:r>
            <w:r>
              <w:rPr>
                <w:noProof/>
                <w:webHidden/>
              </w:rPr>
              <w:fldChar w:fldCharType="begin"/>
            </w:r>
            <w:r>
              <w:rPr>
                <w:noProof/>
                <w:webHidden/>
              </w:rPr>
              <w:instrText xml:space="preserve"> PAGEREF _Toc522377710 \h </w:instrText>
            </w:r>
            <w:r>
              <w:rPr>
                <w:noProof/>
                <w:webHidden/>
              </w:rPr>
            </w:r>
            <w:r>
              <w:rPr>
                <w:noProof/>
                <w:webHidden/>
              </w:rPr>
              <w:fldChar w:fldCharType="separate"/>
            </w:r>
            <w:r>
              <w:rPr>
                <w:noProof/>
                <w:webHidden/>
              </w:rPr>
              <w:t>64</w:t>
            </w:r>
            <w:r>
              <w:rPr>
                <w:noProof/>
                <w:webHidden/>
              </w:rPr>
              <w:fldChar w:fldCharType="end"/>
            </w:r>
          </w:hyperlink>
        </w:p>
        <w:p w14:paraId="59C53BF5" w14:textId="42B02371" w:rsidR="00774E0B" w:rsidRDefault="00774E0B">
          <w:pPr>
            <w:pStyle w:val="TOC2"/>
            <w:rPr>
              <w:rFonts w:asciiTheme="minorHAnsi" w:eastAsiaTheme="minorEastAsia" w:hAnsiTheme="minorHAnsi" w:cstheme="minorBidi"/>
              <w:noProof/>
              <w:sz w:val="22"/>
              <w:szCs w:val="22"/>
              <w:lang w:val="en-IE" w:eastAsia="en-IE"/>
            </w:rPr>
          </w:pPr>
          <w:hyperlink w:anchor="_Toc522377711" w:history="1">
            <w:r w:rsidRPr="00CF183F">
              <w:rPr>
                <w:rStyle w:val="Hyperlink"/>
                <w:noProof/>
                <w:lang w:val="en-IE"/>
              </w:rPr>
              <w:t>6.2</w:t>
            </w:r>
            <w:r>
              <w:rPr>
                <w:rFonts w:asciiTheme="minorHAnsi" w:eastAsiaTheme="minorEastAsia" w:hAnsiTheme="minorHAnsi" w:cstheme="minorBidi"/>
                <w:noProof/>
                <w:sz w:val="22"/>
                <w:szCs w:val="22"/>
                <w:lang w:val="en-IE" w:eastAsia="en-IE"/>
              </w:rPr>
              <w:tab/>
            </w:r>
            <w:r w:rsidRPr="00CF183F">
              <w:rPr>
                <w:rStyle w:val="Hyperlink"/>
                <w:noProof/>
                <w:lang w:val="en-IE"/>
              </w:rPr>
              <w:t>Project Plan</w:t>
            </w:r>
            <w:r>
              <w:rPr>
                <w:noProof/>
                <w:webHidden/>
              </w:rPr>
              <w:tab/>
            </w:r>
            <w:r>
              <w:rPr>
                <w:noProof/>
                <w:webHidden/>
              </w:rPr>
              <w:fldChar w:fldCharType="begin"/>
            </w:r>
            <w:r>
              <w:rPr>
                <w:noProof/>
                <w:webHidden/>
              </w:rPr>
              <w:instrText xml:space="preserve"> PAGEREF _Toc522377711 \h </w:instrText>
            </w:r>
            <w:r>
              <w:rPr>
                <w:noProof/>
                <w:webHidden/>
              </w:rPr>
            </w:r>
            <w:r>
              <w:rPr>
                <w:noProof/>
                <w:webHidden/>
              </w:rPr>
              <w:fldChar w:fldCharType="separate"/>
            </w:r>
            <w:r>
              <w:rPr>
                <w:noProof/>
                <w:webHidden/>
              </w:rPr>
              <w:t>65</w:t>
            </w:r>
            <w:r>
              <w:rPr>
                <w:noProof/>
                <w:webHidden/>
              </w:rPr>
              <w:fldChar w:fldCharType="end"/>
            </w:r>
          </w:hyperlink>
        </w:p>
        <w:p w14:paraId="7E9A0FA6" w14:textId="3BB5F6DA" w:rsidR="00774E0B" w:rsidRDefault="00774E0B">
          <w:pPr>
            <w:pStyle w:val="TOC2"/>
            <w:rPr>
              <w:rFonts w:asciiTheme="minorHAnsi" w:eastAsiaTheme="minorEastAsia" w:hAnsiTheme="minorHAnsi" w:cstheme="minorBidi"/>
              <w:noProof/>
              <w:sz w:val="22"/>
              <w:szCs w:val="22"/>
              <w:lang w:val="en-IE" w:eastAsia="en-IE"/>
            </w:rPr>
          </w:pPr>
          <w:hyperlink w:anchor="_Toc522377712" w:history="1">
            <w:r w:rsidRPr="00CF183F">
              <w:rPr>
                <w:rStyle w:val="Hyperlink"/>
                <w:noProof/>
                <w:lang w:val="en-IE"/>
              </w:rPr>
              <w:t>6.3</w:t>
            </w:r>
            <w:r>
              <w:rPr>
                <w:rFonts w:asciiTheme="minorHAnsi" w:eastAsiaTheme="minorEastAsia" w:hAnsiTheme="minorHAnsi" w:cstheme="minorBidi"/>
                <w:noProof/>
                <w:sz w:val="22"/>
                <w:szCs w:val="22"/>
                <w:lang w:val="en-IE" w:eastAsia="en-IE"/>
              </w:rPr>
              <w:tab/>
            </w:r>
            <w:r w:rsidRPr="00CF183F">
              <w:rPr>
                <w:rStyle w:val="Hyperlink"/>
                <w:noProof/>
                <w:lang w:val="en-IE"/>
              </w:rPr>
              <w:t>Monthly Journals</w:t>
            </w:r>
            <w:r>
              <w:rPr>
                <w:noProof/>
                <w:webHidden/>
              </w:rPr>
              <w:tab/>
            </w:r>
            <w:r>
              <w:rPr>
                <w:noProof/>
                <w:webHidden/>
              </w:rPr>
              <w:fldChar w:fldCharType="begin"/>
            </w:r>
            <w:r>
              <w:rPr>
                <w:noProof/>
                <w:webHidden/>
              </w:rPr>
              <w:instrText xml:space="preserve"> PAGEREF _Toc522377712 \h </w:instrText>
            </w:r>
            <w:r>
              <w:rPr>
                <w:noProof/>
                <w:webHidden/>
              </w:rPr>
            </w:r>
            <w:r>
              <w:rPr>
                <w:noProof/>
                <w:webHidden/>
              </w:rPr>
              <w:fldChar w:fldCharType="separate"/>
            </w:r>
            <w:r>
              <w:rPr>
                <w:noProof/>
                <w:webHidden/>
              </w:rPr>
              <w:t>66</w:t>
            </w:r>
            <w:r>
              <w:rPr>
                <w:noProof/>
                <w:webHidden/>
              </w:rPr>
              <w:fldChar w:fldCharType="end"/>
            </w:r>
          </w:hyperlink>
        </w:p>
        <w:p w14:paraId="775757DA" w14:textId="033F7D73" w:rsidR="00774E0B" w:rsidRDefault="00774E0B">
          <w:pPr>
            <w:pStyle w:val="TOC3"/>
            <w:rPr>
              <w:rFonts w:asciiTheme="minorHAnsi" w:eastAsiaTheme="minorEastAsia" w:hAnsiTheme="minorHAnsi" w:cstheme="minorBidi"/>
              <w:noProof/>
              <w:sz w:val="22"/>
              <w:szCs w:val="22"/>
              <w:lang w:val="en-IE" w:eastAsia="en-IE"/>
            </w:rPr>
          </w:pPr>
          <w:hyperlink w:anchor="_Toc522377713" w:history="1">
            <w:r w:rsidRPr="00CF183F">
              <w:rPr>
                <w:rStyle w:val="Hyperlink"/>
                <w:noProof/>
                <w:lang w:val="en-IE"/>
              </w:rPr>
              <w:t>6.3.1</w:t>
            </w:r>
            <w:r>
              <w:rPr>
                <w:rFonts w:asciiTheme="minorHAnsi" w:eastAsiaTheme="minorEastAsia" w:hAnsiTheme="minorHAnsi" w:cstheme="minorBidi"/>
                <w:noProof/>
                <w:sz w:val="22"/>
                <w:szCs w:val="22"/>
                <w:lang w:val="en-IE" w:eastAsia="en-IE"/>
              </w:rPr>
              <w:tab/>
            </w:r>
            <w:r w:rsidRPr="00CF183F">
              <w:rPr>
                <w:rStyle w:val="Hyperlink"/>
                <w:noProof/>
                <w:lang w:val="en-IE"/>
              </w:rPr>
              <w:t>Reflective Journal</w:t>
            </w:r>
            <w:r w:rsidRPr="00CF183F">
              <w:rPr>
                <w:rStyle w:val="Hyperlink"/>
                <w:noProof/>
              </w:rPr>
              <w:t xml:space="preserve"> </w:t>
            </w:r>
            <w:r w:rsidRPr="00CF183F">
              <w:rPr>
                <w:rStyle w:val="Hyperlink"/>
                <w:noProof/>
                <w:lang w:val="en-IE"/>
              </w:rPr>
              <w:t>September 2016</w:t>
            </w:r>
            <w:r>
              <w:rPr>
                <w:noProof/>
                <w:webHidden/>
              </w:rPr>
              <w:tab/>
            </w:r>
            <w:r>
              <w:rPr>
                <w:noProof/>
                <w:webHidden/>
              </w:rPr>
              <w:fldChar w:fldCharType="begin"/>
            </w:r>
            <w:r>
              <w:rPr>
                <w:noProof/>
                <w:webHidden/>
              </w:rPr>
              <w:instrText xml:space="preserve"> PAGEREF _Toc522377713 \h </w:instrText>
            </w:r>
            <w:r>
              <w:rPr>
                <w:noProof/>
                <w:webHidden/>
              </w:rPr>
            </w:r>
            <w:r>
              <w:rPr>
                <w:noProof/>
                <w:webHidden/>
              </w:rPr>
              <w:fldChar w:fldCharType="separate"/>
            </w:r>
            <w:r>
              <w:rPr>
                <w:noProof/>
                <w:webHidden/>
              </w:rPr>
              <w:t>66</w:t>
            </w:r>
            <w:r>
              <w:rPr>
                <w:noProof/>
                <w:webHidden/>
              </w:rPr>
              <w:fldChar w:fldCharType="end"/>
            </w:r>
          </w:hyperlink>
        </w:p>
        <w:p w14:paraId="6CD22C78" w14:textId="5EDC7A8B" w:rsidR="00774E0B" w:rsidRDefault="00774E0B">
          <w:pPr>
            <w:pStyle w:val="TOC3"/>
            <w:rPr>
              <w:rFonts w:asciiTheme="minorHAnsi" w:eastAsiaTheme="minorEastAsia" w:hAnsiTheme="minorHAnsi" w:cstheme="minorBidi"/>
              <w:noProof/>
              <w:sz w:val="22"/>
              <w:szCs w:val="22"/>
              <w:lang w:val="en-IE" w:eastAsia="en-IE"/>
            </w:rPr>
          </w:pPr>
          <w:hyperlink w:anchor="_Toc522377714" w:history="1">
            <w:r w:rsidRPr="00CF183F">
              <w:rPr>
                <w:rStyle w:val="Hyperlink"/>
                <w:noProof/>
                <w:lang w:val="en-IE"/>
              </w:rPr>
              <w:t>6.3.2</w:t>
            </w:r>
            <w:r>
              <w:rPr>
                <w:rFonts w:asciiTheme="minorHAnsi" w:eastAsiaTheme="minorEastAsia" w:hAnsiTheme="minorHAnsi" w:cstheme="minorBidi"/>
                <w:noProof/>
                <w:sz w:val="22"/>
                <w:szCs w:val="22"/>
                <w:lang w:val="en-IE" w:eastAsia="en-IE"/>
              </w:rPr>
              <w:tab/>
            </w:r>
            <w:r w:rsidRPr="00CF183F">
              <w:rPr>
                <w:rStyle w:val="Hyperlink"/>
                <w:noProof/>
                <w:lang w:val="en-IE"/>
              </w:rPr>
              <w:t>Reflective Journal October 2016</w:t>
            </w:r>
            <w:r>
              <w:rPr>
                <w:noProof/>
                <w:webHidden/>
              </w:rPr>
              <w:tab/>
            </w:r>
            <w:r>
              <w:rPr>
                <w:noProof/>
                <w:webHidden/>
              </w:rPr>
              <w:fldChar w:fldCharType="begin"/>
            </w:r>
            <w:r>
              <w:rPr>
                <w:noProof/>
                <w:webHidden/>
              </w:rPr>
              <w:instrText xml:space="preserve"> PAGEREF _Toc522377714 \h </w:instrText>
            </w:r>
            <w:r>
              <w:rPr>
                <w:noProof/>
                <w:webHidden/>
              </w:rPr>
            </w:r>
            <w:r>
              <w:rPr>
                <w:noProof/>
                <w:webHidden/>
              </w:rPr>
              <w:fldChar w:fldCharType="separate"/>
            </w:r>
            <w:r>
              <w:rPr>
                <w:noProof/>
                <w:webHidden/>
              </w:rPr>
              <w:t>67</w:t>
            </w:r>
            <w:r>
              <w:rPr>
                <w:noProof/>
                <w:webHidden/>
              </w:rPr>
              <w:fldChar w:fldCharType="end"/>
            </w:r>
          </w:hyperlink>
        </w:p>
        <w:p w14:paraId="5600F58C" w14:textId="3043DDE5" w:rsidR="00774E0B" w:rsidRDefault="00774E0B">
          <w:pPr>
            <w:pStyle w:val="TOC2"/>
            <w:rPr>
              <w:rFonts w:asciiTheme="minorHAnsi" w:eastAsiaTheme="minorEastAsia" w:hAnsiTheme="minorHAnsi" w:cstheme="minorBidi"/>
              <w:noProof/>
              <w:sz w:val="22"/>
              <w:szCs w:val="22"/>
              <w:lang w:val="en-IE" w:eastAsia="en-IE"/>
            </w:rPr>
          </w:pPr>
          <w:hyperlink w:anchor="_Toc522377715" w:history="1">
            <w:r w:rsidRPr="00CF183F">
              <w:rPr>
                <w:rStyle w:val="Hyperlink"/>
                <w:noProof/>
                <w:lang w:val="en-IE"/>
              </w:rPr>
              <w:t>6.4</w:t>
            </w:r>
            <w:r>
              <w:rPr>
                <w:rFonts w:asciiTheme="minorHAnsi" w:eastAsiaTheme="minorEastAsia" w:hAnsiTheme="minorHAnsi" w:cstheme="minorBidi"/>
                <w:noProof/>
                <w:sz w:val="22"/>
                <w:szCs w:val="22"/>
                <w:lang w:val="en-IE" w:eastAsia="en-IE"/>
              </w:rPr>
              <w:tab/>
            </w:r>
            <w:r w:rsidRPr="00CF183F">
              <w:rPr>
                <w:rStyle w:val="Hyperlink"/>
                <w:noProof/>
                <w:lang w:val="en-IE"/>
              </w:rPr>
              <w:t>Prototype User Guide and Environment Setup</w:t>
            </w:r>
            <w:r>
              <w:rPr>
                <w:noProof/>
                <w:webHidden/>
              </w:rPr>
              <w:tab/>
            </w:r>
            <w:r>
              <w:rPr>
                <w:noProof/>
                <w:webHidden/>
              </w:rPr>
              <w:fldChar w:fldCharType="begin"/>
            </w:r>
            <w:r>
              <w:rPr>
                <w:noProof/>
                <w:webHidden/>
              </w:rPr>
              <w:instrText xml:space="preserve"> PAGEREF _Toc522377715 \h </w:instrText>
            </w:r>
            <w:r>
              <w:rPr>
                <w:noProof/>
                <w:webHidden/>
              </w:rPr>
            </w:r>
            <w:r>
              <w:rPr>
                <w:noProof/>
                <w:webHidden/>
              </w:rPr>
              <w:fldChar w:fldCharType="separate"/>
            </w:r>
            <w:r>
              <w:rPr>
                <w:noProof/>
                <w:webHidden/>
              </w:rPr>
              <w:t>69</w:t>
            </w:r>
            <w:r>
              <w:rPr>
                <w:noProof/>
                <w:webHidden/>
              </w:rPr>
              <w:fldChar w:fldCharType="end"/>
            </w:r>
          </w:hyperlink>
        </w:p>
        <w:p w14:paraId="56E73C9C" w14:textId="6273F6AE" w:rsidR="005F102A" w:rsidRDefault="005F102A">
          <w:r>
            <w:rPr>
              <w:b/>
              <w:bCs/>
              <w:noProof/>
            </w:rPr>
            <w:fldChar w:fldCharType="end"/>
          </w:r>
        </w:p>
      </w:sdtContent>
    </w:sdt>
    <w:p w14:paraId="684AF19C" w14:textId="55AB551A" w:rsidR="001D40D1" w:rsidRPr="001A6184" w:rsidRDefault="009D1E0C" w:rsidP="005F102A">
      <w:pPr>
        <w:pStyle w:val="Heading1"/>
        <w:numPr>
          <w:ilvl w:val="0"/>
          <w:numId w:val="0"/>
        </w:numPr>
        <w:ind w:left="432"/>
      </w:pPr>
      <w:bookmarkStart w:id="2" w:name="_Toc522377674"/>
      <w:r w:rsidRPr="001A6184">
        <w:lastRenderedPageBreak/>
        <w:t>Executive Summary</w:t>
      </w:r>
      <w:bookmarkEnd w:id="1"/>
      <w:bookmarkEnd w:id="2"/>
    </w:p>
    <w:p w14:paraId="684AF19D" w14:textId="787B17DB" w:rsidR="001D40D1" w:rsidRDefault="00CA60AF" w:rsidP="00DB0CB4">
      <w:pPr>
        <w:jc w:val="left"/>
      </w:pPr>
      <w:r w:rsidRPr="006C1277">
        <w:t xml:space="preserve">The project is a web-based application that can be used to order food in the cinema from their seat in the screen. The </w:t>
      </w:r>
      <w:r w:rsidR="00BB63BD">
        <w:t>prototype</w:t>
      </w:r>
      <w:r w:rsidRPr="006C1277">
        <w:t xml:space="preserve"> is built using </w:t>
      </w:r>
      <w:r w:rsidR="00F75BDC">
        <w:t xml:space="preserve">the technologies </w:t>
      </w:r>
      <w:r w:rsidRPr="006C1277">
        <w:t>HTML</w:t>
      </w:r>
      <w:r w:rsidR="00F75BDC">
        <w:t xml:space="preserve"> 5</w:t>
      </w:r>
      <w:r w:rsidRPr="006C1277">
        <w:t>, CSS</w:t>
      </w:r>
      <w:r w:rsidR="00F75BDC">
        <w:t xml:space="preserve"> 3</w:t>
      </w:r>
      <w:r w:rsidRPr="006C1277">
        <w:t>, JavaScript</w:t>
      </w:r>
      <w:r w:rsidR="00F75BDC">
        <w:t>, PHP</w:t>
      </w:r>
      <w:r w:rsidRPr="006C1277">
        <w:t xml:space="preserve"> and a </w:t>
      </w:r>
      <w:r w:rsidR="004B5BD8">
        <w:t>PayPal</w:t>
      </w:r>
      <w:r w:rsidRPr="006C1277">
        <w:t xml:space="preserve"> </w:t>
      </w:r>
      <w:r w:rsidR="00A97436">
        <w:t xml:space="preserve">API allowing for mock Payments through a sandboxed </w:t>
      </w:r>
      <w:r w:rsidR="0043654A">
        <w:t>Environment</w:t>
      </w:r>
      <w:r w:rsidRPr="006C1277">
        <w:t xml:space="preserve">. </w:t>
      </w:r>
      <w:r w:rsidR="0043654A">
        <w:br/>
      </w:r>
      <w:r w:rsidRPr="006C1277">
        <w:t xml:space="preserve">There will be a feature for Users to be able to register and log on to the application. </w:t>
      </w:r>
      <w:r w:rsidR="0043654A">
        <w:t xml:space="preserve"> </w:t>
      </w:r>
      <w:r w:rsidR="00594A2B">
        <w:t>Although</w:t>
      </w:r>
      <w:r w:rsidR="0043654A">
        <w:t xml:space="preserve"> the prototype only has Login </w:t>
      </w:r>
      <w:r w:rsidR="00594A2B">
        <w:t>initialized</w:t>
      </w:r>
      <w:r w:rsidR="0043654A">
        <w:t>.</w:t>
      </w:r>
      <w:r w:rsidR="00594A2B">
        <w:t xml:space="preserve"> </w:t>
      </w:r>
      <w:r w:rsidR="0043654A">
        <w:br/>
      </w:r>
      <w:r w:rsidR="00887BD5" w:rsidRPr="006C1277">
        <w:t>Its</w:t>
      </w:r>
      <w:r w:rsidRPr="006C1277">
        <w:t xml:space="preserve"> main feature will be selecting products, viewing </w:t>
      </w:r>
      <w:r w:rsidR="00DA73A5" w:rsidRPr="006C1277">
        <w:t>within a cart and then purchasing through a payment method. The order will then be sent for fulfilment b</w:t>
      </w:r>
      <w:r w:rsidR="0012717F" w:rsidRPr="006C1277">
        <w:t>y</w:t>
      </w:r>
      <w:r w:rsidR="00DA73A5" w:rsidRPr="006C1277">
        <w:t xml:space="preserve"> the cinema staff who will deliver it to the user in the</w:t>
      </w:r>
      <w:r w:rsidR="00FC7B9E" w:rsidRPr="006C1277">
        <w:t>ir</w:t>
      </w:r>
      <w:r w:rsidR="00DA73A5" w:rsidRPr="006C1277">
        <w:t xml:space="preserve"> seat.</w:t>
      </w:r>
    </w:p>
    <w:p w14:paraId="12BAC29A" w14:textId="1F8E0D10" w:rsidR="00122F90" w:rsidRPr="006C1277" w:rsidRDefault="00122F90" w:rsidP="00DB0CB4">
      <w:pPr>
        <w:jc w:val="left"/>
      </w:pPr>
      <w:r>
        <w:t>The prototype is more just a proof of concept</w:t>
      </w:r>
      <w:r w:rsidR="00CC06C4">
        <w:t>, as it</w:t>
      </w:r>
      <w:r>
        <w:t xml:space="preserve"> only has a couple of the overall planned feature</w:t>
      </w:r>
      <w:r w:rsidR="0047293C">
        <w:t>s</w:t>
      </w:r>
      <w:bookmarkStart w:id="3" w:name="_GoBack"/>
      <w:bookmarkEnd w:id="3"/>
      <w:r w:rsidR="00CC06C4">
        <w:t xml:space="preserve">. There are some </w:t>
      </w:r>
      <w:r w:rsidR="00D123B9">
        <w:t>design</w:t>
      </w:r>
      <w:r w:rsidR="00CC06C4">
        <w:t xml:space="preserve"> elements, but the main features are the Login and a mock </w:t>
      </w:r>
      <w:r w:rsidR="00D123B9">
        <w:t>Payment</w:t>
      </w:r>
      <w:r w:rsidR="00CC06C4">
        <w:t xml:space="preserve"> through</w:t>
      </w:r>
      <w:r w:rsidR="00D123B9">
        <w:t xml:space="preserve"> the PayPal API.</w:t>
      </w:r>
    </w:p>
    <w:p w14:paraId="6E4AE066" w14:textId="77777777" w:rsidR="00C40A76" w:rsidRPr="006C1277" w:rsidRDefault="00C40A76" w:rsidP="00DB0CB4">
      <w:pPr>
        <w:jc w:val="left"/>
      </w:pPr>
    </w:p>
    <w:p w14:paraId="684AF19E" w14:textId="6B95D64B" w:rsidR="00111CCB" w:rsidRPr="006C1277" w:rsidRDefault="00111CCB" w:rsidP="00DB0CB4">
      <w:pPr>
        <w:jc w:val="left"/>
        <w:sectPr w:rsidR="00111CCB" w:rsidRPr="006C1277" w:rsidSect="005E1CEF">
          <w:footerReference w:type="default" r:id="rId9"/>
          <w:footerReference w:type="first" r:id="rId10"/>
          <w:pgSz w:w="12240" w:h="15840" w:code="1"/>
          <w:pgMar w:top="1440" w:right="1797" w:bottom="1440" w:left="1797" w:header="709" w:footer="709" w:gutter="0"/>
          <w:cols w:space="708"/>
          <w:titlePg/>
          <w:docGrid w:linePitch="360"/>
        </w:sectPr>
      </w:pPr>
    </w:p>
    <w:p w14:paraId="684AF19F" w14:textId="77777777" w:rsidR="00011932" w:rsidRPr="006C1277" w:rsidRDefault="00011932" w:rsidP="00DB0CB4">
      <w:pPr>
        <w:pStyle w:val="Heading1"/>
        <w:jc w:val="left"/>
      </w:pPr>
      <w:bookmarkStart w:id="4" w:name="_Toc522305727"/>
      <w:bookmarkStart w:id="5" w:name="_Toc522377675"/>
      <w:r w:rsidRPr="006C1277">
        <w:lastRenderedPageBreak/>
        <w:t>Introduction</w:t>
      </w:r>
      <w:bookmarkEnd w:id="4"/>
      <w:bookmarkEnd w:id="5"/>
    </w:p>
    <w:p w14:paraId="684AF1A2" w14:textId="77777777" w:rsidR="00011932" w:rsidRPr="006C1277" w:rsidRDefault="00F077BB" w:rsidP="00DB0CB4">
      <w:pPr>
        <w:pStyle w:val="Heading2"/>
        <w:jc w:val="left"/>
      </w:pPr>
      <w:bookmarkStart w:id="6" w:name="_Toc522305728"/>
      <w:bookmarkStart w:id="7" w:name="_Toc522377676"/>
      <w:r w:rsidRPr="006C1277">
        <w:t>Background</w:t>
      </w:r>
      <w:bookmarkEnd w:id="6"/>
      <w:bookmarkEnd w:id="7"/>
    </w:p>
    <w:p w14:paraId="18235AA2" w14:textId="16C29DFF" w:rsidR="00D923D6" w:rsidRPr="006C1277" w:rsidRDefault="00D923D6" w:rsidP="00DB0CB4">
      <w:pPr>
        <w:jc w:val="left"/>
      </w:pPr>
      <w:r w:rsidRPr="006C1277">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although we had planned to get food we bypassed the counter because we were running late. I then noticed a couple arrive with popcorn and drinks 15 minutes in and had missed the beginning of the movie. </w:t>
      </w:r>
    </w:p>
    <w:p w14:paraId="1F58C98D" w14:textId="4749FDE1" w:rsidR="00D923D6" w:rsidRPr="006C1277" w:rsidRDefault="00D923D6" w:rsidP="00DB0CB4">
      <w:pPr>
        <w:jc w:val="left"/>
      </w:pPr>
      <w:r w:rsidRPr="006C1277">
        <w:t>This technology is similar to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7C9D7B2C" w14:textId="408B5067" w:rsidR="002C1B95" w:rsidRPr="006C1277" w:rsidRDefault="002C1B95" w:rsidP="00DB0CB4">
      <w:pPr>
        <w:jc w:val="left"/>
      </w:pPr>
    </w:p>
    <w:p w14:paraId="3B985E5A" w14:textId="741C7C7A" w:rsidR="002C1B95" w:rsidRPr="006C1277" w:rsidRDefault="002C1B95" w:rsidP="00DB0CB4">
      <w:pPr>
        <w:pStyle w:val="Heading2"/>
        <w:jc w:val="left"/>
      </w:pPr>
      <w:bookmarkStart w:id="8" w:name="_Toc522305729"/>
      <w:bookmarkStart w:id="9" w:name="_Toc522377677"/>
      <w:r w:rsidRPr="006C1277">
        <w:t>Research</w:t>
      </w:r>
      <w:r w:rsidR="001A7D0A" w:rsidRPr="006C1277">
        <w:t xml:space="preserve"> and Analysis</w:t>
      </w:r>
      <w:bookmarkEnd w:id="8"/>
      <w:bookmarkEnd w:id="9"/>
    </w:p>
    <w:p w14:paraId="4A32EA64" w14:textId="708BBD6D" w:rsidR="005729F3" w:rsidRPr="006C1277" w:rsidRDefault="005729F3" w:rsidP="00DB0CB4">
      <w:pPr>
        <w:jc w:val="left"/>
      </w:pPr>
      <w:r w:rsidRPr="006C1277">
        <w:t xml:space="preserve">When I first started this project, there were three cinemas </w:t>
      </w:r>
      <w:r w:rsidR="00AB3BE5" w:rsidRPr="006C1277">
        <w:t>trailing</w:t>
      </w:r>
      <w:r w:rsidRPr="006C1277">
        <w:t xml:space="preserve"> some concept similar to my project. Two are based in the USA: </w:t>
      </w:r>
    </w:p>
    <w:p w14:paraId="1E56E907" w14:textId="35468CEE" w:rsidR="005729F3" w:rsidRPr="006C1277" w:rsidRDefault="005729F3" w:rsidP="00DB0CB4">
      <w:pPr>
        <w:jc w:val="left"/>
      </w:pPr>
      <w:r w:rsidRPr="006C1277">
        <w:t xml:space="preserve">Regal Cinemas have Express Lane which is a prepay and collect service using the ATOM mobile application. </w:t>
      </w:r>
      <w:r w:rsidRPr="006C1277">
        <w:br/>
        <w:t xml:space="preserve">AMC Cinemas Have Order Ahead which can </w:t>
      </w:r>
      <w:r w:rsidR="004C0881">
        <w:t xml:space="preserve">now </w:t>
      </w:r>
      <w:r w:rsidRPr="006C1277">
        <w:t xml:space="preserve">be done </w:t>
      </w:r>
      <w:r w:rsidR="004C0881">
        <w:t xml:space="preserve">live </w:t>
      </w:r>
      <w:r w:rsidRPr="006C1277">
        <w:t>through their website, which is also a Prepay and collect service.</w:t>
      </w:r>
    </w:p>
    <w:p w14:paraId="6D0DC445" w14:textId="77777777" w:rsidR="00D67C3F" w:rsidRPr="006C1277" w:rsidRDefault="00D67C3F" w:rsidP="00DB0CB4">
      <w:pPr>
        <w:jc w:val="left"/>
      </w:pPr>
      <w:r w:rsidRPr="006C1277">
        <w:t>In Canada Landmark Cinemas and expected through Cineplex Cinemas using an app, customers will be able to view movie listings, buy tickets and pre-purchase popcorn, drinks and other concessions.</w:t>
      </w:r>
    </w:p>
    <w:p w14:paraId="358BD920" w14:textId="63EAD014" w:rsidR="00F30ED0" w:rsidRPr="006C1277" w:rsidRDefault="005729F3" w:rsidP="00DB0CB4">
      <w:pPr>
        <w:jc w:val="left"/>
      </w:pPr>
      <w:r w:rsidRPr="006C1277">
        <w:lastRenderedPageBreak/>
        <w:t xml:space="preserve">In Australia Master card </w:t>
      </w:r>
      <w:r w:rsidR="009E35DB" w:rsidRPr="006C1277">
        <w:t>trialed</w:t>
      </w:r>
      <w:r w:rsidRPr="006C1277">
        <w:t xml:space="preserve"> QKR an NFC Payment system in Hoyt Cinema’s La Premiere a luxury cinema experience now called LUX. LUX is a dine-in and cinema experience where visitors enjoy a in seat purchase and delivery from a luxury menu. The LUX service is available in several Hoyt Cinemas throughout Australia.</w:t>
      </w:r>
      <w:r w:rsidRPr="006C1277">
        <w:br/>
        <w:t xml:space="preserve">They have some competition with Event Cinemas that offer Gold class which is also a dine-in and cinema experience like LUX. </w:t>
      </w:r>
      <w:r w:rsidRPr="006C1277">
        <w:br/>
        <w:t>In both the visitors can order and pay from their cinema seat and it is delivered to them in their seat but this is done, to my understanding through a waiter service.</w:t>
      </w:r>
      <w:r w:rsidR="00F30ED0" w:rsidRPr="006C1277">
        <w:t xml:space="preserve"> </w:t>
      </w:r>
    </w:p>
    <w:p w14:paraId="50941709" w14:textId="74706165" w:rsidR="005729F3" w:rsidRPr="006C1277" w:rsidRDefault="005729F3" w:rsidP="00DB0CB4">
      <w:pPr>
        <w:jc w:val="left"/>
      </w:pPr>
      <w:r w:rsidRPr="006C1277">
        <w:t xml:space="preserve">Although these are similar concepts none offer an app where you can order and pay directly from your seat </w:t>
      </w:r>
      <w:r w:rsidR="00AB3BE5" w:rsidRPr="006C1277">
        <w:t>in cinemas. I had discovered in stadium</w:t>
      </w:r>
      <w:r w:rsidR="004A25D9" w:rsidRPr="006C1277">
        <w:t xml:space="preserve">s in the USA </w:t>
      </w:r>
      <w:r w:rsidR="00AB3BE5" w:rsidRPr="006C1277">
        <w:t xml:space="preserve">there is an app where you can order concessions and pay for them digitally and are delivered by an </w:t>
      </w:r>
      <w:r w:rsidR="00435FCF" w:rsidRPr="006C1277">
        <w:t>usher.</w:t>
      </w:r>
      <w:r w:rsidR="00834A6B" w:rsidRPr="006C1277">
        <w:t xml:space="preserve"> But seem to only be aimed at stadiums.</w:t>
      </w:r>
      <w:r w:rsidR="00435FCF" w:rsidRPr="006C1277">
        <w:t xml:space="preserve"> But</w:t>
      </w:r>
      <w:r w:rsidR="00AB3BE5" w:rsidRPr="006C1277">
        <w:t xml:space="preserve"> </w:t>
      </w:r>
      <w:r w:rsidRPr="006C1277">
        <w:t xml:space="preserve">to date there is nothing like this in Ireland. </w:t>
      </w:r>
      <w:r w:rsidR="00E42E64" w:rsidRPr="006C1277">
        <w:t>So,</w:t>
      </w:r>
      <w:r w:rsidR="00435FCF" w:rsidRPr="006C1277">
        <w:t xml:space="preserve"> there is a</w:t>
      </w:r>
      <w:r w:rsidR="00BD35B1" w:rsidRPr="006C1277">
        <w:t xml:space="preserve"> </w:t>
      </w:r>
      <w:r w:rsidR="00435FCF" w:rsidRPr="006C1277">
        <w:t>possible market.</w:t>
      </w:r>
    </w:p>
    <w:p w14:paraId="1A5E590F" w14:textId="63E944F1" w:rsidR="008612BB" w:rsidRPr="006C1277" w:rsidRDefault="008612BB" w:rsidP="00DB0CB4">
      <w:pPr>
        <w:jc w:val="left"/>
      </w:pPr>
    </w:p>
    <w:p w14:paraId="684AF1A4" w14:textId="77777777" w:rsidR="00D3120E" w:rsidRPr="006C1277" w:rsidRDefault="00F077BB" w:rsidP="00DB0CB4">
      <w:pPr>
        <w:pStyle w:val="Heading2"/>
        <w:jc w:val="left"/>
      </w:pPr>
      <w:bookmarkStart w:id="10" w:name="_Toc522305730"/>
      <w:bookmarkStart w:id="11" w:name="_Toc522377678"/>
      <w:r w:rsidRPr="006C1277">
        <w:t>Aims</w:t>
      </w:r>
      <w:bookmarkEnd w:id="10"/>
      <w:bookmarkEnd w:id="11"/>
    </w:p>
    <w:p w14:paraId="0878540D" w14:textId="79C898B1" w:rsidR="005E2AEF" w:rsidRPr="006C1277" w:rsidRDefault="005E2AEF" w:rsidP="00DB0CB4">
      <w:pPr>
        <w:jc w:val="left"/>
      </w:pPr>
      <w:r w:rsidRPr="006C1277">
        <w:t xml:space="preserve">My objective is to create a </w:t>
      </w:r>
      <w:r w:rsidR="007E2338" w:rsidRPr="006C1277">
        <w:t>web-based</w:t>
      </w:r>
      <w:r w:rsidRPr="006C1277">
        <w:t xml:space="preserve"> application for consumers to order food from their seat within the cinema screen or to pre-order before they arrive.</w:t>
      </w:r>
      <w:r w:rsidRPr="006C1277">
        <w:br/>
        <w:t xml:space="preserve">This will be achieve using a </w:t>
      </w:r>
      <w:r w:rsidR="005D3F5A" w:rsidRPr="006C1277">
        <w:t>web-based</w:t>
      </w:r>
      <w:r w:rsidRPr="006C1277">
        <w:t xml:space="preserve"> application called “It’s POPCORNTime”.</w:t>
      </w:r>
    </w:p>
    <w:p w14:paraId="0EEF09D8" w14:textId="2408FA3C" w:rsidR="00E40514" w:rsidRPr="006C1277" w:rsidRDefault="005E2AEF" w:rsidP="00DB0CB4">
      <w:pPr>
        <w:jc w:val="left"/>
      </w:pPr>
      <w:r w:rsidRPr="006C1277">
        <w:t xml:space="preserve">The web application will require Users to register for an account which will save personal information such as their full name, email, contact number, address and credit card information. They will then log on through a </w:t>
      </w:r>
      <w:r w:rsidR="00B22FBC" w:rsidRPr="006C1277">
        <w:t>Login Page using an email and password.</w:t>
      </w:r>
    </w:p>
    <w:p w14:paraId="176EBC4F" w14:textId="61433948" w:rsidR="00E40514" w:rsidRPr="00DB0CB4" w:rsidRDefault="00F627B4" w:rsidP="00DB0CB4">
      <w:pPr>
        <w:jc w:val="left"/>
      </w:pPr>
      <w:r w:rsidRPr="00DB0CB4">
        <w:t>I also plan on having an Admin Console. This will</w:t>
      </w:r>
      <w:r w:rsidR="00BA3575" w:rsidRPr="00DB0CB4">
        <w:t xml:space="preserve"> be a local Administrator view that the cinema or theatre managers will be able to access. </w:t>
      </w:r>
      <w:r w:rsidR="00BA3575" w:rsidRPr="00DB0CB4">
        <w:br/>
        <w:t xml:space="preserve">From here they will be able to create items for sale with a simple form. Also set and change advertisements or set percentage discounts that can be accessed by the user by them inputting a special code. The admin will be able to set this code. The well as create items, Adverts or Promotions, the admin-user will be able to </w:t>
      </w:r>
      <w:r w:rsidR="00BA3575" w:rsidRPr="00DB0CB4">
        <w:lastRenderedPageBreak/>
        <w:t xml:space="preserve">Edit or remove items from displaying on the </w:t>
      </w:r>
      <w:r w:rsidR="00BC7B25" w:rsidRPr="00DB0CB4">
        <w:t>user’s</w:t>
      </w:r>
      <w:r w:rsidR="00BA3575" w:rsidRPr="00DB0CB4">
        <w:t xml:space="preserve"> page, meaning they can change the price of the item, or delete it altogether, making it unavailable to purchase and will not be displayed </w:t>
      </w:r>
      <w:r w:rsidR="00BC7B25" w:rsidRPr="00DB0CB4">
        <w:t xml:space="preserve">to the </w:t>
      </w:r>
      <w:r w:rsidR="00BA3575" w:rsidRPr="00DB0CB4">
        <w:t>users</w:t>
      </w:r>
      <w:r w:rsidR="00BC7B25" w:rsidRPr="00DB0CB4">
        <w:t>.</w:t>
      </w:r>
      <w:r w:rsidR="00BC7B25" w:rsidRPr="00DB0CB4">
        <w:br/>
        <w:t xml:space="preserve">Another feature will be they can add promotional text to the to display on the </w:t>
      </w:r>
      <w:r w:rsidR="00B10155" w:rsidRPr="00DB0CB4">
        <w:t>Index</w:t>
      </w:r>
      <w:r w:rsidR="00BC7B25" w:rsidRPr="00DB0CB4">
        <w:t xml:space="preserve"> Page. This text may be able to be transformed using font styling html 5 and </w:t>
      </w:r>
      <w:r w:rsidR="00D5384E" w:rsidRPr="00DB0CB4">
        <w:t>CSS</w:t>
      </w:r>
      <w:r w:rsidR="00BC7B25" w:rsidRPr="00DB0CB4">
        <w:t xml:space="preserve"> 3 tags. The placement on the index page will remain the same.</w:t>
      </w:r>
    </w:p>
    <w:p w14:paraId="2BE94694" w14:textId="0D34D6FA" w:rsidR="00BC7B25" w:rsidRPr="006C1277" w:rsidRDefault="00BC7B25" w:rsidP="00DB0CB4">
      <w:pPr>
        <w:jc w:val="left"/>
      </w:pPr>
      <w:r w:rsidRPr="006C1277">
        <w:t xml:space="preserve">This will also be tested for cross site scripting and Injection attacks for security. </w:t>
      </w:r>
      <w:r w:rsidR="002400AB" w:rsidRPr="006C1277">
        <w:t>To aid prevention of attacks the tags allowed will be limited and the text will be kept as a string. It will not be linked to a database.</w:t>
      </w:r>
    </w:p>
    <w:p w14:paraId="2EBE379A" w14:textId="77777777" w:rsidR="00CB465B" w:rsidRPr="006C1277" w:rsidRDefault="002400AB" w:rsidP="00DB0CB4">
      <w:pPr>
        <w:jc w:val="left"/>
      </w:pPr>
      <w:r w:rsidRPr="006C1277">
        <w:t xml:space="preserve">Another potential feature may be to view and collect the anonymous data which could be used for research. This can then be used to view how popular an item is, the number of registered users who access the web application. As well </w:t>
      </w:r>
      <w:r w:rsidR="00A866CC" w:rsidRPr="006C1277">
        <w:t>as how many p</w:t>
      </w:r>
      <w:r w:rsidR="00A46E84" w:rsidRPr="006C1277">
        <w:t xml:space="preserve">urchases are made after clicking the guest option. This data will be displayed to the Admin in a table or chart to help them know their clientele better and cater to them to provide a better service. </w:t>
      </w:r>
    </w:p>
    <w:p w14:paraId="43638564" w14:textId="27A143FE" w:rsidR="005E2AEF" w:rsidRPr="006C1277" w:rsidRDefault="00CB465B" w:rsidP="00DB0CB4">
      <w:pPr>
        <w:jc w:val="left"/>
      </w:pPr>
      <w:r w:rsidRPr="006C1277">
        <w:t>This would be supplemented by an automated user experience survey they</w:t>
      </w:r>
      <w:r w:rsidR="00B10155" w:rsidRPr="006C1277">
        <w:t xml:space="preserve"> can send after purcha</w:t>
      </w:r>
      <w:r w:rsidR="00A66A63" w:rsidRPr="006C1277">
        <w:t>s</w:t>
      </w:r>
      <w:r w:rsidR="00B10155" w:rsidRPr="006C1277">
        <w:t>e</w:t>
      </w:r>
      <w:r w:rsidR="00A66A63" w:rsidRPr="006C1277">
        <w:t>.</w:t>
      </w:r>
    </w:p>
    <w:p w14:paraId="5C012511" w14:textId="77777777" w:rsidR="005E2AEF" w:rsidRPr="006C1277" w:rsidRDefault="005E2AEF" w:rsidP="00DB0CB4">
      <w:pPr>
        <w:jc w:val="left"/>
      </w:pPr>
      <w:r w:rsidRPr="006C1277">
        <w:t xml:space="preserve">The main focus for this application will be based on: </w:t>
      </w:r>
    </w:p>
    <w:p w14:paraId="32F7F1EA" w14:textId="7DF79241" w:rsidR="005E2AEF" w:rsidRPr="006C1277" w:rsidRDefault="00726F88" w:rsidP="00040E46">
      <w:pPr>
        <w:pStyle w:val="ListParagraph"/>
        <w:numPr>
          <w:ilvl w:val="0"/>
          <w:numId w:val="6"/>
        </w:numPr>
      </w:pPr>
      <w:r>
        <w:t>T</w:t>
      </w:r>
      <w:r w:rsidR="005E2AEF" w:rsidRPr="006C1277">
        <w:t xml:space="preserve">he Security of the Web Application against attacks, </w:t>
      </w:r>
    </w:p>
    <w:p w14:paraId="6D0877B2" w14:textId="7CF893ED" w:rsidR="005E2AEF" w:rsidRPr="006C1277" w:rsidRDefault="00726F88" w:rsidP="00040E46">
      <w:pPr>
        <w:pStyle w:val="ListParagraph"/>
        <w:numPr>
          <w:ilvl w:val="0"/>
          <w:numId w:val="6"/>
        </w:numPr>
      </w:pPr>
      <w:r>
        <w:t>T</w:t>
      </w:r>
      <w:r w:rsidR="005E2AEF" w:rsidRPr="006C1277">
        <w:t xml:space="preserve">he authentication of the users </w:t>
      </w:r>
    </w:p>
    <w:p w14:paraId="78E4D1C2" w14:textId="3D745226" w:rsidR="005E2AEF" w:rsidRPr="006C1277" w:rsidRDefault="00726F88" w:rsidP="00040E46">
      <w:pPr>
        <w:pStyle w:val="ListParagraph"/>
        <w:numPr>
          <w:ilvl w:val="0"/>
          <w:numId w:val="6"/>
        </w:numPr>
      </w:pPr>
      <w:r>
        <w:t>T</w:t>
      </w:r>
      <w:r w:rsidR="005E2AEF" w:rsidRPr="006C1277">
        <w:t>he secure encryption of the database.</w:t>
      </w:r>
    </w:p>
    <w:p w14:paraId="7D500778" w14:textId="7317E1A7" w:rsidR="005E2AEF" w:rsidRPr="006C1277" w:rsidRDefault="00726F88" w:rsidP="00040E46">
      <w:pPr>
        <w:pStyle w:val="ListParagraph"/>
        <w:numPr>
          <w:ilvl w:val="0"/>
          <w:numId w:val="6"/>
        </w:numPr>
      </w:pPr>
      <w:r>
        <w:t>The</w:t>
      </w:r>
      <w:r w:rsidR="005E2AEF" w:rsidRPr="006C1277">
        <w:t xml:space="preserve"> implementing secure payment process.</w:t>
      </w:r>
    </w:p>
    <w:p w14:paraId="723108D9" w14:textId="77777777" w:rsidR="005E2AEF" w:rsidRPr="006C1277" w:rsidRDefault="005E2AEF" w:rsidP="00F16876">
      <w:pPr>
        <w:pStyle w:val="Heading3"/>
        <w:ind w:left="1080"/>
      </w:pPr>
      <w:bookmarkStart w:id="12" w:name="_Toc522377679"/>
      <w:r w:rsidRPr="006C1277">
        <w:t>The Security of the Application</w:t>
      </w:r>
      <w:bookmarkEnd w:id="12"/>
    </w:p>
    <w:p w14:paraId="3A0B137E" w14:textId="5AC3AFD0" w:rsidR="00E92CFA" w:rsidRPr="006C1277" w:rsidRDefault="005E2AEF" w:rsidP="00F16876">
      <w:pPr>
        <w:ind w:left="360"/>
        <w:jc w:val="left"/>
      </w:pPr>
      <w:r w:rsidRPr="006C1277">
        <w:t>According to OWASP, 60% of Web based applications are vulnerable to SQL injection, Cross-Site Scripting and other forms of attacks.</w:t>
      </w:r>
      <w:r w:rsidRPr="006C1277">
        <w:br/>
        <w:t>The intention is to make sure that “It’s Popcorn Time!” is secure against such attacks and will be thoroughly tested to detect and eliminate these vulnerabilities.</w:t>
      </w:r>
    </w:p>
    <w:p w14:paraId="0D5E3F3C" w14:textId="77777777" w:rsidR="005E2AEF" w:rsidRPr="006C1277" w:rsidRDefault="005E2AEF" w:rsidP="00F16876">
      <w:pPr>
        <w:ind w:left="360"/>
        <w:jc w:val="left"/>
      </w:pPr>
    </w:p>
    <w:p w14:paraId="73AC8702" w14:textId="77777777" w:rsidR="005E2AEF" w:rsidRPr="006C1277" w:rsidRDefault="005E2AEF" w:rsidP="00F16876">
      <w:pPr>
        <w:pStyle w:val="Heading3"/>
        <w:ind w:left="1080"/>
      </w:pPr>
      <w:bookmarkStart w:id="13" w:name="_Toc522377680"/>
      <w:r w:rsidRPr="006C1277">
        <w:lastRenderedPageBreak/>
        <w:t>The authentication of Users</w:t>
      </w:r>
      <w:bookmarkEnd w:id="13"/>
    </w:p>
    <w:p w14:paraId="0714AD41" w14:textId="051AC3E0" w:rsidR="00B22FBC" w:rsidRPr="006C1277" w:rsidRDefault="005E2AEF" w:rsidP="00F16876">
      <w:pPr>
        <w:ind w:left="360"/>
        <w:jc w:val="left"/>
      </w:pPr>
      <w:r w:rsidRPr="006C1277">
        <w:t>This will be achieved by users being required to verify their email address after registration. They will also have to set security questions and answers for password recovery during the registration process.</w:t>
      </w:r>
      <w:r w:rsidR="00B22FBC" w:rsidRPr="006C1277">
        <w:t xml:space="preserve"> The password the user sets will have to meet strict requirements.</w:t>
      </w:r>
    </w:p>
    <w:p w14:paraId="22543CF3" w14:textId="77777777" w:rsidR="005E2AEF" w:rsidRPr="006C1277" w:rsidRDefault="005E2AEF" w:rsidP="00F16876">
      <w:pPr>
        <w:pStyle w:val="Heading3"/>
        <w:ind w:left="1080"/>
      </w:pPr>
      <w:bookmarkStart w:id="14" w:name="_Toc522377681"/>
      <w:r w:rsidRPr="006C1277">
        <w:t>Encryption of the database</w:t>
      </w:r>
      <w:bookmarkEnd w:id="14"/>
    </w:p>
    <w:p w14:paraId="1832E649" w14:textId="23B18ACC" w:rsidR="00D11C33" w:rsidRPr="006C1277" w:rsidRDefault="005E2AEF" w:rsidP="00F16876">
      <w:pPr>
        <w:ind w:left="360"/>
        <w:jc w:val="left"/>
      </w:pPr>
      <w:r w:rsidRPr="006C1277">
        <w:t>This is done to secure the most sensitive user data such as users address,</w:t>
      </w:r>
      <w:r w:rsidR="00623198" w:rsidRPr="006C1277">
        <w:t xml:space="preserve"> password and</w:t>
      </w:r>
      <w:r w:rsidRPr="006C1277">
        <w:t xml:space="preserve"> contact number but most importantly their credit card information.</w:t>
      </w:r>
    </w:p>
    <w:p w14:paraId="73B94613" w14:textId="77777777" w:rsidR="00D11C33" w:rsidRPr="006C1277" w:rsidRDefault="00D11C33" w:rsidP="00F16876">
      <w:pPr>
        <w:ind w:left="360"/>
        <w:jc w:val="left"/>
      </w:pPr>
      <w:r w:rsidRPr="006C1277">
        <w:t xml:space="preserve">The passwords will be hashed before saving to the database. This means the password will be converted in to </w:t>
      </w:r>
      <w:proofErr w:type="gramStart"/>
      <w:r w:rsidRPr="006C1277">
        <w:t>a</w:t>
      </w:r>
      <w:proofErr w:type="gramEnd"/>
      <w:r w:rsidRPr="006C1277">
        <w:t xml:space="preserve"> indecipherable string of characters that are designed to be extremely difficult and close to impossible to decrypt and convert back in to a readable state. Hashing is a form of encryption designed not to be decrypted instead an entered password is hashed again with the same method and the resulting 2nd hash which is then compared to the original that is stored in the database. If they match then the access is granted, but the user created password in String format is never stored.</w:t>
      </w:r>
    </w:p>
    <w:p w14:paraId="25C232A7" w14:textId="77777777" w:rsidR="00D11C33" w:rsidRPr="006C1277" w:rsidRDefault="00D11C33" w:rsidP="00F16876">
      <w:pPr>
        <w:ind w:left="360"/>
        <w:jc w:val="left"/>
      </w:pPr>
      <w:r w:rsidRPr="006C1277">
        <w:t>The way I plan to do this is using the Default PHP 5-5 “native password hashing API” which uses an implementation of BCrypt hashing, based on the Blowfish Cipher. For security the BCrypt Iterator takes a lot more time to try decrypt and harder to be deciphered by brute force attacks(see the sample code) Unlike the sample code I will not use the username as the salt or link the username to the hash because if the username is changed then the password would be required to be changed and hashed again with the new username as salt, or the username could not be changed at all.</w:t>
      </w:r>
    </w:p>
    <w:p w14:paraId="6A0831C8" w14:textId="6F06CCB4" w:rsidR="00C467E9" w:rsidRPr="006C1277" w:rsidRDefault="00D11C33" w:rsidP="00F16876">
      <w:pPr>
        <w:ind w:left="360"/>
        <w:jc w:val="left"/>
      </w:pPr>
      <w:r w:rsidRPr="006C1277">
        <w:t xml:space="preserve">Hashing method could not be used when storing credit card numbers for registered users, the ccv and expiry date would be requested to be input by the user at every transaction, they will never be stored. Although the encrypted credit card number that will be stored would be required to be </w:t>
      </w:r>
      <w:r w:rsidRPr="006C1277">
        <w:lastRenderedPageBreak/>
        <w:t>decrypted to process the transaction without the user having to put it in every time.</w:t>
      </w:r>
      <w:r w:rsidRPr="006C1277">
        <w:br/>
        <w:t xml:space="preserve">Although this may be unnecessary as the </w:t>
      </w:r>
      <w:r w:rsidR="004B5BD8">
        <w:t>PayPal</w:t>
      </w:r>
      <w:r w:rsidRPr="006C1277">
        <w:t xml:space="preserve"> Payment Process using a </w:t>
      </w:r>
      <w:r w:rsidR="004B5BD8">
        <w:t>PayPal</w:t>
      </w:r>
      <w:r w:rsidRPr="006C1277">
        <w:t xml:space="preserve"> account Login may have the users card linked. Therefore, there is little practical need for the user’s card to be stored. If storing credit card numbers is required, then it is best to use a trusted 3rd party company that is PCI certified or an official local Banking System that you can connect to, to store credit card data and process payments like the </w:t>
      </w:r>
      <w:r w:rsidR="004B5BD8">
        <w:t>PayPal</w:t>
      </w:r>
      <w:r w:rsidRPr="006C1277">
        <w:t>, Stripe or my Easy Pay, as that is best and most secure Practice.</w:t>
      </w:r>
    </w:p>
    <w:p w14:paraId="6DCC5F1C" w14:textId="77777777" w:rsidR="005E2AEF" w:rsidRPr="006C1277" w:rsidRDefault="005E2AEF" w:rsidP="00F16876">
      <w:pPr>
        <w:pStyle w:val="Heading3"/>
        <w:ind w:left="1080"/>
      </w:pPr>
      <w:bookmarkStart w:id="15" w:name="_Toc522377682"/>
      <w:r w:rsidRPr="006C1277">
        <w:t>Secure Purchasing Process</w:t>
      </w:r>
      <w:bookmarkEnd w:id="15"/>
    </w:p>
    <w:p w14:paraId="73DEF262" w14:textId="31E3A417" w:rsidR="005E2AEF" w:rsidRPr="006C1277" w:rsidRDefault="007F0157" w:rsidP="00F16876">
      <w:pPr>
        <w:ind w:left="360"/>
        <w:jc w:val="left"/>
      </w:pPr>
      <w:r w:rsidRPr="006C1277">
        <w:t xml:space="preserve">Provided by the </w:t>
      </w:r>
      <w:r w:rsidR="004B5BD8">
        <w:t>PayPal</w:t>
      </w:r>
      <w:r w:rsidRPr="006C1277">
        <w:t xml:space="preserve"> API</w:t>
      </w:r>
      <w:r w:rsidR="00217778" w:rsidRPr="006C1277">
        <w:t>.</w:t>
      </w:r>
      <w:r w:rsidR="0011578D" w:rsidRPr="006C1277">
        <w:t xml:space="preserve"> The User will add items to the cart then then it’s sent to </w:t>
      </w:r>
      <w:r w:rsidR="004B5BD8">
        <w:t>PayPal</w:t>
      </w:r>
      <w:r w:rsidR="0011578D" w:rsidRPr="006C1277">
        <w:t xml:space="preserve"> where they can log in with a </w:t>
      </w:r>
      <w:r w:rsidR="004B5BD8">
        <w:t>PayPal</w:t>
      </w:r>
      <w:r w:rsidR="0011578D" w:rsidRPr="006C1277">
        <w:t xml:space="preserve"> account or use their card through the</w:t>
      </w:r>
      <w:r w:rsidR="00233FDA" w:rsidRPr="006C1277">
        <w:t xml:space="preserve"> </w:t>
      </w:r>
      <w:r w:rsidR="004B5BD8">
        <w:t>PayPal</w:t>
      </w:r>
      <w:r w:rsidR="00233FDA" w:rsidRPr="006C1277">
        <w:t xml:space="preserve"> </w:t>
      </w:r>
      <w:r w:rsidR="00232E55" w:rsidRPr="006C1277">
        <w:t>g</w:t>
      </w:r>
      <w:r w:rsidR="00233FDA" w:rsidRPr="006C1277">
        <w:t xml:space="preserve">uest </w:t>
      </w:r>
      <w:r w:rsidR="00E8755B" w:rsidRPr="006C1277">
        <w:t xml:space="preserve">Payment </w:t>
      </w:r>
      <w:r w:rsidR="00233FDA" w:rsidRPr="006C1277">
        <w:t>function.</w:t>
      </w:r>
      <w:r w:rsidRPr="006C1277">
        <w:br/>
      </w:r>
      <w:r w:rsidR="005E2AEF" w:rsidRPr="006C1277">
        <w:t>Ideally there Verified by visa will also be implemented during the purchase process.</w:t>
      </w:r>
    </w:p>
    <w:p w14:paraId="4B0597A1" w14:textId="76B09EC0" w:rsidR="005E2AEF" w:rsidRDefault="005E2AEF" w:rsidP="00F16876">
      <w:pPr>
        <w:ind w:left="360"/>
        <w:jc w:val="left"/>
      </w:pPr>
      <w:r w:rsidRPr="006C1277">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70C71A44" w14:textId="21479FE9" w:rsidR="00756F6A" w:rsidRDefault="00756F6A" w:rsidP="00F16876">
      <w:pPr>
        <w:ind w:left="360"/>
        <w:jc w:val="left"/>
      </w:pPr>
    </w:p>
    <w:p w14:paraId="53CE7533" w14:textId="29864F8C" w:rsidR="00756F6A" w:rsidRDefault="00756F6A" w:rsidP="00F16876">
      <w:pPr>
        <w:ind w:left="360"/>
        <w:jc w:val="left"/>
      </w:pPr>
    </w:p>
    <w:p w14:paraId="20A688E6" w14:textId="04BFBD58" w:rsidR="00756F6A" w:rsidRDefault="00756F6A" w:rsidP="00F16876">
      <w:pPr>
        <w:ind w:left="360"/>
        <w:jc w:val="left"/>
      </w:pPr>
    </w:p>
    <w:p w14:paraId="4ACF92BD" w14:textId="20F45ADC" w:rsidR="00756F6A" w:rsidRDefault="00756F6A" w:rsidP="00F16876">
      <w:pPr>
        <w:ind w:left="360"/>
        <w:jc w:val="left"/>
      </w:pPr>
    </w:p>
    <w:p w14:paraId="594E80C3" w14:textId="77777777" w:rsidR="00756F6A" w:rsidRPr="006C1277" w:rsidRDefault="00756F6A" w:rsidP="00F16876">
      <w:pPr>
        <w:ind w:left="360"/>
        <w:jc w:val="left"/>
      </w:pPr>
    </w:p>
    <w:p w14:paraId="684AF1A6" w14:textId="72C4E4E0" w:rsidR="00F077BB" w:rsidRPr="006C1277" w:rsidRDefault="00F077BB" w:rsidP="00F16876">
      <w:pPr>
        <w:pStyle w:val="Heading2"/>
      </w:pPr>
      <w:bookmarkStart w:id="16" w:name="_Toc522305731"/>
      <w:bookmarkStart w:id="17" w:name="_Toc522377683"/>
      <w:r w:rsidRPr="006C1277">
        <w:lastRenderedPageBreak/>
        <w:t>Technologies</w:t>
      </w:r>
      <w:bookmarkEnd w:id="16"/>
      <w:bookmarkEnd w:id="17"/>
    </w:p>
    <w:tbl>
      <w:tblPr>
        <w:tblStyle w:val="PlainTable1"/>
        <w:tblW w:w="0" w:type="auto"/>
        <w:tblLook w:val="04A0" w:firstRow="1" w:lastRow="0" w:firstColumn="1" w:lastColumn="0" w:noHBand="0" w:noVBand="1"/>
      </w:tblPr>
      <w:tblGrid>
        <w:gridCol w:w="4317"/>
        <w:gridCol w:w="4318"/>
      </w:tblGrid>
      <w:tr w:rsidR="00F16876" w:rsidRPr="00F16876" w14:paraId="2E6AEB0A" w14:textId="77777777" w:rsidTr="00F16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40EC1E07" w14:textId="77777777" w:rsidR="00F16876" w:rsidRPr="00F16876" w:rsidRDefault="00F16876" w:rsidP="002B053B">
            <w:pPr>
              <w:jc w:val="left"/>
            </w:pPr>
            <w:r w:rsidRPr="00F16876">
              <w:t>HTML</w:t>
            </w:r>
          </w:p>
        </w:tc>
        <w:tc>
          <w:tcPr>
            <w:tcW w:w="4323" w:type="dxa"/>
          </w:tcPr>
          <w:p w14:paraId="3D48D6F3" w14:textId="18965102" w:rsidR="00F16876" w:rsidRPr="00F16876" w:rsidRDefault="00F16876" w:rsidP="002B053B">
            <w:pPr>
              <w:jc w:val="left"/>
              <w:cnfStyle w:val="100000000000" w:firstRow="1" w:lastRow="0" w:firstColumn="0" w:lastColumn="0" w:oddVBand="0" w:evenVBand="0" w:oddHBand="0" w:evenHBand="0" w:firstRowFirstColumn="0" w:firstRowLastColumn="0" w:lastRowFirstColumn="0" w:lastRowLastColumn="0"/>
            </w:pPr>
            <w:r w:rsidRPr="00F16876">
              <w:rPr>
                <w:b w:val="0"/>
                <w:bCs w:val="0"/>
              </w:rPr>
              <w:t>Hypertext Markup Language, a web design language</w:t>
            </w:r>
            <w:r w:rsidRPr="00F16876">
              <w:rPr>
                <w:b w:val="0"/>
              </w:rPr>
              <w:t>.</w:t>
            </w:r>
          </w:p>
        </w:tc>
      </w:tr>
      <w:tr w:rsidR="00F16876" w:rsidRPr="00F16876" w14:paraId="06D537BD"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56C7B267" w14:textId="77777777" w:rsidR="00F16876" w:rsidRPr="00F16876" w:rsidRDefault="00F16876" w:rsidP="002B053B">
            <w:pPr>
              <w:jc w:val="left"/>
            </w:pPr>
            <w:r w:rsidRPr="00F16876">
              <w:t>Bootstrap CSS</w:t>
            </w:r>
          </w:p>
        </w:tc>
        <w:tc>
          <w:tcPr>
            <w:tcW w:w="4323" w:type="dxa"/>
          </w:tcPr>
          <w:p w14:paraId="4613F61B" w14:textId="4F246A7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term for Mobile CSS that is a form of Responsive Web Design </w:t>
            </w:r>
          </w:p>
        </w:tc>
      </w:tr>
      <w:tr w:rsidR="00F16876" w:rsidRPr="00F16876" w14:paraId="129D6D9B"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CC7FD8A" w14:textId="77777777" w:rsidR="00F16876" w:rsidRPr="00F16876" w:rsidRDefault="00F16876" w:rsidP="002B053B">
            <w:pPr>
              <w:jc w:val="left"/>
            </w:pPr>
            <w:r w:rsidRPr="00F16876">
              <w:t>CSS</w:t>
            </w:r>
          </w:p>
        </w:tc>
        <w:tc>
          <w:tcPr>
            <w:tcW w:w="4323" w:type="dxa"/>
          </w:tcPr>
          <w:p w14:paraId="5F567398" w14:textId="0B92D2FA"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rPr>
                <w:rFonts w:eastAsiaTheme="minorEastAsia"/>
              </w:rPr>
            </w:pPr>
            <w:proofErr w:type="gramStart"/>
            <w:r w:rsidRPr="00F16876">
              <w:rPr>
                <w:rFonts w:eastAsiaTheme="minorEastAsia"/>
              </w:rPr>
              <w:t>Cascading Style Sheets,</w:t>
            </w:r>
            <w:proofErr w:type="gramEnd"/>
            <w:r w:rsidRPr="00F16876">
              <w:rPr>
                <w:rFonts w:eastAsiaTheme="minorEastAsia"/>
              </w:rPr>
              <w:t xml:space="preserve"> used to style the appearance.</w:t>
            </w:r>
          </w:p>
        </w:tc>
      </w:tr>
      <w:tr w:rsidR="00F16876" w:rsidRPr="00F16876" w14:paraId="18F82AE7"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C828F8D" w14:textId="77777777" w:rsidR="00F16876" w:rsidRPr="00F16876" w:rsidRDefault="00F16876" w:rsidP="002B053B">
            <w:pPr>
              <w:jc w:val="left"/>
            </w:pPr>
            <w:r w:rsidRPr="00F16876">
              <w:t>JavaScript</w:t>
            </w:r>
          </w:p>
        </w:tc>
        <w:tc>
          <w:tcPr>
            <w:tcW w:w="4323" w:type="dxa"/>
          </w:tcPr>
          <w:p w14:paraId="77C9EF8F" w14:textId="1FD898F8"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Another programming Language I plan to use for Seat Selection.</w:t>
            </w:r>
          </w:p>
        </w:tc>
      </w:tr>
      <w:tr w:rsidR="00F16876" w:rsidRPr="00F16876" w14:paraId="5615C0EC"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03928D67" w14:textId="77777777" w:rsidR="00F16876" w:rsidRPr="00F16876" w:rsidRDefault="00F16876" w:rsidP="002B053B">
            <w:pPr>
              <w:jc w:val="left"/>
            </w:pPr>
            <w:r w:rsidRPr="00F16876">
              <w:t>Sublime Text</w:t>
            </w:r>
          </w:p>
        </w:tc>
        <w:tc>
          <w:tcPr>
            <w:tcW w:w="4323" w:type="dxa"/>
          </w:tcPr>
          <w:p w14:paraId="284765B6" w14:textId="537115CB"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The Text editor used for development.</w:t>
            </w:r>
          </w:p>
        </w:tc>
      </w:tr>
      <w:tr w:rsidR="00F16876" w:rsidRPr="00F16876" w14:paraId="03FDACFF"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B96F45B" w14:textId="77777777" w:rsidR="00F16876" w:rsidRPr="00F16876" w:rsidRDefault="00F16876" w:rsidP="002B053B">
            <w:pPr>
              <w:jc w:val="left"/>
            </w:pPr>
            <w:r w:rsidRPr="00F16876">
              <w:t>React JS</w:t>
            </w:r>
          </w:p>
        </w:tc>
        <w:tc>
          <w:tcPr>
            <w:tcW w:w="4323" w:type="dxa"/>
          </w:tcPr>
          <w:p w14:paraId="0928F9A4" w14:textId="6D4D069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 JavaScript Framework.</w:t>
            </w:r>
          </w:p>
        </w:tc>
      </w:tr>
      <w:tr w:rsidR="00F16876" w:rsidRPr="00F16876" w14:paraId="35ABDF1E"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5E270C1" w14:textId="77777777" w:rsidR="00F16876" w:rsidRPr="00F16876" w:rsidRDefault="00F16876" w:rsidP="002B053B">
            <w:pPr>
              <w:jc w:val="left"/>
            </w:pPr>
            <w:r w:rsidRPr="00F16876">
              <w:t>PayPal API</w:t>
            </w:r>
          </w:p>
        </w:tc>
        <w:tc>
          <w:tcPr>
            <w:tcW w:w="4323" w:type="dxa"/>
          </w:tcPr>
          <w:p w14:paraId="4B0C65D8" w14:textId="6DC45A8F"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Specifically, the Payment Buttons.</w:t>
            </w:r>
          </w:p>
        </w:tc>
      </w:tr>
      <w:tr w:rsidR="00F16876" w:rsidRPr="00F16876" w14:paraId="7060E690"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D9B5EF6" w14:textId="77777777" w:rsidR="00F16876" w:rsidRPr="00F16876" w:rsidRDefault="00F16876" w:rsidP="002B053B">
            <w:pPr>
              <w:jc w:val="left"/>
            </w:pPr>
            <w:r w:rsidRPr="00F16876">
              <w:t>XAMPP</w:t>
            </w:r>
          </w:p>
        </w:tc>
        <w:tc>
          <w:tcPr>
            <w:tcW w:w="4323" w:type="dxa"/>
          </w:tcPr>
          <w:p w14:paraId="6C96CDC5" w14:textId="328F1C32"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localhost </w:t>
            </w:r>
            <w:r w:rsidR="000D6ADC">
              <w:t xml:space="preserve">Web </w:t>
            </w:r>
            <w:r w:rsidRPr="00F16876">
              <w:t>server Application used to host the development website.</w:t>
            </w:r>
          </w:p>
        </w:tc>
      </w:tr>
      <w:tr w:rsidR="00F16876" w:rsidRPr="00F16876" w14:paraId="5E34CBD3"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507A2703" w14:textId="77777777" w:rsidR="00F16876" w:rsidRPr="00F16876" w:rsidRDefault="00F16876" w:rsidP="002B053B">
            <w:pPr>
              <w:jc w:val="left"/>
            </w:pPr>
            <w:r w:rsidRPr="00F16876">
              <w:t>PHP</w:t>
            </w:r>
          </w:p>
        </w:tc>
        <w:tc>
          <w:tcPr>
            <w:tcW w:w="4323" w:type="dxa"/>
          </w:tcPr>
          <w:p w14:paraId="79376BF0" w14:textId="318DDFA5"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 xml:space="preserve">A </w:t>
            </w:r>
            <w:r w:rsidR="001D23FC" w:rsidRPr="00F16876">
              <w:t>general-purpose</w:t>
            </w:r>
            <w:r w:rsidRPr="00F16876">
              <w:t xml:space="preserve"> server scripting language used to link the database with the web site, to create the web application.</w:t>
            </w:r>
          </w:p>
        </w:tc>
      </w:tr>
    </w:tbl>
    <w:p w14:paraId="5BFDF7FC" w14:textId="0AD63ED9" w:rsidR="006F3F7D" w:rsidRDefault="006F3F7D" w:rsidP="00DB0CB4">
      <w:pPr>
        <w:jc w:val="left"/>
      </w:pPr>
      <w:bookmarkStart w:id="18" w:name="_Toc522305732"/>
    </w:p>
    <w:p w14:paraId="5835C1FA" w14:textId="215F8809" w:rsidR="006124B2" w:rsidRDefault="006124B2" w:rsidP="00DB0CB4">
      <w:pPr>
        <w:jc w:val="left"/>
      </w:pPr>
    </w:p>
    <w:p w14:paraId="68F2908B" w14:textId="4323F68F" w:rsidR="006124B2" w:rsidRDefault="006124B2" w:rsidP="00DB0CB4">
      <w:pPr>
        <w:jc w:val="left"/>
      </w:pPr>
    </w:p>
    <w:p w14:paraId="55B69587" w14:textId="5893441E" w:rsidR="006124B2" w:rsidRDefault="006124B2" w:rsidP="00DB0CB4">
      <w:pPr>
        <w:jc w:val="left"/>
      </w:pPr>
    </w:p>
    <w:p w14:paraId="24A91834" w14:textId="06124C8D" w:rsidR="006124B2" w:rsidRDefault="006124B2" w:rsidP="00DB0CB4">
      <w:pPr>
        <w:jc w:val="left"/>
      </w:pPr>
    </w:p>
    <w:p w14:paraId="070F5F8B" w14:textId="77777777" w:rsidR="006124B2" w:rsidRDefault="006124B2" w:rsidP="00DB0CB4">
      <w:pPr>
        <w:jc w:val="left"/>
      </w:pPr>
    </w:p>
    <w:p w14:paraId="684AF1A8" w14:textId="5BEE31EB" w:rsidR="00F077BB" w:rsidRPr="006C1277" w:rsidRDefault="00F077BB" w:rsidP="00335E81">
      <w:pPr>
        <w:pStyle w:val="Heading2"/>
      </w:pPr>
      <w:bookmarkStart w:id="19" w:name="_Toc522377684"/>
      <w:r w:rsidRPr="006C1277">
        <w:lastRenderedPageBreak/>
        <w:t>Structure</w:t>
      </w:r>
      <w:bookmarkEnd w:id="18"/>
      <w:bookmarkEnd w:id="19"/>
    </w:p>
    <w:p w14:paraId="2D27AB7A" w14:textId="443E23DA" w:rsidR="00B4065C" w:rsidRPr="006C1277" w:rsidRDefault="009C5216" w:rsidP="00DB0CB4">
      <w:pPr>
        <w:jc w:val="left"/>
      </w:pPr>
      <w:r w:rsidRPr="006C1277">
        <w:t xml:space="preserve">The structure of this document is in two parts. First part I talk about the main description for the intended project. I discuss the System and </w:t>
      </w:r>
      <w:r w:rsidR="00840442" w:rsidRPr="006C1277">
        <w:t>its</w:t>
      </w:r>
      <w:r w:rsidRPr="006C1277">
        <w:t xml:space="preserve"> requirements. I then display a flowchart and have the foundation of tables in the database. I go on to describe the User and environmental</w:t>
      </w:r>
      <w:r w:rsidR="00840442" w:rsidRPr="006C1277">
        <w:t xml:space="preserve"> requirements, which are the user roles and the platforms it will be used on as well as the development environment.</w:t>
      </w:r>
    </w:p>
    <w:p w14:paraId="6BE7E39D" w14:textId="7FF40C44" w:rsidR="00127AD0" w:rsidRPr="006C1277" w:rsidRDefault="00127AD0" w:rsidP="00DB0CB4">
      <w:pPr>
        <w:jc w:val="left"/>
      </w:pPr>
      <w:r w:rsidRPr="006C1277">
        <w:t xml:space="preserve">In the Second part I discuss the Implementation of the prototype. I discuss my code and display examples. I show the prototypes GUI design. OI then talk about the testing that was done, by </w:t>
      </w:r>
      <w:r w:rsidR="009050E7" w:rsidRPr="006C1277">
        <w:t xml:space="preserve">other </w:t>
      </w:r>
      <w:r w:rsidRPr="006C1277">
        <w:t>users</w:t>
      </w:r>
      <w:r w:rsidR="00295B11" w:rsidRPr="006C1277">
        <w:t xml:space="preserve"> and </w:t>
      </w:r>
      <w:proofErr w:type="gramStart"/>
      <w:r w:rsidR="00295B11" w:rsidRPr="006C1277">
        <w:t>myself</w:t>
      </w:r>
      <w:proofErr w:type="gramEnd"/>
      <w:r w:rsidRPr="006C1277">
        <w:t>.</w:t>
      </w:r>
      <w:r w:rsidR="007763A6" w:rsidRPr="006C1277">
        <w:t xml:space="preserve"> I then evaluated the testing results.</w:t>
      </w:r>
      <w:r w:rsidR="00237FD5" w:rsidRPr="006C1277">
        <w:t xml:space="preserve"> I then conclude with my opinion of the overall project outcome, and how I would develop it further.</w:t>
      </w:r>
    </w:p>
    <w:p w14:paraId="684AF1AA" w14:textId="47F5B94D" w:rsidR="00F077BB" w:rsidRPr="00B72454" w:rsidRDefault="00F077BB" w:rsidP="00400B2F">
      <w:pPr>
        <w:pStyle w:val="Heading1"/>
        <w:rPr>
          <w:sz w:val="36"/>
        </w:rPr>
      </w:pPr>
      <w:bookmarkStart w:id="20" w:name="_Toc522305733"/>
      <w:bookmarkStart w:id="21" w:name="_Toc522377685"/>
      <w:r w:rsidRPr="00B72454">
        <w:rPr>
          <w:sz w:val="36"/>
        </w:rPr>
        <w:lastRenderedPageBreak/>
        <w:t>System</w:t>
      </w:r>
      <w:bookmarkEnd w:id="20"/>
      <w:bookmarkEnd w:id="21"/>
    </w:p>
    <w:p w14:paraId="684AF1AB" w14:textId="77777777" w:rsidR="00F077BB" w:rsidRPr="00B72454" w:rsidRDefault="00F077BB" w:rsidP="00400B2F">
      <w:pPr>
        <w:pStyle w:val="Heading2"/>
        <w:rPr>
          <w:sz w:val="32"/>
        </w:rPr>
      </w:pPr>
      <w:bookmarkStart w:id="22" w:name="_Toc522305734"/>
      <w:bookmarkStart w:id="23" w:name="_Toc522377686"/>
      <w:r w:rsidRPr="00B72454">
        <w:rPr>
          <w:sz w:val="32"/>
        </w:rPr>
        <w:t>Requirements</w:t>
      </w:r>
      <w:bookmarkEnd w:id="22"/>
      <w:bookmarkEnd w:id="23"/>
    </w:p>
    <w:p w14:paraId="6DFA07EC" w14:textId="5FFA750B" w:rsidR="00E52EC8" w:rsidRPr="00B72454" w:rsidRDefault="00E52EC8" w:rsidP="00400B2F">
      <w:pPr>
        <w:pStyle w:val="Heading3"/>
        <w:rPr>
          <w:sz w:val="28"/>
        </w:rPr>
      </w:pPr>
      <w:bookmarkStart w:id="24" w:name="_Toc522377687"/>
      <w:r w:rsidRPr="00B72454">
        <w:rPr>
          <w:sz w:val="28"/>
        </w:rPr>
        <w:t>Main Functional Requirement Details and Main Flows</w:t>
      </w:r>
      <w:bookmarkEnd w:id="24"/>
    </w:p>
    <w:p w14:paraId="2C0EE6FD" w14:textId="4888FF9C" w:rsidR="00E52EC8" w:rsidRPr="001B0101" w:rsidRDefault="00AD3294" w:rsidP="002348E9">
      <w:pPr>
        <w:pStyle w:val="Heading4"/>
        <w:rPr>
          <w:rFonts w:ascii="Arial" w:hAnsi="Arial" w:cs="Arial"/>
          <w:color w:val="auto"/>
        </w:rPr>
      </w:pPr>
      <w:r w:rsidRPr="001B0101">
        <w:rPr>
          <w:rFonts w:ascii="Arial" w:hAnsi="Arial" w:cs="Arial"/>
          <w:color w:val="auto"/>
        </w:rPr>
        <w:t xml:space="preserve">  </w:t>
      </w:r>
      <w:r w:rsidRPr="001B0101">
        <w:rPr>
          <w:rFonts w:ascii="Arial" w:hAnsi="Arial" w:cs="Arial"/>
          <w:color w:val="auto"/>
        </w:rPr>
        <w:tab/>
      </w:r>
      <w:r w:rsidR="00E52EC8" w:rsidRPr="001B0101">
        <w:rPr>
          <w:rFonts w:ascii="Arial" w:hAnsi="Arial" w:cs="Arial"/>
          <w:color w:val="auto"/>
        </w:rPr>
        <w:t>Requirement 1 &lt;Order Process&gt;</w:t>
      </w:r>
    </w:p>
    <w:p w14:paraId="52C0544C" w14:textId="77777777" w:rsidR="00E52EC8" w:rsidRPr="002348E9" w:rsidRDefault="00E52EC8" w:rsidP="00DB0CB4">
      <w:pPr>
        <w:jc w:val="left"/>
        <w:rPr>
          <w:b/>
        </w:rPr>
      </w:pPr>
      <w:r w:rsidRPr="002348E9">
        <w:rPr>
          <w:b/>
        </w:rPr>
        <w:t>Description &amp; Priority</w:t>
      </w:r>
    </w:p>
    <w:p w14:paraId="376EC007" w14:textId="77777777" w:rsidR="00E52EC8" w:rsidRPr="006C1277" w:rsidRDefault="00E52EC8" w:rsidP="00DB0CB4">
      <w:pPr>
        <w:jc w:val="left"/>
      </w:pPr>
      <w:r w:rsidRPr="006C1277">
        <w:t>This Requirement is part of the core basis of the application.</w:t>
      </w:r>
    </w:p>
    <w:p w14:paraId="2EC98CE8" w14:textId="77777777" w:rsidR="00E52EC8" w:rsidRPr="006C1277" w:rsidRDefault="00E52EC8" w:rsidP="00DB0CB4">
      <w:pPr>
        <w:jc w:val="left"/>
      </w:pPr>
      <w:r w:rsidRPr="006C1277">
        <w:t>Either a Registered user or a guest user will go through this process. The User will input their seat location on the ‘Seat and Screen’ Page form. They will then progress to the ‘Item Selection’ page and select items they wish to purchase which will be added to the ‘cart’ for purchase. The User may then view and edit items in the ‘cart’ before purchasing.</w:t>
      </w:r>
    </w:p>
    <w:p w14:paraId="052F7B40" w14:textId="77777777" w:rsidR="00E52EC8" w:rsidRPr="002727FB" w:rsidRDefault="00E52EC8" w:rsidP="00DB0CB4">
      <w:pPr>
        <w:jc w:val="left"/>
        <w:rPr>
          <w:b/>
        </w:rPr>
      </w:pPr>
      <w:r w:rsidRPr="002727FB">
        <w:rPr>
          <w:b/>
        </w:rPr>
        <w:t>Use case</w:t>
      </w:r>
    </w:p>
    <w:p w14:paraId="23858693" w14:textId="06C7BF18" w:rsidR="00E52EC8" w:rsidRPr="006C1277" w:rsidRDefault="00E52EC8" w:rsidP="00DB0CB4">
      <w:pPr>
        <w:jc w:val="left"/>
      </w:pPr>
      <w:r w:rsidRPr="006C1277">
        <w:t>ID 01</w:t>
      </w:r>
    </w:p>
    <w:p w14:paraId="5488893F" w14:textId="77777777" w:rsidR="00E52EC8" w:rsidRPr="002727FB" w:rsidRDefault="00E52EC8" w:rsidP="00DB0CB4">
      <w:pPr>
        <w:jc w:val="left"/>
        <w:rPr>
          <w:b/>
        </w:rPr>
      </w:pPr>
      <w:r w:rsidRPr="002727FB">
        <w:rPr>
          <w:b/>
        </w:rPr>
        <w:t>Scope</w:t>
      </w:r>
    </w:p>
    <w:p w14:paraId="1506198B" w14:textId="77777777" w:rsidR="00E52EC8" w:rsidRPr="006C1277" w:rsidRDefault="00E52EC8" w:rsidP="00DB0CB4">
      <w:pPr>
        <w:jc w:val="left"/>
      </w:pPr>
      <w:r w:rsidRPr="006C1277">
        <w:t>The scope of this use case is for a user to complete the three main steps of the web application and progress to the final step.</w:t>
      </w:r>
    </w:p>
    <w:p w14:paraId="260EB34D" w14:textId="77777777" w:rsidR="00E52EC8" w:rsidRPr="002727FB" w:rsidRDefault="00E52EC8" w:rsidP="00DB0CB4">
      <w:pPr>
        <w:jc w:val="left"/>
        <w:rPr>
          <w:b/>
        </w:rPr>
      </w:pPr>
      <w:r w:rsidRPr="002727FB">
        <w:rPr>
          <w:b/>
        </w:rPr>
        <w:t>Description</w:t>
      </w:r>
    </w:p>
    <w:p w14:paraId="1D016798" w14:textId="77777777" w:rsidR="00E52EC8" w:rsidRPr="006C1277" w:rsidRDefault="00E52EC8" w:rsidP="00DB0CB4">
      <w:pPr>
        <w:jc w:val="left"/>
      </w:pPr>
      <w:r w:rsidRPr="006C1277">
        <w:t>This use case describes how the user starts the main process of the web application, the user will input the seat number and select the screen number, then press the ‘next’ button.</w:t>
      </w:r>
    </w:p>
    <w:p w14:paraId="59EFE4CB" w14:textId="0ECD830F" w:rsidR="00E52EC8" w:rsidRPr="006C1277" w:rsidRDefault="00E52EC8" w:rsidP="00DB0CB4">
      <w:pPr>
        <w:jc w:val="left"/>
      </w:pPr>
      <w:r w:rsidRPr="006C1277">
        <w:t>The user will then progress to the ‘item selection’ page where they will then select the items they wish to purchase and then press the ‘next’ button. They can then View the items they selected before purchasing before starting the payment process by clicking the ‘next’(Buy) button</w:t>
      </w:r>
    </w:p>
    <w:p w14:paraId="7D29850D" w14:textId="77777777" w:rsidR="00493302" w:rsidRPr="006C1277" w:rsidRDefault="00493302" w:rsidP="00DB0CB4">
      <w:pPr>
        <w:jc w:val="left"/>
      </w:pPr>
    </w:p>
    <w:p w14:paraId="632930E3" w14:textId="77777777" w:rsidR="00E52EC8" w:rsidRPr="001B0101" w:rsidRDefault="00E52EC8" w:rsidP="00DB0CB4">
      <w:pPr>
        <w:jc w:val="left"/>
        <w:rPr>
          <w:b/>
          <w:u w:val="single"/>
        </w:rPr>
      </w:pPr>
      <w:r w:rsidRPr="001B0101">
        <w:rPr>
          <w:b/>
          <w:u w:val="single"/>
        </w:rPr>
        <w:lastRenderedPageBreak/>
        <w:t>Flow Description</w:t>
      </w:r>
    </w:p>
    <w:p w14:paraId="3E4558F2" w14:textId="77777777" w:rsidR="00E52EC8" w:rsidRPr="002727FB" w:rsidRDefault="00E52EC8" w:rsidP="00DB0CB4">
      <w:pPr>
        <w:jc w:val="left"/>
        <w:rPr>
          <w:b/>
        </w:rPr>
      </w:pPr>
      <w:r w:rsidRPr="002727FB">
        <w:rPr>
          <w:b/>
        </w:rPr>
        <w:t>Precondition</w:t>
      </w:r>
    </w:p>
    <w:p w14:paraId="057205A6" w14:textId="77777777" w:rsidR="00E52EC8" w:rsidRPr="006C1277" w:rsidRDefault="00E52EC8" w:rsidP="00DB0CB4">
      <w:pPr>
        <w:jc w:val="left"/>
      </w:pPr>
      <w:r w:rsidRPr="006C1277">
        <w:t>•</w:t>
      </w:r>
      <w:r w:rsidRPr="006C1277">
        <w:tab/>
        <w:t>Mobile device has Internet connection.</w:t>
      </w:r>
    </w:p>
    <w:p w14:paraId="024F5A98" w14:textId="77777777" w:rsidR="00E52EC8" w:rsidRPr="001B0101" w:rsidRDefault="00E52EC8" w:rsidP="00DB0CB4">
      <w:pPr>
        <w:jc w:val="left"/>
        <w:rPr>
          <w:b/>
        </w:rPr>
      </w:pPr>
      <w:r w:rsidRPr="001B0101">
        <w:rPr>
          <w:b/>
        </w:rPr>
        <w:t>Activation</w:t>
      </w:r>
    </w:p>
    <w:p w14:paraId="39532FEB" w14:textId="77777777" w:rsidR="00E52EC8" w:rsidRPr="006C1277" w:rsidRDefault="00E52EC8" w:rsidP="00DB0CB4">
      <w:pPr>
        <w:jc w:val="left"/>
      </w:pPr>
      <w:r w:rsidRPr="006C1277">
        <w:t>The use case starts when a user Logs in or clicks the Guest button.</w:t>
      </w:r>
    </w:p>
    <w:p w14:paraId="476214C7" w14:textId="77777777" w:rsidR="00E52EC8" w:rsidRPr="001B0101" w:rsidRDefault="00E52EC8" w:rsidP="00DB0CB4">
      <w:pPr>
        <w:jc w:val="left"/>
        <w:rPr>
          <w:b/>
          <w:u w:val="single"/>
        </w:rPr>
      </w:pPr>
      <w:r w:rsidRPr="001B0101">
        <w:rPr>
          <w:b/>
          <w:u w:val="single"/>
        </w:rPr>
        <w:t>Main flow:</w:t>
      </w:r>
    </w:p>
    <w:p w14:paraId="18C3EEF0" w14:textId="77777777" w:rsidR="00E52EC8" w:rsidRPr="006C1277" w:rsidRDefault="00E52EC8" w:rsidP="00DB0CB4">
      <w:pPr>
        <w:jc w:val="left"/>
      </w:pPr>
      <w:r w:rsidRPr="006C1277">
        <w:t>1.</w:t>
      </w:r>
      <w:r w:rsidRPr="006C1277">
        <w:tab/>
        <w:t>The user has progressed to the ‘Screen and Seat Selection’ page.</w:t>
      </w:r>
    </w:p>
    <w:p w14:paraId="2FB21C18" w14:textId="77777777" w:rsidR="00E52EC8" w:rsidRPr="006C1277" w:rsidRDefault="00E52EC8" w:rsidP="00DB0CB4">
      <w:pPr>
        <w:jc w:val="left"/>
      </w:pPr>
      <w:r w:rsidRPr="006C1277">
        <w:t>2.</w:t>
      </w:r>
      <w:r w:rsidRPr="006C1277">
        <w:tab/>
        <w:t>The application displays the ‘Screen and Seat Selection’ page.</w:t>
      </w:r>
    </w:p>
    <w:p w14:paraId="5EEC9351" w14:textId="77777777" w:rsidR="00E52EC8" w:rsidRPr="006C1277" w:rsidRDefault="00E52EC8" w:rsidP="00DB0CB4">
      <w:pPr>
        <w:jc w:val="left"/>
      </w:pPr>
      <w:r w:rsidRPr="006C1277">
        <w:t>3.</w:t>
      </w:r>
      <w:r w:rsidRPr="006C1277">
        <w:tab/>
        <w:t>The user selects, from the dropdown box, the screen they are in.</w:t>
      </w:r>
    </w:p>
    <w:p w14:paraId="34DC7905" w14:textId="77777777" w:rsidR="00E52EC8" w:rsidRPr="006C1277" w:rsidRDefault="00E52EC8" w:rsidP="00DB0CB4">
      <w:pPr>
        <w:jc w:val="left"/>
      </w:pPr>
      <w:r w:rsidRPr="006C1277">
        <w:t>4.</w:t>
      </w:r>
      <w:r w:rsidRPr="006C1277">
        <w:tab/>
        <w:t>The user enters(selects) their seat location.</w:t>
      </w:r>
    </w:p>
    <w:p w14:paraId="091B928E" w14:textId="77777777" w:rsidR="00E52EC8" w:rsidRPr="006C1277" w:rsidRDefault="00E52EC8" w:rsidP="00DB0CB4">
      <w:pPr>
        <w:jc w:val="left"/>
      </w:pPr>
      <w:r w:rsidRPr="006C1277">
        <w:t>5.</w:t>
      </w:r>
      <w:r w:rsidRPr="006C1277">
        <w:tab/>
        <w:t>The user clicks the ‘next’ button.</w:t>
      </w:r>
    </w:p>
    <w:p w14:paraId="01D20DFB" w14:textId="77777777" w:rsidR="00E52EC8" w:rsidRPr="006C1277" w:rsidRDefault="00E52EC8" w:rsidP="00DB0CB4">
      <w:pPr>
        <w:jc w:val="left"/>
      </w:pPr>
      <w:r w:rsidRPr="006C1277">
        <w:t>6.</w:t>
      </w:r>
      <w:r w:rsidRPr="006C1277">
        <w:tab/>
        <w:t>The application displays the ‘Item Select’ page.</w:t>
      </w:r>
    </w:p>
    <w:p w14:paraId="726F1918" w14:textId="77777777" w:rsidR="00E52EC8" w:rsidRPr="006C1277" w:rsidRDefault="00E52EC8" w:rsidP="00DB0CB4">
      <w:pPr>
        <w:jc w:val="left"/>
      </w:pPr>
      <w:r w:rsidRPr="006C1277">
        <w:t>7.</w:t>
      </w:r>
      <w:r w:rsidRPr="006C1277">
        <w:tab/>
        <w:t xml:space="preserve">The User will then locate the items they wish to purchase on the page. </w:t>
      </w:r>
    </w:p>
    <w:p w14:paraId="2B228F6E" w14:textId="77777777" w:rsidR="00E52EC8" w:rsidRPr="006C1277" w:rsidRDefault="00E52EC8" w:rsidP="00DB0CB4">
      <w:pPr>
        <w:jc w:val="left"/>
      </w:pPr>
      <w:r w:rsidRPr="006C1277">
        <w:t>8.</w:t>
      </w:r>
      <w:r w:rsidRPr="006C1277">
        <w:tab/>
        <w:t>The User will select the size of the item using the radio button.</w:t>
      </w:r>
    </w:p>
    <w:p w14:paraId="67E5341E" w14:textId="77777777" w:rsidR="00E52EC8" w:rsidRPr="006C1277" w:rsidRDefault="00E52EC8" w:rsidP="00BB2451">
      <w:pPr>
        <w:ind w:left="720" w:hanging="720"/>
        <w:jc w:val="left"/>
      </w:pPr>
      <w:r w:rsidRPr="006C1277">
        <w:t>9.</w:t>
      </w:r>
      <w:r w:rsidRPr="006C1277">
        <w:tab/>
        <w:t>Then the user will select how many items they wish to purchase by using the counter on the side.</w:t>
      </w:r>
    </w:p>
    <w:p w14:paraId="5F0D55D6" w14:textId="77777777" w:rsidR="00E52EC8" w:rsidRPr="006C1277" w:rsidRDefault="00E52EC8" w:rsidP="00DB0CB4">
      <w:pPr>
        <w:jc w:val="left"/>
      </w:pPr>
      <w:r w:rsidRPr="006C1277">
        <w:t>10.</w:t>
      </w:r>
      <w:r w:rsidRPr="006C1277">
        <w:tab/>
        <w:t>The user will then click the ‘next’ (add to cart) button.</w:t>
      </w:r>
    </w:p>
    <w:p w14:paraId="1DA2E503" w14:textId="77777777" w:rsidR="00E52EC8" w:rsidRPr="006C1277" w:rsidRDefault="00E52EC8" w:rsidP="00DB0CB4">
      <w:pPr>
        <w:jc w:val="left"/>
      </w:pPr>
      <w:r w:rsidRPr="006C1277">
        <w:t>11.</w:t>
      </w:r>
      <w:r w:rsidRPr="006C1277">
        <w:tab/>
        <w:t>The application will display the ‘cart’ page.</w:t>
      </w:r>
    </w:p>
    <w:p w14:paraId="0D3857A5" w14:textId="77777777" w:rsidR="00E52EC8" w:rsidRPr="006C1277" w:rsidRDefault="00E52EC8" w:rsidP="001C5B28">
      <w:pPr>
        <w:ind w:left="720" w:hanging="720"/>
        <w:jc w:val="left"/>
      </w:pPr>
      <w:r w:rsidRPr="006C1277">
        <w:t>12.</w:t>
      </w:r>
      <w:r w:rsidRPr="006C1277">
        <w:tab/>
        <w:t>The user may edit, delete items or items amounts, or click the ‘next’ (Buy) button to purchase items</w:t>
      </w:r>
    </w:p>
    <w:p w14:paraId="45870738" w14:textId="4268E588" w:rsidR="00E52EC8" w:rsidRDefault="00E52EC8" w:rsidP="00DB0CB4">
      <w:pPr>
        <w:jc w:val="left"/>
      </w:pPr>
    </w:p>
    <w:p w14:paraId="4D3A722A" w14:textId="563A9457" w:rsidR="00E71D8C" w:rsidRDefault="00E71D8C" w:rsidP="00DB0CB4">
      <w:pPr>
        <w:jc w:val="left"/>
      </w:pPr>
    </w:p>
    <w:p w14:paraId="2059BAB4" w14:textId="2D5C50DA" w:rsidR="00E71D8C" w:rsidRDefault="00E71D8C" w:rsidP="00DB0CB4">
      <w:pPr>
        <w:jc w:val="left"/>
      </w:pPr>
    </w:p>
    <w:p w14:paraId="49967D48" w14:textId="2D5114F0" w:rsidR="00E71D8C" w:rsidRDefault="00E71D8C" w:rsidP="00DB0CB4">
      <w:pPr>
        <w:jc w:val="left"/>
      </w:pPr>
    </w:p>
    <w:p w14:paraId="1A9D169A" w14:textId="77777777" w:rsidR="00E71D8C" w:rsidRPr="006C1277" w:rsidRDefault="00E71D8C" w:rsidP="00DB0CB4">
      <w:pPr>
        <w:jc w:val="left"/>
      </w:pPr>
    </w:p>
    <w:p w14:paraId="682CC49C" w14:textId="77777777" w:rsidR="00E52EC8" w:rsidRPr="001B0101" w:rsidRDefault="00E52EC8" w:rsidP="00DB0CB4">
      <w:pPr>
        <w:jc w:val="left"/>
        <w:rPr>
          <w:b/>
          <w:u w:val="single"/>
        </w:rPr>
      </w:pPr>
      <w:r w:rsidRPr="001B0101">
        <w:rPr>
          <w:b/>
          <w:u w:val="single"/>
        </w:rPr>
        <w:lastRenderedPageBreak/>
        <w:t>Alternate flow</w:t>
      </w:r>
    </w:p>
    <w:p w14:paraId="187F89A3" w14:textId="77777777" w:rsidR="00E52EC8" w:rsidRPr="001B0101" w:rsidRDefault="00E52EC8" w:rsidP="00DB0CB4">
      <w:pPr>
        <w:jc w:val="left"/>
        <w:rPr>
          <w:b/>
        </w:rPr>
      </w:pPr>
      <w:r w:rsidRPr="001B0101">
        <w:rPr>
          <w:b/>
        </w:rPr>
        <w:t>A</w:t>
      </w:r>
      <w:proofErr w:type="gramStart"/>
      <w:r w:rsidRPr="001B0101">
        <w:rPr>
          <w:b/>
        </w:rPr>
        <w:t>1 :</w:t>
      </w:r>
      <w:proofErr w:type="gramEnd"/>
      <w:r w:rsidRPr="001B0101">
        <w:rPr>
          <w:b/>
        </w:rPr>
        <w:t xml:space="preserve"> &lt;User did not input screen and/or seat number&gt;</w:t>
      </w:r>
    </w:p>
    <w:p w14:paraId="6FCFFA71" w14:textId="77777777" w:rsidR="00E52EC8" w:rsidRPr="006C1277" w:rsidRDefault="00E52EC8" w:rsidP="00B5308E">
      <w:pPr>
        <w:ind w:left="720" w:hanging="720"/>
        <w:jc w:val="left"/>
      </w:pPr>
      <w:r w:rsidRPr="006C1277">
        <w:t>1.</w:t>
      </w:r>
      <w:r w:rsidRPr="006C1277">
        <w:tab/>
        <w:t>The user does not select a seat and/or screen number on the ‘Screen and Seat Selection’ Page.</w:t>
      </w:r>
    </w:p>
    <w:p w14:paraId="18C7C527" w14:textId="77777777" w:rsidR="00E52EC8" w:rsidRPr="006C1277" w:rsidRDefault="00E52EC8" w:rsidP="007F1B27">
      <w:pPr>
        <w:ind w:left="720" w:hanging="720"/>
        <w:jc w:val="left"/>
      </w:pPr>
      <w:r w:rsidRPr="006C1277">
        <w:t>2.</w:t>
      </w:r>
      <w:r w:rsidRPr="006C1277">
        <w:tab/>
        <w:t>The Application displays an error message to user stating they Cannot progress without inputting the screen and/or seat number.</w:t>
      </w:r>
    </w:p>
    <w:p w14:paraId="4F687E4E" w14:textId="1F5FB57C" w:rsidR="00E52EC8" w:rsidRDefault="00E52EC8" w:rsidP="00DB0CB4">
      <w:pPr>
        <w:jc w:val="left"/>
      </w:pPr>
      <w:r w:rsidRPr="006C1277">
        <w:t>3.</w:t>
      </w:r>
      <w:r w:rsidRPr="006C1277">
        <w:tab/>
        <w:t>The use case continues at position 3 of the Main Flow.</w:t>
      </w:r>
    </w:p>
    <w:p w14:paraId="35C2294B" w14:textId="77777777" w:rsidR="001B0101" w:rsidRPr="006C1277" w:rsidRDefault="001B0101" w:rsidP="00DB0CB4">
      <w:pPr>
        <w:jc w:val="left"/>
      </w:pPr>
    </w:p>
    <w:p w14:paraId="76C24B27" w14:textId="77777777" w:rsidR="00E52EC8" w:rsidRPr="001B0101" w:rsidRDefault="00E52EC8" w:rsidP="00DB0CB4">
      <w:pPr>
        <w:jc w:val="left"/>
        <w:rPr>
          <w:b/>
        </w:rPr>
      </w:pPr>
      <w:r w:rsidRPr="001B0101">
        <w:rPr>
          <w:b/>
        </w:rPr>
        <w:t>A</w:t>
      </w:r>
      <w:proofErr w:type="gramStart"/>
      <w:r w:rsidRPr="001B0101">
        <w:rPr>
          <w:b/>
        </w:rPr>
        <w:t>2 :</w:t>
      </w:r>
      <w:proofErr w:type="gramEnd"/>
      <w:r w:rsidRPr="001B0101">
        <w:rPr>
          <w:b/>
        </w:rPr>
        <w:t xml:space="preserve"> &lt;User has not selected any items or item Size&gt;</w:t>
      </w:r>
    </w:p>
    <w:p w14:paraId="16CA08B0" w14:textId="77777777" w:rsidR="00E52EC8" w:rsidRPr="006C1277" w:rsidRDefault="00E52EC8" w:rsidP="001A3CF9">
      <w:pPr>
        <w:ind w:left="720" w:hanging="720"/>
        <w:jc w:val="left"/>
      </w:pPr>
      <w:r w:rsidRPr="006C1277">
        <w:t>1.</w:t>
      </w:r>
      <w:r w:rsidRPr="006C1277">
        <w:tab/>
        <w:t>The User has progressed to position 7 of main flow and has not selected an item size and/or any items at all, then tries to progress by clicking the ‘next’ (Add to Cart) Button.</w:t>
      </w:r>
    </w:p>
    <w:p w14:paraId="5FBC029B" w14:textId="77777777" w:rsidR="00E52EC8" w:rsidRPr="006C1277" w:rsidRDefault="00E52EC8" w:rsidP="00937ACF">
      <w:pPr>
        <w:ind w:left="720" w:hanging="720"/>
        <w:jc w:val="left"/>
      </w:pPr>
      <w:r w:rsidRPr="006C1277">
        <w:t>2.</w:t>
      </w:r>
      <w:r w:rsidRPr="006C1277">
        <w:tab/>
        <w:t>The Application displays an error informing the User that they must select an item and/or an item size before continuing.</w:t>
      </w:r>
    </w:p>
    <w:p w14:paraId="7E400822" w14:textId="5EACD035" w:rsidR="00E52EC8" w:rsidRDefault="00E52EC8" w:rsidP="00DB0CB4">
      <w:pPr>
        <w:jc w:val="left"/>
      </w:pPr>
      <w:r w:rsidRPr="006C1277">
        <w:t>3.</w:t>
      </w:r>
      <w:r w:rsidRPr="006C1277">
        <w:tab/>
        <w:t>The Use case continues at position 7 of main flow.</w:t>
      </w:r>
    </w:p>
    <w:p w14:paraId="26BC67AF" w14:textId="77777777" w:rsidR="00A30A71" w:rsidRPr="006C1277" w:rsidRDefault="00A30A71" w:rsidP="00DB0CB4">
      <w:pPr>
        <w:jc w:val="left"/>
      </w:pPr>
    </w:p>
    <w:p w14:paraId="7984F9A8" w14:textId="77777777" w:rsidR="00E52EC8" w:rsidRPr="001B0101" w:rsidRDefault="00E52EC8" w:rsidP="00DB0CB4">
      <w:pPr>
        <w:jc w:val="left"/>
        <w:rPr>
          <w:b/>
        </w:rPr>
      </w:pPr>
      <w:r w:rsidRPr="001B0101">
        <w:rPr>
          <w:b/>
        </w:rPr>
        <w:t>A</w:t>
      </w:r>
      <w:proofErr w:type="gramStart"/>
      <w:r w:rsidRPr="001B0101">
        <w:rPr>
          <w:b/>
        </w:rPr>
        <w:t>3 :</w:t>
      </w:r>
      <w:proofErr w:type="gramEnd"/>
      <w:r w:rsidRPr="001B0101">
        <w:rPr>
          <w:b/>
        </w:rPr>
        <w:t xml:space="preserve"> &lt;User Edits Cart Items: Item Amount&gt;</w:t>
      </w:r>
    </w:p>
    <w:p w14:paraId="7D6AA53A" w14:textId="77777777" w:rsidR="00E52EC8" w:rsidRPr="006C1277" w:rsidRDefault="00E52EC8" w:rsidP="00DB0CB4">
      <w:pPr>
        <w:jc w:val="left"/>
      </w:pPr>
      <w:r w:rsidRPr="006C1277">
        <w:t>1.</w:t>
      </w:r>
      <w:r w:rsidRPr="006C1277">
        <w:tab/>
        <w:t>The user has progressed to position 11 of main flow.</w:t>
      </w:r>
    </w:p>
    <w:p w14:paraId="7F51A45E" w14:textId="77777777" w:rsidR="00E52EC8" w:rsidRPr="006C1277" w:rsidRDefault="00E52EC8" w:rsidP="00DB0CB4">
      <w:pPr>
        <w:jc w:val="left"/>
      </w:pPr>
      <w:r w:rsidRPr="006C1277">
        <w:t>2.</w:t>
      </w:r>
      <w:r w:rsidRPr="006C1277">
        <w:tab/>
        <w:t>The User chooses to add/reduce the amount of an item.</w:t>
      </w:r>
    </w:p>
    <w:p w14:paraId="7A1BA58D" w14:textId="77777777" w:rsidR="00E52EC8" w:rsidRPr="006C1277" w:rsidRDefault="00E52EC8" w:rsidP="007B1380">
      <w:pPr>
        <w:ind w:left="720" w:hanging="720"/>
        <w:jc w:val="left"/>
      </w:pPr>
      <w:r w:rsidRPr="006C1277">
        <w:t>3.</w:t>
      </w:r>
      <w:r w:rsidRPr="006C1277">
        <w:tab/>
        <w:t>The user does this by increasing or decreasing the counter beside the item.</w:t>
      </w:r>
    </w:p>
    <w:p w14:paraId="11AB18B9" w14:textId="77777777" w:rsidR="00E52EC8" w:rsidRPr="006C1277" w:rsidRDefault="00E52EC8" w:rsidP="007B1380">
      <w:pPr>
        <w:ind w:left="720" w:hanging="720"/>
        <w:jc w:val="left"/>
      </w:pPr>
      <w:r w:rsidRPr="006C1277">
        <w:t>4.</w:t>
      </w:r>
      <w:r w:rsidRPr="006C1277">
        <w:tab/>
        <w:t>The User then progresses to purchase items by clicking the ‘next’ (buy) button.</w:t>
      </w:r>
    </w:p>
    <w:p w14:paraId="6BE0267B" w14:textId="174E0092" w:rsidR="00E52EC8" w:rsidRDefault="00E52EC8" w:rsidP="00DB0CB4">
      <w:pPr>
        <w:jc w:val="left"/>
      </w:pPr>
    </w:p>
    <w:p w14:paraId="267897E3" w14:textId="7B67B7CD" w:rsidR="00CE277D" w:rsidRDefault="00CE277D" w:rsidP="00DB0CB4">
      <w:pPr>
        <w:jc w:val="left"/>
      </w:pPr>
    </w:p>
    <w:p w14:paraId="55033998" w14:textId="77777777" w:rsidR="00CE277D" w:rsidRPr="006C1277" w:rsidRDefault="00CE277D" w:rsidP="00DB0CB4">
      <w:pPr>
        <w:jc w:val="left"/>
      </w:pPr>
    </w:p>
    <w:p w14:paraId="11311C25" w14:textId="77777777" w:rsidR="00E52EC8" w:rsidRPr="00FF55BD" w:rsidRDefault="00E52EC8" w:rsidP="00DB0CB4">
      <w:pPr>
        <w:jc w:val="left"/>
        <w:rPr>
          <w:b/>
        </w:rPr>
      </w:pPr>
      <w:r w:rsidRPr="00FF55BD">
        <w:rPr>
          <w:b/>
        </w:rPr>
        <w:lastRenderedPageBreak/>
        <w:t>A</w:t>
      </w:r>
      <w:proofErr w:type="gramStart"/>
      <w:r w:rsidRPr="00FF55BD">
        <w:rPr>
          <w:b/>
        </w:rPr>
        <w:t>4 :</w:t>
      </w:r>
      <w:proofErr w:type="gramEnd"/>
      <w:r w:rsidRPr="00FF55BD">
        <w:rPr>
          <w:b/>
        </w:rPr>
        <w:t xml:space="preserve"> &lt;User Edits the Cart Item: Removes Item&gt;</w:t>
      </w:r>
    </w:p>
    <w:p w14:paraId="24117ACE" w14:textId="77777777" w:rsidR="00E52EC8" w:rsidRPr="006C1277" w:rsidRDefault="00E52EC8" w:rsidP="00DB0CB4">
      <w:pPr>
        <w:jc w:val="left"/>
      </w:pPr>
      <w:r w:rsidRPr="006C1277">
        <w:t>1.</w:t>
      </w:r>
      <w:r w:rsidRPr="006C1277">
        <w:tab/>
        <w:t>The User has progressed to position 11 of main flow.</w:t>
      </w:r>
    </w:p>
    <w:p w14:paraId="4DA0EFA0" w14:textId="77777777" w:rsidR="00E52EC8" w:rsidRPr="006C1277" w:rsidRDefault="00E52EC8" w:rsidP="00DB0CB4">
      <w:pPr>
        <w:jc w:val="left"/>
      </w:pPr>
      <w:r w:rsidRPr="006C1277">
        <w:t>2.</w:t>
      </w:r>
      <w:r w:rsidRPr="006C1277">
        <w:tab/>
        <w:t>The User chooses to remove an item from the cart.</w:t>
      </w:r>
    </w:p>
    <w:p w14:paraId="3215AF35" w14:textId="77777777" w:rsidR="00E52EC8" w:rsidRPr="006C1277" w:rsidRDefault="00E52EC8" w:rsidP="00051BA0">
      <w:pPr>
        <w:ind w:left="720" w:hanging="720"/>
        <w:jc w:val="left"/>
      </w:pPr>
      <w:r w:rsidRPr="006C1277">
        <w:t>3.</w:t>
      </w:r>
      <w:r w:rsidRPr="006C1277">
        <w:tab/>
        <w:t>The user does this by either decreasing the counter to ‘0’ or by clicking the ‘X’ (delete) button.</w:t>
      </w:r>
    </w:p>
    <w:p w14:paraId="04EF552E" w14:textId="77777777" w:rsidR="00E52EC8" w:rsidRPr="006C1277" w:rsidRDefault="00E52EC8" w:rsidP="00162B28">
      <w:pPr>
        <w:ind w:left="720" w:hanging="720"/>
        <w:jc w:val="left"/>
      </w:pPr>
      <w:r w:rsidRPr="006C1277">
        <w:t>4.</w:t>
      </w:r>
      <w:r w:rsidRPr="006C1277">
        <w:tab/>
        <w:t>The Application refreshes the ‘Cart’ Page, and the item has been removed.</w:t>
      </w:r>
    </w:p>
    <w:p w14:paraId="6CA37FC7" w14:textId="77777777" w:rsidR="00E52EC8" w:rsidRPr="006C1277" w:rsidRDefault="00E52EC8" w:rsidP="00DB0CB4">
      <w:pPr>
        <w:jc w:val="left"/>
      </w:pPr>
      <w:r w:rsidRPr="006C1277">
        <w:t>5.</w:t>
      </w:r>
      <w:r w:rsidRPr="006C1277">
        <w:tab/>
        <w:t>The User progress to purchase item(s) by clicking the next ‘buy’ Button.</w:t>
      </w:r>
    </w:p>
    <w:p w14:paraId="5769ECBA" w14:textId="77777777" w:rsidR="00E52EC8" w:rsidRPr="00FF55BD" w:rsidRDefault="00E52EC8" w:rsidP="00DB0CB4">
      <w:pPr>
        <w:jc w:val="left"/>
        <w:rPr>
          <w:b/>
          <w:u w:val="single"/>
        </w:rPr>
      </w:pPr>
      <w:r w:rsidRPr="00FF55BD">
        <w:rPr>
          <w:b/>
          <w:u w:val="single"/>
        </w:rPr>
        <w:t>Exceptional flow</w:t>
      </w:r>
    </w:p>
    <w:p w14:paraId="15AB8A18" w14:textId="77777777" w:rsidR="00E52EC8" w:rsidRPr="00FF55BD" w:rsidRDefault="00E52EC8" w:rsidP="00DB0CB4">
      <w:pPr>
        <w:jc w:val="left"/>
        <w:rPr>
          <w:b/>
        </w:rPr>
      </w:pPr>
      <w:r w:rsidRPr="00FF55BD">
        <w:rPr>
          <w:b/>
        </w:rPr>
        <w:t>E</w:t>
      </w:r>
      <w:proofErr w:type="gramStart"/>
      <w:r w:rsidRPr="00FF55BD">
        <w:rPr>
          <w:b/>
        </w:rPr>
        <w:t>1 :</w:t>
      </w:r>
      <w:proofErr w:type="gramEnd"/>
      <w:r w:rsidRPr="00FF55BD">
        <w:rPr>
          <w:b/>
        </w:rPr>
        <w:t xml:space="preserve"> &lt;User Decides to add more items to the cart&gt;</w:t>
      </w:r>
    </w:p>
    <w:p w14:paraId="70DD6B1F" w14:textId="77777777" w:rsidR="00E52EC8" w:rsidRPr="006C1277" w:rsidRDefault="00E52EC8" w:rsidP="00DB0CB4">
      <w:pPr>
        <w:jc w:val="left"/>
      </w:pPr>
      <w:r w:rsidRPr="006C1277">
        <w:t>1.</w:t>
      </w:r>
      <w:r w:rsidRPr="006C1277">
        <w:tab/>
        <w:t>The User has progressed to position 11 of the main flow.</w:t>
      </w:r>
    </w:p>
    <w:p w14:paraId="79636B23" w14:textId="77777777" w:rsidR="00E52EC8" w:rsidRPr="006C1277" w:rsidRDefault="00E52EC8" w:rsidP="007D01F4">
      <w:pPr>
        <w:ind w:left="720" w:hanging="720"/>
        <w:jc w:val="left"/>
      </w:pPr>
      <w:r w:rsidRPr="006C1277">
        <w:t>2.</w:t>
      </w:r>
      <w:r w:rsidRPr="006C1277">
        <w:tab/>
        <w:t>The user realises they had to forget to add an item or chooses to add more items, so the User clicks the ‘Back’ Button to return to the ‘Item Selection’ Page.</w:t>
      </w:r>
    </w:p>
    <w:p w14:paraId="761206B0" w14:textId="77777777" w:rsidR="00E52EC8" w:rsidRPr="006C1277" w:rsidRDefault="00E52EC8" w:rsidP="00DB0CB4">
      <w:pPr>
        <w:jc w:val="left"/>
      </w:pPr>
      <w:r w:rsidRPr="006C1277">
        <w:t>3.</w:t>
      </w:r>
      <w:r w:rsidRPr="006C1277">
        <w:tab/>
        <w:t>The Application saves the Items already in the cart.</w:t>
      </w:r>
    </w:p>
    <w:p w14:paraId="2C977A36" w14:textId="77777777" w:rsidR="00E52EC8" w:rsidRPr="006C1277" w:rsidRDefault="00E52EC8" w:rsidP="00DB0CB4">
      <w:pPr>
        <w:jc w:val="left"/>
      </w:pPr>
      <w:r w:rsidRPr="006C1277">
        <w:t>4.</w:t>
      </w:r>
      <w:r w:rsidRPr="006C1277">
        <w:tab/>
        <w:t>The Application displays the ‘Item Selection’ Page.</w:t>
      </w:r>
    </w:p>
    <w:p w14:paraId="4A382F3A" w14:textId="77777777" w:rsidR="00E52EC8" w:rsidRPr="006C1277" w:rsidRDefault="00E52EC8" w:rsidP="00DB0CB4">
      <w:pPr>
        <w:jc w:val="left"/>
      </w:pPr>
      <w:r w:rsidRPr="006C1277">
        <w:t>5.</w:t>
      </w:r>
      <w:r w:rsidRPr="006C1277">
        <w:tab/>
        <w:t>The User Continues from position 7 of the main flow.</w:t>
      </w:r>
    </w:p>
    <w:p w14:paraId="68789417" w14:textId="77777777" w:rsidR="00E52EC8" w:rsidRPr="006C1277" w:rsidRDefault="00E52EC8" w:rsidP="00DB0CB4">
      <w:pPr>
        <w:jc w:val="left"/>
      </w:pPr>
    </w:p>
    <w:p w14:paraId="74D63641" w14:textId="77777777" w:rsidR="00E52EC8" w:rsidRPr="00FF55BD" w:rsidRDefault="00E52EC8" w:rsidP="00DB0CB4">
      <w:pPr>
        <w:jc w:val="left"/>
        <w:rPr>
          <w:b/>
        </w:rPr>
      </w:pPr>
      <w:r w:rsidRPr="00FF55BD">
        <w:rPr>
          <w:b/>
        </w:rPr>
        <w:t>Termination</w:t>
      </w:r>
    </w:p>
    <w:p w14:paraId="58EC5E23" w14:textId="77777777" w:rsidR="00E52EC8" w:rsidRPr="006C1277" w:rsidRDefault="00E52EC8" w:rsidP="00DB0CB4">
      <w:pPr>
        <w:jc w:val="left"/>
      </w:pPr>
      <w:r w:rsidRPr="006C1277">
        <w:t>The Application closes.</w:t>
      </w:r>
    </w:p>
    <w:p w14:paraId="7EE44EBC" w14:textId="77777777" w:rsidR="00E52EC8" w:rsidRPr="00FF55BD" w:rsidRDefault="00E52EC8" w:rsidP="00DB0CB4">
      <w:pPr>
        <w:jc w:val="left"/>
        <w:rPr>
          <w:b/>
        </w:rPr>
      </w:pPr>
    </w:p>
    <w:p w14:paraId="17AD8354" w14:textId="77777777" w:rsidR="00E52EC8" w:rsidRPr="00FF55BD" w:rsidRDefault="00E52EC8" w:rsidP="00DB0CB4">
      <w:pPr>
        <w:jc w:val="left"/>
        <w:rPr>
          <w:b/>
        </w:rPr>
      </w:pPr>
      <w:r w:rsidRPr="00FF55BD">
        <w:rPr>
          <w:b/>
        </w:rPr>
        <w:t>Post condition</w:t>
      </w:r>
    </w:p>
    <w:p w14:paraId="7693D8E5" w14:textId="77777777" w:rsidR="00E52EC8" w:rsidRPr="006C1277" w:rsidRDefault="00E52EC8" w:rsidP="00DB0CB4">
      <w:pPr>
        <w:jc w:val="left"/>
      </w:pPr>
      <w:r w:rsidRPr="006C1277">
        <w:t>Once the user has completed this requirement, The Application will display the ‘Payment’ Screen and the user progresses to the ‘Payment Process’.</w:t>
      </w:r>
    </w:p>
    <w:p w14:paraId="20F4CFEA" w14:textId="0E88C355" w:rsidR="00E52EC8" w:rsidRDefault="00E52EC8" w:rsidP="00DB0CB4">
      <w:pPr>
        <w:jc w:val="left"/>
      </w:pPr>
    </w:p>
    <w:p w14:paraId="6E072824" w14:textId="2F4DA0D0" w:rsidR="00E52EC8" w:rsidRPr="00466DC6" w:rsidRDefault="00E52EC8" w:rsidP="00466DC6">
      <w:pPr>
        <w:pStyle w:val="Heading4"/>
        <w:rPr>
          <w:rFonts w:ascii="Arial" w:hAnsi="Arial" w:cs="Arial"/>
          <w:color w:val="auto"/>
        </w:rPr>
      </w:pPr>
      <w:r w:rsidRPr="00466DC6">
        <w:rPr>
          <w:rFonts w:ascii="Arial" w:hAnsi="Arial" w:cs="Arial"/>
          <w:color w:val="auto"/>
        </w:rPr>
        <w:lastRenderedPageBreak/>
        <w:t>Requirement 2 &lt;Payment Process&gt;</w:t>
      </w:r>
    </w:p>
    <w:p w14:paraId="239BEE68" w14:textId="77777777" w:rsidR="00E52EC8" w:rsidRPr="00466DC6" w:rsidRDefault="00E52EC8" w:rsidP="00DB0CB4">
      <w:pPr>
        <w:jc w:val="left"/>
        <w:rPr>
          <w:b/>
        </w:rPr>
      </w:pPr>
      <w:r w:rsidRPr="00466DC6">
        <w:rPr>
          <w:b/>
        </w:rPr>
        <w:t>Description &amp; Priority</w:t>
      </w:r>
    </w:p>
    <w:p w14:paraId="3015D30A" w14:textId="77777777" w:rsidR="00E52EC8" w:rsidRPr="006C1277" w:rsidRDefault="00E52EC8" w:rsidP="00DB0CB4">
      <w:pPr>
        <w:jc w:val="left"/>
      </w:pPr>
      <w:r w:rsidRPr="006C1277">
        <w:t>This Requirement is part of the core basis of the App. The User must complete this to purchase their items. The User will input credit cards details e.g. cardholder name, select card type, card number, card expiration date and card security code.</w:t>
      </w:r>
    </w:p>
    <w:p w14:paraId="504DF681" w14:textId="2F3C5429" w:rsidR="00E52EC8" w:rsidRPr="006C1277" w:rsidRDefault="00E52EC8" w:rsidP="00DB0CB4">
      <w:pPr>
        <w:jc w:val="left"/>
      </w:pPr>
      <w:r w:rsidRPr="006C1277">
        <w:t xml:space="preserve">This maybe done using a </w:t>
      </w:r>
      <w:r w:rsidR="004B5BD8">
        <w:t>PayPal</w:t>
      </w:r>
      <w:r w:rsidRPr="006C1277">
        <w:t xml:space="preserve"> API for security and time constraints. The user will then select the ‘pay’ button.</w:t>
      </w:r>
    </w:p>
    <w:p w14:paraId="59F6A4D4" w14:textId="77777777" w:rsidR="00E52EC8" w:rsidRPr="00466DC6" w:rsidRDefault="00E52EC8" w:rsidP="00DB0CB4">
      <w:pPr>
        <w:jc w:val="left"/>
        <w:rPr>
          <w:b/>
        </w:rPr>
      </w:pPr>
      <w:r w:rsidRPr="00466DC6">
        <w:rPr>
          <w:b/>
        </w:rPr>
        <w:t>Use case</w:t>
      </w:r>
    </w:p>
    <w:p w14:paraId="31271AFF" w14:textId="26F9EB33" w:rsidR="00E52EC8" w:rsidRPr="006C1277" w:rsidRDefault="00E52EC8" w:rsidP="00DB0CB4">
      <w:pPr>
        <w:jc w:val="left"/>
      </w:pPr>
      <w:r w:rsidRPr="006C1277">
        <w:t>ID 02</w:t>
      </w:r>
    </w:p>
    <w:p w14:paraId="44437C68" w14:textId="77777777" w:rsidR="00E52EC8" w:rsidRPr="00466DC6" w:rsidRDefault="00E52EC8" w:rsidP="00DB0CB4">
      <w:pPr>
        <w:jc w:val="left"/>
        <w:rPr>
          <w:b/>
        </w:rPr>
      </w:pPr>
      <w:r w:rsidRPr="00466DC6">
        <w:rPr>
          <w:b/>
        </w:rPr>
        <w:t>Scope</w:t>
      </w:r>
    </w:p>
    <w:p w14:paraId="6C087E77" w14:textId="77777777" w:rsidR="00E52EC8" w:rsidRPr="006C1277" w:rsidRDefault="00E52EC8" w:rsidP="00DB0CB4">
      <w:pPr>
        <w:jc w:val="left"/>
      </w:pPr>
      <w:r w:rsidRPr="006C1277">
        <w:t>The scope of this requirements is that users may pay for their order safely and securely.</w:t>
      </w:r>
    </w:p>
    <w:p w14:paraId="1CE88F86" w14:textId="77777777" w:rsidR="00E52EC8" w:rsidRPr="00101D72" w:rsidRDefault="00E52EC8" w:rsidP="00DB0CB4">
      <w:pPr>
        <w:jc w:val="left"/>
        <w:rPr>
          <w:b/>
        </w:rPr>
      </w:pPr>
      <w:r w:rsidRPr="00101D72">
        <w:rPr>
          <w:b/>
        </w:rPr>
        <w:t>Description</w:t>
      </w:r>
    </w:p>
    <w:p w14:paraId="20D6B790" w14:textId="77777777" w:rsidR="00E52EC8" w:rsidRPr="006C1277" w:rsidRDefault="00E52EC8" w:rsidP="00DB0CB4">
      <w:pPr>
        <w:jc w:val="left"/>
      </w:pPr>
      <w:r w:rsidRPr="006C1277">
        <w:t>The use case describes the payment process the user must go through the user must go through to finalize the purchase of the items they selected</w:t>
      </w:r>
    </w:p>
    <w:p w14:paraId="684CC569" w14:textId="77777777" w:rsidR="00E52EC8" w:rsidRPr="00101D72" w:rsidRDefault="00E52EC8" w:rsidP="00DB0CB4">
      <w:pPr>
        <w:jc w:val="left"/>
        <w:rPr>
          <w:b/>
          <w:u w:val="single"/>
        </w:rPr>
      </w:pPr>
      <w:r w:rsidRPr="00101D72">
        <w:rPr>
          <w:b/>
          <w:u w:val="single"/>
        </w:rPr>
        <w:t>Flow Description</w:t>
      </w:r>
    </w:p>
    <w:p w14:paraId="643E2C87" w14:textId="77777777" w:rsidR="00E52EC8" w:rsidRPr="00101D72" w:rsidRDefault="00E52EC8" w:rsidP="00DB0CB4">
      <w:pPr>
        <w:jc w:val="left"/>
        <w:rPr>
          <w:b/>
        </w:rPr>
      </w:pPr>
      <w:r w:rsidRPr="00101D72">
        <w:rPr>
          <w:b/>
        </w:rPr>
        <w:t>Precondition</w:t>
      </w:r>
    </w:p>
    <w:p w14:paraId="403F19A6" w14:textId="77777777" w:rsidR="00E52EC8" w:rsidRPr="006C1277" w:rsidRDefault="00E52EC8" w:rsidP="00DB0CB4">
      <w:pPr>
        <w:jc w:val="left"/>
      </w:pPr>
      <w:r w:rsidRPr="006C1277">
        <w:t>•</w:t>
      </w:r>
      <w:r w:rsidRPr="006C1277">
        <w:tab/>
        <w:t>Internet Connection</w:t>
      </w:r>
    </w:p>
    <w:p w14:paraId="4FC7D0A4" w14:textId="77777777" w:rsidR="00E52EC8" w:rsidRPr="006C1277" w:rsidRDefault="00E52EC8" w:rsidP="00DB0CB4">
      <w:pPr>
        <w:jc w:val="left"/>
      </w:pPr>
      <w:r w:rsidRPr="006C1277">
        <w:t>•</w:t>
      </w:r>
      <w:r w:rsidRPr="006C1277">
        <w:tab/>
        <w:t>Requirement 1 has been completed.</w:t>
      </w:r>
    </w:p>
    <w:p w14:paraId="3F9C0D87" w14:textId="77777777" w:rsidR="00E52EC8" w:rsidRPr="00101D72" w:rsidRDefault="00E52EC8" w:rsidP="00DB0CB4">
      <w:pPr>
        <w:jc w:val="left"/>
        <w:rPr>
          <w:b/>
        </w:rPr>
      </w:pPr>
      <w:r w:rsidRPr="00101D72">
        <w:rPr>
          <w:b/>
        </w:rPr>
        <w:t>Activation</w:t>
      </w:r>
    </w:p>
    <w:p w14:paraId="60BFC7BC" w14:textId="29477DA6" w:rsidR="00E52EC8" w:rsidRDefault="00E52EC8" w:rsidP="00DB0CB4">
      <w:pPr>
        <w:jc w:val="left"/>
      </w:pPr>
      <w:r w:rsidRPr="006C1277">
        <w:t>The Use Case starts at when the user presses the ‘next’ button on the ‘cart’ page.</w:t>
      </w:r>
    </w:p>
    <w:p w14:paraId="36AC07A5" w14:textId="00AE2394" w:rsidR="00F56331" w:rsidRDefault="00F56331" w:rsidP="00DB0CB4">
      <w:pPr>
        <w:jc w:val="left"/>
      </w:pPr>
    </w:p>
    <w:p w14:paraId="3397A80D" w14:textId="5C16D8E8" w:rsidR="00F56331" w:rsidRDefault="00F56331" w:rsidP="00DB0CB4">
      <w:pPr>
        <w:jc w:val="left"/>
      </w:pPr>
    </w:p>
    <w:p w14:paraId="738C2DFB" w14:textId="77777777" w:rsidR="00F56331" w:rsidRPr="006C1277" w:rsidRDefault="00F56331" w:rsidP="00DB0CB4">
      <w:pPr>
        <w:jc w:val="left"/>
      </w:pPr>
    </w:p>
    <w:p w14:paraId="385E7361" w14:textId="77777777" w:rsidR="00E52EC8" w:rsidRPr="00101D72" w:rsidRDefault="00E52EC8" w:rsidP="00DB0CB4">
      <w:pPr>
        <w:jc w:val="left"/>
        <w:rPr>
          <w:b/>
          <w:u w:val="single"/>
        </w:rPr>
      </w:pPr>
      <w:r w:rsidRPr="00101D72">
        <w:rPr>
          <w:b/>
          <w:u w:val="single"/>
        </w:rPr>
        <w:lastRenderedPageBreak/>
        <w:t>Main flow:</w:t>
      </w:r>
    </w:p>
    <w:p w14:paraId="1A7D224A" w14:textId="7DE9D204" w:rsidR="00E52EC8" w:rsidRPr="006C1277" w:rsidRDefault="00083A68" w:rsidP="009976EB">
      <w:pPr>
        <w:ind w:left="720" w:hanging="720"/>
      </w:pPr>
      <w:r>
        <w:t>1.</w:t>
      </w:r>
      <w:r>
        <w:tab/>
      </w:r>
      <w:r w:rsidR="009976EB">
        <w:t>T</w:t>
      </w:r>
      <w:r w:rsidR="00E52EC8" w:rsidRPr="006C1277">
        <w:t>he user has completed Requirement 1 Main Flow by pressing the ‘next’ button on the cart page.</w:t>
      </w:r>
    </w:p>
    <w:p w14:paraId="4D992063" w14:textId="001684EF" w:rsidR="00E52EC8" w:rsidRPr="00F6017B" w:rsidRDefault="00F6017B" w:rsidP="00F6017B">
      <w:r>
        <w:t>2.</w:t>
      </w:r>
      <w:r>
        <w:tab/>
      </w:r>
      <w:r w:rsidR="00E52EC8" w:rsidRPr="00F6017B">
        <w:t>The Application loads the ‘payment’ Page.</w:t>
      </w:r>
    </w:p>
    <w:p w14:paraId="067C55F4" w14:textId="4060B4A1" w:rsidR="00E52EC8" w:rsidRPr="00F6017B" w:rsidRDefault="0017168E" w:rsidP="00F6017B">
      <w:r>
        <w:t>3.</w:t>
      </w:r>
      <w:r>
        <w:tab/>
      </w:r>
      <w:r w:rsidR="00E52EC8" w:rsidRPr="00F6017B">
        <w:t>The user inputs the required details.</w:t>
      </w:r>
    </w:p>
    <w:p w14:paraId="6AFA18E7" w14:textId="65982980" w:rsidR="00E52EC8" w:rsidRPr="00F6017B" w:rsidRDefault="0017168E" w:rsidP="00F6017B">
      <w:r>
        <w:t>4.</w:t>
      </w:r>
      <w:r>
        <w:tab/>
      </w:r>
      <w:r w:rsidR="00E52EC8" w:rsidRPr="00F6017B">
        <w:t xml:space="preserve">The user enters Cardholder </w:t>
      </w:r>
      <w:r w:rsidR="007D1058">
        <w:t>Details</w:t>
      </w:r>
      <w:r w:rsidR="00E52EC8" w:rsidRPr="00F6017B">
        <w:t>.</w:t>
      </w:r>
    </w:p>
    <w:p w14:paraId="179A36A7" w14:textId="6816058B" w:rsidR="00E52EC8" w:rsidRPr="006C1277" w:rsidRDefault="00E52EC8" w:rsidP="00040E46">
      <w:pPr>
        <w:pStyle w:val="ListParagraph"/>
        <w:numPr>
          <w:ilvl w:val="0"/>
          <w:numId w:val="7"/>
        </w:numPr>
      </w:pPr>
      <w:r w:rsidRPr="006C1277">
        <w:t>The user selects the card type from the drop-down box. E.g. Visa, Visa debit,</w:t>
      </w:r>
      <w:r w:rsidR="00EE4B0D">
        <w:t xml:space="preserve"> </w:t>
      </w:r>
      <w:r w:rsidRPr="006C1277">
        <w:t>Mastercard.</w:t>
      </w:r>
    </w:p>
    <w:p w14:paraId="122F6B54" w14:textId="109A338D" w:rsidR="00E52EC8" w:rsidRPr="006C1277" w:rsidRDefault="00E52EC8" w:rsidP="00040E46">
      <w:pPr>
        <w:pStyle w:val="ListParagraph"/>
        <w:numPr>
          <w:ilvl w:val="0"/>
          <w:numId w:val="7"/>
        </w:numPr>
      </w:pPr>
      <w:r w:rsidRPr="006C1277">
        <w:t>The user enters the card number.</w:t>
      </w:r>
    </w:p>
    <w:p w14:paraId="40353402" w14:textId="4EE817EA" w:rsidR="00E52EC8" w:rsidRPr="006C1277" w:rsidRDefault="00E52EC8" w:rsidP="00040E46">
      <w:pPr>
        <w:pStyle w:val="ListParagraph"/>
        <w:numPr>
          <w:ilvl w:val="0"/>
          <w:numId w:val="7"/>
        </w:numPr>
      </w:pPr>
      <w:r w:rsidRPr="006C1277">
        <w:t>The user will input the card expiration date.</w:t>
      </w:r>
    </w:p>
    <w:p w14:paraId="5418F6EF" w14:textId="5F2E9B0B" w:rsidR="00E52EC8" w:rsidRDefault="00EE4B0D" w:rsidP="00040E46">
      <w:pPr>
        <w:pStyle w:val="ListParagraph"/>
        <w:numPr>
          <w:ilvl w:val="0"/>
          <w:numId w:val="7"/>
        </w:numPr>
      </w:pPr>
      <w:r>
        <w:t>T</w:t>
      </w:r>
      <w:r w:rsidR="00E52EC8" w:rsidRPr="006C1277">
        <w:t>he user enters the 3-digit Security Code.</w:t>
      </w:r>
    </w:p>
    <w:p w14:paraId="19FED222" w14:textId="77777777" w:rsidR="00C365EB" w:rsidRPr="006C1277" w:rsidRDefault="00C365EB" w:rsidP="00C365EB">
      <w:pPr>
        <w:pStyle w:val="ListParagraph"/>
        <w:ind w:left="1440"/>
      </w:pPr>
    </w:p>
    <w:p w14:paraId="5CC6103B" w14:textId="23ED84DE" w:rsidR="00E52EC8" w:rsidRPr="006C1277" w:rsidRDefault="00531DBF" w:rsidP="00DB0CB4">
      <w:pPr>
        <w:jc w:val="left"/>
      </w:pPr>
      <w:r>
        <w:t>5.</w:t>
      </w:r>
      <w:r>
        <w:tab/>
      </w:r>
      <w:r w:rsidR="00E52EC8" w:rsidRPr="006C1277">
        <w:t>The User selects the ‘Pay’ button</w:t>
      </w:r>
    </w:p>
    <w:p w14:paraId="3569865E" w14:textId="3692CFAC" w:rsidR="00E52EC8" w:rsidRPr="006C1277" w:rsidRDefault="00531DBF" w:rsidP="00C365EB">
      <w:pPr>
        <w:ind w:left="720" w:hanging="720"/>
        <w:jc w:val="left"/>
      </w:pPr>
      <w:r>
        <w:t>6.</w:t>
      </w:r>
      <w:r>
        <w:tab/>
      </w:r>
      <w:r w:rsidR="00E52EC8" w:rsidRPr="006C1277">
        <w:t>The App then submits the transaction Request along with the credit card information, which is security transmitted to the payment gateway. The details are encrypted so no-one can see the users card details.</w:t>
      </w:r>
    </w:p>
    <w:p w14:paraId="2C54A34F" w14:textId="06DCC999" w:rsidR="00E52EC8" w:rsidRPr="006C1277" w:rsidRDefault="00C365EB" w:rsidP="00C365EB">
      <w:pPr>
        <w:ind w:left="720" w:hanging="720"/>
        <w:jc w:val="left"/>
      </w:pPr>
      <w:r>
        <w:t>7.</w:t>
      </w:r>
      <w:r>
        <w:tab/>
      </w:r>
      <w:r w:rsidR="00E52EC8" w:rsidRPr="006C1277">
        <w:t>The card details will be verified, and that the user has sufficient funds to complete the transaction.</w:t>
      </w:r>
    </w:p>
    <w:p w14:paraId="4609DB66" w14:textId="18481EE8" w:rsidR="00E52EC8" w:rsidRPr="006C1277" w:rsidRDefault="007279AC" w:rsidP="007012AE">
      <w:pPr>
        <w:ind w:left="720" w:hanging="720"/>
        <w:jc w:val="left"/>
      </w:pPr>
      <w:r>
        <w:t>8</w:t>
      </w:r>
      <w:r w:rsidR="00E52EC8" w:rsidRPr="006C1277">
        <w:t>.</w:t>
      </w:r>
      <w:r w:rsidR="00E52EC8" w:rsidRPr="006C1277">
        <w:tab/>
        <w:t xml:space="preserve">If the user’s details are valid and there </w:t>
      </w:r>
      <w:proofErr w:type="gramStart"/>
      <w:r w:rsidR="00E52EC8" w:rsidRPr="006C1277">
        <w:t>is</w:t>
      </w:r>
      <w:proofErr w:type="gramEnd"/>
      <w:r w:rsidR="00E52EC8" w:rsidRPr="006C1277">
        <w:t xml:space="preserve"> enough funds, then the transaction amount will be transaction amount will be transferred from users bank account to the Merchants account.</w:t>
      </w:r>
    </w:p>
    <w:p w14:paraId="0332BFC2" w14:textId="71CDC5FF" w:rsidR="00E52EC8" w:rsidRPr="006C1277" w:rsidRDefault="007012AE" w:rsidP="007012AE">
      <w:pPr>
        <w:ind w:left="720" w:hanging="720"/>
        <w:jc w:val="left"/>
      </w:pPr>
      <w:r>
        <w:t>9</w:t>
      </w:r>
      <w:r w:rsidR="00E52EC8" w:rsidRPr="006C1277">
        <w:t>.</w:t>
      </w:r>
      <w:r w:rsidR="00E52EC8" w:rsidRPr="006C1277">
        <w:tab/>
        <w:t>Once transfer is complete and confirmed. The Application will display a ‘Confirmation’ Message on the Payment Page.</w:t>
      </w:r>
    </w:p>
    <w:p w14:paraId="4CF337F0" w14:textId="77777777" w:rsidR="00E52EC8" w:rsidRPr="00247AB8" w:rsidRDefault="00E52EC8" w:rsidP="00DB0CB4">
      <w:pPr>
        <w:jc w:val="left"/>
        <w:rPr>
          <w:b/>
          <w:u w:val="single"/>
        </w:rPr>
      </w:pPr>
      <w:r w:rsidRPr="00247AB8">
        <w:rPr>
          <w:b/>
          <w:u w:val="single"/>
        </w:rPr>
        <w:t>Alternate flow</w:t>
      </w:r>
    </w:p>
    <w:p w14:paraId="29B5D074" w14:textId="77777777" w:rsidR="00E52EC8" w:rsidRPr="00247AB8" w:rsidRDefault="00E52EC8" w:rsidP="00DB0CB4">
      <w:pPr>
        <w:jc w:val="left"/>
        <w:rPr>
          <w:b/>
        </w:rPr>
      </w:pPr>
      <w:r w:rsidRPr="00247AB8">
        <w:rPr>
          <w:b/>
        </w:rPr>
        <w:t>A</w:t>
      </w:r>
      <w:proofErr w:type="gramStart"/>
      <w:r w:rsidRPr="00247AB8">
        <w:rPr>
          <w:b/>
        </w:rPr>
        <w:t>1 :</w:t>
      </w:r>
      <w:proofErr w:type="gramEnd"/>
      <w:r w:rsidRPr="00247AB8">
        <w:rPr>
          <w:b/>
        </w:rPr>
        <w:t xml:space="preserve"> &lt;Details Input Incorrectly&gt;</w:t>
      </w:r>
    </w:p>
    <w:p w14:paraId="3F0AA997" w14:textId="77777777" w:rsidR="00E52EC8" w:rsidRPr="006C1277" w:rsidRDefault="00E52EC8" w:rsidP="00DB0CB4">
      <w:pPr>
        <w:jc w:val="left"/>
      </w:pPr>
      <w:r w:rsidRPr="006C1277">
        <w:t>1.</w:t>
      </w:r>
      <w:r w:rsidRPr="006C1277">
        <w:tab/>
        <w:t>The user has not filled in any details or left any part blank.</w:t>
      </w:r>
    </w:p>
    <w:p w14:paraId="1718C938" w14:textId="77777777" w:rsidR="00E52EC8" w:rsidRPr="006C1277" w:rsidRDefault="00E52EC8" w:rsidP="00031D86">
      <w:pPr>
        <w:ind w:left="720" w:hanging="720"/>
        <w:jc w:val="left"/>
      </w:pPr>
      <w:r w:rsidRPr="006C1277">
        <w:t>2.</w:t>
      </w:r>
      <w:r w:rsidRPr="006C1277">
        <w:tab/>
        <w:t>The Application displays an error message, informing the user that all details required to progress.</w:t>
      </w:r>
    </w:p>
    <w:p w14:paraId="2CEC2823" w14:textId="77777777" w:rsidR="00E52EC8" w:rsidRPr="006C1277" w:rsidRDefault="00E52EC8" w:rsidP="00DB0CB4">
      <w:pPr>
        <w:jc w:val="left"/>
      </w:pPr>
      <w:r w:rsidRPr="006C1277">
        <w:t>3.</w:t>
      </w:r>
      <w:r w:rsidRPr="006C1277">
        <w:tab/>
        <w:t>The user continues at position 2 of the Payment Page.</w:t>
      </w:r>
    </w:p>
    <w:p w14:paraId="7ACC826E" w14:textId="77777777" w:rsidR="00E52EC8" w:rsidRPr="00031D86" w:rsidRDefault="00E52EC8" w:rsidP="00031D86">
      <w:pPr>
        <w:jc w:val="left"/>
        <w:rPr>
          <w:b/>
          <w:u w:val="single"/>
        </w:rPr>
      </w:pPr>
      <w:r w:rsidRPr="00031D86">
        <w:rPr>
          <w:b/>
          <w:u w:val="single"/>
        </w:rPr>
        <w:lastRenderedPageBreak/>
        <w:t>Exceptional flow</w:t>
      </w:r>
    </w:p>
    <w:p w14:paraId="12B4AD40" w14:textId="77777777" w:rsidR="00E52EC8" w:rsidRPr="00031D86" w:rsidRDefault="00E52EC8" w:rsidP="00DB0CB4">
      <w:pPr>
        <w:jc w:val="left"/>
        <w:rPr>
          <w:b/>
        </w:rPr>
      </w:pPr>
      <w:r w:rsidRPr="00031D86">
        <w:rPr>
          <w:b/>
        </w:rPr>
        <w:t>E</w:t>
      </w:r>
      <w:proofErr w:type="gramStart"/>
      <w:r w:rsidRPr="00031D86">
        <w:rPr>
          <w:b/>
        </w:rPr>
        <w:t>1 :</w:t>
      </w:r>
      <w:proofErr w:type="gramEnd"/>
      <w:r w:rsidRPr="00031D86">
        <w:rPr>
          <w:b/>
        </w:rPr>
        <w:t xml:space="preserve"> &lt;Username already exists&gt;</w:t>
      </w:r>
    </w:p>
    <w:p w14:paraId="38672A52" w14:textId="77777777" w:rsidR="00E52EC8" w:rsidRPr="006C1277" w:rsidRDefault="00E52EC8" w:rsidP="00DB0CB4">
      <w:pPr>
        <w:jc w:val="left"/>
      </w:pPr>
      <w:r w:rsidRPr="006C1277">
        <w:t>1.</w:t>
      </w:r>
      <w:r w:rsidRPr="006C1277">
        <w:tab/>
        <w:t>The use case has completed step 5 of the main flow.</w:t>
      </w:r>
    </w:p>
    <w:p w14:paraId="68CF5CDC" w14:textId="77777777" w:rsidR="00E52EC8" w:rsidRPr="006C1277" w:rsidRDefault="00E52EC8" w:rsidP="00DB0CB4">
      <w:pPr>
        <w:jc w:val="left"/>
      </w:pPr>
      <w:r w:rsidRPr="006C1277">
        <w:t>2.</w:t>
      </w:r>
      <w:r w:rsidRPr="006C1277">
        <w:tab/>
        <w:t>The application submits transaction request and card information.</w:t>
      </w:r>
    </w:p>
    <w:p w14:paraId="762A524A" w14:textId="77777777" w:rsidR="00E52EC8" w:rsidRPr="006C1277" w:rsidRDefault="00E52EC8" w:rsidP="00DB0CB4">
      <w:pPr>
        <w:jc w:val="left"/>
      </w:pPr>
      <w:r w:rsidRPr="006C1277">
        <w:t>3.</w:t>
      </w:r>
      <w:r w:rsidRPr="006C1277">
        <w:tab/>
        <w:t>The transaction is declined due to invalid details</w:t>
      </w:r>
    </w:p>
    <w:p w14:paraId="50A3D013"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invalid details.</w:t>
      </w:r>
    </w:p>
    <w:p w14:paraId="37725806" w14:textId="77777777" w:rsidR="00E52EC8" w:rsidRPr="006C1277" w:rsidRDefault="00E52EC8" w:rsidP="00DB0CB4">
      <w:pPr>
        <w:jc w:val="left"/>
      </w:pPr>
      <w:r w:rsidRPr="006C1277">
        <w:t>5.</w:t>
      </w:r>
      <w:r w:rsidRPr="006C1277">
        <w:tab/>
        <w:t>The users continue at position 2 of main flow.</w:t>
      </w:r>
    </w:p>
    <w:p w14:paraId="38A79FF8" w14:textId="77777777" w:rsidR="00E52EC8" w:rsidRPr="00031D86" w:rsidRDefault="00E52EC8" w:rsidP="00DB0CB4">
      <w:pPr>
        <w:jc w:val="left"/>
        <w:rPr>
          <w:b/>
        </w:rPr>
      </w:pPr>
      <w:r w:rsidRPr="00031D86">
        <w:rPr>
          <w:b/>
        </w:rPr>
        <w:t>E</w:t>
      </w:r>
      <w:proofErr w:type="gramStart"/>
      <w:r w:rsidRPr="00031D86">
        <w:rPr>
          <w:b/>
        </w:rPr>
        <w:t>2 :</w:t>
      </w:r>
      <w:proofErr w:type="gramEnd"/>
      <w:r w:rsidRPr="00031D86">
        <w:rPr>
          <w:b/>
        </w:rPr>
        <w:t xml:space="preserve"> &lt;Insufficient Funds&gt;</w:t>
      </w:r>
    </w:p>
    <w:p w14:paraId="11B0B301" w14:textId="77777777" w:rsidR="00E52EC8" w:rsidRPr="006C1277" w:rsidRDefault="00E52EC8" w:rsidP="00DB0CB4">
      <w:pPr>
        <w:jc w:val="left"/>
      </w:pPr>
      <w:r w:rsidRPr="006C1277">
        <w:t>1.</w:t>
      </w:r>
      <w:r w:rsidRPr="006C1277">
        <w:tab/>
        <w:t>The use case has completed step 5 of the main flow.</w:t>
      </w:r>
    </w:p>
    <w:p w14:paraId="42CFF2E6" w14:textId="77777777" w:rsidR="00E52EC8" w:rsidRPr="006C1277" w:rsidRDefault="00E52EC8" w:rsidP="00DB0CB4">
      <w:pPr>
        <w:jc w:val="left"/>
      </w:pPr>
      <w:r w:rsidRPr="006C1277">
        <w:t>2.</w:t>
      </w:r>
      <w:r w:rsidRPr="006C1277">
        <w:tab/>
        <w:t>The Application submits transaction request and card information.</w:t>
      </w:r>
    </w:p>
    <w:p w14:paraId="3EA62A9C" w14:textId="184A0AEC" w:rsidR="00E52EC8" w:rsidRPr="006C1277" w:rsidRDefault="00E52EC8" w:rsidP="00DB0CB4">
      <w:pPr>
        <w:jc w:val="left"/>
      </w:pPr>
      <w:r w:rsidRPr="006C1277">
        <w:t>3.</w:t>
      </w:r>
      <w:r w:rsidRPr="006C1277">
        <w:tab/>
        <w:t xml:space="preserve">The transaction is </w:t>
      </w:r>
      <w:r w:rsidR="00C055E1" w:rsidRPr="006C1277">
        <w:t>processed but</w:t>
      </w:r>
      <w:r w:rsidR="00195D42" w:rsidRPr="006C1277">
        <w:t xml:space="preserve"> is</w:t>
      </w:r>
      <w:r w:rsidRPr="006C1277">
        <w:t xml:space="preserve"> declined due to insufficient funds.</w:t>
      </w:r>
    </w:p>
    <w:p w14:paraId="07BD8056"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insufficient funds.</w:t>
      </w:r>
    </w:p>
    <w:p w14:paraId="0BF118AB" w14:textId="77777777" w:rsidR="00E52EC8" w:rsidRPr="006C1277" w:rsidRDefault="00E52EC8" w:rsidP="00DB0CB4">
      <w:pPr>
        <w:jc w:val="left"/>
      </w:pPr>
      <w:r w:rsidRPr="006C1277">
        <w:t>5.</w:t>
      </w:r>
      <w:r w:rsidRPr="006C1277">
        <w:tab/>
        <w:t>The App Closes.</w:t>
      </w:r>
    </w:p>
    <w:p w14:paraId="3B4C1F27" w14:textId="77777777" w:rsidR="00E52EC8" w:rsidRPr="00031D86" w:rsidRDefault="00E52EC8" w:rsidP="00DB0CB4">
      <w:pPr>
        <w:jc w:val="left"/>
        <w:rPr>
          <w:b/>
        </w:rPr>
      </w:pPr>
      <w:r w:rsidRPr="00031D86">
        <w:rPr>
          <w:b/>
        </w:rPr>
        <w:t>Termination</w:t>
      </w:r>
    </w:p>
    <w:p w14:paraId="7253FC7F" w14:textId="77777777" w:rsidR="00E52EC8" w:rsidRPr="006C1277" w:rsidRDefault="00E52EC8" w:rsidP="00DB0CB4">
      <w:pPr>
        <w:jc w:val="left"/>
      </w:pPr>
      <w:r w:rsidRPr="006C1277">
        <w:t>The Application processes has completed.</w:t>
      </w:r>
    </w:p>
    <w:p w14:paraId="1B0A9278" w14:textId="77777777" w:rsidR="00E52EC8" w:rsidRPr="006C1277" w:rsidRDefault="00E52EC8" w:rsidP="00DB0CB4">
      <w:pPr>
        <w:jc w:val="left"/>
      </w:pPr>
    </w:p>
    <w:p w14:paraId="7FA1C2A8" w14:textId="77777777" w:rsidR="00E52EC8" w:rsidRPr="00031D86" w:rsidRDefault="00E52EC8" w:rsidP="00DB0CB4">
      <w:pPr>
        <w:jc w:val="left"/>
        <w:rPr>
          <w:b/>
        </w:rPr>
      </w:pPr>
      <w:r w:rsidRPr="00031D86">
        <w:rPr>
          <w:b/>
        </w:rPr>
        <w:t>Post condition</w:t>
      </w:r>
    </w:p>
    <w:p w14:paraId="7BB5A8A7" w14:textId="77777777" w:rsidR="00E52EC8" w:rsidRPr="006C1277" w:rsidRDefault="00E52EC8" w:rsidP="00DB0CB4">
      <w:pPr>
        <w:jc w:val="left"/>
      </w:pPr>
      <w:r w:rsidRPr="006C1277">
        <w:t>The items have been paid for and the order will be dispatched and delivered to the user.</w:t>
      </w:r>
    </w:p>
    <w:p w14:paraId="0314182A" w14:textId="6E382A6B" w:rsidR="00E52EC8" w:rsidRDefault="00E52EC8" w:rsidP="00DB0CB4">
      <w:pPr>
        <w:jc w:val="left"/>
      </w:pPr>
    </w:p>
    <w:p w14:paraId="7BC042FA" w14:textId="19D6779E" w:rsidR="00D14223" w:rsidRDefault="00D14223" w:rsidP="00DB0CB4">
      <w:pPr>
        <w:jc w:val="left"/>
      </w:pPr>
    </w:p>
    <w:p w14:paraId="53B7B98B" w14:textId="77777777" w:rsidR="00D14223" w:rsidRPr="006C1277" w:rsidRDefault="00D14223" w:rsidP="00DB0CB4">
      <w:pPr>
        <w:jc w:val="left"/>
      </w:pPr>
    </w:p>
    <w:p w14:paraId="34EFC2B9" w14:textId="35B49CC4" w:rsidR="00E52EC8" w:rsidRPr="00031D86" w:rsidRDefault="00EF7950" w:rsidP="00031D86">
      <w:pPr>
        <w:pStyle w:val="Heading4"/>
        <w:rPr>
          <w:rFonts w:ascii="Arial" w:hAnsi="Arial" w:cs="Arial"/>
          <w:color w:val="auto"/>
        </w:rPr>
      </w:pPr>
      <w:r>
        <w:rPr>
          <w:rFonts w:ascii="Arial" w:hAnsi="Arial" w:cs="Arial"/>
          <w:color w:val="auto"/>
        </w:rPr>
        <w:lastRenderedPageBreak/>
        <w:t xml:space="preserve"> </w:t>
      </w:r>
      <w:r w:rsidR="00E52EC8" w:rsidRPr="00031D86">
        <w:rPr>
          <w:rFonts w:ascii="Arial" w:hAnsi="Arial" w:cs="Arial"/>
          <w:color w:val="auto"/>
        </w:rPr>
        <w:t>Requirement 3 &lt; Seasonal Advertisements&gt;</w:t>
      </w:r>
    </w:p>
    <w:p w14:paraId="6D0E0747" w14:textId="77777777" w:rsidR="00E52EC8" w:rsidRPr="00DE54B9" w:rsidRDefault="00E52EC8" w:rsidP="00DB0CB4">
      <w:pPr>
        <w:jc w:val="left"/>
        <w:rPr>
          <w:b/>
        </w:rPr>
      </w:pPr>
      <w:r w:rsidRPr="00DE54B9">
        <w:rPr>
          <w:b/>
        </w:rPr>
        <w:t>Description &amp; Priority</w:t>
      </w:r>
    </w:p>
    <w:p w14:paraId="4E3A17FE" w14:textId="77777777" w:rsidR="00E52EC8" w:rsidRPr="006C1277" w:rsidRDefault="00E52EC8" w:rsidP="00DB0CB4">
      <w:pPr>
        <w:jc w:val="left"/>
      </w:pPr>
      <w:r w:rsidRPr="006C1277">
        <w:t>Medium priority.</w:t>
      </w:r>
    </w:p>
    <w:p w14:paraId="25B74603" w14:textId="5E61F90B" w:rsidR="00E52EC8" w:rsidRPr="006C1277" w:rsidRDefault="00E52EC8" w:rsidP="00DB0CB4">
      <w:pPr>
        <w:jc w:val="left"/>
      </w:pPr>
      <w:r w:rsidRPr="006C1277">
        <w:t xml:space="preserve">Throughout the year at specific times/events the cinema will offer promotions or advertisements for movie releases. The Application will have sample time-based Advertisements or promotions for example during summer months (may – </w:t>
      </w:r>
      <w:proofErr w:type="spellStart"/>
      <w:r w:rsidRPr="006C1277">
        <w:t>july</w:t>
      </w:r>
      <w:proofErr w:type="spellEnd"/>
      <w:r w:rsidRPr="006C1277">
        <w:t>) a promotion of “buy one cold drink, get one half price”, or at Christmas (December) a “two tickets for one” or “kids go free at Easter (March). These Advertisement will be part of the application but will only display in the specific time frame of the time/event, in this case during the calendar months.</w:t>
      </w:r>
    </w:p>
    <w:p w14:paraId="0305B9A9" w14:textId="77777777" w:rsidR="00E52EC8" w:rsidRPr="00DE54B9" w:rsidRDefault="00E52EC8" w:rsidP="00DB0CB4">
      <w:pPr>
        <w:jc w:val="left"/>
        <w:rPr>
          <w:b/>
        </w:rPr>
      </w:pPr>
      <w:r w:rsidRPr="00DE54B9">
        <w:rPr>
          <w:b/>
        </w:rPr>
        <w:t>Use case</w:t>
      </w:r>
    </w:p>
    <w:p w14:paraId="3B3AFF9A" w14:textId="4D9F5116" w:rsidR="00E52EC8" w:rsidRPr="006C1277" w:rsidRDefault="00E52EC8" w:rsidP="00DB0CB4">
      <w:pPr>
        <w:jc w:val="left"/>
      </w:pPr>
      <w:r w:rsidRPr="006C1277">
        <w:t>ID 0</w:t>
      </w:r>
      <w:r w:rsidR="00980321" w:rsidRPr="006C1277">
        <w:t>3</w:t>
      </w:r>
    </w:p>
    <w:p w14:paraId="616C95CE" w14:textId="77777777" w:rsidR="00E52EC8" w:rsidRPr="00DE54B9" w:rsidRDefault="00E52EC8" w:rsidP="00DB0CB4">
      <w:pPr>
        <w:jc w:val="left"/>
        <w:rPr>
          <w:b/>
        </w:rPr>
      </w:pPr>
      <w:r w:rsidRPr="00DE54B9">
        <w:rPr>
          <w:b/>
        </w:rPr>
        <w:t>Scope</w:t>
      </w:r>
    </w:p>
    <w:p w14:paraId="1DBBD807" w14:textId="77777777" w:rsidR="00E52EC8" w:rsidRPr="006C1277" w:rsidRDefault="00E52EC8" w:rsidP="00DB0CB4">
      <w:pPr>
        <w:jc w:val="left"/>
      </w:pPr>
      <w:r w:rsidRPr="006C1277">
        <w:t>The scope of this use case is that the Application will display the seasonal advertisements and promotions at the correct time of year.</w:t>
      </w:r>
    </w:p>
    <w:p w14:paraId="4A5B565D" w14:textId="77777777" w:rsidR="00E52EC8" w:rsidRPr="00DE54B9" w:rsidRDefault="00E52EC8" w:rsidP="00DB0CB4">
      <w:pPr>
        <w:jc w:val="left"/>
        <w:rPr>
          <w:b/>
        </w:rPr>
      </w:pPr>
      <w:r w:rsidRPr="00DE54B9">
        <w:rPr>
          <w:b/>
        </w:rPr>
        <w:t>Description</w:t>
      </w:r>
    </w:p>
    <w:p w14:paraId="2D0D151D" w14:textId="77777777" w:rsidR="00E52EC8" w:rsidRPr="006C1277" w:rsidRDefault="00E52EC8" w:rsidP="00DB0CB4">
      <w:pPr>
        <w:jc w:val="left"/>
      </w:pPr>
      <w:r w:rsidRPr="006C1277">
        <w:t>This use case describes how and when the seasonal Advertisements and promotions should be displayed within the application.</w:t>
      </w:r>
    </w:p>
    <w:p w14:paraId="69EFBF84" w14:textId="77777777" w:rsidR="00E52EC8" w:rsidRPr="006C1277" w:rsidRDefault="00E52EC8" w:rsidP="00DB0CB4">
      <w:pPr>
        <w:jc w:val="left"/>
      </w:pPr>
    </w:p>
    <w:p w14:paraId="2D931DD2" w14:textId="77777777" w:rsidR="00E52EC8" w:rsidRPr="007B7270" w:rsidRDefault="00E52EC8" w:rsidP="00DB0CB4">
      <w:pPr>
        <w:jc w:val="left"/>
        <w:rPr>
          <w:b/>
          <w:u w:val="single"/>
        </w:rPr>
      </w:pPr>
      <w:r w:rsidRPr="007B7270">
        <w:rPr>
          <w:b/>
          <w:u w:val="single"/>
        </w:rPr>
        <w:t>Flow Description</w:t>
      </w:r>
    </w:p>
    <w:p w14:paraId="7FEBC638" w14:textId="77777777" w:rsidR="00E52EC8" w:rsidRPr="007B7270" w:rsidRDefault="00E52EC8" w:rsidP="00DB0CB4">
      <w:pPr>
        <w:jc w:val="left"/>
        <w:rPr>
          <w:b/>
        </w:rPr>
      </w:pPr>
      <w:r w:rsidRPr="007B7270">
        <w:rPr>
          <w:b/>
        </w:rPr>
        <w:t>Precondition</w:t>
      </w:r>
    </w:p>
    <w:p w14:paraId="132056BF" w14:textId="77777777" w:rsidR="00E52EC8" w:rsidRPr="006C1277" w:rsidRDefault="00E52EC8" w:rsidP="00DB0CB4">
      <w:pPr>
        <w:jc w:val="left"/>
      </w:pPr>
      <w:r w:rsidRPr="006C1277">
        <w:t>•</w:t>
      </w:r>
      <w:r w:rsidRPr="006C1277">
        <w:tab/>
        <w:t>Application must be running.</w:t>
      </w:r>
    </w:p>
    <w:p w14:paraId="5AAC8F5D" w14:textId="77777777" w:rsidR="00E52EC8" w:rsidRPr="007B7270" w:rsidRDefault="00E52EC8" w:rsidP="00DB0CB4">
      <w:pPr>
        <w:jc w:val="left"/>
        <w:rPr>
          <w:b/>
        </w:rPr>
      </w:pPr>
      <w:r w:rsidRPr="007B7270">
        <w:rPr>
          <w:b/>
        </w:rPr>
        <w:t>Activation</w:t>
      </w:r>
    </w:p>
    <w:p w14:paraId="2904C28C" w14:textId="77777777" w:rsidR="00E52EC8" w:rsidRPr="006C1277" w:rsidRDefault="00E52EC8" w:rsidP="00DB0CB4">
      <w:pPr>
        <w:jc w:val="left"/>
      </w:pPr>
      <w:r w:rsidRPr="006C1277">
        <w:t>The use case begins when the application is started by the user.</w:t>
      </w:r>
    </w:p>
    <w:p w14:paraId="601E1C73" w14:textId="77777777" w:rsidR="00D14223" w:rsidRDefault="00D14223" w:rsidP="00DB0CB4">
      <w:pPr>
        <w:jc w:val="left"/>
        <w:rPr>
          <w:b/>
          <w:u w:val="single"/>
        </w:rPr>
      </w:pPr>
    </w:p>
    <w:p w14:paraId="05BED6B3" w14:textId="77777777" w:rsidR="00D14223" w:rsidRDefault="00D14223" w:rsidP="00DB0CB4">
      <w:pPr>
        <w:jc w:val="left"/>
        <w:rPr>
          <w:b/>
          <w:u w:val="single"/>
        </w:rPr>
      </w:pPr>
    </w:p>
    <w:p w14:paraId="36A82D95" w14:textId="7E365744" w:rsidR="00E52EC8" w:rsidRPr="007B7270" w:rsidRDefault="00E52EC8" w:rsidP="00DB0CB4">
      <w:pPr>
        <w:jc w:val="left"/>
        <w:rPr>
          <w:b/>
          <w:u w:val="single"/>
        </w:rPr>
      </w:pPr>
      <w:r w:rsidRPr="007B7270">
        <w:rPr>
          <w:b/>
          <w:u w:val="single"/>
        </w:rPr>
        <w:lastRenderedPageBreak/>
        <w:t>Main flow:</w:t>
      </w:r>
    </w:p>
    <w:p w14:paraId="6CE973DC" w14:textId="77777777" w:rsidR="00E52EC8" w:rsidRPr="006C1277" w:rsidRDefault="00E52EC8" w:rsidP="00DB0CB4">
      <w:pPr>
        <w:jc w:val="left"/>
      </w:pPr>
      <w:r w:rsidRPr="006C1277">
        <w:t>1.</w:t>
      </w:r>
      <w:r w:rsidRPr="006C1277">
        <w:tab/>
        <w:t>The user opens the Application.</w:t>
      </w:r>
    </w:p>
    <w:p w14:paraId="530EAABE" w14:textId="77777777" w:rsidR="00E52EC8" w:rsidRPr="006C1277" w:rsidRDefault="00E52EC8" w:rsidP="00DB0CB4">
      <w:pPr>
        <w:jc w:val="left"/>
      </w:pPr>
      <w:r w:rsidRPr="006C1277">
        <w:t>2.</w:t>
      </w:r>
      <w:r w:rsidRPr="006C1277">
        <w:tab/>
        <w:t>The Application checks the system Date and Time.</w:t>
      </w:r>
    </w:p>
    <w:p w14:paraId="74B9238C" w14:textId="2268B9C4" w:rsidR="00E52EC8" w:rsidRPr="006C1277" w:rsidRDefault="00E52EC8" w:rsidP="007B7270">
      <w:pPr>
        <w:ind w:left="720" w:hanging="720"/>
        <w:jc w:val="left"/>
      </w:pPr>
      <w:r w:rsidRPr="006C1277">
        <w:t>3.</w:t>
      </w:r>
      <w:r w:rsidRPr="006C1277">
        <w:tab/>
        <w:t xml:space="preserve">The Application compares to current system date and time against the </w:t>
      </w:r>
      <w:r w:rsidR="002E63B4" w:rsidRPr="006C1277">
        <w:t>present</w:t>
      </w:r>
      <w:r w:rsidRPr="006C1277">
        <w:t xml:space="preserve"> calendar month that corresponds to the Seasonal Events, and it matches.</w:t>
      </w:r>
    </w:p>
    <w:p w14:paraId="7D959A9B" w14:textId="77777777" w:rsidR="00E52EC8" w:rsidRPr="006C1277" w:rsidRDefault="00E52EC8" w:rsidP="007B7270">
      <w:pPr>
        <w:ind w:left="720" w:hanging="720"/>
        <w:jc w:val="left"/>
      </w:pPr>
      <w:r w:rsidRPr="006C1277">
        <w:t>4.</w:t>
      </w:r>
      <w:r w:rsidRPr="006C1277">
        <w:tab/>
        <w:t>The Application will then display the Correct ads for that seasonal event on screen to the user.</w:t>
      </w:r>
    </w:p>
    <w:p w14:paraId="6F592A1C" w14:textId="77777777" w:rsidR="00E52EC8" w:rsidRPr="006C1277" w:rsidRDefault="00E52EC8" w:rsidP="00DB0CB4">
      <w:pPr>
        <w:jc w:val="left"/>
      </w:pPr>
    </w:p>
    <w:p w14:paraId="4AB1737A" w14:textId="77777777" w:rsidR="00E52EC8" w:rsidRPr="00821875" w:rsidRDefault="00E52EC8" w:rsidP="00DB0CB4">
      <w:pPr>
        <w:jc w:val="left"/>
        <w:rPr>
          <w:b/>
          <w:u w:val="single"/>
        </w:rPr>
      </w:pPr>
      <w:r w:rsidRPr="00821875">
        <w:rPr>
          <w:b/>
          <w:u w:val="single"/>
        </w:rPr>
        <w:t>Alternate flow</w:t>
      </w:r>
    </w:p>
    <w:p w14:paraId="14A7DA2D" w14:textId="77777777" w:rsidR="00E52EC8" w:rsidRPr="00821875" w:rsidRDefault="00E52EC8" w:rsidP="00DB0CB4">
      <w:pPr>
        <w:jc w:val="left"/>
        <w:rPr>
          <w:b/>
        </w:rPr>
      </w:pPr>
      <w:r w:rsidRPr="00821875">
        <w:rPr>
          <w:b/>
        </w:rPr>
        <w:t>A</w:t>
      </w:r>
      <w:proofErr w:type="gramStart"/>
      <w:r w:rsidRPr="00821875">
        <w:rPr>
          <w:b/>
        </w:rPr>
        <w:t>1 :</w:t>
      </w:r>
      <w:proofErr w:type="gramEnd"/>
      <w:r w:rsidRPr="00821875">
        <w:rPr>
          <w:b/>
        </w:rPr>
        <w:t xml:space="preserve"> &lt;Not a Month of a seasonal Time of Year&gt;</w:t>
      </w:r>
    </w:p>
    <w:p w14:paraId="0669B56F" w14:textId="77777777" w:rsidR="00E52EC8" w:rsidRPr="006C1277" w:rsidRDefault="00E52EC8" w:rsidP="00DB0CB4">
      <w:pPr>
        <w:jc w:val="left"/>
      </w:pPr>
      <w:r w:rsidRPr="006C1277">
        <w:t>1.</w:t>
      </w:r>
      <w:r w:rsidRPr="006C1277">
        <w:tab/>
        <w:t>The user opens the Application.</w:t>
      </w:r>
    </w:p>
    <w:p w14:paraId="206228EF" w14:textId="77777777" w:rsidR="00E52EC8" w:rsidRPr="006C1277" w:rsidRDefault="00E52EC8" w:rsidP="00DB0CB4">
      <w:pPr>
        <w:jc w:val="left"/>
      </w:pPr>
      <w:r w:rsidRPr="006C1277">
        <w:t>2.</w:t>
      </w:r>
      <w:r w:rsidRPr="006C1277">
        <w:tab/>
        <w:t>The Application checks the system Date and Time.</w:t>
      </w:r>
    </w:p>
    <w:p w14:paraId="70C928D8" w14:textId="77777777" w:rsidR="00E52EC8" w:rsidRPr="006C1277" w:rsidRDefault="00E52EC8" w:rsidP="00821875">
      <w:pPr>
        <w:ind w:left="720" w:hanging="720"/>
        <w:jc w:val="left"/>
      </w:pPr>
      <w:r w:rsidRPr="006C1277">
        <w:t>3.</w:t>
      </w:r>
      <w:r w:rsidRPr="006C1277">
        <w:tab/>
        <w:t>The Application compares the current system Date and Time to the preset calendar month that corresponds to the seasonal events, but it does not match.</w:t>
      </w:r>
    </w:p>
    <w:p w14:paraId="7030E65E" w14:textId="77777777" w:rsidR="00E52EC8" w:rsidRPr="006C1277" w:rsidRDefault="00E52EC8" w:rsidP="00821875">
      <w:pPr>
        <w:ind w:left="720" w:hanging="720"/>
        <w:jc w:val="left"/>
      </w:pPr>
      <w:r w:rsidRPr="006C1277">
        <w:t>4.</w:t>
      </w:r>
      <w:r w:rsidRPr="006C1277">
        <w:tab/>
        <w:t xml:space="preserve">Then the Application displays a default advertisement for the cinema for the remaining months until it matches with a month corresponding to a seasonal event. </w:t>
      </w:r>
    </w:p>
    <w:p w14:paraId="1F02A6C0" w14:textId="77777777" w:rsidR="00E52EC8" w:rsidRPr="00821875" w:rsidRDefault="00E52EC8" w:rsidP="00DB0CB4">
      <w:pPr>
        <w:jc w:val="left"/>
        <w:rPr>
          <w:b/>
          <w:u w:val="single"/>
        </w:rPr>
      </w:pPr>
      <w:r w:rsidRPr="00821875">
        <w:rPr>
          <w:b/>
          <w:u w:val="single"/>
        </w:rPr>
        <w:t>Exceptional flow</w:t>
      </w:r>
    </w:p>
    <w:p w14:paraId="43C3DE4E" w14:textId="77777777" w:rsidR="00E52EC8" w:rsidRPr="00821875" w:rsidRDefault="00E52EC8" w:rsidP="00DB0CB4">
      <w:pPr>
        <w:jc w:val="left"/>
        <w:rPr>
          <w:b/>
        </w:rPr>
      </w:pPr>
      <w:r w:rsidRPr="00821875">
        <w:rPr>
          <w:b/>
        </w:rPr>
        <w:t>E</w:t>
      </w:r>
      <w:proofErr w:type="gramStart"/>
      <w:r w:rsidRPr="00821875">
        <w:rPr>
          <w:b/>
        </w:rPr>
        <w:t>1 :</w:t>
      </w:r>
      <w:proofErr w:type="gramEnd"/>
      <w:r w:rsidRPr="00821875">
        <w:rPr>
          <w:b/>
        </w:rPr>
        <w:t xml:space="preserve"> &lt;Advertisements do not display&gt;</w:t>
      </w:r>
    </w:p>
    <w:p w14:paraId="4C3425E9" w14:textId="77777777" w:rsidR="00E52EC8" w:rsidRPr="006C1277" w:rsidRDefault="00E52EC8" w:rsidP="00DB0CB4">
      <w:pPr>
        <w:jc w:val="left"/>
      </w:pPr>
      <w:r w:rsidRPr="006C1277">
        <w:t>1.</w:t>
      </w:r>
      <w:r w:rsidRPr="006C1277">
        <w:tab/>
        <w:t>The user opens the Application.</w:t>
      </w:r>
    </w:p>
    <w:p w14:paraId="079F31BE" w14:textId="77777777" w:rsidR="00E52EC8" w:rsidRPr="006C1277" w:rsidRDefault="00E52EC8" w:rsidP="00DB0CB4">
      <w:pPr>
        <w:jc w:val="left"/>
      </w:pPr>
      <w:r w:rsidRPr="006C1277">
        <w:t>2.</w:t>
      </w:r>
      <w:r w:rsidRPr="006C1277">
        <w:tab/>
        <w:t>The Application checks the system Date and Time.</w:t>
      </w:r>
    </w:p>
    <w:p w14:paraId="0143EE30" w14:textId="77777777" w:rsidR="00E52EC8" w:rsidRPr="006C1277" w:rsidRDefault="00E52EC8" w:rsidP="00DB0CB4">
      <w:pPr>
        <w:jc w:val="left"/>
      </w:pPr>
      <w:r w:rsidRPr="006C1277">
        <w:t>3.</w:t>
      </w:r>
      <w:r w:rsidRPr="006C1277">
        <w:tab/>
        <w:t>The Application fails to display the advertisements or promotions.</w:t>
      </w:r>
    </w:p>
    <w:p w14:paraId="261568B4" w14:textId="77777777" w:rsidR="00E52EC8" w:rsidRPr="006C1277" w:rsidRDefault="00E52EC8" w:rsidP="00DB0CB4">
      <w:pPr>
        <w:jc w:val="left"/>
      </w:pPr>
      <w:r w:rsidRPr="006C1277">
        <w:t>4.</w:t>
      </w:r>
      <w:r w:rsidRPr="006C1277">
        <w:tab/>
        <w:t>The User should still be able to continue to use the Application as normal.</w:t>
      </w:r>
    </w:p>
    <w:p w14:paraId="1E5E7CE3" w14:textId="77777777" w:rsidR="00E52EC8" w:rsidRPr="006C1277" w:rsidRDefault="00E52EC8" w:rsidP="00DB0CB4">
      <w:pPr>
        <w:jc w:val="left"/>
      </w:pPr>
    </w:p>
    <w:p w14:paraId="29E9D7FC" w14:textId="77777777" w:rsidR="00E52EC8" w:rsidRPr="00821875" w:rsidRDefault="00E52EC8" w:rsidP="00DB0CB4">
      <w:pPr>
        <w:jc w:val="left"/>
        <w:rPr>
          <w:b/>
        </w:rPr>
      </w:pPr>
      <w:r w:rsidRPr="00821875">
        <w:rPr>
          <w:b/>
        </w:rPr>
        <w:lastRenderedPageBreak/>
        <w:t>Termination</w:t>
      </w:r>
    </w:p>
    <w:p w14:paraId="0B0FB3A2" w14:textId="77777777" w:rsidR="00E52EC8" w:rsidRPr="006C1277" w:rsidRDefault="00E52EC8" w:rsidP="00DB0CB4">
      <w:pPr>
        <w:jc w:val="left"/>
      </w:pPr>
      <w:r w:rsidRPr="006C1277">
        <w:t>The Application Closes</w:t>
      </w:r>
    </w:p>
    <w:p w14:paraId="746AF7D9" w14:textId="77777777" w:rsidR="00E52EC8" w:rsidRPr="00821875" w:rsidRDefault="00E52EC8" w:rsidP="00DB0CB4">
      <w:pPr>
        <w:jc w:val="left"/>
        <w:rPr>
          <w:b/>
        </w:rPr>
      </w:pPr>
      <w:r w:rsidRPr="00821875">
        <w:rPr>
          <w:b/>
        </w:rPr>
        <w:t>Post condition</w:t>
      </w:r>
    </w:p>
    <w:p w14:paraId="670ACC3D" w14:textId="66A22193" w:rsidR="00821875" w:rsidRDefault="007D57D1" w:rsidP="00DB0CB4">
      <w:pPr>
        <w:jc w:val="left"/>
      </w:pPr>
      <w:r w:rsidRPr="006C1277">
        <w:t>None</w:t>
      </w:r>
    </w:p>
    <w:p w14:paraId="4BF94AF8" w14:textId="77777777" w:rsidR="00821875" w:rsidRPr="006C1277" w:rsidRDefault="00821875" w:rsidP="00DB0CB4">
      <w:pPr>
        <w:jc w:val="left"/>
      </w:pPr>
    </w:p>
    <w:p w14:paraId="47099073" w14:textId="4C0CD9A7" w:rsidR="002C75CF" w:rsidRPr="00000686" w:rsidRDefault="002C75CF" w:rsidP="00000686">
      <w:pPr>
        <w:pStyle w:val="Heading4"/>
        <w:rPr>
          <w:rFonts w:ascii="Arial" w:hAnsi="Arial" w:cs="Arial"/>
          <w:color w:val="auto"/>
        </w:rPr>
      </w:pPr>
      <w:r w:rsidRPr="00000686">
        <w:rPr>
          <w:rFonts w:ascii="Arial" w:hAnsi="Arial" w:cs="Arial"/>
          <w:color w:val="auto"/>
        </w:rPr>
        <w:t>Requirement 2 &lt;Administrator Console&gt;</w:t>
      </w:r>
    </w:p>
    <w:p w14:paraId="54F7647E" w14:textId="77777777" w:rsidR="002C75CF" w:rsidRPr="001467B9" w:rsidRDefault="002C75CF" w:rsidP="00DB0CB4">
      <w:pPr>
        <w:jc w:val="left"/>
        <w:rPr>
          <w:b/>
        </w:rPr>
      </w:pPr>
      <w:r w:rsidRPr="001467B9">
        <w:rPr>
          <w:b/>
        </w:rPr>
        <w:t>Description &amp; Priority</w:t>
      </w:r>
    </w:p>
    <w:p w14:paraId="22DAC792" w14:textId="0B3FBF17" w:rsidR="002C75CF" w:rsidRPr="006C1277" w:rsidRDefault="002C75CF" w:rsidP="00DB0CB4">
      <w:pPr>
        <w:jc w:val="left"/>
      </w:pPr>
      <w:r w:rsidRPr="006C1277">
        <w:t xml:space="preserve">This Requirement the administrative side of the App. </w:t>
      </w:r>
      <w:r w:rsidR="00A22DAE" w:rsidRPr="006C1277">
        <w:t>From here the Admin will control the sections shown to the public users and manage, Items, Advertisements, Promotions, and Discounts</w:t>
      </w:r>
      <w:r w:rsidR="00862FBA" w:rsidRPr="006C1277">
        <w:t xml:space="preserve"> through the relevant console sections. The</w:t>
      </w:r>
      <w:r w:rsidRPr="006C1277">
        <w:t xml:space="preserve"> </w:t>
      </w:r>
      <w:r w:rsidR="008C3471" w:rsidRPr="006C1277">
        <w:t>Admin user will access th</w:t>
      </w:r>
      <w:r w:rsidR="003C0F6A" w:rsidRPr="006C1277">
        <w:t>ese</w:t>
      </w:r>
      <w:r w:rsidR="008C3471" w:rsidRPr="006C1277">
        <w:t xml:space="preserve"> to make changes, whether adding, removing or editing</w:t>
      </w:r>
      <w:r w:rsidRPr="006C1277">
        <w:t>.</w:t>
      </w:r>
      <w:r w:rsidR="00C965E7" w:rsidRPr="006C1277">
        <w:t xml:space="preserve"> The admin user will then </w:t>
      </w:r>
      <w:r w:rsidR="009C433F" w:rsidRPr="006C1277">
        <w:t>save,</w:t>
      </w:r>
      <w:r w:rsidR="00C965E7" w:rsidRPr="006C1277">
        <w:t xml:space="preserve"> and it will change the display to the public users</w:t>
      </w:r>
      <w:r w:rsidR="008C3471" w:rsidRPr="006C1277">
        <w:t xml:space="preserve"> </w:t>
      </w:r>
    </w:p>
    <w:p w14:paraId="3E26F4A5" w14:textId="77777777" w:rsidR="002C75CF" w:rsidRPr="001467B9" w:rsidRDefault="002C75CF" w:rsidP="00DB0CB4">
      <w:pPr>
        <w:jc w:val="left"/>
        <w:rPr>
          <w:b/>
        </w:rPr>
      </w:pPr>
      <w:r w:rsidRPr="001467B9">
        <w:rPr>
          <w:b/>
        </w:rPr>
        <w:t>Use case</w:t>
      </w:r>
    </w:p>
    <w:p w14:paraId="266B24AF" w14:textId="7CDCD2CB" w:rsidR="002C75CF" w:rsidRPr="006C1277" w:rsidRDefault="002C75CF" w:rsidP="00DB0CB4">
      <w:pPr>
        <w:jc w:val="left"/>
      </w:pPr>
      <w:r w:rsidRPr="006C1277">
        <w:t>ID 0</w:t>
      </w:r>
      <w:r w:rsidR="00980321" w:rsidRPr="006C1277">
        <w:t>4</w:t>
      </w:r>
    </w:p>
    <w:p w14:paraId="776B126E" w14:textId="77777777" w:rsidR="002C75CF" w:rsidRPr="008E04E7" w:rsidRDefault="002C75CF" w:rsidP="00DB0CB4">
      <w:pPr>
        <w:jc w:val="left"/>
        <w:rPr>
          <w:b/>
        </w:rPr>
      </w:pPr>
      <w:r w:rsidRPr="008E04E7">
        <w:rPr>
          <w:b/>
        </w:rPr>
        <w:t>Scope</w:t>
      </w:r>
    </w:p>
    <w:p w14:paraId="61AF0364" w14:textId="306BE733" w:rsidR="002C75CF" w:rsidRPr="006C1277" w:rsidRDefault="002C75CF" w:rsidP="00DB0CB4">
      <w:pPr>
        <w:jc w:val="left"/>
      </w:pPr>
      <w:r w:rsidRPr="006C1277">
        <w:t xml:space="preserve">The scope of this </w:t>
      </w:r>
      <w:r w:rsidR="003276C8" w:rsidRPr="006C1277">
        <w:t>is that the administrator can make changes to the application</w:t>
      </w:r>
      <w:r w:rsidR="002F24A4" w:rsidRPr="006C1277">
        <w:t xml:space="preserve"> then publish or save the changes</w:t>
      </w:r>
      <w:r w:rsidR="003276C8" w:rsidRPr="006C1277">
        <w:t>.</w:t>
      </w:r>
    </w:p>
    <w:p w14:paraId="1221EFDE" w14:textId="77777777" w:rsidR="002C75CF" w:rsidRPr="003D26B0" w:rsidRDefault="002C75CF" w:rsidP="00DB0CB4">
      <w:pPr>
        <w:jc w:val="left"/>
        <w:rPr>
          <w:b/>
        </w:rPr>
      </w:pPr>
      <w:r w:rsidRPr="003D26B0">
        <w:rPr>
          <w:b/>
        </w:rPr>
        <w:t>Description</w:t>
      </w:r>
    </w:p>
    <w:p w14:paraId="3AFBD7A3" w14:textId="4E3AEE38" w:rsidR="002C75CF" w:rsidRPr="006C1277" w:rsidRDefault="002C75CF" w:rsidP="00DB0CB4">
      <w:pPr>
        <w:jc w:val="left"/>
      </w:pPr>
      <w:r w:rsidRPr="006C1277">
        <w:t xml:space="preserve">The use case </w:t>
      </w:r>
      <w:r w:rsidR="00D459DA" w:rsidRPr="006C1277">
        <w:t xml:space="preserve">describes the actions taken for </w:t>
      </w:r>
      <w:r w:rsidR="00421AA6" w:rsidRPr="006C1277">
        <w:t>advertisement</w:t>
      </w:r>
      <w:r w:rsidR="00D459DA" w:rsidRPr="006C1277">
        <w:t xml:space="preserve"> or pro</w:t>
      </w:r>
      <w:r w:rsidR="00421AA6" w:rsidRPr="006C1277">
        <w:t>mo</w:t>
      </w:r>
      <w:r w:rsidR="00D459DA" w:rsidRPr="006C1277">
        <w:t>tions, Items and Discounts</w:t>
      </w:r>
      <w:r w:rsidR="00C9393F" w:rsidRPr="006C1277">
        <w:t>.</w:t>
      </w:r>
      <w:r w:rsidR="00711A60" w:rsidRPr="006C1277">
        <w:t xml:space="preserve"> The process will be very similar for all.</w:t>
      </w:r>
    </w:p>
    <w:p w14:paraId="6A8C66B2" w14:textId="77777777" w:rsidR="002C75CF" w:rsidRPr="00BC5265" w:rsidRDefault="002C75CF" w:rsidP="00DB0CB4">
      <w:pPr>
        <w:jc w:val="left"/>
        <w:rPr>
          <w:b/>
          <w:u w:val="single"/>
        </w:rPr>
      </w:pPr>
      <w:r w:rsidRPr="00BC5265">
        <w:rPr>
          <w:b/>
          <w:u w:val="single"/>
        </w:rPr>
        <w:t>Flow Description</w:t>
      </w:r>
    </w:p>
    <w:p w14:paraId="274CBCBE" w14:textId="77777777" w:rsidR="002C75CF" w:rsidRPr="00BC5265" w:rsidRDefault="002C75CF" w:rsidP="00DB0CB4">
      <w:pPr>
        <w:jc w:val="left"/>
        <w:rPr>
          <w:b/>
        </w:rPr>
      </w:pPr>
      <w:r w:rsidRPr="00BC5265">
        <w:rPr>
          <w:b/>
        </w:rPr>
        <w:t>Precondition</w:t>
      </w:r>
    </w:p>
    <w:p w14:paraId="45F18516" w14:textId="77777777" w:rsidR="002C75CF" w:rsidRPr="006C1277" w:rsidRDefault="002C75CF" w:rsidP="00DB0CB4">
      <w:pPr>
        <w:jc w:val="left"/>
      </w:pPr>
      <w:r w:rsidRPr="006C1277">
        <w:t>•</w:t>
      </w:r>
      <w:r w:rsidRPr="006C1277">
        <w:tab/>
        <w:t>Internet Connection</w:t>
      </w:r>
    </w:p>
    <w:p w14:paraId="5D8B8272" w14:textId="43FC4807" w:rsidR="002C75CF" w:rsidRDefault="002C75CF" w:rsidP="00DB0CB4">
      <w:pPr>
        <w:jc w:val="left"/>
      </w:pPr>
      <w:r w:rsidRPr="006C1277">
        <w:t>•</w:t>
      </w:r>
      <w:r w:rsidRPr="006C1277">
        <w:tab/>
      </w:r>
      <w:r w:rsidR="00711A60" w:rsidRPr="006C1277">
        <w:t>This will be designed to display desktop computer or laptop</w:t>
      </w:r>
      <w:r w:rsidRPr="006C1277">
        <w:t>.</w:t>
      </w:r>
    </w:p>
    <w:p w14:paraId="4063FE33" w14:textId="77777777" w:rsidR="00BC5265" w:rsidRPr="006C1277" w:rsidRDefault="00BC5265" w:rsidP="00DB0CB4">
      <w:pPr>
        <w:jc w:val="left"/>
      </w:pPr>
    </w:p>
    <w:p w14:paraId="4C182701" w14:textId="77777777" w:rsidR="002C75CF" w:rsidRPr="00BC5265" w:rsidRDefault="002C75CF" w:rsidP="00DB0CB4">
      <w:pPr>
        <w:jc w:val="left"/>
        <w:rPr>
          <w:b/>
        </w:rPr>
      </w:pPr>
      <w:r w:rsidRPr="00BC5265">
        <w:rPr>
          <w:b/>
        </w:rPr>
        <w:lastRenderedPageBreak/>
        <w:t>Activation</w:t>
      </w:r>
    </w:p>
    <w:p w14:paraId="559D382A" w14:textId="351276EE" w:rsidR="002C75CF" w:rsidRPr="006C1277" w:rsidRDefault="002C75CF" w:rsidP="00DB0CB4">
      <w:pPr>
        <w:jc w:val="left"/>
      </w:pPr>
      <w:r w:rsidRPr="006C1277">
        <w:t xml:space="preserve">The Use Case starts at when the </w:t>
      </w:r>
      <w:r w:rsidR="00564C47" w:rsidRPr="006C1277">
        <w:t xml:space="preserve">Admin signs in with the admin </w:t>
      </w:r>
      <w:r w:rsidR="006360DB" w:rsidRPr="006C1277">
        <w:t>credentials</w:t>
      </w:r>
      <w:r w:rsidRPr="006C1277">
        <w:t>.</w:t>
      </w:r>
    </w:p>
    <w:p w14:paraId="0B808531" w14:textId="77777777" w:rsidR="002C75CF" w:rsidRPr="008E6424" w:rsidRDefault="002C75CF" w:rsidP="00DB0CB4">
      <w:pPr>
        <w:jc w:val="left"/>
        <w:rPr>
          <w:b/>
          <w:u w:val="single"/>
        </w:rPr>
      </w:pPr>
      <w:r w:rsidRPr="008E6424">
        <w:rPr>
          <w:b/>
          <w:u w:val="single"/>
        </w:rPr>
        <w:t>Main flow:</w:t>
      </w:r>
    </w:p>
    <w:p w14:paraId="5C826BC9" w14:textId="16382EF4" w:rsidR="002C75CF" w:rsidRPr="006C1277" w:rsidRDefault="002C75CF" w:rsidP="00DB0CB4">
      <w:pPr>
        <w:jc w:val="left"/>
      </w:pPr>
      <w:r w:rsidRPr="006C1277">
        <w:t>1.</w:t>
      </w:r>
      <w:r w:rsidRPr="006C1277">
        <w:tab/>
        <w:t xml:space="preserve">The user </w:t>
      </w:r>
      <w:r w:rsidR="005A1F60" w:rsidRPr="006C1277">
        <w:t>logged in</w:t>
      </w:r>
      <w:r w:rsidRPr="006C1277">
        <w:t>.</w:t>
      </w:r>
    </w:p>
    <w:p w14:paraId="126DE6B3" w14:textId="6E9E7B05" w:rsidR="002C75CF" w:rsidRPr="006C1277" w:rsidRDefault="002C75CF" w:rsidP="008E6424">
      <w:pPr>
        <w:ind w:left="720" w:hanging="720"/>
        <w:jc w:val="left"/>
      </w:pPr>
      <w:r w:rsidRPr="006C1277">
        <w:t>2.</w:t>
      </w:r>
      <w:r w:rsidRPr="006C1277">
        <w:tab/>
        <w:t>The Application loads the ‘</w:t>
      </w:r>
      <w:r w:rsidR="006360DB" w:rsidRPr="006C1277">
        <w:t>Console</w:t>
      </w:r>
      <w:r w:rsidRPr="006C1277">
        <w:t>’ Page</w:t>
      </w:r>
      <w:r w:rsidR="007351D5" w:rsidRPr="006C1277">
        <w:t xml:space="preserve"> with 4 </w:t>
      </w:r>
      <w:r w:rsidR="001D24BB" w:rsidRPr="006C1277">
        <w:t>sections (</w:t>
      </w:r>
      <w:r w:rsidR="00032970" w:rsidRPr="006C1277">
        <w:t>Promotions, Advertisements, Items, and Discounts</w:t>
      </w:r>
      <w:r w:rsidRPr="006C1277">
        <w:t>.</w:t>
      </w:r>
    </w:p>
    <w:p w14:paraId="1D380AFD" w14:textId="36288565" w:rsidR="002C75CF" w:rsidRPr="006C1277" w:rsidRDefault="002C75CF" w:rsidP="008E6424">
      <w:pPr>
        <w:ind w:left="720" w:hanging="720"/>
        <w:jc w:val="left"/>
      </w:pPr>
      <w:r w:rsidRPr="006C1277">
        <w:t>3.</w:t>
      </w:r>
      <w:r w:rsidRPr="006C1277">
        <w:tab/>
        <w:t>The user</w:t>
      </w:r>
      <w:r w:rsidR="00032970" w:rsidRPr="006C1277">
        <w:t xml:space="preserve"> will click on a section </w:t>
      </w:r>
      <w:r w:rsidR="001D24BB" w:rsidRPr="006C1277">
        <w:t xml:space="preserve">e.g. </w:t>
      </w:r>
      <w:r w:rsidR="00032970" w:rsidRPr="006C1277">
        <w:t>the Items</w:t>
      </w:r>
      <w:r w:rsidR="003918D0" w:rsidRPr="006C1277">
        <w:t xml:space="preserve"> Section</w:t>
      </w:r>
      <w:r w:rsidR="00032970" w:rsidRPr="006C1277">
        <w:t xml:space="preserve"> and a table will display listing the current Items displayed to public users</w:t>
      </w:r>
      <w:r w:rsidRPr="006C1277">
        <w:t>.</w:t>
      </w:r>
    </w:p>
    <w:p w14:paraId="4A505B0B" w14:textId="203EE742" w:rsidR="002C75CF" w:rsidRPr="006C1277" w:rsidRDefault="002C75CF" w:rsidP="00DB0CB4">
      <w:pPr>
        <w:jc w:val="left"/>
      </w:pPr>
      <w:r w:rsidRPr="006C1277">
        <w:t>4.</w:t>
      </w:r>
      <w:r w:rsidRPr="006C1277">
        <w:tab/>
        <w:t>The user</w:t>
      </w:r>
      <w:r w:rsidR="00ED7428" w:rsidRPr="006C1277">
        <w:t xml:space="preserve"> clicks the Add Button</w:t>
      </w:r>
      <w:r w:rsidRPr="006C1277">
        <w:t>.</w:t>
      </w:r>
      <w:r w:rsidR="007B2218" w:rsidRPr="006C1277">
        <w:t xml:space="preserve"> </w:t>
      </w:r>
    </w:p>
    <w:p w14:paraId="3C6C4EB7" w14:textId="01866E62" w:rsidR="00C12397" w:rsidRPr="006C1277" w:rsidRDefault="002C75CF" w:rsidP="008E6424">
      <w:pPr>
        <w:ind w:left="720" w:hanging="720"/>
        <w:jc w:val="left"/>
      </w:pPr>
      <w:r w:rsidRPr="006C1277">
        <w:t>5.</w:t>
      </w:r>
      <w:r w:rsidRPr="006C1277">
        <w:tab/>
      </w:r>
      <w:r w:rsidR="007B2218" w:rsidRPr="006C1277">
        <w:t xml:space="preserve">The user inputs the required values e.g. </w:t>
      </w:r>
      <w:r w:rsidR="008B02C8" w:rsidRPr="006C1277">
        <w:t xml:space="preserve">Item </w:t>
      </w:r>
      <w:r w:rsidR="007B2218" w:rsidRPr="006C1277">
        <w:t xml:space="preserve">name, </w:t>
      </w:r>
      <w:r w:rsidR="008B02C8" w:rsidRPr="006C1277">
        <w:t xml:space="preserve">Item </w:t>
      </w:r>
      <w:r w:rsidR="007B2218" w:rsidRPr="006C1277">
        <w:t xml:space="preserve">type, check the box for sizes available, </w:t>
      </w:r>
      <w:r w:rsidR="00E0441B" w:rsidRPr="006C1277">
        <w:t xml:space="preserve">and </w:t>
      </w:r>
      <w:r w:rsidR="007B2218" w:rsidRPr="006C1277">
        <w:t xml:space="preserve">Input price for each size. </w:t>
      </w:r>
    </w:p>
    <w:p w14:paraId="13EC52E0" w14:textId="554CAB90" w:rsidR="002734FC" w:rsidRPr="006C1277" w:rsidRDefault="002C75CF" w:rsidP="00DB0CB4">
      <w:pPr>
        <w:jc w:val="left"/>
      </w:pPr>
      <w:r w:rsidRPr="006C1277">
        <w:t>6.</w:t>
      </w:r>
      <w:r w:rsidR="001E6224" w:rsidRPr="006C1277">
        <w:t xml:space="preserve"> </w:t>
      </w:r>
      <w:r w:rsidR="008E6424">
        <w:tab/>
      </w:r>
      <w:r w:rsidRPr="006C1277">
        <w:t xml:space="preserve">The </w:t>
      </w:r>
      <w:r w:rsidR="00914E19" w:rsidRPr="006C1277">
        <w:t>user then saves</w:t>
      </w:r>
      <w:r w:rsidR="008817EE" w:rsidRPr="006C1277">
        <w:t xml:space="preserve">. </w:t>
      </w:r>
    </w:p>
    <w:p w14:paraId="495F814E" w14:textId="795EA700" w:rsidR="002C75CF" w:rsidRPr="006C1277" w:rsidRDefault="002734FC" w:rsidP="008E6424">
      <w:pPr>
        <w:ind w:left="720" w:hanging="720"/>
        <w:jc w:val="left"/>
      </w:pPr>
      <w:r w:rsidRPr="006C1277">
        <w:t xml:space="preserve">7. </w:t>
      </w:r>
      <w:r w:rsidR="008E6424">
        <w:tab/>
      </w:r>
      <w:r w:rsidR="008817EE" w:rsidRPr="006C1277">
        <w:t xml:space="preserve">The </w:t>
      </w:r>
      <w:r w:rsidRPr="006C1277">
        <w:t>Application</w:t>
      </w:r>
      <w:r w:rsidR="00B154F3" w:rsidRPr="006C1277">
        <w:t xml:space="preserve"> adds item to database and then displays the Item List with</w:t>
      </w:r>
      <w:r w:rsidRPr="006C1277">
        <w:t xml:space="preserve"> </w:t>
      </w:r>
      <w:r w:rsidR="008817EE" w:rsidRPr="006C1277">
        <w:t>new</w:t>
      </w:r>
      <w:r w:rsidR="00B154F3" w:rsidRPr="006C1277">
        <w:t xml:space="preserve"> </w:t>
      </w:r>
      <w:r w:rsidR="008817EE" w:rsidRPr="006C1277">
        <w:t>Item will be added to the bottom of the table list.</w:t>
      </w:r>
    </w:p>
    <w:p w14:paraId="6FF05F28" w14:textId="3F39AD3A" w:rsidR="002C75CF" w:rsidRPr="006C1277" w:rsidRDefault="002734FC" w:rsidP="00DB0CB4">
      <w:pPr>
        <w:jc w:val="left"/>
      </w:pPr>
      <w:r w:rsidRPr="006C1277">
        <w:t>8</w:t>
      </w:r>
      <w:r w:rsidR="002C75CF" w:rsidRPr="006C1277">
        <w:t>.</w:t>
      </w:r>
      <w:r w:rsidR="00D66C9B" w:rsidRPr="006C1277">
        <w:t xml:space="preserve"> </w:t>
      </w:r>
      <w:r w:rsidR="008E6424">
        <w:tab/>
      </w:r>
      <w:r w:rsidR="00D66C9B" w:rsidRPr="006C1277">
        <w:t xml:space="preserve">Then the Application will publish the Item to live </w:t>
      </w:r>
      <w:r w:rsidR="00A543FB" w:rsidRPr="006C1277">
        <w:t xml:space="preserve">web </w:t>
      </w:r>
      <w:r w:rsidR="00D66C9B" w:rsidRPr="006C1277">
        <w:t>application</w:t>
      </w:r>
      <w:r w:rsidR="00A543FB" w:rsidRPr="006C1277">
        <w:t>.</w:t>
      </w:r>
    </w:p>
    <w:p w14:paraId="737F68DB" w14:textId="0FD63433" w:rsidR="002C75CF" w:rsidRPr="006C1277" w:rsidRDefault="002734FC" w:rsidP="00DB0CB4">
      <w:pPr>
        <w:jc w:val="left"/>
      </w:pPr>
      <w:r w:rsidRPr="006C1277">
        <w:t>9</w:t>
      </w:r>
      <w:r w:rsidR="002C75CF" w:rsidRPr="006C1277">
        <w:t>.</w:t>
      </w:r>
      <w:r w:rsidR="004955C7" w:rsidRPr="006C1277">
        <w:t xml:space="preserve"> </w:t>
      </w:r>
      <w:r w:rsidR="008E6424">
        <w:tab/>
      </w:r>
      <w:r w:rsidR="004955C7" w:rsidRPr="006C1277">
        <w:t>The user can repeat this process on all sections</w:t>
      </w:r>
      <w:r w:rsidR="00AB2DF9" w:rsidRPr="006C1277">
        <w:t>.</w:t>
      </w:r>
    </w:p>
    <w:p w14:paraId="79E685FA" w14:textId="77777777" w:rsidR="002C75CF" w:rsidRPr="00E76933" w:rsidRDefault="002C75CF" w:rsidP="00DB0CB4">
      <w:pPr>
        <w:jc w:val="left"/>
        <w:rPr>
          <w:b/>
          <w:u w:val="single"/>
        </w:rPr>
      </w:pPr>
      <w:r w:rsidRPr="00E76933">
        <w:rPr>
          <w:b/>
          <w:u w:val="single"/>
        </w:rPr>
        <w:t>Alternate flow</w:t>
      </w:r>
    </w:p>
    <w:p w14:paraId="1BAEC1BB" w14:textId="2F0E3414" w:rsidR="002C75CF" w:rsidRPr="00E76933" w:rsidRDefault="002C75CF" w:rsidP="00DB0CB4">
      <w:pPr>
        <w:jc w:val="left"/>
        <w:rPr>
          <w:b/>
        </w:rPr>
      </w:pPr>
      <w:r w:rsidRPr="00E76933">
        <w:rPr>
          <w:b/>
        </w:rPr>
        <w:t>A</w:t>
      </w:r>
      <w:proofErr w:type="gramStart"/>
      <w:r w:rsidRPr="00E76933">
        <w:rPr>
          <w:b/>
        </w:rPr>
        <w:t>1 :</w:t>
      </w:r>
      <w:proofErr w:type="gramEnd"/>
      <w:r w:rsidRPr="00E76933">
        <w:rPr>
          <w:b/>
        </w:rPr>
        <w:t xml:space="preserve"> &lt;</w:t>
      </w:r>
      <w:r w:rsidR="00F64BB0" w:rsidRPr="00E76933">
        <w:rPr>
          <w:b/>
        </w:rPr>
        <w:t>User wants to remove item</w:t>
      </w:r>
      <w:r w:rsidRPr="00E76933">
        <w:rPr>
          <w:b/>
        </w:rPr>
        <w:t>&gt;</w:t>
      </w:r>
    </w:p>
    <w:p w14:paraId="1A4AEACB" w14:textId="2315ABC4" w:rsidR="002C75CF" w:rsidRPr="006C1277" w:rsidRDefault="002C75CF" w:rsidP="00DB0CB4">
      <w:pPr>
        <w:jc w:val="left"/>
      </w:pPr>
      <w:r w:rsidRPr="006C1277">
        <w:t>1.</w:t>
      </w:r>
      <w:r w:rsidRPr="006C1277">
        <w:tab/>
        <w:t xml:space="preserve">The user </w:t>
      </w:r>
      <w:r w:rsidR="001D24BB" w:rsidRPr="006C1277">
        <w:t>has completed</w:t>
      </w:r>
      <w:r w:rsidR="00A005A4" w:rsidRPr="006C1277">
        <w:t xml:space="preserve"> Step 3 of main flow</w:t>
      </w:r>
      <w:r w:rsidRPr="006C1277">
        <w:t>.</w:t>
      </w:r>
    </w:p>
    <w:p w14:paraId="67924E48" w14:textId="72D21A70" w:rsidR="00082C4C" w:rsidRPr="006C1277" w:rsidRDefault="002C75CF" w:rsidP="008104F3">
      <w:pPr>
        <w:ind w:left="720" w:hanging="720"/>
        <w:jc w:val="left"/>
      </w:pPr>
      <w:r w:rsidRPr="006C1277">
        <w:t>2.</w:t>
      </w:r>
      <w:r w:rsidRPr="006C1277">
        <w:tab/>
        <w:t>The</w:t>
      </w:r>
      <w:r w:rsidR="00A005A4" w:rsidRPr="006C1277">
        <w:t xml:space="preserve"> User then checks the box(es) at the end of the row of the item they wish to remove</w:t>
      </w:r>
      <w:r w:rsidRPr="006C1277">
        <w:t>.</w:t>
      </w:r>
    </w:p>
    <w:p w14:paraId="4C565D51" w14:textId="3F5BE2ED" w:rsidR="00082C4C" w:rsidRPr="006C1277" w:rsidRDefault="002C75CF" w:rsidP="00DB0CB4">
      <w:pPr>
        <w:jc w:val="left"/>
      </w:pPr>
      <w:r w:rsidRPr="006C1277">
        <w:t>3.</w:t>
      </w:r>
      <w:r w:rsidRPr="006C1277">
        <w:tab/>
        <w:t xml:space="preserve">The user </w:t>
      </w:r>
      <w:r w:rsidR="00A005A4" w:rsidRPr="006C1277">
        <w:t>scrolls do</w:t>
      </w:r>
      <w:r w:rsidR="00082C4C" w:rsidRPr="006C1277">
        <w:t>wn and clicks on ‘remove’.</w:t>
      </w:r>
    </w:p>
    <w:p w14:paraId="431D70E5" w14:textId="657592EF" w:rsidR="00082C4C" w:rsidRPr="006C1277" w:rsidRDefault="00082C4C" w:rsidP="008104F3">
      <w:pPr>
        <w:ind w:left="720" w:hanging="720"/>
        <w:jc w:val="left"/>
      </w:pPr>
      <w:r w:rsidRPr="006C1277">
        <w:t>4.</w:t>
      </w:r>
      <w:r w:rsidRPr="006C1277">
        <w:tab/>
        <w:t xml:space="preserve">The </w:t>
      </w:r>
      <w:r w:rsidR="00060378" w:rsidRPr="006C1277">
        <w:t xml:space="preserve">Application removes the item from the </w:t>
      </w:r>
      <w:r w:rsidR="006D2F13" w:rsidRPr="006C1277">
        <w:t>database and</w:t>
      </w:r>
      <w:r w:rsidR="00E31ACF" w:rsidRPr="006C1277">
        <w:t xml:space="preserve"> refreshed the Item list removing it from the list.</w:t>
      </w:r>
    </w:p>
    <w:p w14:paraId="2B4C4158" w14:textId="21B5EF1A" w:rsidR="00E31ACF" w:rsidRPr="006C1277" w:rsidRDefault="00E31ACF" w:rsidP="00DB0CB4">
      <w:pPr>
        <w:jc w:val="left"/>
      </w:pPr>
      <w:r w:rsidRPr="006C1277">
        <w:t xml:space="preserve">5. </w:t>
      </w:r>
      <w:r w:rsidRPr="006C1277">
        <w:tab/>
        <w:t xml:space="preserve">The </w:t>
      </w:r>
      <w:r w:rsidR="00D8351D" w:rsidRPr="006C1277">
        <w:t>Application</w:t>
      </w:r>
      <w:r w:rsidRPr="006C1277">
        <w:t xml:space="preserve"> then</w:t>
      </w:r>
      <w:r w:rsidR="00D8351D" w:rsidRPr="006C1277">
        <w:t xml:space="preserve"> publishes the changes to the Live web application</w:t>
      </w:r>
      <w:r w:rsidR="00F46D23" w:rsidRPr="006C1277">
        <w:t>.</w:t>
      </w:r>
    </w:p>
    <w:p w14:paraId="5BA28F36" w14:textId="3E7FC130" w:rsidR="00F46D23" w:rsidRPr="006C1277" w:rsidRDefault="00F46D23" w:rsidP="00DB0CB4">
      <w:pPr>
        <w:jc w:val="left"/>
      </w:pPr>
      <w:r w:rsidRPr="006C1277">
        <w:t>6.</w:t>
      </w:r>
      <w:r w:rsidRPr="006C1277">
        <w:tab/>
        <w:t>The user can repeat this process all sections</w:t>
      </w:r>
      <w:r w:rsidR="00DD5E55" w:rsidRPr="006C1277">
        <w:t>.</w:t>
      </w:r>
    </w:p>
    <w:p w14:paraId="4B74387E" w14:textId="08ABBAAA" w:rsidR="008A4410" w:rsidRPr="00E76933" w:rsidRDefault="008A4410" w:rsidP="00DB0CB4">
      <w:pPr>
        <w:jc w:val="left"/>
        <w:rPr>
          <w:b/>
        </w:rPr>
      </w:pPr>
      <w:r w:rsidRPr="00E76933">
        <w:rPr>
          <w:b/>
        </w:rPr>
        <w:lastRenderedPageBreak/>
        <w:t>A</w:t>
      </w:r>
      <w:proofErr w:type="gramStart"/>
      <w:r w:rsidRPr="00E76933">
        <w:rPr>
          <w:b/>
        </w:rPr>
        <w:t>2 :</w:t>
      </w:r>
      <w:proofErr w:type="gramEnd"/>
      <w:r w:rsidRPr="00E76933">
        <w:rPr>
          <w:b/>
        </w:rPr>
        <w:t xml:space="preserve"> &lt;User wants to edit item&gt;</w:t>
      </w:r>
    </w:p>
    <w:p w14:paraId="44A82479" w14:textId="77777777" w:rsidR="008A4410" w:rsidRPr="006C1277" w:rsidRDefault="008A4410" w:rsidP="00DB0CB4">
      <w:pPr>
        <w:jc w:val="left"/>
      </w:pPr>
      <w:r w:rsidRPr="006C1277">
        <w:t>1.</w:t>
      </w:r>
      <w:r w:rsidRPr="006C1277">
        <w:tab/>
        <w:t>The user has completed Step 3 of main flow.</w:t>
      </w:r>
    </w:p>
    <w:p w14:paraId="734CED8A" w14:textId="0B9D60FF" w:rsidR="008A4410" w:rsidRPr="006C1277" w:rsidRDefault="00330CF4" w:rsidP="00DB0CB4">
      <w:pPr>
        <w:jc w:val="left"/>
      </w:pPr>
      <w:r w:rsidRPr="006C1277">
        <w:t>2</w:t>
      </w:r>
      <w:r w:rsidR="008A4410" w:rsidRPr="006C1277">
        <w:t>.</w:t>
      </w:r>
      <w:r w:rsidR="008A4410" w:rsidRPr="006C1277">
        <w:tab/>
        <w:t>The user scrolls down and clicks on ‘</w:t>
      </w:r>
      <w:r w:rsidR="006B0EA1" w:rsidRPr="006C1277">
        <w:t>edit</w:t>
      </w:r>
      <w:r w:rsidR="008A4410" w:rsidRPr="006C1277">
        <w:t>.</w:t>
      </w:r>
    </w:p>
    <w:p w14:paraId="6941C34A" w14:textId="4732E283" w:rsidR="008A4410" w:rsidRPr="006C1277" w:rsidRDefault="00330CF4" w:rsidP="00E76933">
      <w:pPr>
        <w:ind w:left="720" w:hanging="720"/>
        <w:jc w:val="left"/>
      </w:pPr>
      <w:r w:rsidRPr="006C1277">
        <w:t>3</w:t>
      </w:r>
      <w:r w:rsidR="008A4410" w:rsidRPr="006C1277">
        <w:t>.</w:t>
      </w:r>
      <w:r w:rsidR="008A4410" w:rsidRPr="006C1277">
        <w:tab/>
        <w:t xml:space="preserve">The Application </w:t>
      </w:r>
      <w:r w:rsidR="006D2F13" w:rsidRPr="006C1277">
        <w:t>updates</w:t>
      </w:r>
      <w:r w:rsidR="008A4410" w:rsidRPr="006C1277">
        <w:t xml:space="preserve"> the item </w:t>
      </w:r>
      <w:r w:rsidR="006D2F13" w:rsidRPr="006C1277">
        <w:t xml:space="preserve">in </w:t>
      </w:r>
      <w:r w:rsidR="008A4410" w:rsidRPr="006C1277">
        <w:t xml:space="preserve">the </w:t>
      </w:r>
      <w:r w:rsidR="003D0F1F" w:rsidRPr="006C1277">
        <w:t>database and</w:t>
      </w:r>
      <w:r w:rsidR="008A4410" w:rsidRPr="006C1277">
        <w:t xml:space="preserve"> refreshed the Item list </w:t>
      </w:r>
      <w:r w:rsidR="003D0F1F" w:rsidRPr="006C1277">
        <w:t>updating that too</w:t>
      </w:r>
      <w:r w:rsidR="008A4410" w:rsidRPr="006C1277">
        <w:t xml:space="preserve"> </w:t>
      </w:r>
      <w:r w:rsidR="006A0DFC" w:rsidRPr="006C1277">
        <w:t xml:space="preserve">on </w:t>
      </w:r>
      <w:r w:rsidR="008A4410" w:rsidRPr="006C1277">
        <w:t>the list.</w:t>
      </w:r>
    </w:p>
    <w:p w14:paraId="1AEDD284" w14:textId="76CDF92C" w:rsidR="008A4410" w:rsidRPr="006C1277" w:rsidRDefault="00330CF4" w:rsidP="00DB0CB4">
      <w:pPr>
        <w:jc w:val="left"/>
      </w:pPr>
      <w:r w:rsidRPr="006C1277">
        <w:t>4</w:t>
      </w:r>
      <w:r w:rsidR="008A4410" w:rsidRPr="006C1277">
        <w:t xml:space="preserve">. </w:t>
      </w:r>
      <w:r w:rsidR="008A4410" w:rsidRPr="006C1277">
        <w:tab/>
        <w:t>The Application then publishes the changes to the Live web application.</w:t>
      </w:r>
    </w:p>
    <w:p w14:paraId="2359B40A" w14:textId="567C5D0E" w:rsidR="0008731D" w:rsidRPr="0008731D" w:rsidRDefault="00330CF4" w:rsidP="00DB0CB4">
      <w:pPr>
        <w:jc w:val="left"/>
      </w:pPr>
      <w:r w:rsidRPr="006C1277">
        <w:t>5</w:t>
      </w:r>
      <w:r w:rsidR="008A4410" w:rsidRPr="006C1277">
        <w:t>.</w:t>
      </w:r>
      <w:r w:rsidR="008A4410" w:rsidRPr="006C1277">
        <w:tab/>
        <w:t>The user can repeat this process all sections.</w:t>
      </w:r>
    </w:p>
    <w:p w14:paraId="76C5AACD" w14:textId="77777777" w:rsidR="002C75CF" w:rsidRPr="00E76933" w:rsidRDefault="002C75CF" w:rsidP="00DB0CB4">
      <w:pPr>
        <w:jc w:val="left"/>
        <w:rPr>
          <w:b/>
          <w:u w:val="single"/>
        </w:rPr>
      </w:pPr>
      <w:r w:rsidRPr="00E76933">
        <w:rPr>
          <w:b/>
          <w:u w:val="single"/>
        </w:rPr>
        <w:t>Exceptional flow</w:t>
      </w:r>
    </w:p>
    <w:p w14:paraId="18366DCA" w14:textId="54FD89DE" w:rsidR="002C75CF" w:rsidRPr="00E76933" w:rsidRDefault="002C75CF" w:rsidP="00DB0CB4">
      <w:pPr>
        <w:jc w:val="left"/>
        <w:rPr>
          <w:b/>
        </w:rPr>
      </w:pPr>
      <w:r w:rsidRPr="00E76933">
        <w:rPr>
          <w:b/>
        </w:rPr>
        <w:t>E</w:t>
      </w:r>
      <w:proofErr w:type="gramStart"/>
      <w:r w:rsidRPr="00E76933">
        <w:rPr>
          <w:b/>
        </w:rPr>
        <w:t>1 :</w:t>
      </w:r>
      <w:proofErr w:type="gramEnd"/>
      <w:r w:rsidRPr="00E76933">
        <w:rPr>
          <w:b/>
        </w:rPr>
        <w:t xml:space="preserve"> &lt;</w:t>
      </w:r>
      <w:r w:rsidR="00656F2E" w:rsidRPr="00E76933">
        <w:rPr>
          <w:b/>
        </w:rPr>
        <w:t>Item</w:t>
      </w:r>
      <w:r w:rsidRPr="00E76933">
        <w:rPr>
          <w:b/>
        </w:rPr>
        <w:t xml:space="preserve"> already exists&gt;</w:t>
      </w:r>
    </w:p>
    <w:p w14:paraId="7B1EA6D6" w14:textId="77777777" w:rsidR="002C75CF" w:rsidRPr="006C1277" w:rsidRDefault="002C75CF" w:rsidP="00DB0CB4">
      <w:pPr>
        <w:jc w:val="left"/>
      </w:pPr>
      <w:r w:rsidRPr="006C1277">
        <w:t>1.</w:t>
      </w:r>
      <w:r w:rsidRPr="006C1277">
        <w:tab/>
        <w:t>The use case has completed step 5 of the main flow.</w:t>
      </w:r>
    </w:p>
    <w:p w14:paraId="4EAC5025" w14:textId="2A2C089F" w:rsidR="002C75CF" w:rsidRPr="006C1277" w:rsidRDefault="002C75CF" w:rsidP="00DB0CB4">
      <w:pPr>
        <w:jc w:val="left"/>
      </w:pPr>
      <w:r w:rsidRPr="006C1277">
        <w:t>2.</w:t>
      </w:r>
      <w:r w:rsidRPr="006C1277">
        <w:tab/>
        <w:t xml:space="preserve">The application </w:t>
      </w:r>
      <w:r w:rsidR="00A125CE" w:rsidRPr="006C1277">
        <w:t>tries to add to database</w:t>
      </w:r>
      <w:r w:rsidRPr="006C1277">
        <w:t>.</w:t>
      </w:r>
    </w:p>
    <w:p w14:paraId="438B6D6A" w14:textId="1544FCBD" w:rsidR="002C75CF" w:rsidRPr="006C1277" w:rsidRDefault="00875E25" w:rsidP="001D57BD">
      <w:pPr>
        <w:ind w:left="720" w:hanging="720"/>
        <w:jc w:val="left"/>
      </w:pPr>
      <w:r w:rsidRPr="006C1277">
        <w:t>3</w:t>
      </w:r>
      <w:r w:rsidR="002C75CF" w:rsidRPr="006C1277">
        <w:t>.</w:t>
      </w:r>
      <w:r w:rsidR="002C75CF" w:rsidRPr="006C1277">
        <w:tab/>
        <w:t xml:space="preserve">The Application displays an error message to user stating the </w:t>
      </w:r>
      <w:r w:rsidRPr="006C1277">
        <w:t>item with that name already exists</w:t>
      </w:r>
      <w:r w:rsidR="002C75CF" w:rsidRPr="006C1277">
        <w:t>.</w:t>
      </w:r>
    </w:p>
    <w:p w14:paraId="56F14A68" w14:textId="6934462A" w:rsidR="002C75CF" w:rsidRPr="006C1277" w:rsidRDefault="00A03788" w:rsidP="00DB0CB4">
      <w:pPr>
        <w:jc w:val="left"/>
      </w:pPr>
      <w:r w:rsidRPr="006C1277">
        <w:t>4</w:t>
      </w:r>
      <w:r w:rsidR="002C75CF" w:rsidRPr="006C1277">
        <w:t>.</w:t>
      </w:r>
      <w:r w:rsidR="002C75CF" w:rsidRPr="006C1277">
        <w:tab/>
        <w:t xml:space="preserve">The users continue at position </w:t>
      </w:r>
      <w:r w:rsidR="00691603" w:rsidRPr="006C1277">
        <w:t>3</w:t>
      </w:r>
      <w:r w:rsidR="002C75CF" w:rsidRPr="006C1277">
        <w:t xml:space="preserve"> of main flow.</w:t>
      </w:r>
    </w:p>
    <w:p w14:paraId="01C05BE4" w14:textId="19E407DD" w:rsidR="002C75CF" w:rsidRPr="00E76933" w:rsidRDefault="002C75CF" w:rsidP="00DB0CB4">
      <w:pPr>
        <w:jc w:val="left"/>
        <w:rPr>
          <w:b/>
        </w:rPr>
      </w:pPr>
      <w:r w:rsidRPr="00E76933">
        <w:rPr>
          <w:b/>
        </w:rPr>
        <w:t>E</w:t>
      </w:r>
      <w:proofErr w:type="gramStart"/>
      <w:r w:rsidRPr="00E76933">
        <w:rPr>
          <w:b/>
        </w:rPr>
        <w:t>2 :</w:t>
      </w:r>
      <w:proofErr w:type="gramEnd"/>
      <w:r w:rsidRPr="00E76933">
        <w:rPr>
          <w:b/>
        </w:rPr>
        <w:t xml:space="preserve"> &lt;</w:t>
      </w:r>
      <w:r w:rsidR="00BE0156" w:rsidRPr="00E76933">
        <w:rPr>
          <w:b/>
        </w:rPr>
        <w:t>Internet connection disrupted</w:t>
      </w:r>
      <w:r w:rsidRPr="00E76933">
        <w:rPr>
          <w:b/>
        </w:rPr>
        <w:t>&gt;</w:t>
      </w:r>
    </w:p>
    <w:p w14:paraId="4B91E0B7" w14:textId="77777777" w:rsidR="002C75CF" w:rsidRPr="006C1277" w:rsidRDefault="002C75CF" w:rsidP="00DB0CB4">
      <w:pPr>
        <w:jc w:val="left"/>
      </w:pPr>
      <w:r w:rsidRPr="006C1277">
        <w:t>1.</w:t>
      </w:r>
      <w:r w:rsidRPr="006C1277">
        <w:tab/>
        <w:t>The use case has completed step 5 of the main flow.</w:t>
      </w:r>
    </w:p>
    <w:p w14:paraId="3666B0BD" w14:textId="67C878AD" w:rsidR="002C75CF" w:rsidRPr="006C1277" w:rsidRDefault="002C75CF" w:rsidP="00DB0CB4">
      <w:pPr>
        <w:jc w:val="left"/>
      </w:pPr>
      <w:r w:rsidRPr="006C1277">
        <w:t>2.</w:t>
      </w:r>
      <w:r w:rsidRPr="006C1277">
        <w:tab/>
        <w:t xml:space="preserve">The </w:t>
      </w:r>
      <w:r w:rsidR="009A06C7" w:rsidRPr="006C1277">
        <w:t>application tries to add to database</w:t>
      </w:r>
      <w:r w:rsidRPr="006C1277">
        <w:t>.</w:t>
      </w:r>
    </w:p>
    <w:p w14:paraId="1C970E7D" w14:textId="2A3DA147" w:rsidR="002C75CF" w:rsidRPr="006C1277" w:rsidRDefault="002C75CF" w:rsidP="00DB0CB4">
      <w:pPr>
        <w:jc w:val="left"/>
      </w:pPr>
      <w:r w:rsidRPr="006C1277">
        <w:t>3.</w:t>
      </w:r>
      <w:r w:rsidRPr="006C1277">
        <w:tab/>
      </w:r>
      <w:r w:rsidR="009A06C7" w:rsidRPr="006C1277">
        <w:t>No connection page error on Browser</w:t>
      </w:r>
      <w:r w:rsidRPr="006C1277">
        <w:t>.</w:t>
      </w:r>
    </w:p>
    <w:p w14:paraId="0E9513D3" w14:textId="4411BCC8" w:rsidR="002C75CF" w:rsidRPr="006C1277" w:rsidRDefault="002C75CF" w:rsidP="001D57BD">
      <w:pPr>
        <w:ind w:left="720" w:hanging="720"/>
        <w:jc w:val="left"/>
      </w:pPr>
      <w:r w:rsidRPr="006C1277">
        <w:t>4.</w:t>
      </w:r>
      <w:r w:rsidRPr="006C1277">
        <w:tab/>
      </w:r>
      <w:r w:rsidR="009A06C7" w:rsidRPr="006C1277">
        <w:t>User must re-establish a stable internet connection to access the application</w:t>
      </w:r>
      <w:r w:rsidRPr="006C1277">
        <w:t>.</w:t>
      </w:r>
    </w:p>
    <w:p w14:paraId="08263430" w14:textId="77777777" w:rsidR="002C75CF" w:rsidRPr="001D57BD" w:rsidRDefault="002C75CF" w:rsidP="00DB0CB4">
      <w:pPr>
        <w:jc w:val="left"/>
        <w:rPr>
          <w:b/>
        </w:rPr>
      </w:pPr>
      <w:r w:rsidRPr="001D57BD">
        <w:rPr>
          <w:b/>
        </w:rPr>
        <w:t>Termination</w:t>
      </w:r>
    </w:p>
    <w:p w14:paraId="13C20A4E" w14:textId="19E738D7" w:rsidR="0091482A" w:rsidRPr="006C1277" w:rsidRDefault="002C75CF" w:rsidP="00DB0CB4">
      <w:pPr>
        <w:jc w:val="left"/>
      </w:pPr>
      <w:r w:rsidRPr="006C1277">
        <w:t xml:space="preserve">The </w:t>
      </w:r>
      <w:r w:rsidR="00CE5099" w:rsidRPr="006C1277">
        <w:t>Administration</w:t>
      </w:r>
      <w:r w:rsidRPr="006C1277">
        <w:t xml:space="preserve"> process has completed.</w:t>
      </w:r>
    </w:p>
    <w:p w14:paraId="241473DD" w14:textId="77777777" w:rsidR="002C75CF" w:rsidRPr="00CE08EF" w:rsidRDefault="002C75CF" w:rsidP="00DB0CB4">
      <w:pPr>
        <w:jc w:val="left"/>
        <w:rPr>
          <w:b/>
        </w:rPr>
      </w:pPr>
      <w:r w:rsidRPr="00CE08EF">
        <w:rPr>
          <w:b/>
        </w:rPr>
        <w:t>Post condition</w:t>
      </w:r>
    </w:p>
    <w:p w14:paraId="3FADB349" w14:textId="1D63934A" w:rsidR="002C75CF" w:rsidRPr="006C1277" w:rsidRDefault="002C75CF" w:rsidP="00DB0CB4">
      <w:pPr>
        <w:jc w:val="left"/>
      </w:pPr>
      <w:r w:rsidRPr="006C1277">
        <w:t xml:space="preserve">The items </w:t>
      </w:r>
      <w:r w:rsidR="00AA412F" w:rsidRPr="006C1277">
        <w:t>are now published on the live version of the web Application for public users to purchase or see.</w:t>
      </w:r>
    </w:p>
    <w:p w14:paraId="55156FB5" w14:textId="77777777" w:rsidR="002C75CF" w:rsidRPr="006C1277" w:rsidRDefault="002C75CF" w:rsidP="00DB0CB4">
      <w:pPr>
        <w:jc w:val="left"/>
      </w:pPr>
    </w:p>
    <w:p w14:paraId="0FCE2D45" w14:textId="77777777" w:rsidR="00BD2E71" w:rsidRPr="00CE08EF" w:rsidRDefault="00BD2E71" w:rsidP="00CE08EF">
      <w:pPr>
        <w:pStyle w:val="Heading3"/>
        <w:rPr>
          <w:sz w:val="28"/>
        </w:rPr>
      </w:pPr>
      <w:bookmarkStart w:id="25" w:name="_Toc467123060"/>
      <w:bookmarkStart w:id="26" w:name="_Toc467123591"/>
      <w:bookmarkStart w:id="27" w:name="_Toc522305735"/>
      <w:bookmarkStart w:id="28" w:name="_Toc522377688"/>
      <w:r w:rsidRPr="00CE08EF">
        <w:rPr>
          <w:sz w:val="28"/>
        </w:rPr>
        <w:t>Non-Functional Requirements</w:t>
      </w:r>
      <w:bookmarkEnd w:id="25"/>
      <w:bookmarkEnd w:id="26"/>
      <w:bookmarkEnd w:id="27"/>
      <w:bookmarkEnd w:id="28"/>
    </w:p>
    <w:p w14:paraId="73AB6C02" w14:textId="77777777" w:rsidR="00BD2E71" w:rsidRPr="003051FE" w:rsidRDefault="00BD2E71" w:rsidP="003051FE">
      <w:pPr>
        <w:pStyle w:val="Heading4"/>
        <w:rPr>
          <w:rFonts w:ascii="Arial" w:hAnsi="Arial" w:cs="Arial"/>
          <w:color w:val="auto"/>
        </w:rPr>
      </w:pPr>
      <w:bookmarkStart w:id="29" w:name="_Toc467123061"/>
      <w:bookmarkStart w:id="30" w:name="_Toc467123592"/>
      <w:r w:rsidRPr="003051FE">
        <w:rPr>
          <w:rFonts w:ascii="Arial" w:hAnsi="Arial" w:cs="Arial"/>
          <w:color w:val="auto"/>
        </w:rPr>
        <w:t>Performance/Response time requirement</w:t>
      </w:r>
      <w:bookmarkEnd w:id="29"/>
      <w:bookmarkEnd w:id="30"/>
    </w:p>
    <w:p w14:paraId="125B6E8F" w14:textId="77777777" w:rsidR="00BD2E71" w:rsidRPr="006C1277" w:rsidRDefault="00BD2E71" w:rsidP="00DB0CB4">
      <w:pPr>
        <w:jc w:val="left"/>
      </w:pPr>
      <w:r w:rsidRPr="006C1277">
        <w:t>The System will be required to run in real-time and be able to be completed in less than 5 minutes Start to finish, with no more than a few seconds delay.</w:t>
      </w:r>
    </w:p>
    <w:p w14:paraId="58AD11BB" w14:textId="77777777" w:rsidR="00BD2E71" w:rsidRPr="003051FE" w:rsidRDefault="00BD2E71" w:rsidP="003051FE">
      <w:pPr>
        <w:pStyle w:val="Heading4"/>
        <w:rPr>
          <w:rFonts w:ascii="Arial" w:hAnsi="Arial" w:cs="Arial"/>
          <w:color w:val="auto"/>
        </w:rPr>
      </w:pPr>
      <w:bookmarkStart w:id="31" w:name="_Toc467123062"/>
      <w:bookmarkStart w:id="32" w:name="_Toc467123593"/>
      <w:r w:rsidRPr="003051FE">
        <w:rPr>
          <w:rFonts w:ascii="Arial" w:hAnsi="Arial" w:cs="Arial"/>
          <w:color w:val="auto"/>
        </w:rPr>
        <w:t>Availability requirement</w:t>
      </w:r>
      <w:bookmarkEnd w:id="31"/>
      <w:bookmarkEnd w:id="32"/>
    </w:p>
    <w:p w14:paraId="028E0C1A" w14:textId="77777777" w:rsidR="00BD2E71" w:rsidRPr="006C1277" w:rsidRDefault="00BD2E71" w:rsidP="00DB0CB4">
      <w:pPr>
        <w:jc w:val="left"/>
      </w:pPr>
      <w:r w:rsidRPr="006C1277">
        <w:t>Initially it should also be available only during the opening time of the cinema e.g. 5pm – 11pm, no purchases should be processed outside of this time.</w:t>
      </w:r>
    </w:p>
    <w:p w14:paraId="1E72FAC5" w14:textId="77777777" w:rsidR="00BD2E71" w:rsidRPr="003051FE" w:rsidRDefault="00BD2E71" w:rsidP="003051FE">
      <w:pPr>
        <w:pStyle w:val="Heading4"/>
        <w:rPr>
          <w:rFonts w:ascii="Arial" w:hAnsi="Arial" w:cs="Arial"/>
          <w:color w:val="auto"/>
        </w:rPr>
      </w:pPr>
      <w:bookmarkStart w:id="33" w:name="_Toc467123063"/>
      <w:bookmarkStart w:id="34" w:name="_Toc467123594"/>
      <w:r w:rsidRPr="003051FE">
        <w:rPr>
          <w:rFonts w:ascii="Arial" w:hAnsi="Arial" w:cs="Arial"/>
          <w:color w:val="auto"/>
        </w:rPr>
        <w:t>Security requirement</w:t>
      </w:r>
      <w:bookmarkEnd w:id="33"/>
      <w:bookmarkEnd w:id="34"/>
    </w:p>
    <w:p w14:paraId="3C0B0952" w14:textId="77777777" w:rsidR="00BD2E71" w:rsidRPr="006C1277" w:rsidRDefault="00BD2E71" w:rsidP="00DB0CB4">
      <w:pPr>
        <w:jc w:val="left"/>
      </w:pPr>
      <w:r w:rsidRPr="006C1277">
        <w:t>There should be specific roles set with different permissions for accessing, reading, editing and deleting information.</w:t>
      </w:r>
    </w:p>
    <w:p w14:paraId="05E4D8EB" w14:textId="5A5A23E8" w:rsidR="00E92CFA" w:rsidRPr="006C1277" w:rsidRDefault="00BD2E71" w:rsidP="00DB0CB4">
      <w:pPr>
        <w:jc w:val="left"/>
      </w:pPr>
      <w:r w:rsidRPr="006C1277">
        <w:t>All code must be secured.</w:t>
      </w:r>
    </w:p>
    <w:p w14:paraId="30FB4C53" w14:textId="77777777" w:rsidR="00BD2E71" w:rsidRPr="002A2ED0" w:rsidRDefault="00BD2E71" w:rsidP="002A2ED0">
      <w:pPr>
        <w:pStyle w:val="Heading4"/>
        <w:rPr>
          <w:rFonts w:ascii="Arial" w:hAnsi="Arial" w:cs="Arial"/>
          <w:color w:val="auto"/>
        </w:rPr>
      </w:pPr>
      <w:bookmarkStart w:id="35" w:name="_Toc467123064"/>
      <w:bookmarkStart w:id="36" w:name="_Toc467123595"/>
      <w:r w:rsidRPr="002A2ED0">
        <w:rPr>
          <w:rFonts w:ascii="Arial" w:hAnsi="Arial" w:cs="Arial"/>
          <w:color w:val="auto"/>
        </w:rPr>
        <w:t>Maintainability requirement</w:t>
      </w:r>
      <w:bookmarkEnd w:id="35"/>
      <w:bookmarkEnd w:id="36"/>
    </w:p>
    <w:p w14:paraId="5A2FBC3F" w14:textId="5545AAFE" w:rsidR="00BD2E71" w:rsidRPr="006C1277" w:rsidRDefault="00BD2E71" w:rsidP="00DB0CB4">
      <w:pPr>
        <w:jc w:val="left"/>
      </w:pPr>
      <w:r w:rsidRPr="006C1277">
        <w:t xml:space="preserve">Admin must have access and permissions to allow them </w:t>
      </w:r>
      <w:r w:rsidR="00082306" w:rsidRPr="006C1277">
        <w:t>to maintain</w:t>
      </w:r>
      <w:r w:rsidRPr="006C1277">
        <w:t xml:space="preserve"> the system.</w:t>
      </w:r>
    </w:p>
    <w:p w14:paraId="684AF1AE" w14:textId="30C0DF8A" w:rsidR="00F077BB" w:rsidRPr="002A2ED0" w:rsidRDefault="00F077BB" w:rsidP="002A2ED0">
      <w:pPr>
        <w:pStyle w:val="Heading3"/>
        <w:rPr>
          <w:sz w:val="28"/>
        </w:rPr>
      </w:pPr>
      <w:bookmarkStart w:id="37" w:name="_Toc522377689"/>
      <w:r w:rsidRPr="002A2ED0">
        <w:rPr>
          <w:sz w:val="28"/>
        </w:rPr>
        <w:t>Data requirements</w:t>
      </w:r>
      <w:bookmarkEnd w:id="37"/>
    </w:p>
    <w:p w14:paraId="50A17750" w14:textId="77777777" w:rsidR="00B425A0" w:rsidRPr="002A2ED0" w:rsidRDefault="00B425A0" w:rsidP="002A2ED0">
      <w:pPr>
        <w:pStyle w:val="Heading4"/>
        <w:rPr>
          <w:rFonts w:ascii="Arial" w:hAnsi="Arial" w:cs="Arial"/>
          <w:color w:val="auto"/>
        </w:rPr>
      </w:pPr>
      <w:r w:rsidRPr="002A2ED0">
        <w:rPr>
          <w:rFonts w:ascii="Arial" w:hAnsi="Arial" w:cs="Arial"/>
          <w:color w:val="auto"/>
        </w:rPr>
        <w:t>User Data</w:t>
      </w:r>
    </w:p>
    <w:p w14:paraId="5D6B06F6" w14:textId="77777777" w:rsidR="00B425A0" w:rsidRPr="006C1277" w:rsidRDefault="00B425A0" w:rsidP="00DB0CB4">
      <w:pPr>
        <w:jc w:val="left"/>
      </w:pPr>
      <w:r w:rsidRPr="006C1277">
        <w:t>A user email is required for the sign in Process and for invoices to be emailed to.</w:t>
      </w:r>
      <w:r w:rsidRPr="006C1277">
        <w:br/>
        <w:t>It will be used for user validation and all other user data will be linked to it.</w:t>
      </w:r>
    </w:p>
    <w:p w14:paraId="6DF6EF78" w14:textId="77777777" w:rsidR="00B425A0" w:rsidRPr="006C1277" w:rsidRDefault="00B425A0" w:rsidP="00DB0CB4">
      <w:pPr>
        <w:jc w:val="left"/>
      </w:pPr>
      <w:r w:rsidRPr="006C1277">
        <w:t>Previous Purchase details or Popular selection of Items the user has purchased before when using the application after login will be stored.</w:t>
      </w:r>
    </w:p>
    <w:p w14:paraId="354DC236" w14:textId="77777777" w:rsidR="00B425A0" w:rsidRPr="006C1277" w:rsidRDefault="00B425A0" w:rsidP="00DB0CB4">
      <w:pPr>
        <w:jc w:val="left"/>
      </w:pPr>
      <w:r w:rsidRPr="006C1277">
        <w:t>At registration users will have the option to add a phone number to link to their account. This is not required, and the application and registration will work the same without it but may be used for marketing purposes.</w:t>
      </w:r>
    </w:p>
    <w:p w14:paraId="03204F96" w14:textId="6DB4F89B" w:rsidR="00B425A0" w:rsidRPr="006C1277" w:rsidRDefault="00B425A0" w:rsidP="00DB0CB4">
      <w:pPr>
        <w:jc w:val="left"/>
      </w:pPr>
      <w:r w:rsidRPr="006C1277">
        <w:t xml:space="preserve">A user will be required to create a password to gain access to their user account It must adhere to specific rules (8 characters, an Uppercase letter and a </w:t>
      </w:r>
      <w:r w:rsidRPr="006C1277">
        <w:lastRenderedPageBreak/>
        <w:t xml:space="preserve">lowercase letter, at least one number, and a special character.) for security purposes. This password will be hashed before being stored within the database. </w:t>
      </w:r>
    </w:p>
    <w:p w14:paraId="0999E94A" w14:textId="77777777" w:rsidR="00B425A0" w:rsidRPr="006C1277" w:rsidRDefault="00B425A0" w:rsidP="00DB0CB4">
      <w:pPr>
        <w:jc w:val="left"/>
      </w:pPr>
      <w:r w:rsidRPr="006C1277">
        <w:t>Users will be able to change their password and username from within the Application or delete their account fully.</w:t>
      </w:r>
    </w:p>
    <w:p w14:paraId="724C89B2" w14:textId="77777777" w:rsidR="00B425A0" w:rsidRPr="006C1277" w:rsidRDefault="00B425A0" w:rsidP="00DB0CB4">
      <w:pPr>
        <w:jc w:val="left"/>
      </w:pPr>
    </w:p>
    <w:p w14:paraId="7E5A05E2" w14:textId="75A29EAF" w:rsidR="00A441DB" w:rsidRPr="00C92563" w:rsidRDefault="00862EE3" w:rsidP="00C92563">
      <w:pPr>
        <w:pStyle w:val="Heading4"/>
        <w:rPr>
          <w:rFonts w:ascii="Arial" w:hAnsi="Arial" w:cs="Arial"/>
          <w:color w:val="auto"/>
        </w:rPr>
      </w:pPr>
      <w:r w:rsidRPr="00C92563">
        <w:rPr>
          <w:rFonts w:ascii="Arial" w:hAnsi="Arial" w:cs="Arial"/>
          <w:color w:val="auto"/>
        </w:rPr>
        <w:t>Database Backup</w:t>
      </w:r>
    </w:p>
    <w:p w14:paraId="5CBCA513" w14:textId="77777777" w:rsidR="00151596" w:rsidRPr="006C1277" w:rsidRDefault="00B40415" w:rsidP="00DB0CB4">
      <w:pPr>
        <w:jc w:val="left"/>
      </w:pPr>
      <w:r w:rsidRPr="006C1277">
        <w:t xml:space="preserve">The Database </w:t>
      </w:r>
      <w:r w:rsidR="008D49AC" w:rsidRPr="006C1277">
        <w:t xml:space="preserve">must be backed up to a </w:t>
      </w:r>
      <w:r w:rsidR="00073703" w:rsidRPr="006C1277">
        <w:t>separate SQL file that will be stored on cloud storage.</w:t>
      </w:r>
    </w:p>
    <w:p w14:paraId="3AB56937" w14:textId="615CCC49" w:rsidR="0055104E" w:rsidRPr="00C92563" w:rsidRDefault="00151596" w:rsidP="00C92563">
      <w:pPr>
        <w:pStyle w:val="Heading4"/>
        <w:rPr>
          <w:rFonts w:ascii="Arial" w:hAnsi="Arial" w:cs="Arial"/>
          <w:color w:val="auto"/>
        </w:rPr>
      </w:pPr>
      <w:r w:rsidRPr="00C92563">
        <w:rPr>
          <w:rFonts w:ascii="Arial" w:hAnsi="Arial" w:cs="Arial"/>
          <w:color w:val="auto"/>
        </w:rPr>
        <w:t>Database Recovery</w:t>
      </w:r>
    </w:p>
    <w:p w14:paraId="4C72309E" w14:textId="7329FC86" w:rsidR="00B43910" w:rsidRPr="006C1277" w:rsidRDefault="00151596" w:rsidP="00DB0CB4">
      <w:pPr>
        <w:jc w:val="left"/>
      </w:pPr>
      <w:r w:rsidRPr="006C1277">
        <w:t>The Database must be able to be restored from the Backup SQL fi</w:t>
      </w:r>
      <w:r w:rsidR="00BC0F14" w:rsidRPr="006C1277">
        <w:t>le that stored on cloud storage.</w:t>
      </w:r>
    </w:p>
    <w:p w14:paraId="656B7D47" w14:textId="77777777" w:rsidR="009C04FC" w:rsidRPr="00C92563" w:rsidRDefault="009C04FC" w:rsidP="00C92563">
      <w:pPr>
        <w:pStyle w:val="Heading4"/>
        <w:rPr>
          <w:rFonts w:ascii="Arial" w:hAnsi="Arial" w:cs="Arial"/>
          <w:color w:val="auto"/>
        </w:rPr>
      </w:pPr>
      <w:bookmarkStart w:id="38" w:name="_Toc522305736"/>
      <w:r w:rsidRPr="00C92563">
        <w:rPr>
          <w:rFonts w:ascii="Arial" w:hAnsi="Arial" w:cs="Arial"/>
          <w:color w:val="auto"/>
        </w:rPr>
        <w:t>Flowchart</w:t>
      </w:r>
      <w:bookmarkEnd w:id="38"/>
    </w:p>
    <w:p w14:paraId="7179CA15" w14:textId="77777777" w:rsidR="004E7B1D" w:rsidRDefault="009C04FC" w:rsidP="004E7B1D">
      <w:pPr>
        <w:jc w:val="left"/>
      </w:pPr>
      <w:r w:rsidRPr="006C1277">
        <w:drawing>
          <wp:inline distT="0" distB="0" distL="0" distR="0" wp14:anchorId="301A58D1" wp14:editId="7DCE147A">
            <wp:extent cx="5489575" cy="4262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jectFlowChart.jpg"/>
                    <pic:cNvPicPr/>
                  </pic:nvPicPr>
                  <pic:blipFill>
                    <a:blip r:embed="rId11">
                      <a:extLst>
                        <a:ext uri="{28A0092B-C50C-407E-A947-70E740481C1C}">
                          <a14:useLocalDpi xmlns:a14="http://schemas.microsoft.com/office/drawing/2010/main" val="0"/>
                        </a:ext>
                      </a:extLst>
                    </a:blip>
                    <a:stretch>
                      <a:fillRect/>
                    </a:stretch>
                  </pic:blipFill>
                  <pic:spPr>
                    <a:xfrm>
                      <a:off x="0" y="0"/>
                      <a:ext cx="5489575" cy="4262755"/>
                    </a:xfrm>
                    <a:prstGeom prst="rect">
                      <a:avLst/>
                    </a:prstGeom>
                  </pic:spPr>
                </pic:pic>
              </a:graphicData>
            </a:graphic>
          </wp:inline>
        </w:drawing>
      </w:r>
    </w:p>
    <w:p w14:paraId="7056B13F" w14:textId="77777777" w:rsidR="002E2D96" w:rsidRDefault="00A827C9" w:rsidP="002E2D96">
      <w:pPr>
        <w:pStyle w:val="Heading4"/>
        <w:rPr>
          <w:rFonts w:ascii="Arial" w:eastAsia="Times New Roman" w:hAnsi="Arial" w:cs="Times New Roman"/>
          <w:b w:val="0"/>
          <w:bCs w:val="0"/>
          <w:i w:val="0"/>
          <w:iCs w:val="0"/>
          <w:color w:val="auto"/>
        </w:rPr>
      </w:pPr>
      <w:r w:rsidRPr="004E7B1D">
        <w:rPr>
          <w:rFonts w:ascii="Arial" w:hAnsi="Arial" w:cs="Arial"/>
          <w:color w:val="auto"/>
        </w:rPr>
        <w:lastRenderedPageBreak/>
        <w:t>Data Diagrams</w:t>
      </w:r>
    </w:p>
    <w:p w14:paraId="765754BC" w14:textId="54D3C681" w:rsidR="00532065" w:rsidRPr="006C1277" w:rsidRDefault="00532065" w:rsidP="00ED2AAD">
      <w:r w:rsidRPr="002E2D96">
        <w:t xml:space="preserve">This is an example of </w:t>
      </w:r>
      <w:r w:rsidR="007A0F09" w:rsidRPr="002E2D96">
        <w:t xml:space="preserve">the </w:t>
      </w:r>
      <w:r w:rsidRPr="002E2D96">
        <w:t xml:space="preserve">structure </w:t>
      </w:r>
      <w:r w:rsidR="007A0F09" w:rsidRPr="002E2D96">
        <w:t>of the data that will be needed</w:t>
      </w:r>
      <w:r w:rsidR="00ED2AAD">
        <w:t xml:space="preserve"> </w:t>
      </w:r>
      <w:r w:rsidRPr="006C1277">
        <w:t>within the database</w:t>
      </w:r>
      <w:r w:rsidR="007A0F09" w:rsidRPr="006C1277">
        <w:t xml:space="preserve">. </w:t>
      </w:r>
    </w:p>
    <w:p w14:paraId="43B4C29C" w14:textId="089AA41B" w:rsidR="00532065" w:rsidRPr="006C1277" w:rsidRDefault="00532065" w:rsidP="00DB0CB4">
      <w:pPr>
        <w:jc w:val="left"/>
      </w:pPr>
      <w:r w:rsidRPr="006C1277">
        <w:drawing>
          <wp:inline distT="0" distB="0" distL="0" distR="0" wp14:anchorId="1767C456" wp14:editId="02E3DEE1">
            <wp:extent cx="3258005" cy="30770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Table.png"/>
                    <pic:cNvPicPr/>
                  </pic:nvPicPr>
                  <pic:blipFill>
                    <a:blip r:embed="rId12">
                      <a:extLst>
                        <a:ext uri="{28A0092B-C50C-407E-A947-70E740481C1C}">
                          <a14:useLocalDpi xmlns:a14="http://schemas.microsoft.com/office/drawing/2010/main" val="0"/>
                        </a:ext>
                      </a:extLst>
                    </a:blip>
                    <a:stretch>
                      <a:fillRect/>
                    </a:stretch>
                  </pic:blipFill>
                  <pic:spPr>
                    <a:xfrm>
                      <a:off x="0" y="0"/>
                      <a:ext cx="3258005" cy="3077004"/>
                    </a:xfrm>
                    <a:prstGeom prst="rect">
                      <a:avLst/>
                    </a:prstGeom>
                  </pic:spPr>
                </pic:pic>
              </a:graphicData>
            </a:graphic>
          </wp:inline>
        </w:drawing>
      </w:r>
    </w:p>
    <w:p w14:paraId="2F965396" w14:textId="535D4919" w:rsidR="00532065" w:rsidRPr="006C1277" w:rsidRDefault="00532065" w:rsidP="00DB0CB4">
      <w:pPr>
        <w:jc w:val="left"/>
      </w:pPr>
      <w:r w:rsidRPr="006C1277">
        <w:drawing>
          <wp:inline distT="0" distB="0" distL="0" distR="0" wp14:anchorId="3CCA34DA" wp14:editId="345A50D5">
            <wp:extent cx="3267531" cy="3629532"/>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temTable.png"/>
                    <pic:cNvPicPr/>
                  </pic:nvPicPr>
                  <pic:blipFill>
                    <a:blip r:embed="rId13">
                      <a:extLst>
                        <a:ext uri="{28A0092B-C50C-407E-A947-70E740481C1C}">
                          <a14:useLocalDpi xmlns:a14="http://schemas.microsoft.com/office/drawing/2010/main" val="0"/>
                        </a:ext>
                      </a:extLst>
                    </a:blip>
                    <a:stretch>
                      <a:fillRect/>
                    </a:stretch>
                  </pic:blipFill>
                  <pic:spPr>
                    <a:xfrm>
                      <a:off x="0" y="0"/>
                      <a:ext cx="3267531" cy="3629532"/>
                    </a:xfrm>
                    <a:prstGeom prst="rect">
                      <a:avLst/>
                    </a:prstGeom>
                  </pic:spPr>
                </pic:pic>
              </a:graphicData>
            </a:graphic>
          </wp:inline>
        </w:drawing>
      </w:r>
    </w:p>
    <w:p w14:paraId="16E7B737" w14:textId="7339546B" w:rsidR="00532065" w:rsidRPr="006C1277" w:rsidRDefault="00532065" w:rsidP="00DB0CB4">
      <w:pPr>
        <w:jc w:val="left"/>
      </w:pPr>
      <w:r w:rsidRPr="006C1277">
        <w:tab/>
      </w:r>
    </w:p>
    <w:p w14:paraId="3ED80340" w14:textId="6638CE58" w:rsidR="00A827C9" w:rsidRDefault="00B00FAE" w:rsidP="00DB0CB4">
      <w:pPr>
        <w:jc w:val="left"/>
      </w:pPr>
      <w:r w:rsidRPr="006C1277">
        <w:lastRenderedPageBreak/>
        <w:drawing>
          <wp:inline distT="0" distB="0" distL="0" distR="0" wp14:anchorId="5BC4CBEA" wp14:editId="6B9F35B3">
            <wp:extent cx="3277057" cy="13908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tionTable.png"/>
                    <pic:cNvPicPr/>
                  </pic:nvPicPr>
                  <pic:blipFill>
                    <a:blip r:embed="rId14">
                      <a:extLst>
                        <a:ext uri="{28A0092B-C50C-407E-A947-70E740481C1C}">
                          <a14:useLocalDpi xmlns:a14="http://schemas.microsoft.com/office/drawing/2010/main" val="0"/>
                        </a:ext>
                      </a:extLst>
                    </a:blip>
                    <a:stretch>
                      <a:fillRect/>
                    </a:stretch>
                  </pic:blipFill>
                  <pic:spPr>
                    <a:xfrm>
                      <a:off x="0" y="0"/>
                      <a:ext cx="3277057" cy="1390844"/>
                    </a:xfrm>
                    <a:prstGeom prst="rect">
                      <a:avLst/>
                    </a:prstGeom>
                  </pic:spPr>
                </pic:pic>
              </a:graphicData>
            </a:graphic>
          </wp:inline>
        </w:drawing>
      </w:r>
      <w:r w:rsidRPr="006C1277">
        <w:drawing>
          <wp:inline distT="0" distB="0" distL="0" distR="0" wp14:anchorId="3469B34F" wp14:editId="4ACD5BEC">
            <wp:extent cx="3286584" cy="1533739"/>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urchaseTable.png"/>
                    <pic:cNvPicPr/>
                  </pic:nvPicPr>
                  <pic:blipFill>
                    <a:blip r:embed="rId15">
                      <a:extLst>
                        <a:ext uri="{28A0092B-C50C-407E-A947-70E740481C1C}">
                          <a14:useLocalDpi xmlns:a14="http://schemas.microsoft.com/office/drawing/2010/main" val="0"/>
                        </a:ext>
                      </a:extLst>
                    </a:blip>
                    <a:stretch>
                      <a:fillRect/>
                    </a:stretch>
                  </pic:blipFill>
                  <pic:spPr>
                    <a:xfrm>
                      <a:off x="0" y="0"/>
                      <a:ext cx="3286584" cy="1533739"/>
                    </a:xfrm>
                    <a:prstGeom prst="rect">
                      <a:avLst/>
                    </a:prstGeom>
                  </pic:spPr>
                </pic:pic>
              </a:graphicData>
            </a:graphic>
          </wp:inline>
        </w:drawing>
      </w:r>
      <w:r w:rsidR="00532065" w:rsidRPr="006C1277">
        <w:drawing>
          <wp:inline distT="0" distB="0" distL="0" distR="0" wp14:anchorId="7D032AC9" wp14:editId="7D8D675D">
            <wp:extent cx="3258005" cy="17147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countTable.png"/>
                    <pic:cNvPicPr/>
                  </pic:nvPicPr>
                  <pic:blipFill>
                    <a:blip r:embed="rId16">
                      <a:extLst>
                        <a:ext uri="{28A0092B-C50C-407E-A947-70E740481C1C}">
                          <a14:useLocalDpi xmlns:a14="http://schemas.microsoft.com/office/drawing/2010/main" val="0"/>
                        </a:ext>
                      </a:extLst>
                    </a:blip>
                    <a:stretch>
                      <a:fillRect/>
                    </a:stretch>
                  </pic:blipFill>
                  <pic:spPr>
                    <a:xfrm>
                      <a:off x="0" y="0"/>
                      <a:ext cx="3258005" cy="1714739"/>
                    </a:xfrm>
                    <a:prstGeom prst="rect">
                      <a:avLst/>
                    </a:prstGeom>
                  </pic:spPr>
                </pic:pic>
              </a:graphicData>
            </a:graphic>
          </wp:inline>
        </w:drawing>
      </w:r>
    </w:p>
    <w:p w14:paraId="2C50E714" w14:textId="4E22B650" w:rsidR="00C16744" w:rsidRDefault="00C16744" w:rsidP="00DB0CB4">
      <w:pPr>
        <w:jc w:val="left"/>
      </w:pPr>
    </w:p>
    <w:p w14:paraId="24B8EA7D" w14:textId="77777777" w:rsidR="00C16744" w:rsidRPr="006C1277" w:rsidRDefault="00C16744" w:rsidP="00DB0CB4">
      <w:pPr>
        <w:jc w:val="left"/>
      </w:pPr>
    </w:p>
    <w:p w14:paraId="6D435E6C" w14:textId="77777777" w:rsidR="006D1522" w:rsidRPr="001C0647" w:rsidRDefault="006D1522" w:rsidP="004919E6">
      <w:pPr>
        <w:pStyle w:val="Heading3"/>
      </w:pPr>
      <w:bookmarkStart w:id="39" w:name="_Toc522305737"/>
      <w:bookmarkStart w:id="40" w:name="_Toc522377690"/>
      <w:r w:rsidRPr="001C0647">
        <w:t>Usability requirements</w:t>
      </w:r>
      <w:bookmarkEnd w:id="39"/>
      <w:bookmarkEnd w:id="40"/>
    </w:p>
    <w:p w14:paraId="4C8A3E5C" w14:textId="77777777" w:rsidR="006D1522" w:rsidRPr="006C1277" w:rsidRDefault="006D1522" w:rsidP="00DB0CB4">
      <w:pPr>
        <w:jc w:val="left"/>
      </w:pPr>
      <w:r w:rsidRPr="006C1277">
        <w:t>User must be able to use a smart phone, tablet or laptop computer.</w:t>
      </w:r>
    </w:p>
    <w:p w14:paraId="6E872344" w14:textId="77777777" w:rsidR="006D1522" w:rsidRPr="006C1277" w:rsidRDefault="006D1522" w:rsidP="00DB0CB4">
      <w:pPr>
        <w:jc w:val="left"/>
      </w:pPr>
      <w:r w:rsidRPr="006C1277">
        <w:t>The user must be familiar with using an internet browser.</w:t>
      </w:r>
    </w:p>
    <w:p w14:paraId="6FB426DA" w14:textId="36B60BD3" w:rsidR="006D1522" w:rsidRDefault="006D1522" w:rsidP="00DB0CB4">
      <w:pPr>
        <w:jc w:val="left"/>
      </w:pPr>
      <w:r w:rsidRPr="006C1277">
        <w:t>Preferably user will be familiar with online shopping would be beneficial, but this not necessary.</w:t>
      </w:r>
    </w:p>
    <w:p w14:paraId="00F079D1" w14:textId="247E0A70" w:rsidR="009F667E" w:rsidRDefault="009F667E" w:rsidP="00DB0CB4">
      <w:pPr>
        <w:jc w:val="left"/>
      </w:pPr>
    </w:p>
    <w:p w14:paraId="1263376B" w14:textId="6CF9B4F8" w:rsidR="009F667E" w:rsidRDefault="009F667E" w:rsidP="00DB0CB4">
      <w:pPr>
        <w:jc w:val="left"/>
      </w:pPr>
    </w:p>
    <w:p w14:paraId="42A08681" w14:textId="77777777" w:rsidR="009F667E" w:rsidRPr="006C1277" w:rsidRDefault="009F667E" w:rsidP="00DB0CB4">
      <w:pPr>
        <w:jc w:val="left"/>
      </w:pPr>
    </w:p>
    <w:p w14:paraId="31956DB2" w14:textId="2916E03C" w:rsidR="00B43910" w:rsidRPr="006C1277" w:rsidRDefault="00B169C5" w:rsidP="004919E6">
      <w:pPr>
        <w:pStyle w:val="Heading2"/>
      </w:pPr>
      <w:bookmarkStart w:id="41" w:name="_Toc522305738"/>
      <w:bookmarkStart w:id="42" w:name="_Toc522377691"/>
      <w:r w:rsidRPr="006C1277">
        <w:lastRenderedPageBreak/>
        <w:t>Architecture</w:t>
      </w:r>
      <w:bookmarkEnd w:id="41"/>
      <w:bookmarkEnd w:id="42"/>
    </w:p>
    <w:p w14:paraId="2251D62F" w14:textId="6443EE55" w:rsidR="00A441DB" w:rsidRPr="006C1277" w:rsidRDefault="00F077BB" w:rsidP="004919E6">
      <w:pPr>
        <w:pStyle w:val="Heading3"/>
      </w:pPr>
      <w:bookmarkStart w:id="43" w:name="_Toc522305739"/>
      <w:bookmarkStart w:id="44" w:name="_Toc522377692"/>
      <w:r w:rsidRPr="006C1277">
        <w:t xml:space="preserve">User </w:t>
      </w:r>
      <w:r w:rsidR="009C4523" w:rsidRPr="006C1277">
        <w:t>R</w:t>
      </w:r>
      <w:r w:rsidRPr="006C1277">
        <w:t>equirements</w:t>
      </w:r>
      <w:r w:rsidR="00C2317A" w:rsidRPr="006C1277">
        <w:t xml:space="preserve"> and Roles</w:t>
      </w:r>
      <w:bookmarkEnd w:id="43"/>
      <w:bookmarkEnd w:id="44"/>
    </w:p>
    <w:p w14:paraId="19E23054" w14:textId="77777777" w:rsidR="00C2317A" w:rsidRPr="00CF3789" w:rsidRDefault="00C2317A" w:rsidP="00DB0CB4">
      <w:pPr>
        <w:jc w:val="left"/>
        <w:rPr>
          <w:b/>
        </w:rPr>
      </w:pPr>
      <w:r w:rsidRPr="00CF3789">
        <w:rPr>
          <w:b/>
        </w:rPr>
        <w:t>1.</w:t>
      </w:r>
      <w:r w:rsidRPr="00CF3789">
        <w:rPr>
          <w:b/>
        </w:rPr>
        <w:tab/>
        <w:t>Registered User</w:t>
      </w:r>
    </w:p>
    <w:p w14:paraId="57C0EE98" w14:textId="0541B559" w:rsidR="00C2317A" w:rsidRPr="006C1277" w:rsidRDefault="00C2317A" w:rsidP="00DB0CB4">
      <w:pPr>
        <w:jc w:val="left"/>
      </w:pPr>
      <w:r w:rsidRPr="006C1277">
        <w:t xml:space="preserve">The registered user will be able to access the application. When they register and save the details and agree to the terms and conditions they will have extra perks. Like choosing their </w:t>
      </w:r>
      <w:r w:rsidR="004919E6" w:rsidRPr="006C1277">
        <w:t>favorite</w:t>
      </w:r>
      <w:r w:rsidRPr="006C1277">
        <w:t xml:space="preserve"> items and view their previous orders to make the order process faster. They will also gain extra discount codes or promotional content will be displayed to them upon log in.</w:t>
      </w:r>
    </w:p>
    <w:p w14:paraId="1F8E2931" w14:textId="77777777" w:rsidR="00C2317A" w:rsidRPr="00CF3789" w:rsidRDefault="00C2317A" w:rsidP="00DB0CB4">
      <w:pPr>
        <w:jc w:val="left"/>
        <w:rPr>
          <w:b/>
        </w:rPr>
      </w:pPr>
      <w:r w:rsidRPr="00CF3789">
        <w:rPr>
          <w:b/>
        </w:rPr>
        <w:t>2.</w:t>
      </w:r>
      <w:r w:rsidRPr="00CF3789">
        <w:rPr>
          <w:b/>
        </w:rPr>
        <w:tab/>
        <w:t>Unregistered User/Guest</w:t>
      </w:r>
    </w:p>
    <w:p w14:paraId="412BD431" w14:textId="10C23396" w:rsidR="00C2317A" w:rsidRPr="006C1277" w:rsidRDefault="00C2317A" w:rsidP="00DB0CB4">
      <w:pPr>
        <w:jc w:val="left"/>
      </w:pPr>
      <w:r w:rsidRPr="006C1277">
        <w:t xml:space="preserve">The Guest User will be able to access and use the standard features like selecting items and purchasing them like registered users but will not be able to apply discount codes or see promotional content. They will be unable to save their </w:t>
      </w:r>
      <w:r w:rsidR="00CF3789" w:rsidRPr="006C1277">
        <w:t>favorite</w:t>
      </w:r>
      <w:r w:rsidRPr="006C1277">
        <w:t xml:space="preserve"> items.</w:t>
      </w:r>
    </w:p>
    <w:p w14:paraId="497837F6" w14:textId="77777777" w:rsidR="00C2317A" w:rsidRPr="00CF3789" w:rsidRDefault="00C2317A" w:rsidP="00DB0CB4">
      <w:pPr>
        <w:jc w:val="left"/>
        <w:rPr>
          <w:b/>
        </w:rPr>
      </w:pPr>
      <w:r w:rsidRPr="00CF3789">
        <w:rPr>
          <w:b/>
        </w:rPr>
        <w:t>3.</w:t>
      </w:r>
      <w:r w:rsidRPr="00CF3789">
        <w:rPr>
          <w:b/>
        </w:rPr>
        <w:tab/>
        <w:t>Administrator User</w:t>
      </w:r>
    </w:p>
    <w:p w14:paraId="2407C23E" w14:textId="77777777" w:rsidR="00C2317A" w:rsidRPr="006C1277" w:rsidRDefault="00C2317A" w:rsidP="00DB0CB4">
      <w:pPr>
        <w:jc w:val="left"/>
      </w:pPr>
      <w:r w:rsidRPr="006C1277">
        <w:t>The Administrator user will have full access to the application as well as the administrator console view. Here they will manage Advertisements and Promotional Content Displaying. As well as manage Items for sale and Item Prices.</w:t>
      </w:r>
    </w:p>
    <w:p w14:paraId="0790BE3A" w14:textId="58B39140" w:rsidR="00C2317A" w:rsidRPr="006C1277" w:rsidRDefault="00C2317A" w:rsidP="00DB0CB4">
      <w:pPr>
        <w:jc w:val="left"/>
      </w:pPr>
      <w:r w:rsidRPr="006C1277">
        <w:t xml:space="preserve">This will all be done through the administrator console view. In further development they may be able to generate reports based on anonymous data collected during the application use e.g. number </w:t>
      </w:r>
      <w:proofErr w:type="spellStart"/>
      <w:r w:rsidRPr="006C1277">
        <w:t>if</w:t>
      </w:r>
      <w:proofErr w:type="spellEnd"/>
      <w:r w:rsidRPr="006C1277">
        <w:t xml:space="preserve"> users, the type of users whether guest or registered, the Popular Items etc.</w:t>
      </w:r>
    </w:p>
    <w:p w14:paraId="684AF1B0" w14:textId="24B87063" w:rsidR="00F077BB" w:rsidRPr="006C1277" w:rsidRDefault="00F077BB" w:rsidP="003E658C">
      <w:pPr>
        <w:pStyle w:val="Heading3"/>
      </w:pPr>
      <w:bookmarkStart w:id="45" w:name="_Toc522305740"/>
      <w:bookmarkStart w:id="46" w:name="_Toc522377693"/>
      <w:r w:rsidRPr="006C1277">
        <w:t>Environmental requirements</w:t>
      </w:r>
      <w:bookmarkEnd w:id="45"/>
      <w:bookmarkEnd w:id="46"/>
    </w:p>
    <w:p w14:paraId="507B057F" w14:textId="77777777" w:rsidR="004B4962" w:rsidRPr="003E658C" w:rsidRDefault="004B4962" w:rsidP="00DB0CB4">
      <w:pPr>
        <w:jc w:val="left"/>
        <w:rPr>
          <w:b/>
        </w:rPr>
      </w:pPr>
      <w:r w:rsidRPr="003E658C">
        <w:rPr>
          <w:b/>
        </w:rPr>
        <w:t>Operating environment</w:t>
      </w:r>
    </w:p>
    <w:p w14:paraId="1A8EC257" w14:textId="77777777" w:rsidR="004B4962" w:rsidRPr="006C1277" w:rsidRDefault="004B4962" w:rsidP="00DB0CB4">
      <w:pPr>
        <w:jc w:val="left"/>
      </w:pPr>
      <w:r w:rsidRPr="006C1277">
        <w:t>The Application is Designed to work on all web capable mobile devices. Specifically, for Smart Phones. The recommended browser is chrome although it will work on any web browser.</w:t>
      </w:r>
      <w:r w:rsidRPr="006C1277">
        <w:br/>
      </w:r>
      <w:r w:rsidRPr="006C1277">
        <w:lastRenderedPageBreak/>
        <w:t>The data will be stored on the server and the web application hosted online so a stable 4G or WIFI connection is required to access and use the web application.</w:t>
      </w:r>
    </w:p>
    <w:p w14:paraId="71C237FA" w14:textId="77777777" w:rsidR="004B4962" w:rsidRPr="003E658C" w:rsidRDefault="004B4962" w:rsidP="00DB0CB4">
      <w:pPr>
        <w:jc w:val="left"/>
        <w:rPr>
          <w:b/>
        </w:rPr>
      </w:pPr>
      <w:r w:rsidRPr="003E658C">
        <w:rPr>
          <w:b/>
        </w:rPr>
        <w:t>Development Environment</w:t>
      </w:r>
    </w:p>
    <w:p w14:paraId="42EA70C0" w14:textId="0B230624" w:rsidR="004B4962" w:rsidRPr="006C1277" w:rsidRDefault="004B4962" w:rsidP="00DB0CB4">
      <w:pPr>
        <w:jc w:val="left"/>
      </w:pPr>
      <w:r w:rsidRPr="006C1277">
        <w:t>The development will be done using a chrome browser, sublime Text editor and XAMPP localhost Server using myphpadmin for database creation and management. It will be developed in HTML 5, CSS 3, Bootstrap CSS, some JS elements (angular JS and React JS) and PHP 5.5.</w:t>
      </w:r>
      <w:r w:rsidRPr="006C1277">
        <w:br/>
        <w:t xml:space="preserve">I will also be using the </w:t>
      </w:r>
      <w:r w:rsidR="004B5BD8">
        <w:t>PayPal</w:t>
      </w:r>
      <w:r w:rsidRPr="006C1277">
        <w:t xml:space="preserve"> API payment gateway for Security and sandboxed payments in the Prototype to create a complete a complete user process or Journey.</w:t>
      </w:r>
    </w:p>
    <w:p w14:paraId="6AA11814" w14:textId="77777777" w:rsidR="00F71B53" w:rsidRPr="003E658C" w:rsidRDefault="00F71B53" w:rsidP="00DB0CB4">
      <w:pPr>
        <w:jc w:val="left"/>
        <w:rPr>
          <w:b/>
        </w:rPr>
      </w:pPr>
      <w:r w:rsidRPr="003E658C">
        <w:rPr>
          <w:b/>
        </w:rPr>
        <w:t>Assumptions and dependencies</w:t>
      </w:r>
    </w:p>
    <w:p w14:paraId="4125A39D" w14:textId="77777777" w:rsidR="00F71B53" w:rsidRPr="006C1277" w:rsidRDefault="00F71B53" w:rsidP="00DB0CB4">
      <w:pPr>
        <w:jc w:val="left"/>
      </w:pPr>
      <w:r w:rsidRPr="006C1277">
        <w:t xml:space="preserve">Without a WIFI or 3G/4G data connection users will not be able to connect to the internet to access the web application therefore an internet connection is required. </w:t>
      </w:r>
    </w:p>
    <w:p w14:paraId="5C028A89" w14:textId="3623D0E3" w:rsidR="00F71B53" w:rsidRPr="006C1277" w:rsidRDefault="00F71B53" w:rsidP="00DB0CB4">
      <w:pPr>
        <w:jc w:val="left"/>
      </w:pPr>
      <w:r w:rsidRPr="006C1277">
        <w:t xml:space="preserve">If a user doesn’t have either a credit/debit card or a </w:t>
      </w:r>
      <w:r w:rsidR="004B5BD8">
        <w:t>PayPal</w:t>
      </w:r>
      <w:r w:rsidRPr="006C1277">
        <w:t xml:space="preserve"> account, they will be unable to purchase Items. An option for cash payment may be added in further developments, but for now Digital payments are required.</w:t>
      </w:r>
    </w:p>
    <w:p w14:paraId="68899511" w14:textId="0F54BF75" w:rsidR="00F71B53" w:rsidRPr="006C1277" w:rsidRDefault="00F71B53" w:rsidP="00DB0CB4">
      <w:pPr>
        <w:jc w:val="left"/>
      </w:pPr>
      <w:r w:rsidRPr="006C1277">
        <w:t xml:space="preserve">Users must consent to payment and accept terms and conditions of </w:t>
      </w:r>
      <w:r w:rsidR="004B5BD8">
        <w:t>PayPal</w:t>
      </w:r>
      <w:r w:rsidRPr="006C1277">
        <w:t>.</w:t>
      </w:r>
    </w:p>
    <w:p w14:paraId="01288B37" w14:textId="77777777" w:rsidR="00F71B53" w:rsidRPr="006C1277" w:rsidRDefault="00F71B53" w:rsidP="00DB0CB4">
      <w:pPr>
        <w:jc w:val="left"/>
      </w:pPr>
      <w:r w:rsidRPr="006C1277">
        <w:t>It is assumed that users are on premises of the cinema in in the screen and seat location they have input in to the application. In future development a JS seating map may be implemented.</w:t>
      </w:r>
    </w:p>
    <w:p w14:paraId="52BC5EFB" w14:textId="3DB3C440" w:rsidR="00C00D48" w:rsidRDefault="00C00D48" w:rsidP="00DB0CB4">
      <w:pPr>
        <w:jc w:val="left"/>
      </w:pPr>
    </w:p>
    <w:p w14:paraId="347CA4DE" w14:textId="2CCD956B" w:rsidR="00794295" w:rsidRDefault="00794295" w:rsidP="00DB0CB4">
      <w:pPr>
        <w:jc w:val="left"/>
      </w:pPr>
    </w:p>
    <w:p w14:paraId="65E9E942" w14:textId="316CE694" w:rsidR="00794295" w:rsidRDefault="00794295" w:rsidP="00DB0CB4">
      <w:pPr>
        <w:jc w:val="left"/>
      </w:pPr>
    </w:p>
    <w:p w14:paraId="39D69707" w14:textId="6DAA337A" w:rsidR="00794295" w:rsidRDefault="00794295" w:rsidP="00DB0CB4">
      <w:pPr>
        <w:jc w:val="left"/>
      </w:pPr>
    </w:p>
    <w:p w14:paraId="3585CB41" w14:textId="59BAD0D2" w:rsidR="00794295" w:rsidRDefault="00794295" w:rsidP="00DB0CB4">
      <w:pPr>
        <w:jc w:val="left"/>
      </w:pPr>
    </w:p>
    <w:p w14:paraId="06E69D46" w14:textId="77777777" w:rsidR="00794295" w:rsidRPr="006C1277" w:rsidRDefault="00794295" w:rsidP="00DB0CB4">
      <w:pPr>
        <w:jc w:val="left"/>
      </w:pPr>
    </w:p>
    <w:p w14:paraId="61186E29" w14:textId="07A1B5C5" w:rsidR="00132BE5" w:rsidRPr="006C1277" w:rsidRDefault="00CA39EB" w:rsidP="00794295">
      <w:pPr>
        <w:pStyle w:val="Heading2"/>
      </w:pPr>
      <w:bookmarkStart w:id="47" w:name="_Toc522305741"/>
      <w:bookmarkStart w:id="48" w:name="_Toc522377694"/>
      <w:r w:rsidRPr="006C1277">
        <w:lastRenderedPageBreak/>
        <w:t>Design</w:t>
      </w:r>
      <w:bookmarkEnd w:id="47"/>
      <w:bookmarkEnd w:id="48"/>
    </w:p>
    <w:p w14:paraId="28E39023" w14:textId="77777777" w:rsidR="0065142F" w:rsidRPr="006C1277" w:rsidRDefault="0065142F" w:rsidP="00DB0CB4">
      <w:pPr>
        <w:jc w:val="left"/>
      </w:pPr>
      <w:r w:rsidRPr="006C1277">
        <w:t>The Webpages used in the web application are shown below:</w:t>
      </w:r>
    </w:p>
    <w:p w14:paraId="3D1D4FFA" w14:textId="77777777" w:rsidR="0065142F" w:rsidRPr="006C1277" w:rsidRDefault="0065142F" w:rsidP="00040E46">
      <w:pPr>
        <w:pStyle w:val="ListParagraph"/>
        <w:numPr>
          <w:ilvl w:val="0"/>
          <w:numId w:val="8"/>
        </w:numPr>
      </w:pPr>
      <w:r w:rsidRPr="006C1277">
        <w:t>Start Page</w:t>
      </w:r>
    </w:p>
    <w:p w14:paraId="28920BAE" w14:textId="77777777" w:rsidR="0065142F" w:rsidRPr="006C1277" w:rsidRDefault="0065142F" w:rsidP="00040E46">
      <w:pPr>
        <w:pStyle w:val="ListParagraph"/>
        <w:numPr>
          <w:ilvl w:val="0"/>
          <w:numId w:val="8"/>
        </w:numPr>
      </w:pPr>
      <w:r w:rsidRPr="006C1277">
        <w:t>Login Page</w:t>
      </w:r>
    </w:p>
    <w:p w14:paraId="05D6CE3B" w14:textId="77777777" w:rsidR="0065142F" w:rsidRPr="006C1277" w:rsidRDefault="0065142F" w:rsidP="00040E46">
      <w:pPr>
        <w:pStyle w:val="ListParagraph"/>
        <w:numPr>
          <w:ilvl w:val="0"/>
          <w:numId w:val="8"/>
        </w:numPr>
      </w:pPr>
      <w:r w:rsidRPr="006C1277">
        <w:t>Registration</w:t>
      </w:r>
    </w:p>
    <w:p w14:paraId="1CB273DE" w14:textId="77777777" w:rsidR="0065142F" w:rsidRPr="006C1277" w:rsidRDefault="0065142F" w:rsidP="00040E46">
      <w:pPr>
        <w:pStyle w:val="ListParagraph"/>
        <w:numPr>
          <w:ilvl w:val="0"/>
          <w:numId w:val="8"/>
        </w:numPr>
      </w:pPr>
      <w:r w:rsidRPr="006C1277">
        <w:t>Screen and Seat Selection Page (removed)</w:t>
      </w:r>
    </w:p>
    <w:p w14:paraId="0513DB9A" w14:textId="77777777" w:rsidR="0065142F" w:rsidRPr="006C1277" w:rsidRDefault="0065142F" w:rsidP="00040E46">
      <w:pPr>
        <w:pStyle w:val="ListParagraph"/>
        <w:numPr>
          <w:ilvl w:val="0"/>
          <w:numId w:val="8"/>
        </w:numPr>
      </w:pPr>
      <w:r w:rsidRPr="006C1277">
        <w:t>Item Selection Page</w:t>
      </w:r>
    </w:p>
    <w:p w14:paraId="65DC4F27" w14:textId="77777777" w:rsidR="0065142F" w:rsidRPr="006C1277" w:rsidRDefault="0065142F" w:rsidP="00040E46">
      <w:pPr>
        <w:pStyle w:val="ListParagraph"/>
        <w:numPr>
          <w:ilvl w:val="0"/>
          <w:numId w:val="8"/>
        </w:numPr>
      </w:pPr>
      <w:r w:rsidRPr="006C1277">
        <w:t>Cart Page</w:t>
      </w:r>
    </w:p>
    <w:p w14:paraId="4FD56B73" w14:textId="77777777" w:rsidR="0065142F" w:rsidRPr="006C1277" w:rsidRDefault="0065142F" w:rsidP="00040E46">
      <w:pPr>
        <w:pStyle w:val="ListParagraph"/>
        <w:numPr>
          <w:ilvl w:val="0"/>
          <w:numId w:val="8"/>
        </w:numPr>
      </w:pPr>
      <w:r w:rsidRPr="006C1277">
        <w:t>Payment Page</w:t>
      </w:r>
    </w:p>
    <w:p w14:paraId="49880447" w14:textId="77777777" w:rsidR="0065142F" w:rsidRPr="006C1277" w:rsidRDefault="0065142F" w:rsidP="00040E46">
      <w:pPr>
        <w:pStyle w:val="ListParagraph"/>
        <w:numPr>
          <w:ilvl w:val="0"/>
          <w:numId w:val="8"/>
        </w:numPr>
      </w:pPr>
      <w:r w:rsidRPr="006C1277">
        <w:t>My Account Page</w:t>
      </w:r>
    </w:p>
    <w:p w14:paraId="4325A19A" w14:textId="5419BDE6" w:rsidR="0065142F" w:rsidRPr="006C1277" w:rsidRDefault="0065142F" w:rsidP="00DB0CB4">
      <w:pPr>
        <w:jc w:val="left"/>
      </w:pPr>
      <w:r w:rsidRPr="006C1277">
        <w:t xml:space="preserve">All pages except the start page will also display a menu with buttons to the ‘my account’ page and a log out button, if they have logged on. </w:t>
      </w:r>
      <w:r w:rsidR="009C04FC" w:rsidRPr="006C1277">
        <w:t>Also,</w:t>
      </w:r>
      <w:r w:rsidRPr="006C1277">
        <w:t xml:space="preserve"> buttons to the ‘Cart’ and ‘Screen and Seating’ page from which they may start the payment process or view their selected items.</w:t>
      </w:r>
    </w:p>
    <w:p w14:paraId="5DDFB1BC" w14:textId="77777777" w:rsidR="008C2D87" w:rsidRPr="006C1277" w:rsidRDefault="008C2D87" w:rsidP="00DB0CB4">
      <w:pPr>
        <w:jc w:val="left"/>
        <w:sectPr w:rsidR="008C2D87" w:rsidRPr="006C1277" w:rsidSect="00700CAD">
          <w:pgSz w:w="12240" w:h="15840" w:code="1"/>
          <w:pgMar w:top="1440" w:right="1440" w:bottom="1440" w:left="2155" w:header="709" w:footer="709" w:gutter="0"/>
          <w:cols w:space="708"/>
          <w:titlePg/>
          <w:docGrid w:linePitch="360"/>
        </w:sectPr>
      </w:pPr>
      <w:bookmarkStart w:id="49" w:name="_Toc467123067"/>
      <w:bookmarkStart w:id="50" w:name="_Toc467123598"/>
    </w:p>
    <w:p w14:paraId="275790B4" w14:textId="01B85756" w:rsidR="0065142F" w:rsidRPr="00114A0D" w:rsidRDefault="00032C6F" w:rsidP="00DB0CB4">
      <w:pPr>
        <w:jc w:val="left"/>
        <w:rPr>
          <w:b/>
        </w:rPr>
      </w:pPr>
      <w:r w:rsidRPr="00114A0D">
        <w:rPr>
          <w:b/>
        </w:rPr>
        <w:t>Start Page</w:t>
      </w:r>
    </w:p>
    <w:p w14:paraId="65571165" w14:textId="5587540A" w:rsidR="0065142F" w:rsidRPr="006C1277" w:rsidRDefault="0065142F" w:rsidP="00DB0CB4">
      <w:pPr>
        <w:jc w:val="left"/>
      </w:pPr>
      <w:r w:rsidRPr="006C1277">
        <w:t>This is the first page the user sees when they visit the web applications URL. It is simple and straight forward offering the users the options to go to the:</w:t>
      </w:r>
    </w:p>
    <w:p w14:paraId="58433EE2" w14:textId="38973590" w:rsidR="0065142F" w:rsidRPr="006C1277" w:rsidRDefault="0065142F" w:rsidP="00040E46">
      <w:pPr>
        <w:pStyle w:val="ListParagraph"/>
        <w:numPr>
          <w:ilvl w:val="0"/>
          <w:numId w:val="9"/>
        </w:numPr>
      </w:pPr>
      <w:r w:rsidRPr="006C1277">
        <w:t>Login to the Web Application</w:t>
      </w:r>
    </w:p>
    <w:p w14:paraId="26D05339" w14:textId="13FB83C1" w:rsidR="0065142F" w:rsidRPr="006C1277" w:rsidRDefault="0065142F" w:rsidP="00040E46">
      <w:pPr>
        <w:pStyle w:val="ListParagraph"/>
        <w:numPr>
          <w:ilvl w:val="0"/>
          <w:numId w:val="9"/>
        </w:numPr>
      </w:pPr>
      <w:r w:rsidRPr="006C1277">
        <w:t>To Register to Use the Application</w:t>
      </w:r>
    </w:p>
    <w:p w14:paraId="7F8691FF" w14:textId="77777777" w:rsidR="003A3400" w:rsidRDefault="003A3400" w:rsidP="00040E46">
      <w:pPr>
        <w:pStyle w:val="ListParagraph"/>
        <w:numPr>
          <w:ilvl w:val="0"/>
          <w:numId w:val="9"/>
        </w:numPr>
        <w:sectPr w:rsidR="003A3400" w:rsidSect="003A3400">
          <w:type w:val="continuous"/>
          <w:pgSz w:w="12240" w:h="15840" w:code="1"/>
          <w:pgMar w:top="1440" w:right="1440" w:bottom="1440" w:left="2155" w:header="709" w:footer="709" w:gutter="0"/>
          <w:cols w:space="708"/>
          <w:titlePg/>
          <w:docGrid w:linePitch="360"/>
        </w:sectPr>
      </w:pPr>
    </w:p>
    <w:p w14:paraId="77E949B0" w14:textId="77777777" w:rsidR="003A3400" w:rsidRDefault="0065142F" w:rsidP="00040E46">
      <w:pPr>
        <w:pStyle w:val="ListParagraph"/>
        <w:numPr>
          <w:ilvl w:val="0"/>
          <w:numId w:val="9"/>
        </w:numPr>
        <w:sectPr w:rsidR="003A3400" w:rsidSect="008C2D87">
          <w:type w:val="continuous"/>
          <w:pgSz w:w="12240" w:h="15840" w:code="1"/>
          <w:pgMar w:top="1440" w:right="1440" w:bottom="1440" w:left="2155" w:header="709" w:footer="709" w:gutter="0"/>
          <w:cols w:num="2" w:space="708"/>
          <w:titlePg/>
          <w:docGrid w:linePitch="360"/>
        </w:sectPr>
      </w:pPr>
      <w:r w:rsidRPr="006C1277">
        <w:t xml:space="preserve">Or to continue without </w:t>
      </w:r>
    </w:p>
    <w:p w14:paraId="2115737F" w14:textId="3A33FFCE" w:rsidR="0065142F" w:rsidRPr="006C1277" w:rsidRDefault="0065142F" w:rsidP="00040E46">
      <w:pPr>
        <w:pStyle w:val="ListParagraph"/>
        <w:numPr>
          <w:ilvl w:val="0"/>
          <w:numId w:val="9"/>
        </w:numPr>
      </w:pPr>
      <w:r w:rsidRPr="006C1277">
        <w:t>Logging in or registering</w:t>
      </w:r>
    </w:p>
    <w:p w14:paraId="4EFC950B" w14:textId="47EAC600" w:rsidR="0065142F" w:rsidRPr="006C1277" w:rsidRDefault="0065142F" w:rsidP="00DB0CB4">
      <w:pPr>
        <w:jc w:val="left"/>
      </w:pPr>
      <w:r w:rsidRPr="006C1277">
        <w:t xml:space="preserve">Below is an example of what the page may look like: </w:t>
      </w:r>
      <w:bookmarkEnd w:id="49"/>
      <w:bookmarkEnd w:id="50"/>
    </w:p>
    <w:p w14:paraId="4AEEB2E4" w14:textId="14BABF73" w:rsidR="0065142F" w:rsidRPr="006C1277" w:rsidRDefault="00FD61C5" w:rsidP="00DB0CB4">
      <w:pPr>
        <w:jc w:val="left"/>
      </w:pPr>
      <w:r w:rsidRPr="006C1277">
        <w:drawing>
          <wp:anchor distT="0" distB="0" distL="114300" distR="114300" simplePos="0" relativeHeight="251663360" behindDoc="0" locked="0" layoutInCell="1" allowOverlap="1" wp14:anchorId="302A313C" wp14:editId="5B4F6343">
            <wp:simplePos x="0" y="0"/>
            <wp:positionH relativeFrom="page">
              <wp:align>center</wp:align>
            </wp:positionH>
            <wp:positionV relativeFrom="paragraph">
              <wp:posOffset>248394</wp:posOffset>
            </wp:positionV>
            <wp:extent cx="2599690" cy="2495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Login.png"/>
                    <pic:cNvPicPr/>
                  </pic:nvPicPr>
                  <pic:blipFill>
                    <a:blip r:embed="rId17">
                      <a:extLst>
                        <a:ext uri="{28A0092B-C50C-407E-A947-70E740481C1C}">
                          <a14:useLocalDpi xmlns:a14="http://schemas.microsoft.com/office/drawing/2010/main" val="0"/>
                        </a:ext>
                      </a:extLst>
                    </a:blip>
                    <a:stretch>
                      <a:fillRect/>
                    </a:stretch>
                  </pic:blipFill>
                  <pic:spPr>
                    <a:xfrm>
                      <a:off x="0" y="0"/>
                      <a:ext cx="2599690" cy="2495550"/>
                    </a:xfrm>
                    <a:prstGeom prst="rect">
                      <a:avLst/>
                    </a:prstGeom>
                  </pic:spPr>
                </pic:pic>
              </a:graphicData>
            </a:graphic>
          </wp:anchor>
        </w:drawing>
      </w:r>
    </w:p>
    <w:p w14:paraId="6179BC16" w14:textId="77777777" w:rsidR="00B50A75" w:rsidRDefault="00B50A75" w:rsidP="00DB0CB4">
      <w:pPr>
        <w:jc w:val="left"/>
        <w:rPr>
          <w:b/>
        </w:rPr>
        <w:sectPr w:rsidR="00B50A75" w:rsidSect="003A3400">
          <w:type w:val="continuous"/>
          <w:pgSz w:w="12240" w:h="15840" w:code="1"/>
          <w:pgMar w:top="1440" w:right="1440" w:bottom="1440" w:left="2155" w:header="709" w:footer="709" w:gutter="0"/>
          <w:cols w:space="708"/>
          <w:titlePg/>
          <w:docGrid w:linePitch="360"/>
        </w:sectPr>
      </w:pPr>
      <w:bookmarkStart w:id="51" w:name="_Toc467123068"/>
      <w:bookmarkStart w:id="52" w:name="_Toc467123599"/>
      <w:bookmarkStart w:id="53" w:name="_Toc522305743"/>
    </w:p>
    <w:p w14:paraId="6DB710A5" w14:textId="2FB1C7AF" w:rsidR="0065142F" w:rsidRPr="00114A0D" w:rsidRDefault="00B50A75" w:rsidP="00DB0CB4">
      <w:pPr>
        <w:jc w:val="left"/>
        <w:rPr>
          <w:b/>
        </w:rPr>
      </w:pPr>
      <w:r w:rsidRPr="006C1277">
        <w:lastRenderedPageBreak/>
        <w:drawing>
          <wp:anchor distT="0" distB="0" distL="114300" distR="114300" simplePos="0" relativeHeight="251665408" behindDoc="0" locked="0" layoutInCell="1" allowOverlap="1" wp14:anchorId="1CCF2A6B" wp14:editId="77E21433">
            <wp:simplePos x="0" y="0"/>
            <wp:positionH relativeFrom="column">
              <wp:posOffset>3282403</wp:posOffset>
            </wp:positionH>
            <wp:positionV relativeFrom="paragraph">
              <wp:posOffset>3153</wp:posOffset>
            </wp:positionV>
            <wp:extent cx="2495550" cy="2916621"/>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 Start Page.png"/>
                    <pic:cNvPicPr/>
                  </pic:nvPicPr>
                  <pic:blipFill>
                    <a:blip r:embed="rId18">
                      <a:extLst>
                        <a:ext uri="{28A0092B-C50C-407E-A947-70E740481C1C}">
                          <a14:useLocalDpi xmlns:a14="http://schemas.microsoft.com/office/drawing/2010/main" val="0"/>
                        </a:ext>
                      </a:extLst>
                    </a:blip>
                    <a:stretch>
                      <a:fillRect/>
                    </a:stretch>
                  </pic:blipFill>
                  <pic:spPr>
                    <a:xfrm>
                      <a:off x="0" y="0"/>
                      <a:ext cx="2495550" cy="2916621"/>
                    </a:xfrm>
                    <a:prstGeom prst="rect">
                      <a:avLst/>
                    </a:prstGeom>
                  </pic:spPr>
                </pic:pic>
              </a:graphicData>
            </a:graphic>
            <wp14:sizeRelV relativeFrom="margin">
              <wp14:pctHeight>0</wp14:pctHeight>
            </wp14:sizeRelV>
          </wp:anchor>
        </w:drawing>
      </w:r>
      <w:r w:rsidR="0065142F" w:rsidRPr="00114A0D">
        <w:rPr>
          <w:b/>
        </w:rPr>
        <w:t>Login</w:t>
      </w:r>
      <w:bookmarkEnd w:id="51"/>
      <w:bookmarkEnd w:id="52"/>
      <w:bookmarkEnd w:id="53"/>
    </w:p>
    <w:p w14:paraId="29CBFB19" w14:textId="1462DC80" w:rsidR="003A3400" w:rsidRDefault="0065142F" w:rsidP="00A43953">
      <w:pPr>
        <w:spacing w:line="276" w:lineRule="auto"/>
        <w:jc w:val="left"/>
        <w:sectPr w:rsidR="003A3400" w:rsidSect="00B50A75">
          <w:type w:val="continuous"/>
          <w:pgSz w:w="12240" w:h="15840" w:code="1"/>
          <w:pgMar w:top="1440" w:right="1440" w:bottom="1440" w:left="2155" w:header="709" w:footer="709" w:gutter="0"/>
          <w:cols w:num="2" w:space="708"/>
          <w:titlePg/>
          <w:docGrid w:linePitch="360"/>
        </w:sectPr>
      </w:pPr>
      <w:r w:rsidRPr="006C1277">
        <w:t xml:space="preserve">This is an important page in the Application, Here the user will be required to log in to the application using their Email and the Password they set up on Registration. This page has both inputs and a </w:t>
      </w:r>
    </w:p>
    <w:p w14:paraId="0341BA89" w14:textId="0636C662" w:rsidR="00B50A75" w:rsidRDefault="0065142F" w:rsidP="00A43953">
      <w:pPr>
        <w:spacing w:line="276" w:lineRule="auto"/>
        <w:jc w:val="left"/>
        <w:sectPr w:rsidR="00B50A75" w:rsidSect="00B50A75">
          <w:type w:val="continuous"/>
          <w:pgSz w:w="12240" w:h="15840" w:code="1"/>
          <w:pgMar w:top="1440" w:right="1440" w:bottom="1440" w:left="2155" w:header="709" w:footer="709" w:gutter="0"/>
          <w:cols w:num="2" w:space="708"/>
          <w:titlePg/>
          <w:docGrid w:linePitch="360"/>
        </w:sectPr>
      </w:pPr>
      <w:r w:rsidRPr="006C1277">
        <w:t xml:space="preserve">connection to the Database so it has to provide a secure connection to the database and the input boxes must have protection against Injection attacks. </w:t>
      </w:r>
      <w:r w:rsidR="00930596">
        <w:t>To the r</w:t>
      </w:r>
      <w:r w:rsidR="00B50A75">
        <w:t>ight</w:t>
      </w:r>
      <w:r w:rsidRPr="006C1277">
        <w:t xml:space="preserve"> is an example of what the page may look like:</w:t>
      </w:r>
    </w:p>
    <w:p w14:paraId="66BE6591" w14:textId="77777777" w:rsidR="002A6C73" w:rsidRDefault="002A6C73" w:rsidP="00DB0CB4">
      <w:pPr>
        <w:jc w:val="left"/>
        <w:rPr>
          <w:b/>
        </w:rPr>
        <w:sectPr w:rsidR="002A6C73" w:rsidSect="00B50A75">
          <w:type w:val="continuous"/>
          <w:pgSz w:w="12240" w:h="15840" w:code="1"/>
          <w:pgMar w:top="1440" w:right="1440" w:bottom="1440" w:left="2155" w:header="709" w:footer="709" w:gutter="0"/>
          <w:cols w:space="708"/>
          <w:titlePg/>
          <w:docGrid w:linePitch="360"/>
        </w:sectPr>
      </w:pPr>
      <w:bookmarkStart w:id="54" w:name="_Toc467123069"/>
      <w:bookmarkStart w:id="55" w:name="_Toc467123600"/>
      <w:bookmarkStart w:id="56" w:name="_Toc522305744"/>
    </w:p>
    <w:p w14:paraId="29ACD04A" w14:textId="2E394951" w:rsidR="0065142F" w:rsidRPr="00B50A75" w:rsidRDefault="0065142F" w:rsidP="00DB0CB4">
      <w:pPr>
        <w:jc w:val="left"/>
        <w:rPr>
          <w:b/>
        </w:rPr>
      </w:pPr>
      <w:r w:rsidRPr="00B50A75">
        <w:rPr>
          <w:b/>
        </w:rPr>
        <w:t>Registration</w:t>
      </w:r>
      <w:bookmarkEnd w:id="54"/>
      <w:bookmarkEnd w:id="55"/>
      <w:bookmarkEnd w:id="56"/>
    </w:p>
    <w:p w14:paraId="7853C0F7" w14:textId="77777777" w:rsidR="00A43953" w:rsidRDefault="0065142F" w:rsidP="00DB0CB4">
      <w:pPr>
        <w:jc w:val="left"/>
      </w:pPr>
      <w:r w:rsidRPr="006C1277">
        <w:t xml:space="preserve">This is another Important page of the application. Here the user will register for an account to use the application and save their details. They will be required to provide a Full name, an Email Address, and to create and confirm a password. They will also be given the option to provide a mobile number. </w:t>
      </w:r>
      <w:r w:rsidR="002A6C73" w:rsidRPr="006C1277">
        <w:t>Again,</w:t>
      </w:r>
      <w:r w:rsidRPr="006C1277">
        <w:t xml:space="preserve"> this page also has both inputs and a connection to the </w:t>
      </w:r>
      <w:proofErr w:type="gramStart"/>
      <w:r w:rsidRPr="006C1277">
        <w:t>Database</w:t>
      </w:r>
      <w:proofErr w:type="gramEnd"/>
      <w:r w:rsidRPr="006C1277">
        <w:t xml:space="preserve"> so it has to provide a secure connection to the database and the input boxes must have protection against Injection attacks.</w:t>
      </w:r>
      <w:r w:rsidR="00A43953">
        <w:t xml:space="preserve"> </w:t>
      </w:r>
    </w:p>
    <w:p w14:paraId="0DD90DB3" w14:textId="77777777" w:rsidR="00A43953" w:rsidRDefault="00A43953" w:rsidP="00DB0CB4">
      <w:pPr>
        <w:jc w:val="left"/>
      </w:pPr>
    </w:p>
    <w:p w14:paraId="65BF6BBD" w14:textId="0D799F18" w:rsidR="0065142F" w:rsidRPr="006C1277" w:rsidRDefault="008C2D87" w:rsidP="00DB0CB4">
      <w:pPr>
        <w:jc w:val="left"/>
      </w:pPr>
      <w:r w:rsidRPr="006C1277">
        <w:t>Below is an example of what the page may look like:</w:t>
      </w:r>
      <w:r w:rsidR="0065142F" w:rsidRPr="006C1277">
        <w:t xml:space="preserve"> </w:t>
      </w:r>
    </w:p>
    <w:p w14:paraId="7B952F16" w14:textId="0B1EF645" w:rsidR="0065142F" w:rsidRPr="006C1277" w:rsidRDefault="0065142F" w:rsidP="00DB0CB4">
      <w:pPr>
        <w:jc w:val="left"/>
      </w:pPr>
    </w:p>
    <w:p w14:paraId="30F89C24" w14:textId="70308E6C" w:rsidR="002A6C73" w:rsidRDefault="00A43953" w:rsidP="00DB0CB4">
      <w:pPr>
        <w:jc w:val="left"/>
        <w:sectPr w:rsidR="002A6C73" w:rsidSect="002A6C73">
          <w:type w:val="continuous"/>
          <w:pgSz w:w="12240" w:h="15840" w:code="1"/>
          <w:pgMar w:top="1440" w:right="1440" w:bottom="1440" w:left="2155" w:header="709" w:footer="709" w:gutter="0"/>
          <w:cols w:num="2" w:space="708"/>
          <w:titlePg/>
          <w:docGrid w:linePitch="360"/>
        </w:sectPr>
      </w:pPr>
      <w:bookmarkStart w:id="57" w:name="_Toc467123070"/>
      <w:bookmarkStart w:id="58" w:name="_Toc467123601"/>
      <w:bookmarkStart w:id="59" w:name="_Toc522305745"/>
      <w:r>
        <w:rPr>
          <w:noProof/>
        </w:rPr>
        <w:drawing>
          <wp:inline distT="0" distB="0" distL="0" distR="0" wp14:anchorId="78F8BC66" wp14:editId="5361F63E">
            <wp:extent cx="2676525" cy="31883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6525" cy="3188335"/>
                    </a:xfrm>
                    <a:prstGeom prst="rect">
                      <a:avLst/>
                    </a:prstGeom>
                    <a:noFill/>
                  </pic:spPr>
                </pic:pic>
              </a:graphicData>
            </a:graphic>
          </wp:inline>
        </w:drawing>
      </w:r>
    </w:p>
    <w:p w14:paraId="253C61BE" w14:textId="7DD98577" w:rsidR="0065142F" w:rsidRPr="00333732" w:rsidRDefault="0065142F" w:rsidP="00DB0CB4">
      <w:pPr>
        <w:jc w:val="left"/>
        <w:rPr>
          <w:b/>
        </w:rPr>
      </w:pPr>
      <w:r w:rsidRPr="00333732">
        <w:rPr>
          <w:b/>
        </w:rPr>
        <w:lastRenderedPageBreak/>
        <w:t>Screen and Seat Selection</w:t>
      </w:r>
      <w:bookmarkEnd w:id="57"/>
      <w:bookmarkEnd w:id="58"/>
      <w:bookmarkEnd w:id="59"/>
    </w:p>
    <w:p w14:paraId="3DA33149" w14:textId="41C24212" w:rsidR="008C2D87" w:rsidRPr="006C1277" w:rsidRDefault="0065142F" w:rsidP="00DB0CB4">
      <w:pPr>
        <w:jc w:val="left"/>
      </w:pPr>
      <w:r w:rsidRPr="006C1277">
        <w:t xml:space="preserve">On this page the user will select the screen that they are in. Once they select a screen a seating map will load below. The user will then select the seat they are sitting in by clicking the seat on the map before continuing to the next page. </w:t>
      </w:r>
      <w:r w:rsidR="00333732">
        <w:t>To the left</w:t>
      </w:r>
      <w:r w:rsidRPr="006C1277">
        <w:t xml:space="preserve"> is </w:t>
      </w:r>
      <w:r w:rsidR="00333732" w:rsidRPr="006C1277">
        <w:drawing>
          <wp:anchor distT="0" distB="0" distL="114300" distR="114300" simplePos="0" relativeHeight="251666432" behindDoc="0" locked="0" layoutInCell="1" allowOverlap="1" wp14:anchorId="01DAEA3A" wp14:editId="0E7FBFF7">
            <wp:simplePos x="0" y="0"/>
            <wp:positionH relativeFrom="column">
              <wp:posOffset>2966720</wp:posOffset>
            </wp:positionH>
            <wp:positionV relativeFrom="paragraph">
              <wp:posOffset>-384175</wp:posOffset>
            </wp:positionV>
            <wp:extent cx="2519680" cy="293052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creen + Seat Selection.png"/>
                    <pic:cNvPicPr/>
                  </pic:nvPicPr>
                  <pic:blipFill>
                    <a:blip r:embed="rId20">
                      <a:extLst>
                        <a:ext uri="{28A0092B-C50C-407E-A947-70E740481C1C}">
                          <a14:useLocalDpi xmlns:a14="http://schemas.microsoft.com/office/drawing/2010/main" val="0"/>
                        </a:ext>
                      </a:extLst>
                    </a:blip>
                    <a:stretch>
                      <a:fillRect/>
                    </a:stretch>
                  </pic:blipFill>
                  <pic:spPr>
                    <a:xfrm>
                      <a:off x="0" y="0"/>
                      <a:ext cx="2519680" cy="2930525"/>
                    </a:xfrm>
                    <a:prstGeom prst="rect">
                      <a:avLst/>
                    </a:prstGeom>
                  </pic:spPr>
                </pic:pic>
              </a:graphicData>
            </a:graphic>
          </wp:anchor>
        </w:drawing>
      </w:r>
      <w:r w:rsidRPr="006C1277">
        <w:t>an example of what the page may look like:</w:t>
      </w:r>
      <w:r w:rsidR="008C2D87" w:rsidRPr="006C1277">
        <w:t xml:space="preserve"> </w:t>
      </w:r>
    </w:p>
    <w:p w14:paraId="0B48F6C8" w14:textId="77777777" w:rsidR="00333732" w:rsidRDefault="00333732" w:rsidP="00DB0CB4">
      <w:pPr>
        <w:jc w:val="left"/>
        <w:sectPr w:rsidR="00333732" w:rsidSect="00333732">
          <w:type w:val="continuous"/>
          <w:pgSz w:w="12240" w:h="15840" w:code="1"/>
          <w:pgMar w:top="1440" w:right="1440" w:bottom="1440" w:left="2155" w:header="709" w:footer="709" w:gutter="0"/>
          <w:cols w:num="2" w:space="708"/>
          <w:titlePg/>
          <w:docGrid w:linePitch="360"/>
        </w:sectPr>
      </w:pPr>
    </w:p>
    <w:p w14:paraId="187E8E84" w14:textId="607631CC" w:rsidR="0065142F" w:rsidRPr="006C1277" w:rsidRDefault="0065142F" w:rsidP="00DB0CB4">
      <w:pPr>
        <w:jc w:val="left"/>
      </w:pPr>
    </w:p>
    <w:p w14:paraId="2AE62BC1" w14:textId="77777777" w:rsidR="00333732" w:rsidRDefault="00333732" w:rsidP="00DB0CB4">
      <w:pPr>
        <w:jc w:val="left"/>
      </w:pPr>
    </w:p>
    <w:p w14:paraId="5CD0C4CC" w14:textId="77777777" w:rsidR="00B26596" w:rsidRDefault="00B26596" w:rsidP="00DB0CB4">
      <w:pPr>
        <w:jc w:val="left"/>
      </w:pPr>
    </w:p>
    <w:p w14:paraId="2893BDA8" w14:textId="77777777" w:rsidR="00B26596" w:rsidRDefault="00B26596" w:rsidP="00DB0CB4">
      <w:pPr>
        <w:jc w:val="left"/>
      </w:pPr>
    </w:p>
    <w:p w14:paraId="0DEC5561" w14:textId="77777777" w:rsidR="00B26596" w:rsidRDefault="00B26596" w:rsidP="00DB0CB4">
      <w:pPr>
        <w:jc w:val="left"/>
      </w:pPr>
    </w:p>
    <w:p w14:paraId="419A2C0F" w14:textId="46DFAC93" w:rsidR="00B26596" w:rsidRDefault="00B26596" w:rsidP="00DB0CB4">
      <w:pPr>
        <w:jc w:val="left"/>
        <w:sectPr w:rsidR="00B26596" w:rsidSect="00333732">
          <w:type w:val="continuous"/>
          <w:pgSz w:w="12240" w:h="15840" w:code="1"/>
          <w:pgMar w:top="1440" w:right="1440" w:bottom="1440" w:left="2155" w:header="709" w:footer="709" w:gutter="0"/>
          <w:cols w:num="2" w:space="708"/>
          <w:titlePg/>
          <w:docGrid w:linePitch="360"/>
        </w:sectPr>
      </w:pPr>
    </w:p>
    <w:p w14:paraId="365A887C" w14:textId="69E579AC" w:rsidR="0065142F" w:rsidRPr="00DA191B" w:rsidRDefault="0065142F" w:rsidP="00DB0CB4">
      <w:pPr>
        <w:jc w:val="left"/>
        <w:rPr>
          <w:b/>
        </w:rPr>
      </w:pPr>
      <w:bookmarkStart w:id="60" w:name="_Toc467123071"/>
      <w:bookmarkStart w:id="61" w:name="_Toc467123602"/>
      <w:bookmarkStart w:id="62" w:name="_Toc522305746"/>
      <w:r w:rsidRPr="00DA191B">
        <w:rPr>
          <w:b/>
        </w:rPr>
        <w:t>Item Selection</w:t>
      </w:r>
      <w:bookmarkEnd w:id="60"/>
      <w:bookmarkEnd w:id="61"/>
      <w:bookmarkEnd w:id="62"/>
    </w:p>
    <w:p w14:paraId="4A32BC49" w14:textId="67965D70" w:rsidR="0065142F" w:rsidRPr="006C1277" w:rsidRDefault="0065142F" w:rsidP="00DB0CB4">
      <w:pPr>
        <w:jc w:val="left"/>
      </w:pPr>
      <w:r w:rsidRPr="006C1277">
        <w:t>This page will be a single page listing the items available for purchase there will be a quick link side bar that will list the chosen specific types of items available e.g. Drinks, Popcorn etc. and the number of that item that they would like.</w:t>
      </w:r>
      <w:r w:rsidRPr="006C1277">
        <w:br/>
        <w:t xml:space="preserve">The user will also be shown 3 size options for each Item and for drinks the various </w:t>
      </w:r>
      <w:r w:rsidR="00DA191B" w:rsidRPr="006C1277">
        <w:t>flavors</w:t>
      </w:r>
      <w:r w:rsidRPr="006C1277">
        <w:t xml:space="preserve"> available. Below is an example of what the page may look like:</w:t>
      </w:r>
    </w:p>
    <w:p w14:paraId="4C0A4F07" w14:textId="46A30AE1" w:rsidR="00333732" w:rsidRDefault="00F93336" w:rsidP="00DB0CB4">
      <w:pPr>
        <w:jc w:val="left"/>
        <w:sectPr w:rsidR="00333732" w:rsidSect="00F93336">
          <w:type w:val="continuous"/>
          <w:pgSz w:w="12240" w:h="15840" w:code="1"/>
          <w:pgMar w:top="1440" w:right="1440" w:bottom="1440" w:left="2155" w:header="709" w:footer="709" w:gutter="0"/>
          <w:cols w:num="2" w:space="708"/>
          <w:titlePg/>
          <w:docGrid w:linePitch="360"/>
        </w:sectPr>
      </w:pPr>
      <w:r w:rsidRPr="006C1277">
        <w:drawing>
          <wp:inline distT="0" distB="0" distL="0" distR="0" wp14:anchorId="0634D7E2" wp14:editId="61BB1280">
            <wp:extent cx="3348719" cy="3310758"/>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Item Selection.png"/>
                    <pic:cNvPicPr/>
                  </pic:nvPicPr>
                  <pic:blipFill>
                    <a:blip r:embed="rId21">
                      <a:extLst>
                        <a:ext uri="{28A0092B-C50C-407E-A947-70E740481C1C}">
                          <a14:useLocalDpi xmlns:a14="http://schemas.microsoft.com/office/drawing/2010/main" val="0"/>
                        </a:ext>
                      </a:extLst>
                    </a:blip>
                    <a:stretch>
                      <a:fillRect/>
                    </a:stretch>
                  </pic:blipFill>
                  <pic:spPr>
                    <a:xfrm>
                      <a:off x="0" y="0"/>
                      <a:ext cx="3357995" cy="3319928"/>
                    </a:xfrm>
                    <a:prstGeom prst="rect">
                      <a:avLst/>
                    </a:prstGeom>
                  </pic:spPr>
                </pic:pic>
              </a:graphicData>
            </a:graphic>
          </wp:inline>
        </w:drawing>
      </w:r>
    </w:p>
    <w:p w14:paraId="176E220D" w14:textId="62DC3D36" w:rsidR="0065142F" w:rsidRDefault="0065142F" w:rsidP="00DB0CB4">
      <w:pPr>
        <w:jc w:val="left"/>
      </w:pPr>
    </w:p>
    <w:p w14:paraId="36252EFD" w14:textId="1BC448B8" w:rsidR="00F93336" w:rsidRDefault="00F93336" w:rsidP="00DB0CB4">
      <w:pPr>
        <w:jc w:val="left"/>
      </w:pPr>
    </w:p>
    <w:p w14:paraId="54266D58" w14:textId="0E8B72B9" w:rsidR="00F93336" w:rsidRDefault="00F93336" w:rsidP="00DB0CB4">
      <w:pPr>
        <w:jc w:val="left"/>
      </w:pPr>
    </w:p>
    <w:p w14:paraId="16BCDF4D" w14:textId="66CF5A5F" w:rsidR="00DA191B" w:rsidRDefault="00DA191B" w:rsidP="00DB0CB4">
      <w:pPr>
        <w:jc w:val="left"/>
      </w:pPr>
    </w:p>
    <w:p w14:paraId="3BCAE0B4" w14:textId="77777777" w:rsidR="00DA191B" w:rsidRDefault="00DA191B" w:rsidP="00DB0CB4">
      <w:pPr>
        <w:jc w:val="left"/>
      </w:pPr>
    </w:p>
    <w:p w14:paraId="170E54AE" w14:textId="77777777" w:rsidR="00F93336" w:rsidRPr="006C1277" w:rsidRDefault="00F93336" w:rsidP="00DB0CB4">
      <w:pPr>
        <w:jc w:val="left"/>
      </w:pPr>
    </w:p>
    <w:p w14:paraId="771D04EA" w14:textId="03B92426" w:rsidR="0065142F" w:rsidRPr="006C1277" w:rsidRDefault="0065142F" w:rsidP="00DB0CB4">
      <w:pPr>
        <w:jc w:val="left"/>
      </w:pPr>
    </w:p>
    <w:p w14:paraId="140297DB" w14:textId="77777777" w:rsidR="00F93336" w:rsidRDefault="00F93336" w:rsidP="00DB0CB4">
      <w:pPr>
        <w:jc w:val="left"/>
        <w:sectPr w:rsidR="00F93336" w:rsidSect="00F93336">
          <w:type w:val="continuous"/>
          <w:pgSz w:w="12240" w:h="15840" w:code="1"/>
          <w:pgMar w:top="1440" w:right="1440" w:bottom="1440" w:left="2155" w:header="709" w:footer="709" w:gutter="0"/>
          <w:cols w:num="2" w:space="708"/>
          <w:titlePg/>
          <w:docGrid w:linePitch="360"/>
        </w:sectPr>
      </w:pPr>
      <w:bookmarkStart w:id="63" w:name="_Toc467123072"/>
      <w:bookmarkStart w:id="64" w:name="_Toc467123603"/>
      <w:bookmarkStart w:id="65" w:name="_Toc522305747"/>
    </w:p>
    <w:p w14:paraId="2F528E0E" w14:textId="49FCF4C1" w:rsidR="0065142F" w:rsidRPr="00C63F88" w:rsidRDefault="0065142F" w:rsidP="00DB0CB4">
      <w:pPr>
        <w:jc w:val="left"/>
        <w:rPr>
          <w:b/>
        </w:rPr>
      </w:pPr>
      <w:r w:rsidRPr="00C63F88">
        <w:rPr>
          <w:b/>
        </w:rPr>
        <w:t>Cart</w:t>
      </w:r>
      <w:bookmarkEnd w:id="63"/>
      <w:bookmarkEnd w:id="64"/>
      <w:bookmarkEnd w:id="65"/>
    </w:p>
    <w:p w14:paraId="7278E9D0" w14:textId="6EEB0EA1" w:rsidR="00280342" w:rsidRDefault="0065142F" w:rsidP="00DB0CB4">
      <w:pPr>
        <w:jc w:val="left"/>
      </w:pPr>
      <w:r w:rsidRPr="006C1277">
        <w:t xml:space="preserve">This page will list all the items and the number of each item that the user has selected for purchase. It will also show the breakdown and cost for the total order and the option to return to select more items to add to the cart, delete/remove and item or continue to the payment process (also, where it will give the option to input coupon code or select discount [OAP/Student] which be factored in to the total price.) Below is an </w:t>
      </w:r>
    </w:p>
    <w:p w14:paraId="02E25418" w14:textId="0CA9DCF6" w:rsidR="00280342" w:rsidRDefault="00280342" w:rsidP="00DB0CB4">
      <w:pPr>
        <w:jc w:val="left"/>
      </w:pPr>
    </w:p>
    <w:p w14:paraId="0D206B1B" w14:textId="4A9D1FB0" w:rsidR="0065142F" w:rsidRPr="006C1277" w:rsidRDefault="00280342" w:rsidP="00DB0CB4">
      <w:pPr>
        <w:jc w:val="left"/>
      </w:pPr>
      <w:r w:rsidRPr="006C1277">
        <w:drawing>
          <wp:anchor distT="0" distB="0" distL="114300" distR="114300" simplePos="0" relativeHeight="251667456" behindDoc="0" locked="0" layoutInCell="1" allowOverlap="1" wp14:anchorId="36AC7BDB" wp14:editId="215BDA42">
            <wp:simplePos x="0" y="0"/>
            <wp:positionH relativeFrom="column">
              <wp:align>left</wp:align>
            </wp:positionH>
            <wp:positionV relativeFrom="paragraph">
              <wp:posOffset>579931</wp:posOffset>
            </wp:positionV>
            <wp:extent cx="2600960" cy="2490470"/>
            <wp:effectExtent l="0" t="0" r="889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Item Cart.png"/>
                    <pic:cNvPicPr/>
                  </pic:nvPicPr>
                  <pic:blipFill>
                    <a:blip r:embed="rId22">
                      <a:extLst>
                        <a:ext uri="{28A0092B-C50C-407E-A947-70E740481C1C}">
                          <a14:useLocalDpi xmlns:a14="http://schemas.microsoft.com/office/drawing/2010/main" val="0"/>
                        </a:ext>
                      </a:extLst>
                    </a:blip>
                    <a:stretch>
                      <a:fillRect/>
                    </a:stretch>
                  </pic:blipFill>
                  <pic:spPr>
                    <a:xfrm>
                      <a:off x="0" y="0"/>
                      <a:ext cx="2600960" cy="2490470"/>
                    </a:xfrm>
                    <a:prstGeom prst="rect">
                      <a:avLst/>
                    </a:prstGeom>
                  </pic:spPr>
                </pic:pic>
              </a:graphicData>
            </a:graphic>
            <wp14:sizeRelV relativeFrom="margin">
              <wp14:pctHeight>0</wp14:pctHeight>
            </wp14:sizeRelV>
          </wp:anchor>
        </w:drawing>
      </w:r>
      <w:r w:rsidR="0065142F" w:rsidRPr="006C1277">
        <w:t>example of what the page may look like:</w:t>
      </w:r>
    </w:p>
    <w:p w14:paraId="2475D8B6" w14:textId="33C7A515" w:rsidR="00C63F88" w:rsidRDefault="00C63F88" w:rsidP="00DB0CB4">
      <w:pPr>
        <w:jc w:val="left"/>
        <w:sectPr w:rsidR="00C63F88" w:rsidSect="00280342">
          <w:type w:val="continuous"/>
          <w:pgSz w:w="12240" w:h="15840" w:code="1"/>
          <w:pgMar w:top="1440" w:right="1440" w:bottom="1440" w:left="2155" w:header="709" w:footer="709" w:gutter="0"/>
          <w:cols w:num="2" w:space="708"/>
          <w:titlePg/>
          <w:docGrid w:linePitch="360"/>
        </w:sectPr>
      </w:pPr>
    </w:p>
    <w:p w14:paraId="465993E7" w14:textId="77777777" w:rsidR="00280342" w:rsidRDefault="00280342" w:rsidP="00DB0CB4">
      <w:pPr>
        <w:jc w:val="left"/>
      </w:pPr>
    </w:p>
    <w:p w14:paraId="0F610782" w14:textId="77777777" w:rsidR="00FF79E6" w:rsidRDefault="00FF79E6" w:rsidP="00DB0CB4">
      <w:pPr>
        <w:jc w:val="left"/>
      </w:pPr>
    </w:p>
    <w:p w14:paraId="2D2DE73C" w14:textId="77777777" w:rsidR="00FF79E6" w:rsidRDefault="00FF79E6" w:rsidP="00DB0CB4">
      <w:pPr>
        <w:jc w:val="left"/>
      </w:pPr>
    </w:p>
    <w:p w14:paraId="61EAA30C" w14:textId="77777777" w:rsidR="00FF79E6" w:rsidRDefault="00FF79E6" w:rsidP="00DB0CB4">
      <w:pPr>
        <w:jc w:val="left"/>
      </w:pPr>
    </w:p>
    <w:p w14:paraId="54A73EAE" w14:textId="77777777" w:rsidR="00FF79E6" w:rsidRDefault="00FF79E6" w:rsidP="00DB0CB4">
      <w:pPr>
        <w:jc w:val="left"/>
      </w:pPr>
    </w:p>
    <w:p w14:paraId="74ACB1DE" w14:textId="77777777" w:rsidR="00FF79E6" w:rsidRDefault="00FF79E6" w:rsidP="00DB0CB4">
      <w:pPr>
        <w:jc w:val="left"/>
      </w:pPr>
    </w:p>
    <w:p w14:paraId="02AB861F" w14:textId="77777777" w:rsidR="00FF79E6" w:rsidRDefault="00FF79E6" w:rsidP="00DB0CB4">
      <w:pPr>
        <w:jc w:val="left"/>
      </w:pPr>
    </w:p>
    <w:p w14:paraId="37657ABE" w14:textId="77777777" w:rsidR="00FF79E6" w:rsidRDefault="00FF79E6" w:rsidP="00DB0CB4">
      <w:pPr>
        <w:jc w:val="left"/>
      </w:pPr>
    </w:p>
    <w:p w14:paraId="08A2C467" w14:textId="77777777" w:rsidR="00FF79E6" w:rsidRDefault="00FF79E6" w:rsidP="00DB0CB4">
      <w:pPr>
        <w:jc w:val="left"/>
      </w:pPr>
    </w:p>
    <w:p w14:paraId="4D753D93" w14:textId="77777777" w:rsidR="00FF79E6" w:rsidRDefault="00FF79E6" w:rsidP="00DB0CB4">
      <w:pPr>
        <w:jc w:val="left"/>
      </w:pPr>
    </w:p>
    <w:p w14:paraId="054C4910" w14:textId="77777777" w:rsidR="00FF79E6" w:rsidRDefault="00FF79E6" w:rsidP="00DB0CB4">
      <w:pPr>
        <w:jc w:val="left"/>
      </w:pPr>
    </w:p>
    <w:p w14:paraId="1F258DC8" w14:textId="77777777" w:rsidR="00FF79E6" w:rsidRDefault="00FF79E6" w:rsidP="00DB0CB4">
      <w:pPr>
        <w:jc w:val="left"/>
      </w:pPr>
    </w:p>
    <w:p w14:paraId="31A90443" w14:textId="77777777" w:rsidR="00FF79E6" w:rsidRDefault="00FF79E6" w:rsidP="00DB0CB4">
      <w:pPr>
        <w:jc w:val="left"/>
      </w:pPr>
    </w:p>
    <w:p w14:paraId="339184C7" w14:textId="7EBCF251" w:rsidR="00FF79E6" w:rsidRDefault="00FF79E6" w:rsidP="00DB0CB4">
      <w:pPr>
        <w:jc w:val="left"/>
        <w:sectPr w:rsidR="00FF79E6" w:rsidSect="00C15720">
          <w:type w:val="continuous"/>
          <w:pgSz w:w="12240" w:h="15840" w:code="1"/>
          <w:pgMar w:top="1440" w:right="1440" w:bottom="1440" w:left="2155" w:header="709" w:footer="709" w:gutter="0"/>
          <w:cols w:space="708"/>
          <w:titlePg/>
          <w:docGrid w:linePitch="360"/>
        </w:sectPr>
      </w:pPr>
    </w:p>
    <w:p w14:paraId="01D1677A" w14:textId="77777777" w:rsidR="0065142F" w:rsidRPr="008204E5" w:rsidRDefault="0065142F" w:rsidP="00DB0CB4">
      <w:pPr>
        <w:jc w:val="left"/>
        <w:rPr>
          <w:b/>
        </w:rPr>
      </w:pPr>
      <w:bookmarkStart w:id="66" w:name="_Toc467123073"/>
      <w:bookmarkStart w:id="67" w:name="_Toc467123604"/>
      <w:bookmarkStart w:id="68" w:name="_Toc522305748"/>
      <w:r w:rsidRPr="008204E5">
        <w:rPr>
          <w:b/>
        </w:rPr>
        <w:t>Payment</w:t>
      </w:r>
      <w:bookmarkEnd w:id="66"/>
      <w:bookmarkEnd w:id="67"/>
      <w:bookmarkEnd w:id="68"/>
    </w:p>
    <w:p w14:paraId="597B5F87" w14:textId="3EB74EB7" w:rsidR="0065142F" w:rsidRPr="006C1277" w:rsidRDefault="0065142F" w:rsidP="00DB0CB4">
      <w:pPr>
        <w:jc w:val="left"/>
      </w:pPr>
      <w:r w:rsidRPr="006C1277">
        <w:t xml:space="preserve">This is the most important page of the application. Here the user will use their credit card (or </w:t>
      </w:r>
      <w:r w:rsidR="004B5BD8">
        <w:t>PayPal</w:t>
      </w:r>
      <w:r w:rsidRPr="006C1277">
        <w:t xml:space="preserve">) account to pay for their order. Since this will require the input of Credit Card details and the charging of money for the user’s order it </w:t>
      </w:r>
      <w:r w:rsidR="007A2809" w:rsidRPr="006C1277">
        <w:t>must</w:t>
      </w:r>
      <w:r w:rsidRPr="006C1277">
        <w:t xml:space="preserve"> be the most secure page in the application protected against all forms of attacks with a secure connection to outside resources (</w:t>
      </w:r>
      <w:r w:rsidR="004B5BD8">
        <w:t>PayPal</w:t>
      </w:r>
      <w:r w:rsidRPr="006C1277">
        <w:t xml:space="preserve"> log in, company accounts). </w:t>
      </w:r>
      <w:r w:rsidRPr="006C1277">
        <w:t>Below is an example of what the page may look like:</w:t>
      </w:r>
    </w:p>
    <w:p w14:paraId="5D1B78B2" w14:textId="5389FFF8" w:rsidR="008204E5" w:rsidRDefault="0065142F" w:rsidP="00DB0CB4">
      <w:pPr>
        <w:jc w:val="left"/>
        <w:sectPr w:rsidR="008204E5" w:rsidSect="008204E5">
          <w:type w:val="continuous"/>
          <w:pgSz w:w="12240" w:h="15840" w:code="1"/>
          <w:pgMar w:top="1440" w:right="1440" w:bottom="1440" w:left="2155" w:header="709" w:footer="709" w:gutter="0"/>
          <w:cols w:num="2" w:space="708"/>
          <w:titlePg/>
          <w:docGrid w:linePitch="360"/>
        </w:sectPr>
      </w:pPr>
      <w:r w:rsidRPr="006C1277">
        <w:drawing>
          <wp:inline distT="0" distB="0" distL="0" distR="0" wp14:anchorId="00A60D0F" wp14:editId="1B8D7D75">
            <wp:extent cx="2481345" cy="3019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Payment.png"/>
                    <pic:cNvPicPr/>
                  </pic:nvPicPr>
                  <pic:blipFill>
                    <a:blip r:embed="rId23">
                      <a:extLst>
                        <a:ext uri="{28A0092B-C50C-407E-A947-70E740481C1C}">
                          <a14:useLocalDpi xmlns:a14="http://schemas.microsoft.com/office/drawing/2010/main" val="0"/>
                        </a:ext>
                      </a:extLst>
                    </a:blip>
                    <a:stretch>
                      <a:fillRect/>
                    </a:stretch>
                  </pic:blipFill>
                  <pic:spPr>
                    <a:xfrm>
                      <a:off x="0" y="0"/>
                      <a:ext cx="2495321" cy="3036432"/>
                    </a:xfrm>
                    <a:prstGeom prst="rect">
                      <a:avLst/>
                    </a:prstGeom>
                  </pic:spPr>
                </pic:pic>
              </a:graphicData>
            </a:graphic>
          </wp:inline>
        </w:drawing>
      </w:r>
    </w:p>
    <w:p w14:paraId="0B91B24B" w14:textId="77777777" w:rsidR="0065142F" w:rsidRPr="006C1277" w:rsidRDefault="0065142F" w:rsidP="00DB0CB4">
      <w:pPr>
        <w:jc w:val="left"/>
      </w:pPr>
    </w:p>
    <w:p w14:paraId="235885C4" w14:textId="77777777" w:rsidR="00832BCC" w:rsidRDefault="00832BCC" w:rsidP="00DB0CB4">
      <w:pPr>
        <w:jc w:val="left"/>
        <w:rPr>
          <w:b/>
        </w:rPr>
        <w:sectPr w:rsidR="00832BCC" w:rsidSect="00C15720">
          <w:type w:val="continuous"/>
          <w:pgSz w:w="12240" w:h="15840" w:code="1"/>
          <w:pgMar w:top="1440" w:right="1440" w:bottom="1440" w:left="2155" w:header="709" w:footer="709" w:gutter="0"/>
          <w:cols w:space="708"/>
          <w:titlePg/>
          <w:docGrid w:linePitch="360"/>
        </w:sectPr>
      </w:pPr>
      <w:bookmarkStart w:id="69" w:name="_Toc467123074"/>
      <w:bookmarkStart w:id="70" w:name="_Toc467123605"/>
      <w:bookmarkStart w:id="71" w:name="_Toc522305749"/>
    </w:p>
    <w:p w14:paraId="72CB2E14" w14:textId="702DAD26" w:rsidR="0065142F" w:rsidRPr="00832BCC" w:rsidRDefault="0065142F" w:rsidP="00DB0CB4">
      <w:pPr>
        <w:jc w:val="left"/>
        <w:rPr>
          <w:b/>
        </w:rPr>
      </w:pPr>
      <w:r w:rsidRPr="00832BCC">
        <w:rPr>
          <w:b/>
        </w:rPr>
        <w:t>Menu Bar and My Account Screen</w:t>
      </w:r>
      <w:bookmarkEnd w:id="69"/>
      <w:bookmarkEnd w:id="70"/>
      <w:bookmarkEnd w:id="71"/>
    </w:p>
    <w:p w14:paraId="77B399BE" w14:textId="77777777" w:rsidR="0065142F" w:rsidRPr="006C1277" w:rsidRDefault="0065142F" w:rsidP="00DB0CB4">
      <w:pPr>
        <w:jc w:val="left"/>
      </w:pPr>
      <w:r w:rsidRPr="006C1277">
        <w:t>The Menu bar will appear on all screens as stated above. On the My account page the user will be able to view and edit their account details except their name (email, password, and Mobile number only) that they input into the application when registering. Below is an example of what the page may look like:</w:t>
      </w:r>
    </w:p>
    <w:p w14:paraId="401DFE31" w14:textId="0391C4AF" w:rsidR="0065142F" w:rsidRPr="006C1277" w:rsidRDefault="0065142F" w:rsidP="00DB0CB4">
      <w:pPr>
        <w:jc w:val="left"/>
      </w:pPr>
      <w:r w:rsidRPr="006C1277">
        <w:drawing>
          <wp:inline distT="0" distB="0" distL="0" distR="0" wp14:anchorId="714A79E2" wp14:editId="5132D7F3">
            <wp:extent cx="3105150" cy="32414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 Menu Bar My Account.png"/>
                    <pic:cNvPicPr/>
                  </pic:nvPicPr>
                  <pic:blipFill>
                    <a:blip r:embed="rId24">
                      <a:extLst>
                        <a:ext uri="{28A0092B-C50C-407E-A947-70E740481C1C}">
                          <a14:useLocalDpi xmlns:a14="http://schemas.microsoft.com/office/drawing/2010/main" val="0"/>
                        </a:ext>
                      </a:extLst>
                    </a:blip>
                    <a:stretch>
                      <a:fillRect/>
                    </a:stretch>
                  </pic:blipFill>
                  <pic:spPr>
                    <a:xfrm>
                      <a:off x="0" y="0"/>
                      <a:ext cx="3122690" cy="3259751"/>
                    </a:xfrm>
                    <a:prstGeom prst="rect">
                      <a:avLst/>
                    </a:prstGeom>
                  </pic:spPr>
                </pic:pic>
              </a:graphicData>
            </a:graphic>
          </wp:inline>
        </w:drawing>
      </w:r>
    </w:p>
    <w:p w14:paraId="0E3A16F9" w14:textId="77777777" w:rsidR="00832BCC" w:rsidRDefault="00832BCC" w:rsidP="00DB0CB4">
      <w:pPr>
        <w:jc w:val="left"/>
        <w:sectPr w:rsidR="00832BCC" w:rsidSect="00832BCC">
          <w:type w:val="continuous"/>
          <w:pgSz w:w="12240" w:h="15840" w:code="1"/>
          <w:pgMar w:top="1440" w:right="1440" w:bottom="1440" w:left="2155" w:header="709" w:footer="709" w:gutter="0"/>
          <w:cols w:num="2" w:space="708"/>
          <w:titlePg/>
          <w:docGrid w:linePitch="360"/>
        </w:sectPr>
      </w:pPr>
    </w:p>
    <w:p w14:paraId="0A330F12" w14:textId="16106687" w:rsidR="005C3824" w:rsidRPr="006C1277" w:rsidRDefault="005C3824" w:rsidP="00DB0CB4">
      <w:pPr>
        <w:jc w:val="left"/>
      </w:pPr>
    </w:p>
    <w:p w14:paraId="3E93805B" w14:textId="6AC23B45" w:rsidR="0046403B" w:rsidRPr="00B42FB4" w:rsidRDefault="0046403B" w:rsidP="00DB0CB4">
      <w:pPr>
        <w:jc w:val="left"/>
        <w:rPr>
          <w:b/>
        </w:rPr>
      </w:pPr>
      <w:bookmarkStart w:id="72" w:name="_Toc522305750"/>
      <w:r w:rsidRPr="00B42FB4">
        <w:rPr>
          <w:b/>
        </w:rPr>
        <w:lastRenderedPageBreak/>
        <w:t>Administrator Console</w:t>
      </w:r>
      <w:bookmarkEnd w:id="72"/>
    </w:p>
    <w:p w14:paraId="394B19BF" w14:textId="658FFE56" w:rsidR="005B6D21" w:rsidRPr="006C1277" w:rsidRDefault="0046403B" w:rsidP="00F211D1">
      <w:pPr>
        <w:spacing w:line="276" w:lineRule="auto"/>
        <w:jc w:val="left"/>
      </w:pPr>
      <w:r w:rsidRPr="006C1277">
        <w:t>This may only be accessed using a computer. It will be used to manage some items, Advertisements and Discounts and Promotions. Each management screen will display a List. Since all will be the same format I will use the Items Management as an example.</w:t>
      </w:r>
    </w:p>
    <w:p w14:paraId="5B151F3B" w14:textId="4FAFF702" w:rsidR="0046403B" w:rsidRPr="006C1277" w:rsidRDefault="007167BB" w:rsidP="00DB0CB4">
      <w:pPr>
        <w:jc w:val="left"/>
      </w:pPr>
      <w:r w:rsidRPr="006C1277">
        <w:drawing>
          <wp:inline distT="0" distB="0" distL="0" distR="0" wp14:anchorId="4B219B72" wp14:editId="4467E402">
            <wp:extent cx="3255802" cy="28956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170" cy="2899485"/>
                    </a:xfrm>
                    <a:prstGeom prst="rect">
                      <a:avLst/>
                    </a:prstGeom>
                    <a:noFill/>
                    <a:ln>
                      <a:noFill/>
                    </a:ln>
                  </pic:spPr>
                </pic:pic>
              </a:graphicData>
            </a:graphic>
          </wp:inline>
        </w:drawing>
      </w:r>
    </w:p>
    <w:p w14:paraId="3D5459F9" w14:textId="77777777" w:rsidR="00C15720" w:rsidRPr="00B42FB4" w:rsidRDefault="00C15720" w:rsidP="00DB0CB4">
      <w:pPr>
        <w:jc w:val="left"/>
        <w:rPr>
          <w:b/>
        </w:rPr>
        <w:sectPr w:rsidR="00C15720" w:rsidRPr="00B42FB4" w:rsidSect="008C2D87">
          <w:type w:val="continuous"/>
          <w:pgSz w:w="12240" w:h="15840" w:code="1"/>
          <w:pgMar w:top="1440" w:right="1440" w:bottom="1440" w:left="2155" w:header="709" w:footer="709" w:gutter="0"/>
          <w:cols w:space="708"/>
          <w:titlePg/>
          <w:docGrid w:linePitch="360"/>
        </w:sectPr>
      </w:pPr>
      <w:bookmarkStart w:id="73" w:name="_Toc522305751"/>
    </w:p>
    <w:p w14:paraId="1F09EFDE" w14:textId="1F1680B5" w:rsidR="005B6D21" w:rsidRPr="00B42FB4" w:rsidRDefault="005B6D21" w:rsidP="00F211D1">
      <w:pPr>
        <w:jc w:val="left"/>
        <w:rPr>
          <w:b/>
        </w:rPr>
      </w:pPr>
      <w:r w:rsidRPr="00B42FB4">
        <w:rPr>
          <w:b/>
        </w:rPr>
        <w:t>Item Management List</w:t>
      </w:r>
      <w:bookmarkEnd w:id="73"/>
    </w:p>
    <w:p w14:paraId="5B43E31A" w14:textId="5D368BEC" w:rsidR="005B6D21" w:rsidRPr="006C1277" w:rsidRDefault="005B6D21" w:rsidP="00F211D1">
      <w:pPr>
        <w:spacing w:line="276" w:lineRule="auto"/>
        <w:jc w:val="left"/>
      </w:pPr>
      <w:r w:rsidRPr="006C1277">
        <w:t>This will display a list of all items with various options. Here the administrator can Add, Edit or Remove items.</w:t>
      </w:r>
    </w:p>
    <w:p w14:paraId="0C1D8AFF" w14:textId="016C864D" w:rsidR="007167BB" w:rsidRPr="006C1277" w:rsidRDefault="007167BB" w:rsidP="00DB0CB4">
      <w:pPr>
        <w:jc w:val="left"/>
      </w:pPr>
      <w:r w:rsidRPr="006C1277">
        <w:drawing>
          <wp:inline distT="0" distB="0" distL="0" distR="0" wp14:anchorId="54A8C1EA" wp14:editId="3C39688C">
            <wp:extent cx="5477510" cy="278638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03C6F5AC" w14:textId="77777777" w:rsidR="00F211D1" w:rsidRDefault="00F211D1" w:rsidP="00DB0CB4">
      <w:pPr>
        <w:jc w:val="left"/>
        <w:rPr>
          <w:b/>
        </w:rPr>
      </w:pPr>
      <w:bookmarkStart w:id="74" w:name="_Toc522305752"/>
    </w:p>
    <w:p w14:paraId="566C32E9" w14:textId="09FB2BAB" w:rsidR="005B6D21" w:rsidRPr="00B42FB4" w:rsidRDefault="00961E68" w:rsidP="00DB0CB4">
      <w:pPr>
        <w:jc w:val="left"/>
        <w:rPr>
          <w:b/>
        </w:rPr>
      </w:pPr>
      <w:r w:rsidRPr="00B42FB4">
        <w:rPr>
          <w:b/>
        </w:rPr>
        <w:lastRenderedPageBreak/>
        <w:t>Add an Item</w:t>
      </w:r>
      <w:bookmarkEnd w:id="74"/>
    </w:p>
    <w:p w14:paraId="5090C731" w14:textId="3E4FF509" w:rsidR="005B6D21" w:rsidRPr="006C1277" w:rsidRDefault="005B6D21" w:rsidP="00DB0CB4">
      <w:pPr>
        <w:jc w:val="left"/>
      </w:pPr>
      <w:r w:rsidRPr="006C1277">
        <w:t>If the administrator clicks on the plus on the previous screen they will then be given an input to add a new item. Clicking save will save it to the database.</w:t>
      </w:r>
    </w:p>
    <w:p w14:paraId="2650A33E" w14:textId="2471F34E" w:rsidR="005B6D21" w:rsidRPr="006C1277" w:rsidRDefault="005B6D21" w:rsidP="00DB0CB4">
      <w:pPr>
        <w:jc w:val="left"/>
      </w:pPr>
      <w:r w:rsidRPr="006C1277">
        <w:drawing>
          <wp:inline distT="0" distB="0" distL="0" distR="0" wp14:anchorId="428FBE98" wp14:editId="1F8F9D18">
            <wp:extent cx="5477510" cy="278638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112793C6" w14:textId="24DE1422" w:rsidR="005B6D21" w:rsidRPr="00B42FB4" w:rsidRDefault="00C34D43" w:rsidP="00DB0CB4">
      <w:pPr>
        <w:jc w:val="left"/>
        <w:rPr>
          <w:b/>
        </w:rPr>
      </w:pPr>
      <w:bookmarkStart w:id="75" w:name="_Toc522305753"/>
      <w:r w:rsidRPr="00B42FB4">
        <w:rPr>
          <w:b/>
        </w:rPr>
        <w:t>Edit an Item</w:t>
      </w:r>
      <w:bookmarkEnd w:id="75"/>
    </w:p>
    <w:p w14:paraId="365CCF2C" w14:textId="78891679" w:rsidR="005B6D21" w:rsidRPr="006C1277" w:rsidRDefault="00C34D43" w:rsidP="00DB0CB4">
      <w:pPr>
        <w:jc w:val="left"/>
      </w:pPr>
      <w:r w:rsidRPr="006C1277">
        <w:t>If the administrator checks the checkbox in the first column. Then the administrator clicks on the pencil icon</w:t>
      </w:r>
      <w:r w:rsidR="00147ACD" w:rsidRPr="006C1277">
        <w:t xml:space="preserve"> in the list view</w:t>
      </w:r>
      <w:r w:rsidRPr="006C1277">
        <w:t xml:space="preserve">, they can edit a selected item. </w:t>
      </w:r>
      <w:r w:rsidR="00147ACD" w:rsidRPr="006C1277">
        <w:t xml:space="preserve">They will then see this screen. </w:t>
      </w:r>
      <w:r w:rsidRPr="006C1277">
        <w:t>They will be able to edit multiple items.</w:t>
      </w:r>
    </w:p>
    <w:p w14:paraId="1BE06AD3" w14:textId="04B9CCF7" w:rsidR="00C34D43" w:rsidRPr="006C1277" w:rsidRDefault="00C34D43" w:rsidP="00DB0CB4">
      <w:pPr>
        <w:jc w:val="left"/>
      </w:pPr>
      <w:r w:rsidRPr="006C1277">
        <w:drawing>
          <wp:inline distT="0" distB="0" distL="0" distR="0" wp14:anchorId="7150CD86" wp14:editId="2A4A7010">
            <wp:extent cx="5477510" cy="27863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70339B2" w14:textId="66F8C737" w:rsidR="00C34D43" w:rsidRPr="006C1277" w:rsidRDefault="00C34D43" w:rsidP="00DB0CB4">
      <w:pPr>
        <w:jc w:val="left"/>
      </w:pPr>
    </w:p>
    <w:p w14:paraId="14A953FC" w14:textId="1627B0E9" w:rsidR="00C34D43" w:rsidRPr="00B42FB4" w:rsidRDefault="00C34D43" w:rsidP="00DB0CB4">
      <w:pPr>
        <w:jc w:val="left"/>
        <w:rPr>
          <w:b/>
        </w:rPr>
      </w:pPr>
      <w:bookmarkStart w:id="76" w:name="_Toc522305754"/>
      <w:r w:rsidRPr="00B42FB4">
        <w:rPr>
          <w:b/>
        </w:rPr>
        <w:lastRenderedPageBreak/>
        <w:t>Remove an Item</w:t>
      </w:r>
      <w:bookmarkEnd w:id="76"/>
    </w:p>
    <w:p w14:paraId="61C6F64B" w14:textId="703FC8E3" w:rsidR="0065142F" w:rsidRPr="006C1277" w:rsidRDefault="00147ACD" w:rsidP="00DB0CB4">
      <w:pPr>
        <w:jc w:val="left"/>
      </w:pPr>
      <w:r w:rsidRPr="006C1277">
        <w:t>If the administrator checks the checkbox in the first column. Then the administrator clicks on the bin icon on the list view, they can then delete an item once removed and they press save it will be deleted from the database.</w:t>
      </w:r>
      <w:r w:rsidR="003074DE" w:rsidRPr="006C1277">
        <w:t xml:space="preserve"> </w:t>
      </w:r>
      <w:r w:rsidRPr="006C1277">
        <w:t>But if they edit the item and uncheck displayed it will be removed from the users view but remain in the database.</w:t>
      </w:r>
    </w:p>
    <w:p w14:paraId="48EAE587" w14:textId="2C6D3BC1" w:rsidR="00147ACD" w:rsidRPr="006C1277" w:rsidRDefault="00147ACD" w:rsidP="00DB0CB4">
      <w:pPr>
        <w:jc w:val="left"/>
      </w:pPr>
      <w:r w:rsidRPr="006C1277">
        <w:drawing>
          <wp:inline distT="0" distB="0" distL="0" distR="0" wp14:anchorId="5DAA5314" wp14:editId="69A9A6B4">
            <wp:extent cx="5477510" cy="278638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9DC17D1" w14:textId="77777777" w:rsidR="007F2F13" w:rsidRDefault="007F2F13" w:rsidP="00DB0CB4">
      <w:pPr>
        <w:jc w:val="left"/>
        <w:rPr>
          <w:b/>
        </w:rPr>
      </w:pPr>
      <w:bookmarkStart w:id="77" w:name="_Toc522305755"/>
    </w:p>
    <w:p w14:paraId="1D38752E" w14:textId="77777777" w:rsidR="007F2F13" w:rsidRDefault="007F2F13" w:rsidP="00DB0CB4">
      <w:pPr>
        <w:jc w:val="left"/>
        <w:rPr>
          <w:b/>
        </w:rPr>
      </w:pPr>
    </w:p>
    <w:p w14:paraId="44127CA3" w14:textId="77777777" w:rsidR="007F2F13" w:rsidRDefault="007F2F13" w:rsidP="00DB0CB4">
      <w:pPr>
        <w:jc w:val="left"/>
        <w:rPr>
          <w:b/>
        </w:rPr>
      </w:pPr>
    </w:p>
    <w:p w14:paraId="1AC04272" w14:textId="77777777" w:rsidR="007F2F13" w:rsidRDefault="007F2F13" w:rsidP="00DB0CB4">
      <w:pPr>
        <w:jc w:val="left"/>
        <w:rPr>
          <w:b/>
        </w:rPr>
      </w:pPr>
    </w:p>
    <w:p w14:paraId="0F7B60B8" w14:textId="77777777" w:rsidR="007F2F13" w:rsidRDefault="007F2F13" w:rsidP="00DB0CB4">
      <w:pPr>
        <w:jc w:val="left"/>
        <w:rPr>
          <w:b/>
        </w:rPr>
      </w:pPr>
    </w:p>
    <w:p w14:paraId="53976A09" w14:textId="77777777" w:rsidR="007F2F13" w:rsidRDefault="007F2F13" w:rsidP="00DB0CB4">
      <w:pPr>
        <w:jc w:val="left"/>
        <w:rPr>
          <w:b/>
        </w:rPr>
      </w:pPr>
    </w:p>
    <w:p w14:paraId="0B462C7A" w14:textId="77777777" w:rsidR="007F2F13" w:rsidRDefault="007F2F13" w:rsidP="00DB0CB4">
      <w:pPr>
        <w:jc w:val="left"/>
        <w:rPr>
          <w:b/>
        </w:rPr>
      </w:pPr>
    </w:p>
    <w:p w14:paraId="0D26090F" w14:textId="77777777" w:rsidR="007F2F13" w:rsidRDefault="007F2F13" w:rsidP="00DB0CB4">
      <w:pPr>
        <w:jc w:val="left"/>
        <w:rPr>
          <w:b/>
        </w:rPr>
      </w:pPr>
    </w:p>
    <w:p w14:paraId="45B614A6" w14:textId="77777777" w:rsidR="007F2F13" w:rsidRDefault="007F2F13" w:rsidP="00DB0CB4">
      <w:pPr>
        <w:jc w:val="left"/>
        <w:rPr>
          <w:b/>
        </w:rPr>
      </w:pPr>
    </w:p>
    <w:p w14:paraId="27531526" w14:textId="77777777" w:rsidR="007F2F13" w:rsidRDefault="007F2F13" w:rsidP="00DB0CB4">
      <w:pPr>
        <w:jc w:val="left"/>
        <w:rPr>
          <w:b/>
        </w:rPr>
      </w:pPr>
    </w:p>
    <w:p w14:paraId="0FBFAFF7" w14:textId="77777777" w:rsidR="007F2F13" w:rsidRDefault="007F2F13" w:rsidP="00DB0CB4">
      <w:pPr>
        <w:jc w:val="left"/>
        <w:rPr>
          <w:b/>
        </w:rPr>
      </w:pPr>
    </w:p>
    <w:p w14:paraId="067B0766" w14:textId="395F1544" w:rsidR="00737252" w:rsidRPr="007F2F13" w:rsidRDefault="00F077BB" w:rsidP="00D24BE2">
      <w:pPr>
        <w:pStyle w:val="Heading2"/>
      </w:pPr>
      <w:bookmarkStart w:id="78" w:name="_Toc522377695"/>
      <w:r w:rsidRPr="007F2F13">
        <w:lastRenderedPageBreak/>
        <w:t>Implementation</w:t>
      </w:r>
      <w:r w:rsidR="00737252" w:rsidRPr="007F2F13">
        <w:t xml:space="preserve"> of the Prototype</w:t>
      </w:r>
      <w:bookmarkEnd w:id="77"/>
      <w:bookmarkEnd w:id="78"/>
    </w:p>
    <w:p w14:paraId="40468E1F" w14:textId="283370E0" w:rsidR="00737252" w:rsidRPr="006C1277" w:rsidRDefault="00716CB5" w:rsidP="00DB0CB4">
      <w:pPr>
        <w:jc w:val="left"/>
      </w:pPr>
      <w:r w:rsidRPr="006C1277">
        <w:t>For the prototype I focused on implementing features and the design then de</w:t>
      </w:r>
      <w:r w:rsidR="00C63B69" w:rsidRPr="006C1277">
        <w:t>bu</w:t>
      </w:r>
      <w:r w:rsidRPr="006C1277">
        <w:t xml:space="preserve">gging as I went along. I focused on trying to get features fully working rather than implementing </w:t>
      </w:r>
      <w:r w:rsidR="00C63B69" w:rsidRPr="006C1277">
        <w:t>everything,</w:t>
      </w:r>
      <w:r w:rsidRPr="006C1277">
        <w:t xml:space="preserve"> so I built only the user vie of the application. On top of this I also had setbacks and </w:t>
      </w:r>
      <w:r w:rsidR="00C63B69" w:rsidRPr="006C1277">
        <w:t>complications,</w:t>
      </w:r>
      <w:r w:rsidRPr="006C1277">
        <w:t xml:space="preserve"> so it is far from perfect, but it is functioning in a minimal capacity. </w:t>
      </w:r>
      <w:r w:rsidR="00737252" w:rsidRPr="006C1277">
        <w:t xml:space="preserve"> </w:t>
      </w:r>
    </w:p>
    <w:p w14:paraId="2FD502E9" w14:textId="5688FE9E" w:rsidR="001965AA" w:rsidRPr="006C1277" w:rsidRDefault="00D24BE2" w:rsidP="00D24BE2">
      <w:pPr>
        <w:pStyle w:val="Heading3"/>
      </w:pPr>
      <w:bookmarkStart w:id="79" w:name="_Toc522305756"/>
      <w:bookmarkStart w:id="80" w:name="_Toc522377696"/>
      <w:r>
        <w:t xml:space="preserve">Prototype </w:t>
      </w:r>
      <w:r w:rsidR="001965AA" w:rsidRPr="006C1277">
        <w:t>Code</w:t>
      </w:r>
      <w:bookmarkEnd w:id="79"/>
      <w:bookmarkEnd w:id="80"/>
    </w:p>
    <w:p w14:paraId="4D15D053" w14:textId="3EC73C53" w:rsidR="00381D3A" w:rsidRPr="00D24BE2" w:rsidRDefault="00381D3A" w:rsidP="00DB0CB4">
      <w:pPr>
        <w:jc w:val="left"/>
        <w:rPr>
          <w:b/>
        </w:rPr>
      </w:pPr>
      <w:r w:rsidRPr="00D24BE2">
        <w:rPr>
          <w:b/>
        </w:rPr>
        <w:t>Bootstrap</w:t>
      </w:r>
    </w:p>
    <w:p w14:paraId="5AD2B8DB" w14:textId="77777777" w:rsidR="00381D3A" w:rsidRPr="006C1277" w:rsidRDefault="00381D3A" w:rsidP="00DB0CB4">
      <w:pPr>
        <w:jc w:val="left"/>
      </w:pPr>
      <w:r w:rsidRPr="006C1277">
        <w:drawing>
          <wp:inline distT="0" distB="0" distL="0" distR="0" wp14:anchorId="64BC38D4" wp14:editId="42885D12">
            <wp:extent cx="5489575" cy="2045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tstrapStylesheetsRefLinks.png"/>
                    <pic:cNvPicPr/>
                  </pic:nvPicPr>
                  <pic:blipFill>
                    <a:blip r:embed="rId30">
                      <a:extLst>
                        <a:ext uri="{28A0092B-C50C-407E-A947-70E740481C1C}">
                          <a14:useLocalDpi xmlns:a14="http://schemas.microsoft.com/office/drawing/2010/main" val="0"/>
                        </a:ext>
                      </a:extLst>
                    </a:blip>
                    <a:stretch>
                      <a:fillRect/>
                    </a:stretch>
                  </pic:blipFill>
                  <pic:spPr>
                    <a:xfrm>
                      <a:off x="0" y="0"/>
                      <a:ext cx="5489575" cy="2045335"/>
                    </a:xfrm>
                    <a:prstGeom prst="rect">
                      <a:avLst/>
                    </a:prstGeom>
                  </pic:spPr>
                </pic:pic>
              </a:graphicData>
            </a:graphic>
          </wp:inline>
        </w:drawing>
      </w:r>
    </w:p>
    <w:p w14:paraId="6EE08960" w14:textId="07A1DC7E" w:rsidR="00381D3A" w:rsidRPr="006C1277" w:rsidRDefault="004E59E3" w:rsidP="00DB0CB4">
      <w:pPr>
        <w:jc w:val="left"/>
      </w:pPr>
      <w:r w:rsidRPr="006C1277">
        <w:t xml:space="preserve">Above </w:t>
      </w:r>
      <w:r w:rsidR="00381D3A" w:rsidRPr="006C1277">
        <w:t>I link the bootstrap.min.css</w:t>
      </w:r>
      <w:r w:rsidR="00D61C1D" w:rsidRPr="006C1277">
        <w:t xml:space="preserve"> in to the file for use.</w:t>
      </w:r>
      <w:r w:rsidR="002B4054" w:rsidRPr="006C1277">
        <w:t xml:space="preserve"> The min file is a file where all the </w:t>
      </w:r>
      <w:r w:rsidR="00580AE8" w:rsidRPr="006C1277">
        <w:t>whitespaces</w:t>
      </w:r>
      <w:r w:rsidR="002B4054" w:rsidRPr="006C1277">
        <w:t xml:space="preserve"> </w:t>
      </w:r>
      <w:r w:rsidR="00160117" w:rsidRPr="006C1277">
        <w:t>are</w:t>
      </w:r>
      <w:r w:rsidR="002B4054" w:rsidRPr="006C1277">
        <w:t xml:space="preserve"> removed to make the </w:t>
      </w:r>
      <w:r w:rsidR="00ED0EEC" w:rsidRPr="006C1277">
        <w:t>file size smaller and faster.</w:t>
      </w:r>
    </w:p>
    <w:p w14:paraId="6A04C8DE" w14:textId="3563B317" w:rsidR="00381D3A" w:rsidRPr="006C1277" w:rsidRDefault="00381D3A" w:rsidP="00DB0CB4">
      <w:pPr>
        <w:jc w:val="left"/>
      </w:pPr>
      <w:r w:rsidRPr="006C1277">
        <w:drawing>
          <wp:inline distT="0" distB="0" distL="0" distR="0" wp14:anchorId="4CDA41A9" wp14:editId="6C15D519">
            <wp:extent cx="4782217"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tomCSS.png"/>
                    <pic:cNvPicPr/>
                  </pic:nvPicPr>
                  <pic:blipFill>
                    <a:blip r:embed="rId31">
                      <a:extLst>
                        <a:ext uri="{28A0092B-C50C-407E-A947-70E740481C1C}">
                          <a14:useLocalDpi xmlns:a14="http://schemas.microsoft.com/office/drawing/2010/main" val="0"/>
                        </a:ext>
                      </a:extLst>
                    </a:blip>
                    <a:stretch>
                      <a:fillRect/>
                    </a:stretch>
                  </pic:blipFill>
                  <pic:spPr>
                    <a:xfrm>
                      <a:off x="0" y="0"/>
                      <a:ext cx="4782217" cy="819264"/>
                    </a:xfrm>
                    <a:prstGeom prst="rect">
                      <a:avLst/>
                    </a:prstGeom>
                  </pic:spPr>
                </pic:pic>
              </a:graphicData>
            </a:graphic>
          </wp:inline>
        </w:drawing>
      </w:r>
    </w:p>
    <w:p w14:paraId="56B99626" w14:textId="21D24BB6" w:rsidR="00381D3A" w:rsidRPr="006C1277" w:rsidRDefault="003B7E70" w:rsidP="00DB0CB4">
      <w:pPr>
        <w:jc w:val="left"/>
      </w:pPr>
      <w:r w:rsidRPr="006C1277">
        <w:t xml:space="preserve">Above </w:t>
      </w:r>
      <w:r w:rsidR="00381D3A" w:rsidRPr="006C1277">
        <w:t xml:space="preserve">I import </w:t>
      </w:r>
      <w:r w:rsidR="007C1662" w:rsidRPr="006C1277">
        <w:t xml:space="preserve">a font </w:t>
      </w:r>
      <w:r w:rsidR="00EC7BBC" w:rsidRPr="006C1277">
        <w:t>for</w:t>
      </w:r>
      <w:r w:rsidR="007C1662" w:rsidRPr="006C1277">
        <w:t xml:space="preserve"> use</w:t>
      </w:r>
      <w:r w:rsidR="00E02D78" w:rsidRPr="006C1277">
        <w:t xml:space="preserve"> within the </w:t>
      </w:r>
      <w:r w:rsidR="00CE01DE" w:rsidRPr="006C1277">
        <w:t>CSS</w:t>
      </w:r>
      <w:r w:rsidR="00E02D78" w:rsidRPr="006C1277">
        <w:t xml:space="preserve"> file</w:t>
      </w:r>
      <w:r w:rsidR="00EC1192">
        <w:t>, which is then used to display on the index file</w:t>
      </w:r>
      <w:r w:rsidR="00C05BA5">
        <w:t>.</w:t>
      </w:r>
    </w:p>
    <w:p w14:paraId="5B9E76DC" w14:textId="77BB8B79" w:rsidR="00381D3A" w:rsidRPr="006C1277" w:rsidRDefault="00381D3A" w:rsidP="00DB0CB4">
      <w:pPr>
        <w:jc w:val="left"/>
      </w:pPr>
      <w:r w:rsidRPr="006C1277">
        <w:lastRenderedPageBreak/>
        <w:drawing>
          <wp:inline distT="0" distB="0" distL="0" distR="0" wp14:anchorId="37CAB071" wp14:editId="0A99A38B">
            <wp:extent cx="5489575" cy="2931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avBarCode.png"/>
                    <pic:cNvPicPr/>
                  </pic:nvPicPr>
                  <pic:blipFill>
                    <a:blip r:embed="rId32">
                      <a:extLst>
                        <a:ext uri="{28A0092B-C50C-407E-A947-70E740481C1C}">
                          <a14:useLocalDpi xmlns:a14="http://schemas.microsoft.com/office/drawing/2010/main" val="0"/>
                        </a:ext>
                      </a:extLst>
                    </a:blip>
                    <a:stretch>
                      <a:fillRect/>
                    </a:stretch>
                  </pic:blipFill>
                  <pic:spPr>
                    <a:xfrm>
                      <a:off x="0" y="0"/>
                      <a:ext cx="5489575" cy="2931795"/>
                    </a:xfrm>
                    <a:prstGeom prst="rect">
                      <a:avLst/>
                    </a:prstGeom>
                  </pic:spPr>
                </pic:pic>
              </a:graphicData>
            </a:graphic>
          </wp:inline>
        </w:drawing>
      </w:r>
    </w:p>
    <w:p w14:paraId="52B88DA0" w14:textId="4C006E21" w:rsidR="004633E6" w:rsidRPr="006C1277" w:rsidRDefault="002B393B" w:rsidP="00DB0CB4">
      <w:pPr>
        <w:jc w:val="left"/>
      </w:pPr>
      <w:r w:rsidRPr="006C1277">
        <w:t>Above I have implemented the Navigation bar to transform</w:t>
      </w:r>
      <w:r w:rsidR="004B6BBC" w:rsidRPr="006C1277">
        <w:t xml:space="preserve"> in to a hidden menu, when</w:t>
      </w:r>
      <w:r w:rsidRPr="006C1277">
        <w:t xml:space="preserve"> in mobile view</w:t>
      </w:r>
      <w:r w:rsidR="004B6BBC" w:rsidRPr="006C1277">
        <w:t>. It will</w:t>
      </w:r>
      <w:r w:rsidR="008543C2" w:rsidRPr="006C1277">
        <w:t>, when clicked expand</w:t>
      </w:r>
      <w:r w:rsidR="007F6929" w:rsidRPr="006C1277">
        <w:t xml:space="preserve"> displaying the options.</w:t>
      </w:r>
    </w:p>
    <w:p w14:paraId="5382A14F" w14:textId="032EDC9A" w:rsidR="004633E6" w:rsidRPr="00EC1192" w:rsidRDefault="004633E6" w:rsidP="00DB0CB4">
      <w:pPr>
        <w:jc w:val="left"/>
        <w:rPr>
          <w:b/>
        </w:rPr>
      </w:pPr>
      <w:r w:rsidRPr="00EC1192">
        <w:rPr>
          <w:b/>
        </w:rPr>
        <w:t>Database SQL</w:t>
      </w:r>
    </w:p>
    <w:p w14:paraId="523CCA6C" w14:textId="3C5D9BED" w:rsidR="002A3AED" w:rsidRPr="006C1277" w:rsidRDefault="002A3AED" w:rsidP="00DB0CB4">
      <w:pPr>
        <w:jc w:val="left"/>
      </w:pPr>
      <w:r w:rsidRPr="006C1277">
        <w:drawing>
          <wp:inline distT="0" distB="0" distL="0" distR="0" wp14:anchorId="61E8CFAC" wp14:editId="5C79812E">
            <wp:extent cx="4002405" cy="1397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2405" cy="1397635"/>
                    </a:xfrm>
                    <a:prstGeom prst="rect">
                      <a:avLst/>
                    </a:prstGeom>
                    <a:noFill/>
                    <a:ln>
                      <a:noFill/>
                    </a:ln>
                  </pic:spPr>
                </pic:pic>
              </a:graphicData>
            </a:graphic>
          </wp:inline>
        </w:drawing>
      </w:r>
    </w:p>
    <w:p w14:paraId="37D1C182" w14:textId="3EE9084E" w:rsidR="004633E6" w:rsidRDefault="002A3AED" w:rsidP="00DB0CB4">
      <w:pPr>
        <w:jc w:val="left"/>
      </w:pPr>
      <w:r w:rsidRPr="006C1277">
        <w:t>This is the SQL Script I used to create the database. I did this using the XAMPP Localhost Webserver and the built in myphpadmin tool.</w:t>
      </w:r>
      <w:r w:rsidR="00356D33" w:rsidRPr="006C1277">
        <w:t xml:space="preserve"> For the prototype I created a database called company with a table called login. The login table had fields for an</w:t>
      </w:r>
      <w:r w:rsidR="000B0AB9" w:rsidRPr="006C1277">
        <w:t>:</w:t>
      </w:r>
      <w:r w:rsidR="00925005" w:rsidRPr="006C1277">
        <w:t xml:space="preserve"> </w:t>
      </w:r>
      <w:r w:rsidR="00356D33" w:rsidRPr="006C1277">
        <w:t>ID, Username and Password. As I didn’t have time to incorporate the password hashing the password is stored in plain text</w:t>
      </w:r>
      <w:r w:rsidR="00A87367" w:rsidRPr="006C1277">
        <w:t>.</w:t>
      </w:r>
    </w:p>
    <w:p w14:paraId="0CF06D3C" w14:textId="1A7F4DD9" w:rsidR="00BE544B" w:rsidRDefault="00BE544B" w:rsidP="00DB0CB4">
      <w:pPr>
        <w:jc w:val="left"/>
      </w:pPr>
    </w:p>
    <w:p w14:paraId="20DA476A" w14:textId="70F26F38" w:rsidR="00C80CBF" w:rsidRDefault="00C80CBF" w:rsidP="00DB0CB4">
      <w:pPr>
        <w:jc w:val="left"/>
      </w:pPr>
    </w:p>
    <w:p w14:paraId="1FA19CA6" w14:textId="160355F6" w:rsidR="00C80CBF" w:rsidRDefault="00C80CBF" w:rsidP="00DB0CB4">
      <w:pPr>
        <w:jc w:val="left"/>
      </w:pPr>
    </w:p>
    <w:p w14:paraId="1905870D" w14:textId="77777777" w:rsidR="00C80CBF" w:rsidRPr="006C1277" w:rsidRDefault="00C80CBF" w:rsidP="00DB0CB4">
      <w:pPr>
        <w:jc w:val="left"/>
      </w:pPr>
    </w:p>
    <w:p w14:paraId="721B5AA5" w14:textId="2F14F20F" w:rsidR="00381D3A" w:rsidRPr="00BE544B" w:rsidRDefault="00E27BFD" w:rsidP="00DB0CB4">
      <w:pPr>
        <w:jc w:val="left"/>
        <w:rPr>
          <w:b/>
        </w:rPr>
      </w:pPr>
      <w:r w:rsidRPr="00BE544B">
        <w:rPr>
          <w:b/>
        </w:rPr>
        <w:lastRenderedPageBreak/>
        <w:t>PHP</w:t>
      </w:r>
    </w:p>
    <w:p w14:paraId="5196E2EB" w14:textId="0EEA339A" w:rsidR="00FD759F" w:rsidRPr="006C1277" w:rsidRDefault="00FD759F" w:rsidP="00DB0CB4">
      <w:pPr>
        <w:jc w:val="left"/>
      </w:pPr>
      <w:r w:rsidRPr="006C1277">
        <w:drawing>
          <wp:inline distT="0" distB="0" distL="0" distR="0" wp14:anchorId="49CA5DA2" wp14:editId="291690C7">
            <wp:extent cx="5489575"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ssionPHP.png"/>
                    <pic:cNvPicPr/>
                  </pic:nvPicPr>
                  <pic:blipFill>
                    <a:blip r:embed="rId34">
                      <a:extLst>
                        <a:ext uri="{28A0092B-C50C-407E-A947-70E740481C1C}">
                          <a14:useLocalDpi xmlns:a14="http://schemas.microsoft.com/office/drawing/2010/main" val="0"/>
                        </a:ext>
                      </a:extLst>
                    </a:blip>
                    <a:stretch>
                      <a:fillRect/>
                    </a:stretch>
                  </pic:blipFill>
                  <pic:spPr>
                    <a:xfrm>
                      <a:off x="0" y="0"/>
                      <a:ext cx="5489575" cy="3359785"/>
                    </a:xfrm>
                    <a:prstGeom prst="rect">
                      <a:avLst/>
                    </a:prstGeom>
                  </pic:spPr>
                </pic:pic>
              </a:graphicData>
            </a:graphic>
          </wp:inline>
        </w:drawing>
      </w:r>
    </w:p>
    <w:p w14:paraId="32371336" w14:textId="3525CB84" w:rsidR="00FD759F" w:rsidRPr="006C1277" w:rsidRDefault="00FD759F" w:rsidP="00DB0CB4">
      <w:pPr>
        <w:jc w:val="left"/>
      </w:pPr>
      <w:r w:rsidRPr="006C1277">
        <w:t xml:space="preserve">Above is the session.php file. This file is used to create a connection between the application and the database </w:t>
      </w:r>
      <w:r w:rsidR="008F6A66" w:rsidRPr="006C1277">
        <w:t>and</w:t>
      </w:r>
      <w:r w:rsidRPr="006C1277">
        <w:t xml:space="preserve"> to create a user session, that is stored in cache. It also has the SQL query to check the database for the user</w:t>
      </w:r>
      <w:r w:rsidR="00967E2B" w:rsidRPr="006C1277">
        <w:t xml:space="preserve">, </w:t>
      </w:r>
      <w:r w:rsidRPr="006C1277">
        <w:t>so they can login to the application.</w:t>
      </w:r>
      <w:r w:rsidR="00DD1EAF" w:rsidRPr="006C1277">
        <w:t xml:space="preserve"> Once this is complete the connection to the database is closed.</w:t>
      </w:r>
      <w:r w:rsidR="007E0D11" w:rsidRPr="006C1277">
        <w:t xml:space="preserve"> In the file there are some commented out statements </w:t>
      </w:r>
      <w:r w:rsidR="00F3540F" w:rsidRPr="006C1277">
        <w:t xml:space="preserve">I used while testing to ensure the session data was being stored and the connection was </w:t>
      </w:r>
      <w:r w:rsidR="00A31358" w:rsidRPr="006C1277">
        <w:t>working.</w:t>
      </w:r>
    </w:p>
    <w:p w14:paraId="05FD4778" w14:textId="01E0E88D" w:rsidR="00A20E0A" w:rsidRPr="006C1277" w:rsidRDefault="00163D43" w:rsidP="00DB0CB4">
      <w:pPr>
        <w:jc w:val="left"/>
      </w:pPr>
      <w:r w:rsidRPr="006C1277">
        <w:lastRenderedPageBreak/>
        <w:drawing>
          <wp:inline distT="0" distB="0" distL="0" distR="0" wp14:anchorId="059D9A30" wp14:editId="1DF2ACEE">
            <wp:extent cx="5486400" cy="40112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11295"/>
                    </a:xfrm>
                    <a:prstGeom prst="rect">
                      <a:avLst/>
                    </a:prstGeom>
                    <a:noFill/>
                    <a:ln>
                      <a:noFill/>
                    </a:ln>
                  </pic:spPr>
                </pic:pic>
              </a:graphicData>
            </a:graphic>
          </wp:inline>
        </w:drawing>
      </w:r>
    </w:p>
    <w:p w14:paraId="2FB89C38" w14:textId="204FDD44" w:rsidR="00A20E0A" w:rsidRPr="006C1277" w:rsidRDefault="00163D43" w:rsidP="00DB0CB4">
      <w:pPr>
        <w:jc w:val="left"/>
      </w:pPr>
      <w:r w:rsidRPr="006C1277">
        <w:t xml:space="preserve">Above is the file that starts the user session. The variables are </w:t>
      </w:r>
      <w:r w:rsidR="00C61845" w:rsidRPr="006C1277">
        <w:t>initialized</w:t>
      </w:r>
      <w:r w:rsidRPr="006C1277">
        <w:t xml:space="preserve"> creating a space for the username and password input after some slight protection against SQL injection using “striplashes” which removes backslashes from the string. And when the submit button is pressed the data is submitted </w:t>
      </w:r>
      <w:r w:rsidR="004A0A4C" w:rsidRPr="006C1277">
        <w:t>and checked against the data in</w:t>
      </w:r>
      <w:r w:rsidRPr="006C1277">
        <w:t xml:space="preserve"> the database</w:t>
      </w:r>
      <w:r w:rsidR="000D228F" w:rsidRPr="006C1277">
        <w:t>.</w:t>
      </w:r>
    </w:p>
    <w:p w14:paraId="546FBC17" w14:textId="50A57139" w:rsidR="000D228F" w:rsidRPr="006C1277" w:rsidRDefault="000D228F" w:rsidP="00DB0CB4">
      <w:pPr>
        <w:jc w:val="left"/>
      </w:pPr>
    </w:p>
    <w:p w14:paraId="75F57B49" w14:textId="658788B8" w:rsidR="001C2D02" w:rsidRPr="006C1277" w:rsidRDefault="001C2D02" w:rsidP="00DB0CB4">
      <w:pPr>
        <w:jc w:val="left"/>
      </w:pPr>
    </w:p>
    <w:p w14:paraId="1B94D596" w14:textId="37D28DB2" w:rsidR="001C2D02" w:rsidRPr="006C1277" w:rsidRDefault="001C2D02" w:rsidP="00DB0CB4">
      <w:pPr>
        <w:jc w:val="left"/>
      </w:pPr>
    </w:p>
    <w:p w14:paraId="33810101" w14:textId="5D72C958" w:rsidR="00A22EF0" w:rsidRPr="006C1277" w:rsidRDefault="00AB4CA9" w:rsidP="00DB0CB4">
      <w:pPr>
        <w:jc w:val="left"/>
      </w:pPr>
      <w:r w:rsidRPr="006C1277">
        <w:lastRenderedPageBreak/>
        <w:drawing>
          <wp:inline distT="0" distB="0" distL="0" distR="0" wp14:anchorId="709C92EC" wp14:editId="3874371B">
            <wp:extent cx="5106670" cy="2441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6670" cy="2441575"/>
                    </a:xfrm>
                    <a:prstGeom prst="rect">
                      <a:avLst/>
                    </a:prstGeom>
                    <a:noFill/>
                    <a:ln>
                      <a:noFill/>
                    </a:ln>
                  </pic:spPr>
                </pic:pic>
              </a:graphicData>
            </a:graphic>
          </wp:inline>
        </w:drawing>
      </w:r>
    </w:p>
    <w:p w14:paraId="3CA5A6B5" w14:textId="29A13A61" w:rsidR="00A20E0A" w:rsidRPr="006C1277" w:rsidRDefault="00CE6C2C" w:rsidP="00DB0CB4">
      <w:pPr>
        <w:jc w:val="left"/>
      </w:pPr>
      <w:r w:rsidRPr="006C1277">
        <w:t>Also,</w:t>
      </w:r>
      <w:r w:rsidR="000126B9" w:rsidRPr="006C1277">
        <w:t xml:space="preserve"> if the user input credentials do not match the data in database, then the above error is displayed to the user.</w:t>
      </w:r>
    </w:p>
    <w:p w14:paraId="361B6E51" w14:textId="1FD0BD61" w:rsidR="00EC724A" w:rsidRPr="006C1277" w:rsidRDefault="00A27C5D" w:rsidP="00DB0CB4">
      <w:pPr>
        <w:jc w:val="left"/>
      </w:pPr>
      <w:r w:rsidRPr="006C1277">
        <w:drawing>
          <wp:inline distT="0" distB="0" distL="0" distR="0" wp14:anchorId="2E3278CE" wp14:editId="6EF5BFDF">
            <wp:extent cx="5840083" cy="23633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1317" cy="2376017"/>
                    </a:xfrm>
                    <a:prstGeom prst="rect">
                      <a:avLst/>
                    </a:prstGeom>
                    <a:noFill/>
                    <a:ln>
                      <a:noFill/>
                    </a:ln>
                  </pic:spPr>
                </pic:pic>
              </a:graphicData>
            </a:graphic>
          </wp:inline>
        </w:drawing>
      </w:r>
    </w:p>
    <w:p w14:paraId="4DCE29E1" w14:textId="323998C1" w:rsidR="00C3636E" w:rsidRPr="006C1277" w:rsidRDefault="00A27C5D" w:rsidP="00DB0CB4">
      <w:pPr>
        <w:jc w:val="left"/>
      </w:pPr>
      <w:r w:rsidRPr="006C1277">
        <w:t xml:space="preserve">Above is the login_index.php file. In the head of the file I include a script </w:t>
      </w:r>
      <w:r w:rsidR="00EB1213" w:rsidRPr="006C1277">
        <w:t>to take</w:t>
      </w:r>
      <w:r w:rsidR="00042313" w:rsidRPr="006C1277">
        <w:t xml:space="preserve"> the username and password the user </w:t>
      </w:r>
      <w:r w:rsidR="00F811B0" w:rsidRPr="006C1277">
        <w:t>input</w:t>
      </w:r>
      <w:r w:rsidR="00042313" w:rsidRPr="006C1277">
        <w:t xml:space="preserve"> and to set them in the</w:t>
      </w:r>
      <w:r w:rsidR="005969CA" w:rsidRPr="006C1277">
        <w:t xml:space="preserve"> session</w:t>
      </w:r>
      <w:r w:rsidR="00C3636E" w:rsidRPr="006C1277">
        <w:t>.php file which runs the script t</w:t>
      </w:r>
      <w:r w:rsidR="001F6D6F" w:rsidRPr="006C1277">
        <w:t>o</w:t>
      </w:r>
      <w:r w:rsidR="00C3636E" w:rsidRPr="006C1277">
        <w:t xml:space="preserve"> </w:t>
      </w:r>
      <w:r w:rsidR="00142848" w:rsidRPr="006C1277">
        <w:t>check the database and login</w:t>
      </w:r>
      <w:r w:rsidR="00C3636E" w:rsidRPr="006C1277">
        <w:t>.</w:t>
      </w:r>
    </w:p>
    <w:p w14:paraId="4CE1F4B2" w14:textId="1708316E" w:rsidR="002B70EC" w:rsidRPr="006C1277" w:rsidRDefault="00C3636E" w:rsidP="00DB0CB4">
      <w:pPr>
        <w:jc w:val="left"/>
      </w:pPr>
      <w:r w:rsidRPr="006C1277">
        <w:t xml:space="preserve">If details are correct user is </w:t>
      </w:r>
      <w:r w:rsidR="005969CA" w:rsidRPr="006C1277">
        <w:t>redirect to the item_selection</w:t>
      </w:r>
      <w:r w:rsidR="00CD140C" w:rsidRPr="006C1277">
        <w:t>.php file</w:t>
      </w:r>
      <w:r w:rsidR="00042313" w:rsidRPr="006C1277">
        <w:t xml:space="preserve"> when they log in</w:t>
      </w:r>
      <w:r w:rsidR="00CD140C" w:rsidRPr="006C1277">
        <w:t>.</w:t>
      </w:r>
      <w:r w:rsidR="00A27C5D" w:rsidRPr="006C1277">
        <w:t xml:space="preserve"> </w:t>
      </w:r>
    </w:p>
    <w:p w14:paraId="0FD59515" w14:textId="5840BB4F" w:rsidR="002B70EC" w:rsidRPr="006C1277" w:rsidRDefault="00EC724A" w:rsidP="00DB0CB4">
      <w:pPr>
        <w:jc w:val="left"/>
      </w:pPr>
      <w:r w:rsidRPr="006C1277">
        <w:lastRenderedPageBreak/>
        <w:drawing>
          <wp:inline distT="0" distB="0" distL="0" distR="0" wp14:anchorId="3364BE43" wp14:editId="2E0A3284">
            <wp:extent cx="5486400" cy="41840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84015"/>
                    </a:xfrm>
                    <a:prstGeom prst="rect">
                      <a:avLst/>
                    </a:prstGeom>
                    <a:noFill/>
                    <a:ln>
                      <a:noFill/>
                    </a:ln>
                  </pic:spPr>
                </pic:pic>
              </a:graphicData>
            </a:graphic>
          </wp:inline>
        </w:drawing>
      </w:r>
    </w:p>
    <w:p w14:paraId="18670988" w14:textId="03989468" w:rsidR="004633E6" w:rsidRPr="006C1277" w:rsidRDefault="00A34B75" w:rsidP="00DB0CB4">
      <w:pPr>
        <w:jc w:val="left"/>
      </w:pPr>
      <w:r w:rsidRPr="006C1277">
        <w:t xml:space="preserve">In the above is the login form. Here the user inputs their username and password and </w:t>
      </w:r>
      <w:r w:rsidR="006E17B8" w:rsidRPr="006C1277">
        <w:t xml:space="preserve">is then </w:t>
      </w:r>
      <w:r w:rsidR="008271A4" w:rsidRPr="006C1277">
        <w:t>checked in the database</w:t>
      </w:r>
      <w:r w:rsidR="00E8601B" w:rsidRPr="006C1277">
        <w:t xml:space="preserve"> through the session </w:t>
      </w:r>
      <w:r w:rsidR="00C505EA" w:rsidRPr="006C1277">
        <w:t>file.</w:t>
      </w:r>
      <w:r w:rsidR="002D30DA" w:rsidRPr="006C1277">
        <w:t xml:space="preserve"> If the details are wrong though the user is shown an error on the screen.</w:t>
      </w:r>
      <w:r w:rsidR="005B577C" w:rsidRPr="006C1277">
        <w:t xml:space="preserve"> This is taken from the default</w:t>
      </w:r>
      <w:r w:rsidR="002F5F02" w:rsidRPr="006C1277">
        <w:t xml:space="preserve"> PHP</w:t>
      </w:r>
      <w:r w:rsidR="005B577C" w:rsidRPr="006C1277">
        <w:t xml:space="preserve"> </w:t>
      </w:r>
      <w:r w:rsidR="001424F9" w:rsidRPr="006C1277">
        <w:t>defined SQLi query error.</w:t>
      </w:r>
    </w:p>
    <w:p w14:paraId="6D833A53" w14:textId="0FFCBBFB" w:rsidR="002B7AB3" w:rsidRPr="006C1277" w:rsidRDefault="002B7AB3" w:rsidP="00DB0CB4">
      <w:pPr>
        <w:jc w:val="left"/>
      </w:pPr>
      <w:r w:rsidRPr="006C1277">
        <w:drawing>
          <wp:inline distT="0" distB="0" distL="0" distR="0" wp14:anchorId="502D7232" wp14:editId="164C80FA">
            <wp:extent cx="5296535" cy="1354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6535" cy="1354455"/>
                    </a:xfrm>
                    <a:prstGeom prst="rect">
                      <a:avLst/>
                    </a:prstGeom>
                    <a:noFill/>
                    <a:ln>
                      <a:noFill/>
                    </a:ln>
                  </pic:spPr>
                </pic:pic>
              </a:graphicData>
            </a:graphic>
          </wp:inline>
        </w:drawing>
      </w:r>
    </w:p>
    <w:p w14:paraId="5AFE4F65" w14:textId="4470DB45" w:rsidR="002B7AB3" w:rsidRPr="006C1277" w:rsidRDefault="002B7AB3" w:rsidP="00DB0CB4">
      <w:pPr>
        <w:jc w:val="left"/>
      </w:pPr>
      <w:r w:rsidRPr="006C1277">
        <w:t>Above is the script run when the logout link is hit.</w:t>
      </w:r>
      <w:r w:rsidR="00B231C4" w:rsidRPr="006C1277">
        <w:t xml:space="preserve">  It destroys the user session and redirects to the index.html page.</w:t>
      </w:r>
    </w:p>
    <w:p w14:paraId="03C14B56" w14:textId="77777777" w:rsidR="00677288" w:rsidRPr="006C1277" w:rsidRDefault="00677288" w:rsidP="00DB0CB4">
      <w:pPr>
        <w:jc w:val="left"/>
      </w:pPr>
      <w:r w:rsidRPr="006C1277">
        <w:lastRenderedPageBreak/>
        <w:drawing>
          <wp:inline distT="0" distB="0" distL="0" distR="0" wp14:anchorId="22773207" wp14:editId="356A53F1">
            <wp:extent cx="5020376" cy="3877216"/>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PHP.png"/>
                    <pic:cNvPicPr/>
                  </pic:nvPicPr>
                  <pic:blipFill>
                    <a:blip r:embed="rId40">
                      <a:extLst>
                        <a:ext uri="{28A0092B-C50C-407E-A947-70E740481C1C}">
                          <a14:useLocalDpi xmlns:a14="http://schemas.microsoft.com/office/drawing/2010/main" val="0"/>
                        </a:ext>
                      </a:extLst>
                    </a:blip>
                    <a:stretch>
                      <a:fillRect/>
                    </a:stretch>
                  </pic:blipFill>
                  <pic:spPr>
                    <a:xfrm>
                      <a:off x="0" y="0"/>
                      <a:ext cx="5020376" cy="3877216"/>
                    </a:xfrm>
                    <a:prstGeom prst="rect">
                      <a:avLst/>
                    </a:prstGeom>
                  </pic:spPr>
                </pic:pic>
              </a:graphicData>
            </a:graphic>
          </wp:inline>
        </w:drawing>
      </w:r>
    </w:p>
    <w:p w14:paraId="5987C049" w14:textId="2F6E0E47" w:rsidR="00677288" w:rsidRPr="006C1277" w:rsidRDefault="00677288" w:rsidP="00DB0CB4">
      <w:pPr>
        <w:jc w:val="left"/>
      </w:pPr>
      <w:r w:rsidRPr="006C1277">
        <w:t>Above is in the Item_selection.php file. At the start of the document I include the session.php, this means it can be used within this file.</w:t>
      </w:r>
    </w:p>
    <w:p w14:paraId="2C269847" w14:textId="718E57C3" w:rsidR="007C7859" w:rsidRPr="006C1277" w:rsidRDefault="007C7859" w:rsidP="00DB0CB4">
      <w:pPr>
        <w:jc w:val="left"/>
      </w:pPr>
      <w:r w:rsidRPr="006C1277">
        <w:t xml:space="preserve">Under the div id profile, I then use the information from the session file to display the username, which in this case is the email so the page </w:t>
      </w:r>
      <w:r w:rsidR="00C505EA" w:rsidRPr="006C1277">
        <w:t>shows</w:t>
      </w:r>
      <w:r w:rsidRPr="006C1277">
        <w:t xml:space="preserve"> the user “Welcome: </w:t>
      </w:r>
      <w:hyperlink r:id="rId41" w:history="1">
        <w:r w:rsidR="00C36732" w:rsidRPr="006C1277">
          <w:rPr>
            <w:rStyle w:val="Hyperlink"/>
          </w:rPr>
          <w:t>shane@me.com</w:t>
        </w:r>
      </w:hyperlink>
      <w:r w:rsidR="00C36732" w:rsidRPr="006C1277">
        <w:t>”. I also create a link to run the script to log the user out.</w:t>
      </w:r>
    </w:p>
    <w:p w14:paraId="7CC9C8B9" w14:textId="64266F32" w:rsidR="0091530D" w:rsidRPr="006C1277" w:rsidRDefault="0091530D" w:rsidP="00DB0CB4">
      <w:pPr>
        <w:jc w:val="left"/>
      </w:pPr>
    </w:p>
    <w:p w14:paraId="3184B319" w14:textId="4AD78911" w:rsidR="0091530D" w:rsidRPr="006C1277" w:rsidRDefault="0091530D" w:rsidP="00DB0CB4">
      <w:pPr>
        <w:jc w:val="left"/>
      </w:pPr>
    </w:p>
    <w:p w14:paraId="49B239DA" w14:textId="2949663E" w:rsidR="0091530D" w:rsidRDefault="0091530D" w:rsidP="00DB0CB4">
      <w:pPr>
        <w:jc w:val="left"/>
      </w:pPr>
    </w:p>
    <w:p w14:paraId="7FE42B8A" w14:textId="77777777" w:rsidR="00CE6C2C" w:rsidRPr="006C1277" w:rsidRDefault="00CE6C2C" w:rsidP="00DB0CB4">
      <w:pPr>
        <w:jc w:val="left"/>
      </w:pPr>
    </w:p>
    <w:p w14:paraId="32EC2D5E" w14:textId="29953AD4" w:rsidR="0091530D" w:rsidRPr="006C1277" w:rsidRDefault="0091530D" w:rsidP="00DB0CB4">
      <w:pPr>
        <w:jc w:val="left"/>
      </w:pPr>
    </w:p>
    <w:p w14:paraId="5CFE9C06" w14:textId="2EB4772F" w:rsidR="0091530D" w:rsidRPr="006C1277" w:rsidRDefault="0091530D" w:rsidP="00DB0CB4">
      <w:pPr>
        <w:jc w:val="left"/>
      </w:pPr>
    </w:p>
    <w:p w14:paraId="5C4D1A38" w14:textId="14F3AF83" w:rsidR="0091530D" w:rsidRPr="006C1277" w:rsidRDefault="0091530D" w:rsidP="00DB0CB4">
      <w:pPr>
        <w:jc w:val="left"/>
      </w:pPr>
    </w:p>
    <w:p w14:paraId="6DA292B1" w14:textId="77777777" w:rsidR="0091530D" w:rsidRPr="006C1277" w:rsidRDefault="0091530D" w:rsidP="00DB0CB4">
      <w:pPr>
        <w:jc w:val="left"/>
      </w:pPr>
    </w:p>
    <w:p w14:paraId="405B4E39" w14:textId="56BB4642" w:rsidR="00677288" w:rsidRPr="0031773B" w:rsidRDefault="004B5BD8" w:rsidP="00DB0CB4">
      <w:pPr>
        <w:jc w:val="left"/>
        <w:rPr>
          <w:b/>
        </w:rPr>
      </w:pPr>
      <w:r w:rsidRPr="0031773B">
        <w:rPr>
          <w:b/>
        </w:rPr>
        <w:lastRenderedPageBreak/>
        <w:t>PayPal</w:t>
      </w:r>
      <w:r w:rsidR="00C3613B" w:rsidRPr="0031773B">
        <w:rPr>
          <w:b/>
        </w:rPr>
        <w:t xml:space="preserve"> API</w:t>
      </w:r>
    </w:p>
    <w:p w14:paraId="3A96AF2D" w14:textId="2F1985FF" w:rsidR="006A17B4" w:rsidRPr="006C1277" w:rsidRDefault="006A17B4" w:rsidP="00DB0CB4">
      <w:pPr>
        <w:jc w:val="left"/>
      </w:pPr>
      <w:r w:rsidRPr="006C1277">
        <w:drawing>
          <wp:inline distT="0" distB="0" distL="0" distR="0" wp14:anchorId="5C992887" wp14:editId="68CFAB47">
            <wp:extent cx="5486400" cy="3813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813175"/>
                    </a:xfrm>
                    <a:prstGeom prst="rect">
                      <a:avLst/>
                    </a:prstGeom>
                    <a:noFill/>
                    <a:ln>
                      <a:noFill/>
                    </a:ln>
                  </pic:spPr>
                </pic:pic>
              </a:graphicData>
            </a:graphic>
          </wp:inline>
        </w:drawing>
      </w:r>
    </w:p>
    <w:p w14:paraId="04D309D7" w14:textId="236A196D" w:rsidR="006A17B4" w:rsidRPr="006C1277" w:rsidRDefault="006A17B4" w:rsidP="00DB0CB4">
      <w:pPr>
        <w:jc w:val="left"/>
      </w:pPr>
      <w:r w:rsidRPr="006C1277">
        <w:t>In the above I link the “sandbox.</w:t>
      </w:r>
      <w:r w:rsidR="004B5BD8">
        <w:t>PayPal</w:t>
      </w:r>
      <w:r w:rsidRPr="006C1277">
        <w:t>.com” environment.</w:t>
      </w:r>
      <w:r w:rsidR="00E713FD" w:rsidRPr="006C1277">
        <w:t xml:space="preserve"> I set the cart value as well as the Item Options price and the currency that is sent to </w:t>
      </w:r>
      <w:r w:rsidR="004B5BD8">
        <w:t>PayPal</w:t>
      </w:r>
      <w:r w:rsidR="00E713FD" w:rsidRPr="006C1277">
        <w:t xml:space="preserve">. All </w:t>
      </w:r>
      <w:r w:rsidR="0031773B" w:rsidRPr="006C1277">
        <w:t>input</w:t>
      </w:r>
      <w:r w:rsidR="00E713FD" w:rsidRPr="006C1277">
        <w:t xml:space="preserve"> types are hidden from user. This is done with all items the user can select.</w:t>
      </w:r>
    </w:p>
    <w:p w14:paraId="35974E84" w14:textId="7C62461B" w:rsidR="00E713FD" w:rsidRPr="006C1277" w:rsidRDefault="00E713FD" w:rsidP="00DB0CB4">
      <w:pPr>
        <w:jc w:val="left"/>
      </w:pPr>
      <w:r w:rsidRPr="006C1277">
        <w:t xml:space="preserve">At the end there is an “add to cart” button that is designed like a standard </w:t>
      </w:r>
      <w:r w:rsidR="004B5BD8">
        <w:t>PayPal</w:t>
      </w:r>
      <w:r w:rsidRPr="006C1277">
        <w:t xml:space="preserve"> button. When pressed it the sends the information to the </w:t>
      </w:r>
      <w:r w:rsidR="004B5BD8">
        <w:t>PayPal</w:t>
      </w:r>
      <w:r w:rsidRPr="006C1277">
        <w:t xml:space="preserve"> cart with the options and the price. </w:t>
      </w:r>
      <w:r w:rsidR="0031773B" w:rsidRPr="006C1277">
        <w:t>Unfortunately,</w:t>
      </w:r>
      <w:r w:rsidRPr="006C1277">
        <w:t xml:space="preserve"> due to time constraints I had to implement an individual button for each in the prototype. </w:t>
      </w:r>
      <w:r w:rsidR="0031773B" w:rsidRPr="006C1277">
        <w:t>Also,</w:t>
      </w:r>
      <w:r w:rsidRPr="006C1277">
        <w:t xml:space="preserve"> for the </w:t>
      </w:r>
      <w:r w:rsidR="00042778" w:rsidRPr="006C1277">
        <w:t>same</w:t>
      </w:r>
      <w:r w:rsidRPr="006C1277">
        <w:t xml:space="preserve"> reason I used the </w:t>
      </w:r>
      <w:r w:rsidR="004B5BD8">
        <w:t>PayPal</w:t>
      </w:r>
      <w:r w:rsidRPr="006C1277">
        <w:t xml:space="preserve"> cart instead of a </w:t>
      </w:r>
      <w:r w:rsidR="00042778" w:rsidRPr="006C1277">
        <w:t>locally</w:t>
      </w:r>
      <w:r w:rsidRPr="006C1277">
        <w:t xml:space="preserve"> displayed once that I would send to </w:t>
      </w:r>
      <w:r w:rsidR="004B5BD8">
        <w:t>PayPal</w:t>
      </w:r>
      <w:r w:rsidRPr="006C1277">
        <w:t>.</w:t>
      </w:r>
    </w:p>
    <w:p w14:paraId="5BB23A82" w14:textId="5F7B6B2F" w:rsidR="0091530D" w:rsidRPr="006C1277" w:rsidRDefault="0091530D" w:rsidP="00DB0CB4">
      <w:pPr>
        <w:jc w:val="left"/>
      </w:pPr>
    </w:p>
    <w:p w14:paraId="1CCBE1BD" w14:textId="6165CE84" w:rsidR="0091530D" w:rsidRPr="006C1277" w:rsidRDefault="0091530D" w:rsidP="00DB0CB4">
      <w:pPr>
        <w:jc w:val="left"/>
      </w:pPr>
      <w:r w:rsidRPr="006C1277">
        <w:lastRenderedPageBreak/>
        <w:drawing>
          <wp:inline distT="0" distB="0" distL="0" distR="0" wp14:anchorId="4ED13B99" wp14:editId="21F22442">
            <wp:extent cx="5486400" cy="1742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742440"/>
                    </a:xfrm>
                    <a:prstGeom prst="rect">
                      <a:avLst/>
                    </a:prstGeom>
                    <a:noFill/>
                    <a:ln>
                      <a:noFill/>
                    </a:ln>
                  </pic:spPr>
                </pic:pic>
              </a:graphicData>
            </a:graphic>
          </wp:inline>
        </w:drawing>
      </w:r>
    </w:p>
    <w:p w14:paraId="5EC07C0F" w14:textId="768B7C19" w:rsidR="0091530D" w:rsidRPr="006C1277" w:rsidRDefault="00F76BAF" w:rsidP="00DB0CB4">
      <w:pPr>
        <w:jc w:val="left"/>
      </w:pPr>
      <w:r w:rsidRPr="006C1277">
        <w:t>I also</w:t>
      </w:r>
      <w:r w:rsidR="0091530D" w:rsidRPr="006C1277">
        <w:t xml:space="preserve"> created a separate button at the end for user to click to view the </w:t>
      </w:r>
      <w:r w:rsidR="004B5BD8">
        <w:t>PayPal</w:t>
      </w:r>
      <w:r w:rsidR="0091530D" w:rsidRPr="006C1277">
        <w:t xml:space="preserve"> cart. This does not add anything it simply links to the cart.</w:t>
      </w:r>
    </w:p>
    <w:p w14:paraId="7F0CA7AB" w14:textId="7C9AEE9A" w:rsidR="00381D3A" w:rsidRPr="006C1277" w:rsidRDefault="0091530D" w:rsidP="00DB0CB4">
      <w:pPr>
        <w:jc w:val="left"/>
      </w:pPr>
      <w:r w:rsidRPr="006C1277">
        <w:t xml:space="preserve"> </w:t>
      </w:r>
    </w:p>
    <w:p w14:paraId="61D2ED05" w14:textId="7649E436" w:rsidR="004E4703" w:rsidRPr="00062FD5" w:rsidRDefault="004E4703" w:rsidP="00DB0CB4">
      <w:pPr>
        <w:jc w:val="left"/>
        <w:rPr>
          <w:b/>
        </w:rPr>
      </w:pPr>
      <w:r w:rsidRPr="00062FD5">
        <w:rPr>
          <w:b/>
        </w:rPr>
        <w:t>JS Script Link</w:t>
      </w:r>
      <w:r w:rsidR="00062FD5">
        <w:rPr>
          <w:b/>
        </w:rPr>
        <w:t>s</w:t>
      </w:r>
    </w:p>
    <w:p w14:paraId="664393A7" w14:textId="7839F0AC" w:rsidR="00381D3A" w:rsidRPr="006C1277" w:rsidRDefault="004E4703" w:rsidP="00DB0CB4">
      <w:pPr>
        <w:jc w:val="left"/>
      </w:pPr>
      <w:r w:rsidRPr="006C1277">
        <w:drawing>
          <wp:inline distT="0" distB="0" distL="0" distR="0" wp14:anchorId="41CBA4BA" wp14:editId="6B87A408">
            <wp:extent cx="5486400" cy="2044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14:paraId="745EA4E2" w14:textId="55DED93D" w:rsidR="00381D3A" w:rsidRPr="006C1277" w:rsidRDefault="004E4703" w:rsidP="00DB0CB4">
      <w:pPr>
        <w:jc w:val="left"/>
      </w:pPr>
      <w:r w:rsidRPr="006C1277">
        <w:t xml:space="preserve">The above links to the Bootstrap JS, the </w:t>
      </w:r>
      <w:proofErr w:type="spellStart"/>
      <w:r w:rsidRPr="006C1277">
        <w:t>JQuery</w:t>
      </w:r>
      <w:proofErr w:type="spellEnd"/>
      <w:r w:rsidRPr="006C1277">
        <w:t xml:space="preserve"> JS and finally the custom JS file, although the latter is not currently used. </w:t>
      </w:r>
    </w:p>
    <w:p w14:paraId="0A983EF3" w14:textId="77777777" w:rsidR="00381D3A" w:rsidRPr="006C1277" w:rsidRDefault="00381D3A" w:rsidP="00DB0CB4">
      <w:pPr>
        <w:jc w:val="left"/>
      </w:pPr>
    </w:p>
    <w:p w14:paraId="3EA2F582" w14:textId="0CB142E3" w:rsidR="00381D3A" w:rsidRPr="006C1277" w:rsidRDefault="00381D3A" w:rsidP="00DB0CB4">
      <w:pPr>
        <w:jc w:val="left"/>
      </w:pPr>
    </w:p>
    <w:p w14:paraId="075FBCF5" w14:textId="7EE0C935" w:rsidR="00381D3A" w:rsidRPr="006C1277" w:rsidRDefault="00381D3A" w:rsidP="00DB0CB4">
      <w:pPr>
        <w:jc w:val="left"/>
      </w:pPr>
    </w:p>
    <w:p w14:paraId="1093FE07" w14:textId="18850B1E" w:rsidR="00381D3A" w:rsidRPr="006C1277" w:rsidRDefault="00381D3A" w:rsidP="00DB0CB4">
      <w:pPr>
        <w:jc w:val="left"/>
      </w:pPr>
    </w:p>
    <w:p w14:paraId="430836B2" w14:textId="2D27185E" w:rsidR="00381D3A" w:rsidRPr="006C1277" w:rsidRDefault="00381D3A" w:rsidP="00DB0CB4">
      <w:pPr>
        <w:jc w:val="left"/>
      </w:pPr>
    </w:p>
    <w:p w14:paraId="64B8DDC6" w14:textId="77777777" w:rsidR="00F15B25" w:rsidRPr="006C1277" w:rsidRDefault="00F15B25" w:rsidP="00DB0CB4">
      <w:pPr>
        <w:jc w:val="left"/>
      </w:pPr>
    </w:p>
    <w:p w14:paraId="0423B627" w14:textId="77777777" w:rsidR="003C311B" w:rsidRPr="006C1277" w:rsidRDefault="003C311B" w:rsidP="00DB0CB4">
      <w:pPr>
        <w:jc w:val="left"/>
      </w:pPr>
    </w:p>
    <w:p w14:paraId="5B0F8DE6" w14:textId="2F13099F" w:rsidR="0086198E" w:rsidRPr="006C1277" w:rsidRDefault="003C311B" w:rsidP="00E40B98">
      <w:pPr>
        <w:pStyle w:val="Heading3"/>
      </w:pPr>
      <w:bookmarkStart w:id="81" w:name="_Toc522305757"/>
      <w:bookmarkStart w:id="82" w:name="_Toc522377697"/>
      <w:r w:rsidRPr="006C1277">
        <w:lastRenderedPageBreak/>
        <w:t xml:space="preserve">Prototype </w:t>
      </w:r>
      <w:r w:rsidR="004D5487" w:rsidRPr="006C1277">
        <w:t>Graphical User Interface (GUI) Layout</w:t>
      </w:r>
      <w:bookmarkEnd w:id="81"/>
      <w:bookmarkEnd w:id="82"/>
    </w:p>
    <w:p w14:paraId="1059006B" w14:textId="3845E71A" w:rsidR="0070556B" w:rsidRPr="00E40B98" w:rsidRDefault="0070556B" w:rsidP="00DB0CB4">
      <w:pPr>
        <w:jc w:val="left"/>
        <w:rPr>
          <w:b/>
        </w:rPr>
      </w:pPr>
      <w:r w:rsidRPr="00E40B98">
        <w:rPr>
          <w:b/>
        </w:rPr>
        <w:t>Index</w:t>
      </w:r>
    </w:p>
    <w:p w14:paraId="6CBFA244" w14:textId="5BEA9F5A" w:rsidR="007206C4" w:rsidRPr="006C1277" w:rsidRDefault="007206C4" w:rsidP="00DB0CB4">
      <w:pPr>
        <w:jc w:val="left"/>
      </w:pPr>
      <w:r w:rsidRPr="006C1277">
        <w:t>This is the first page the user will see it has some basic CSS effect and JavaScript on scroll over on the buttons</w:t>
      </w:r>
      <w:r w:rsidR="00A37907" w:rsidRPr="006C1277">
        <w:t xml:space="preserve"> to make them larger.</w:t>
      </w:r>
      <w:r w:rsidR="00962B86" w:rsidRPr="006C1277">
        <w:t xml:space="preserve"> I also added a disable link when scrolling over a disabled link as shown below</w:t>
      </w:r>
      <w:r w:rsidR="00847572" w:rsidRPr="006C1277">
        <w:t>.</w:t>
      </w:r>
    </w:p>
    <w:p w14:paraId="5AB8F4E6" w14:textId="710B4CBE" w:rsidR="00A441DB" w:rsidRPr="006C1277" w:rsidRDefault="007206C4" w:rsidP="00DB0CB4">
      <w:pPr>
        <w:jc w:val="left"/>
      </w:pPr>
      <w:r w:rsidRPr="006C1277">
        <w:drawing>
          <wp:inline distT="0" distB="0" distL="0" distR="0" wp14:anchorId="1A5DFD65" wp14:editId="16114DDE">
            <wp:extent cx="5143500" cy="233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3500" cy="2333625"/>
                    </a:xfrm>
                    <a:prstGeom prst="rect">
                      <a:avLst/>
                    </a:prstGeom>
                    <a:noFill/>
                    <a:ln>
                      <a:noFill/>
                    </a:ln>
                  </pic:spPr>
                </pic:pic>
              </a:graphicData>
            </a:graphic>
          </wp:inline>
        </w:drawing>
      </w:r>
    </w:p>
    <w:p w14:paraId="14F9DBCB" w14:textId="14509428" w:rsidR="00A441DB" w:rsidRPr="00E40B98" w:rsidRDefault="0070556B" w:rsidP="00DB0CB4">
      <w:pPr>
        <w:jc w:val="left"/>
        <w:rPr>
          <w:b/>
        </w:rPr>
      </w:pPr>
      <w:r w:rsidRPr="00E40B98">
        <w:rPr>
          <w:b/>
        </w:rPr>
        <w:t>Mobile Index</w:t>
      </w:r>
    </w:p>
    <w:p w14:paraId="2273A48D" w14:textId="77777777" w:rsidR="003C311B" w:rsidRPr="00E40B98" w:rsidRDefault="003C311B" w:rsidP="00DB0CB4">
      <w:pPr>
        <w:jc w:val="left"/>
        <w:rPr>
          <w:b/>
        </w:rPr>
        <w:sectPr w:rsidR="003C311B" w:rsidRPr="00E40B98" w:rsidSect="00F211D1">
          <w:type w:val="continuous"/>
          <w:pgSz w:w="12240" w:h="15840" w:code="1"/>
          <w:pgMar w:top="1440" w:right="1440" w:bottom="1134" w:left="2155" w:header="709" w:footer="709" w:gutter="0"/>
          <w:cols w:space="708"/>
          <w:titlePg/>
          <w:docGrid w:linePitch="360"/>
        </w:sectPr>
      </w:pPr>
    </w:p>
    <w:p w14:paraId="725072FF" w14:textId="195D1176" w:rsidR="001D2065" w:rsidRPr="006C1277" w:rsidRDefault="007206C4" w:rsidP="00DB0CB4">
      <w:pPr>
        <w:jc w:val="left"/>
      </w:pPr>
      <w:r w:rsidRPr="006C1277">
        <w:drawing>
          <wp:inline distT="0" distB="0" distL="0" distR="0" wp14:anchorId="6ABC7221" wp14:editId="2F8CB6DB">
            <wp:extent cx="2769235"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2165" cy="3358885"/>
                    </a:xfrm>
                    <a:prstGeom prst="rect">
                      <a:avLst/>
                    </a:prstGeom>
                    <a:noFill/>
                    <a:ln>
                      <a:noFill/>
                    </a:ln>
                  </pic:spPr>
                </pic:pic>
              </a:graphicData>
            </a:graphic>
          </wp:inline>
        </w:drawing>
      </w:r>
    </w:p>
    <w:p w14:paraId="63552526" w14:textId="77777777" w:rsidR="001D2065" w:rsidRPr="006C1277" w:rsidRDefault="001D2065" w:rsidP="00DB0CB4">
      <w:pPr>
        <w:jc w:val="left"/>
      </w:pPr>
    </w:p>
    <w:p w14:paraId="11A16635" w14:textId="77777777" w:rsidR="00E92827" w:rsidRPr="006C1277" w:rsidRDefault="00962B86" w:rsidP="00DB0CB4">
      <w:pPr>
        <w:jc w:val="left"/>
      </w:pPr>
      <w:r w:rsidRPr="006C1277">
        <w:drawing>
          <wp:inline distT="0" distB="0" distL="0" distR="0" wp14:anchorId="6F200D1D" wp14:editId="2DB11A4D">
            <wp:extent cx="2704939" cy="331533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673" cy="3333393"/>
                    </a:xfrm>
                    <a:prstGeom prst="rect">
                      <a:avLst/>
                    </a:prstGeom>
                    <a:noFill/>
                    <a:ln>
                      <a:noFill/>
                    </a:ln>
                  </pic:spPr>
                </pic:pic>
              </a:graphicData>
            </a:graphic>
          </wp:inline>
        </w:drawing>
      </w:r>
    </w:p>
    <w:p w14:paraId="45E32006" w14:textId="77777777" w:rsidR="003C311B" w:rsidRPr="006C1277" w:rsidRDefault="003C311B" w:rsidP="00DB0CB4">
      <w:pPr>
        <w:jc w:val="left"/>
        <w:sectPr w:rsidR="003C311B" w:rsidRPr="006C1277" w:rsidSect="003C311B">
          <w:type w:val="continuous"/>
          <w:pgSz w:w="12240" w:h="15840" w:code="1"/>
          <w:pgMar w:top="1440" w:right="1440" w:bottom="1440" w:left="2155" w:header="709" w:footer="709" w:gutter="0"/>
          <w:cols w:num="2" w:space="708"/>
          <w:titlePg/>
          <w:docGrid w:linePitch="360"/>
        </w:sectPr>
      </w:pPr>
    </w:p>
    <w:p w14:paraId="509CDB83" w14:textId="3614B536" w:rsidR="001D2065" w:rsidRPr="00E40B98" w:rsidRDefault="00AB54CB" w:rsidP="00DB0CB4">
      <w:pPr>
        <w:jc w:val="left"/>
        <w:rPr>
          <w:b/>
        </w:rPr>
      </w:pPr>
      <w:r w:rsidRPr="00E40B98">
        <w:rPr>
          <w:b/>
        </w:rPr>
        <w:lastRenderedPageBreak/>
        <w:t>M</w:t>
      </w:r>
      <w:r w:rsidR="001D2065" w:rsidRPr="00E40B98">
        <w:rPr>
          <w:b/>
        </w:rPr>
        <w:t>obile Nav Bar</w:t>
      </w:r>
    </w:p>
    <w:p w14:paraId="23BA1C6B" w14:textId="77777777" w:rsidR="00825FD1" w:rsidRPr="006C1277" w:rsidRDefault="00E92827" w:rsidP="00DB0CB4">
      <w:pPr>
        <w:jc w:val="left"/>
      </w:pPr>
      <w:r w:rsidRPr="006C1277">
        <w:t xml:space="preserve">When viewed </w:t>
      </w:r>
      <w:r w:rsidR="00962B86" w:rsidRPr="006C1277">
        <w:t xml:space="preserve">on mobile </w:t>
      </w:r>
      <w:r w:rsidRPr="006C1277">
        <w:t xml:space="preserve">the navigation bar collapsed </w:t>
      </w:r>
      <w:r w:rsidR="00962B86" w:rsidRPr="006C1277">
        <w:t xml:space="preserve">and changed using the </w:t>
      </w:r>
      <w:r w:rsidR="00505076" w:rsidRPr="006C1277">
        <w:t>Bootstrap</w:t>
      </w:r>
      <w:r w:rsidR="00962B86" w:rsidRPr="006C1277">
        <w:t xml:space="preserve"> CSS</w:t>
      </w:r>
      <w:r w:rsidR="00634805" w:rsidRPr="006C1277">
        <w:t xml:space="preserve"> to a 3-bar menu button</w:t>
      </w:r>
      <w:r w:rsidRPr="006C1277">
        <w:t>.</w:t>
      </w:r>
      <w:r w:rsidR="004D44FD" w:rsidRPr="006C1277">
        <w:t xml:space="preserve"> When the menu button was clicked it would display the links. For account it was a sub </w:t>
      </w:r>
      <w:r w:rsidR="006230B8" w:rsidRPr="006C1277">
        <w:t>collapsible</w:t>
      </w:r>
      <w:r w:rsidR="004D44FD" w:rsidRPr="006C1277">
        <w:t xml:space="preserve"> section so when Account was pressed it would display the Login and Register Link</w:t>
      </w:r>
      <w:r w:rsidR="0001455C" w:rsidRPr="006C1277">
        <w:t xml:space="preserve">. These are broken links I left in to maintain the feel of the </w:t>
      </w:r>
      <w:r w:rsidR="00945AC2" w:rsidRPr="006C1277">
        <w:t xml:space="preserve">application. </w:t>
      </w:r>
    </w:p>
    <w:p w14:paraId="26D8E4DC" w14:textId="649E3091" w:rsidR="00962B86" w:rsidRPr="006C1277" w:rsidRDefault="00945AC2" w:rsidP="00DB0CB4">
      <w:pPr>
        <w:jc w:val="left"/>
      </w:pPr>
      <w:r w:rsidRPr="006C1277">
        <w:drawing>
          <wp:inline distT="0" distB="0" distL="0" distR="0" wp14:anchorId="237C54AC" wp14:editId="52BBE5A4">
            <wp:extent cx="3000375" cy="13541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2704" cy="1364198"/>
                    </a:xfrm>
                    <a:prstGeom prst="rect">
                      <a:avLst/>
                    </a:prstGeom>
                    <a:noFill/>
                    <a:ln>
                      <a:noFill/>
                    </a:ln>
                  </pic:spPr>
                </pic:pic>
              </a:graphicData>
            </a:graphic>
          </wp:inline>
        </w:drawing>
      </w:r>
    </w:p>
    <w:p w14:paraId="50B94D55" w14:textId="14D3A206" w:rsidR="001D2065" w:rsidRPr="00E40B98" w:rsidRDefault="001D2065" w:rsidP="00DB0CB4">
      <w:pPr>
        <w:jc w:val="left"/>
        <w:rPr>
          <w:b/>
        </w:rPr>
      </w:pPr>
      <w:r w:rsidRPr="00E40B98">
        <w:rPr>
          <w:b/>
        </w:rPr>
        <w:t>Mobile Login</w:t>
      </w:r>
    </w:p>
    <w:p w14:paraId="74735DA5" w14:textId="7424E91E" w:rsidR="00825FD1" w:rsidRPr="006C1277" w:rsidRDefault="00407202" w:rsidP="00DB0CB4">
      <w:pPr>
        <w:jc w:val="left"/>
      </w:pPr>
      <w:r w:rsidRPr="006C1277">
        <w:t>This is the log in page in mobile view the view on a desktop is much the same as like the index page.</w:t>
      </w:r>
      <w:r w:rsidR="00D933A4" w:rsidRPr="006C1277">
        <w:t xml:space="preserve"> The user is manually created in the database and the credentials are in the guide. While I tried to implement a </w:t>
      </w:r>
      <w:r w:rsidR="000D6826" w:rsidRPr="006C1277">
        <w:t>registration,</w:t>
      </w:r>
      <w:r w:rsidR="00D933A4" w:rsidRPr="006C1277">
        <w:t xml:space="preserve"> I could not get it working. But the login does work and is created using PHP, MySQLi and it also creates a user session.</w:t>
      </w:r>
      <w:r w:rsidR="00671D5B" w:rsidRPr="006C1277">
        <w:t xml:space="preserve"> </w:t>
      </w:r>
      <w:r w:rsidR="000D6826" w:rsidRPr="006C1277">
        <w:t>Also,</w:t>
      </w:r>
      <w:r w:rsidR="00671D5B" w:rsidRPr="006C1277">
        <w:t xml:space="preserve"> there is </w:t>
      </w:r>
      <w:r w:rsidR="000D6826" w:rsidRPr="006C1277">
        <w:t>some</w:t>
      </w:r>
      <w:r w:rsidR="00671D5B" w:rsidRPr="006C1277">
        <w:t xml:space="preserve"> basic validation using HTML 5 input for the Email will show an error if not an email address and if the password is a password input. When trying to log in if the password is wrong an error</w:t>
      </w:r>
      <w:r w:rsidR="00155526" w:rsidRPr="006C1277">
        <w:t xml:space="preserve"> is</w:t>
      </w:r>
      <w:r w:rsidR="00671D5B" w:rsidRPr="006C1277">
        <w:t xml:space="preserve"> </w:t>
      </w:r>
      <w:r w:rsidR="005D2C1C" w:rsidRPr="006C1277">
        <w:drawing>
          <wp:inline distT="0" distB="0" distL="0" distR="0" wp14:anchorId="47101BA2" wp14:editId="115E3AC9">
            <wp:extent cx="2017986" cy="212788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8357" cy="2159910"/>
                    </a:xfrm>
                    <a:prstGeom prst="rect">
                      <a:avLst/>
                    </a:prstGeom>
                    <a:noFill/>
                    <a:ln>
                      <a:noFill/>
                    </a:ln>
                  </pic:spPr>
                </pic:pic>
              </a:graphicData>
            </a:graphic>
          </wp:inline>
        </w:drawing>
      </w:r>
      <w:r w:rsidR="00671D5B" w:rsidRPr="006C1277">
        <w:t>display</w:t>
      </w:r>
      <w:r w:rsidR="00155526" w:rsidRPr="006C1277">
        <w:t>ed</w:t>
      </w:r>
      <w:r w:rsidR="009952AA" w:rsidRPr="006C1277">
        <w:t>.</w:t>
      </w:r>
      <w:r w:rsidR="00825FD1" w:rsidRPr="006C1277">
        <w:br/>
        <w:t xml:space="preserve"> </w:t>
      </w:r>
    </w:p>
    <w:p w14:paraId="736ADD08" w14:textId="77777777" w:rsidR="00407202" w:rsidRPr="00E40B98" w:rsidRDefault="007721C2" w:rsidP="00DB0CB4">
      <w:pPr>
        <w:jc w:val="left"/>
        <w:rPr>
          <w:b/>
        </w:rPr>
      </w:pPr>
      <w:r w:rsidRPr="00E40B98">
        <w:rPr>
          <w:b/>
        </w:rPr>
        <w:lastRenderedPageBreak/>
        <w:t>Items</w:t>
      </w:r>
      <w:r w:rsidR="00407202" w:rsidRPr="00E40B98">
        <w:rPr>
          <w:b/>
        </w:rPr>
        <w:t xml:space="preserve"> </w:t>
      </w:r>
      <w:r w:rsidRPr="00E40B98">
        <w:rPr>
          <w:b/>
        </w:rPr>
        <w:t>Selection</w:t>
      </w:r>
    </w:p>
    <w:p w14:paraId="7071E036" w14:textId="1F808FDB" w:rsidR="00407202" w:rsidRPr="006C1277" w:rsidRDefault="0067193E" w:rsidP="00DB0CB4">
      <w:pPr>
        <w:jc w:val="left"/>
      </w:pPr>
      <w:r w:rsidRPr="006C1277">
        <w:t xml:space="preserve">This is how the item selection page displays on </w:t>
      </w:r>
      <w:r w:rsidR="0038261C" w:rsidRPr="006C1277">
        <w:t>a computer browser</w:t>
      </w:r>
      <w:r w:rsidRPr="006C1277">
        <w:t xml:space="preserve">. Again, not perfect but functions. Currently the Screen and Seat Number inputs are not saved anywhere, and just for show. Each Add to cart is from the </w:t>
      </w:r>
      <w:r w:rsidR="004B5BD8">
        <w:t>PayPal</w:t>
      </w:r>
      <w:r w:rsidRPr="006C1277">
        <w:t xml:space="preserve"> API and link to sandbox.</w:t>
      </w:r>
      <w:r w:rsidR="004B5BD8">
        <w:t>PayPal</w:t>
      </w:r>
      <w:r w:rsidRPr="006C1277">
        <w:t xml:space="preserve">.com. Unfortunately, they all currently work individually. Say you select a popcorn and the size and click add to cart, it then opens a new tab </w:t>
      </w:r>
      <w:r w:rsidR="00346B0C" w:rsidRPr="006C1277">
        <w:t xml:space="preserve">displaying a cart in </w:t>
      </w:r>
      <w:r w:rsidR="004B5BD8">
        <w:t>PayPal</w:t>
      </w:r>
      <w:r w:rsidR="00346B0C" w:rsidRPr="006C1277">
        <w:t xml:space="preserve"> with the item, presently you </w:t>
      </w:r>
      <w:r w:rsidR="0038261C" w:rsidRPr="006C1277">
        <w:t>must</w:t>
      </w:r>
      <w:r w:rsidR="00346B0C" w:rsidRPr="006C1277">
        <w:t xml:space="preserve"> close the cart tab and then go back to add the next item. </w:t>
      </w:r>
      <w:r w:rsidR="00F7170A" w:rsidRPr="006C1277">
        <w:t xml:space="preserve">Which will add the 2nd item to the </w:t>
      </w:r>
      <w:r w:rsidR="004B5BD8">
        <w:t>PayPal</w:t>
      </w:r>
      <w:r w:rsidR="00F7170A" w:rsidRPr="006C1277">
        <w:t xml:space="preserve"> cart.</w:t>
      </w:r>
    </w:p>
    <w:p w14:paraId="16A4249D" w14:textId="65AE72AA" w:rsidR="007721C2" w:rsidRPr="006C1277" w:rsidRDefault="007721C2" w:rsidP="00DB0CB4">
      <w:pPr>
        <w:jc w:val="left"/>
      </w:pPr>
      <w:r w:rsidRPr="006C1277">
        <w:drawing>
          <wp:inline distT="0" distB="0" distL="0" distR="0" wp14:anchorId="6991744B" wp14:editId="53712306">
            <wp:extent cx="3838575" cy="17926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1749" cy="1798820"/>
                    </a:xfrm>
                    <a:prstGeom prst="rect">
                      <a:avLst/>
                    </a:prstGeom>
                    <a:noFill/>
                    <a:ln>
                      <a:noFill/>
                    </a:ln>
                  </pic:spPr>
                </pic:pic>
              </a:graphicData>
            </a:graphic>
          </wp:inline>
        </w:drawing>
      </w:r>
    </w:p>
    <w:p w14:paraId="641F8CF4" w14:textId="77777777" w:rsidR="008903DD" w:rsidRDefault="008903DD" w:rsidP="00DB0CB4">
      <w:pPr>
        <w:jc w:val="left"/>
        <w:rPr>
          <w:b/>
        </w:rPr>
      </w:pPr>
    </w:p>
    <w:p w14:paraId="2D17EC8C" w14:textId="77777777" w:rsidR="008903DD" w:rsidRDefault="008903DD" w:rsidP="00DB0CB4">
      <w:pPr>
        <w:jc w:val="left"/>
        <w:rPr>
          <w:b/>
        </w:rPr>
      </w:pPr>
    </w:p>
    <w:p w14:paraId="1DF716D8" w14:textId="77777777" w:rsidR="008903DD" w:rsidRDefault="008903DD" w:rsidP="00DB0CB4">
      <w:pPr>
        <w:jc w:val="left"/>
        <w:rPr>
          <w:b/>
        </w:rPr>
      </w:pPr>
    </w:p>
    <w:p w14:paraId="09543192" w14:textId="77777777" w:rsidR="008903DD" w:rsidRDefault="008903DD" w:rsidP="00DB0CB4">
      <w:pPr>
        <w:jc w:val="left"/>
        <w:rPr>
          <w:b/>
        </w:rPr>
      </w:pPr>
    </w:p>
    <w:p w14:paraId="222C5F6C" w14:textId="77777777" w:rsidR="008903DD" w:rsidRDefault="008903DD" w:rsidP="00DB0CB4">
      <w:pPr>
        <w:jc w:val="left"/>
        <w:rPr>
          <w:b/>
        </w:rPr>
      </w:pPr>
    </w:p>
    <w:p w14:paraId="37E0B522" w14:textId="77777777" w:rsidR="008903DD" w:rsidRDefault="008903DD" w:rsidP="00DB0CB4">
      <w:pPr>
        <w:jc w:val="left"/>
        <w:rPr>
          <w:b/>
        </w:rPr>
      </w:pPr>
    </w:p>
    <w:p w14:paraId="68A006F9" w14:textId="77777777" w:rsidR="008903DD" w:rsidRDefault="008903DD" w:rsidP="00DB0CB4">
      <w:pPr>
        <w:jc w:val="left"/>
        <w:rPr>
          <w:b/>
        </w:rPr>
      </w:pPr>
    </w:p>
    <w:p w14:paraId="36888047" w14:textId="77777777" w:rsidR="008903DD" w:rsidRDefault="008903DD" w:rsidP="00DB0CB4">
      <w:pPr>
        <w:jc w:val="left"/>
        <w:rPr>
          <w:b/>
        </w:rPr>
      </w:pPr>
    </w:p>
    <w:p w14:paraId="04A35BA7" w14:textId="77777777" w:rsidR="008903DD" w:rsidRDefault="008903DD" w:rsidP="00DB0CB4">
      <w:pPr>
        <w:jc w:val="left"/>
        <w:rPr>
          <w:b/>
        </w:rPr>
      </w:pPr>
    </w:p>
    <w:p w14:paraId="330876CE" w14:textId="77777777" w:rsidR="008903DD" w:rsidRDefault="008903DD" w:rsidP="00DB0CB4">
      <w:pPr>
        <w:jc w:val="left"/>
        <w:rPr>
          <w:b/>
        </w:rPr>
      </w:pPr>
    </w:p>
    <w:p w14:paraId="531DF0E1" w14:textId="77777777" w:rsidR="008903DD" w:rsidRDefault="008903DD" w:rsidP="00DB0CB4">
      <w:pPr>
        <w:jc w:val="left"/>
        <w:rPr>
          <w:b/>
        </w:rPr>
      </w:pPr>
    </w:p>
    <w:p w14:paraId="409007FD" w14:textId="66C29D6B" w:rsidR="0098152B" w:rsidRPr="008903DD" w:rsidRDefault="00AD7C8F" w:rsidP="00DB0CB4">
      <w:pPr>
        <w:jc w:val="left"/>
        <w:rPr>
          <w:b/>
        </w:rPr>
      </w:pPr>
      <w:r w:rsidRPr="008903DD">
        <w:rPr>
          <w:b/>
        </w:rPr>
        <w:lastRenderedPageBreak/>
        <w:t>Mobile Items</w:t>
      </w:r>
      <w:r w:rsidR="0098152B" w:rsidRPr="008903DD">
        <w:rPr>
          <w:b/>
        </w:rPr>
        <w:t xml:space="preserve"> </w:t>
      </w:r>
    </w:p>
    <w:p w14:paraId="3A94C259" w14:textId="08914736" w:rsidR="001D2065" w:rsidRPr="006C1277" w:rsidRDefault="0098152B" w:rsidP="00DB0CB4">
      <w:pPr>
        <w:jc w:val="left"/>
      </w:pPr>
      <w:r w:rsidRPr="006C1277">
        <w:t>This is how the item selection page displays on the mobile</w:t>
      </w:r>
      <w:r w:rsidR="00CA7FA6" w:rsidRPr="006C1277">
        <w:t xml:space="preserve"> a</w:t>
      </w:r>
      <w:r w:rsidR="009E0EF0" w:rsidRPr="006C1277">
        <w:t>fter Login</w:t>
      </w:r>
      <w:r w:rsidR="00B77777" w:rsidRPr="006C1277">
        <w:t>, the session info is then Echoed to display the “Welcome: …”</w:t>
      </w:r>
      <w:r w:rsidR="00F268BE" w:rsidRPr="006C1277">
        <w:t xml:space="preserve">. There is also a button to log back out. </w:t>
      </w:r>
      <w:r w:rsidR="008C6D11" w:rsidRPr="006C1277">
        <w:t>Again,</w:t>
      </w:r>
      <w:r w:rsidR="00F268BE" w:rsidRPr="006C1277">
        <w:t xml:space="preserve"> some issues when user is a guest without logging in a php error is echoed to the top of the page under the nav bar </w:t>
      </w:r>
      <w:r w:rsidR="000A25BE" w:rsidRPr="006C1277">
        <w:t>which causes some conflicts with the CSS.</w:t>
      </w:r>
    </w:p>
    <w:p w14:paraId="5981C070" w14:textId="77777777" w:rsidR="00F424F5" w:rsidRPr="006C1277" w:rsidRDefault="00F424F5" w:rsidP="00DB0CB4">
      <w:pPr>
        <w:jc w:val="left"/>
        <w:sectPr w:rsidR="00F424F5" w:rsidRPr="006C1277" w:rsidSect="003C311B">
          <w:type w:val="continuous"/>
          <w:pgSz w:w="12240" w:h="15840" w:code="1"/>
          <w:pgMar w:top="1440" w:right="1440" w:bottom="1440" w:left="2155" w:header="709" w:footer="709" w:gutter="0"/>
          <w:cols w:space="708"/>
          <w:titlePg/>
          <w:docGrid w:linePitch="360"/>
        </w:sectPr>
      </w:pPr>
    </w:p>
    <w:p w14:paraId="5B1A61BD" w14:textId="28261F0B" w:rsidR="00AD7C8F" w:rsidRPr="006C1277" w:rsidRDefault="00AD7C8F" w:rsidP="00DB0CB4">
      <w:pPr>
        <w:jc w:val="left"/>
      </w:pPr>
      <w:r w:rsidRPr="006C1277">
        <w:drawing>
          <wp:inline distT="0" distB="0" distL="0" distR="0" wp14:anchorId="7A1D398D" wp14:editId="55959351">
            <wp:extent cx="3217007" cy="3095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0477" cy="3108586"/>
                    </a:xfrm>
                    <a:prstGeom prst="rect">
                      <a:avLst/>
                    </a:prstGeom>
                    <a:noFill/>
                    <a:ln>
                      <a:noFill/>
                    </a:ln>
                  </pic:spPr>
                </pic:pic>
              </a:graphicData>
            </a:graphic>
          </wp:inline>
        </w:drawing>
      </w:r>
    </w:p>
    <w:p w14:paraId="7ABB8DF2" w14:textId="558EB7FF" w:rsidR="00AD7C8F" w:rsidRPr="006C1277" w:rsidRDefault="00AD7C8F" w:rsidP="00DB0CB4">
      <w:pPr>
        <w:jc w:val="left"/>
      </w:pPr>
      <w:r w:rsidRPr="006C1277">
        <w:drawing>
          <wp:inline distT="0" distB="0" distL="0" distR="0" wp14:anchorId="7A7E3CFC" wp14:editId="4263A4D8">
            <wp:extent cx="3297099"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4204" cy="3111842"/>
                    </a:xfrm>
                    <a:prstGeom prst="rect">
                      <a:avLst/>
                    </a:prstGeom>
                    <a:noFill/>
                    <a:ln>
                      <a:noFill/>
                    </a:ln>
                  </pic:spPr>
                </pic:pic>
              </a:graphicData>
            </a:graphic>
          </wp:inline>
        </w:drawing>
      </w:r>
    </w:p>
    <w:p w14:paraId="2C6B4866" w14:textId="77777777" w:rsidR="00F424F5" w:rsidRPr="006C1277" w:rsidRDefault="00F424F5" w:rsidP="00DB0CB4">
      <w:pPr>
        <w:jc w:val="left"/>
        <w:sectPr w:rsidR="00F424F5" w:rsidRPr="006C1277" w:rsidSect="00F424F5">
          <w:type w:val="continuous"/>
          <w:pgSz w:w="12240" w:h="15840" w:code="1"/>
          <w:pgMar w:top="1440" w:right="1440" w:bottom="1440" w:left="2155" w:header="709" w:footer="709" w:gutter="0"/>
          <w:cols w:num="2" w:space="708"/>
          <w:titlePg/>
          <w:docGrid w:linePitch="360"/>
        </w:sectPr>
      </w:pPr>
    </w:p>
    <w:p w14:paraId="00D9209B" w14:textId="12DBA2D1" w:rsidR="00AD7C8F" w:rsidRPr="00385D40" w:rsidRDefault="004B5BD8" w:rsidP="00DB0CB4">
      <w:pPr>
        <w:jc w:val="left"/>
        <w:rPr>
          <w:b/>
        </w:rPr>
      </w:pPr>
      <w:r w:rsidRPr="00385D40">
        <w:rPr>
          <w:b/>
        </w:rPr>
        <w:t>PayPal</w:t>
      </w:r>
      <w:r w:rsidR="00EF1C18" w:rsidRPr="00385D40">
        <w:rPr>
          <w:b/>
        </w:rPr>
        <w:t xml:space="preserve"> Cart</w:t>
      </w:r>
    </w:p>
    <w:p w14:paraId="1BEF9650" w14:textId="5534EBFA" w:rsidR="00F424F5" w:rsidRPr="006C1277" w:rsidRDefault="00F424F5" w:rsidP="00DB0CB4">
      <w:pPr>
        <w:jc w:val="left"/>
      </w:pPr>
      <w:r w:rsidRPr="006C1277">
        <w:t>This is the cart displayed on the sandbox.</w:t>
      </w:r>
      <w:r w:rsidR="004B5BD8">
        <w:t>PayPal</w:t>
      </w:r>
      <w:r w:rsidRPr="006C1277">
        <w:t>.com</w:t>
      </w:r>
    </w:p>
    <w:p w14:paraId="166013E3" w14:textId="4AE448AD" w:rsidR="00EF1C18" w:rsidRPr="006C1277" w:rsidRDefault="00EF1C18" w:rsidP="00DB0CB4">
      <w:pPr>
        <w:jc w:val="left"/>
      </w:pPr>
      <w:r w:rsidRPr="006C1277">
        <w:drawing>
          <wp:inline distT="0" distB="0" distL="0" distR="0" wp14:anchorId="78A54BBE" wp14:editId="70B124CE">
            <wp:extent cx="2667000" cy="246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9489" cy="2468041"/>
                    </a:xfrm>
                    <a:prstGeom prst="rect">
                      <a:avLst/>
                    </a:prstGeom>
                    <a:noFill/>
                    <a:ln>
                      <a:noFill/>
                    </a:ln>
                  </pic:spPr>
                </pic:pic>
              </a:graphicData>
            </a:graphic>
          </wp:inline>
        </w:drawing>
      </w:r>
    </w:p>
    <w:p w14:paraId="2412C319" w14:textId="74A84A39" w:rsidR="00AD7C8F" w:rsidRPr="006C1277" w:rsidRDefault="00AD7C8F" w:rsidP="00DB0CB4">
      <w:pPr>
        <w:jc w:val="left"/>
      </w:pPr>
    </w:p>
    <w:p w14:paraId="2051D70C" w14:textId="4474F43E" w:rsidR="001821F4" w:rsidRPr="00385D40" w:rsidRDefault="004B5BD8" w:rsidP="00DB0CB4">
      <w:pPr>
        <w:jc w:val="left"/>
        <w:rPr>
          <w:b/>
        </w:rPr>
      </w:pPr>
      <w:r w:rsidRPr="00385D40">
        <w:rPr>
          <w:b/>
        </w:rPr>
        <w:t>PayPal</w:t>
      </w:r>
      <w:r w:rsidR="00EF1C18" w:rsidRPr="00385D40">
        <w:rPr>
          <w:b/>
        </w:rPr>
        <w:t xml:space="preserve"> Payment Process</w:t>
      </w:r>
    </w:p>
    <w:p w14:paraId="4AD545B4" w14:textId="4B5C974A" w:rsidR="001821F4" w:rsidRPr="00385D40" w:rsidRDefault="001821F4" w:rsidP="00DB0CB4">
      <w:pPr>
        <w:jc w:val="left"/>
        <w:rPr>
          <w:b/>
        </w:rPr>
        <w:sectPr w:rsidR="001821F4" w:rsidRPr="00385D40" w:rsidSect="00F424F5">
          <w:type w:val="continuous"/>
          <w:pgSz w:w="12240" w:h="15840" w:code="1"/>
          <w:pgMar w:top="1440" w:right="1440" w:bottom="1440" w:left="2155" w:header="709" w:footer="709" w:gutter="0"/>
          <w:cols w:space="708"/>
          <w:titlePg/>
          <w:docGrid w:linePitch="360"/>
        </w:sectPr>
      </w:pPr>
    </w:p>
    <w:p w14:paraId="4EDFDCF3" w14:textId="551219CA" w:rsidR="001821F4" w:rsidRPr="006C1277" w:rsidRDefault="008239B3" w:rsidP="00DB0CB4">
      <w:pPr>
        <w:jc w:val="left"/>
      </w:pPr>
      <w:r w:rsidRPr="006C1277">
        <w:drawing>
          <wp:inline distT="0" distB="0" distL="0" distR="0" wp14:anchorId="32743605" wp14:editId="2F493D47">
            <wp:extent cx="2495480" cy="2362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4842" cy="2371062"/>
                    </a:xfrm>
                    <a:prstGeom prst="rect">
                      <a:avLst/>
                    </a:prstGeom>
                    <a:noFill/>
                    <a:ln>
                      <a:noFill/>
                    </a:ln>
                  </pic:spPr>
                </pic:pic>
              </a:graphicData>
            </a:graphic>
          </wp:inline>
        </w:drawing>
      </w:r>
    </w:p>
    <w:p w14:paraId="03FF42A3" w14:textId="78BEE839" w:rsidR="00F424F5" w:rsidRPr="006C1277" w:rsidRDefault="001821F4" w:rsidP="00DB0CB4">
      <w:pPr>
        <w:jc w:val="left"/>
      </w:pPr>
      <w:r w:rsidRPr="006C1277">
        <w:drawing>
          <wp:inline distT="0" distB="0" distL="0" distR="0" wp14:anchorId="5ECBA765" wp14:editId="259E7789">
            <wp:extent cx="2519045" cy="2428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8299" cy="2437798"/>
                    </a:xfrm>
                    <a:prstGeom prst="rect">
                      <a:avLst/>
                    </a:prstGeom>
                    <a:noFill/>
                    <a:ln>
                      <a:noFill/>
                    </a:ln>
                  </pic:spPr>
                </pic:pic>
              </a:graphicData>
            </a:graphic>
          </wp:inline>
        </w:drawing>
      </w:r>
    </w:p>
    <w:p w14:paraId="6F4ACCF9" w14:textId="77777777" w:rsidR="001821F4" w:rsidRPr="006C1277" w:rsidRDefault="001821F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p>
    <w:p w14:paraId="2545CD31" w14:textId="77777777" w:rsidR="001821F4" w:rsidRPr="006C1277" w:rsidRDefault="001821F4" w:rsidP="00DB0CB4">
      <w:pPr>
        <w:jc w:val="left"/>
      </w:pPr>
      <w:r w:rsidRPr="006C1277">
        <w:drawing>
          <wp:inline distT="0" distB="0" distL="0" distR="0" wp14:anchorId="2FD598B5" wp14:editId="2DE4DF28">
            <wp:extent cx="2519045"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5117" cy="2835744"/>
                    </a:xfrm>
                    <a:prstGeom prst="rect">
                      <a:avLst/>
                    </a:prstGeom>
                    <a:noFill/>
                    <a:ln>
                      <a:noFill/>
                    </a:ln>
                  </pic:spPr>
                </pic:pic>
              </a:graphicData>
            </a:graphic>
          </wp:inline>
        </w:drawing>
      </w:r>
    </w:p>
    <w:p w14:paraId="0FF6379F" w14:textId="27C09001" w:rsidR="001821F4" w:rsidRPr="006C1277" w:rsidRDefault="00DF10E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r w:rsidRPr="006C1277">
        <w:drawing>
          <wp:inline distT="0" distB="0" distL="0" distR="0" wp14:anchorId="33DC4E1B" wp14:editId="41E381AC">
            <wp:extent cx="2687014" cy="2581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875" cy="2586905"/>
                    </a:xfrm>
                    <a:prstGeom prst="rect">
                      <a:avLst/>
                    </a:prstGeom>
                    <a:noFill/>
                    <a:ln>
                      <a:noFill/>
                    </a:ln>
                  </pic:spPr>
                </pic:pic>
              </a:graphicData>
            </a:graphic>
          </wp:inline>
        </w:drawing>
      </w:r>
    </w:p>
    <w:p w14:paraId="2226A8B3" w14:textId="77777777" w:rsidR="001821F4" w:rsidRPr="006C1277" w:rsidRDefault="001821F4" w:rsidP="00DB0CB4">
      <w:pPr>
        <w:jc w:val="left"/>
        <w:sectPr w:rsidR="001821F4" w:rsidRPr="006C1277" w:rsidSect="00F424F5">
          <w:type w:val="continuous"/>
          <w:pgSz w:w="12240" w:h="15840" w:code="1"/>
          <w:pgMar w:top="1440" w:right="1440" w:bottom="1440" w:left="2155" w:header="709" w:footer="709" w:gutter="0"/>
          <w:cols w:space="708"/>
          <w:titlePg/>
          <w:docGrid w:linePitch="360"/>
        </w:sectPr>
      </w:pPr>
    </w:p>
    <w:p w14:paraId="3FCCA579" w14:textId="77777777" w:rsidR="001821F4" w:rsidRPr="006C1277" w:rsidRDefault="001821F4" w:rsidP="00DB0CB4">
      <w:pPr>
        <w:jc w:val="left"/>
      </w:pPr>
    </w:p>
    <w:p w14:paraId="684AF1B7" w14:textId="414CA39A" w:rsidR="00F077BB" w:rsidRPr="006C1277" w:rsidRDefault="00F077BB" w:rsidP="00385D40">
      <w:pPr>
        <w:pStyle w:val="Heading2"/>
      </w:pPr>
      <w:bookmarkStart w:id="83" w:name="_Toc522305758"/>
      <w:bookmarkStart w:id="84" w:name="_Toc522377698"/>
      <w:r w:rsidRPr="006C1277">
        <w:t>Testing</w:t>
      </w:r>
      <w:bookmarkEnd w:id="83"/>
      <w:bookmarkEnd w:id="84"/>
    </w:p>
    <w:p w14:paraId="342D1FFD" w14:textId="0BE214EE" w:rsidR="00FD67FA" w:rsidRPr="006C1277" w:rsidRDefault="0003690E" w:rsidP="00DB0CB4">
      <w:pPr>
        <w:jc w:val="left"/>
      </w:pPr>
      <w:r w:rsidRPr="006C1277">
        <w:t xml:space="preserve">I </w:t>
      </w:r>
      <w:r w:rsidR="00A55372" w:rsidRPr="006C1277">
        <w:t xml:space="preserve">did </w:t>
      </w:r>
      <w:r w:rsidR="00E20DE8" w:rsidRPr="006C1277">
        <w:t xml:space="preserve">Unit Testing </w:t>
      </w:r>
      <w:r w:rsidR="00A55372" w:rsidRPr="006C1277">
        <w:t xml:space="preserve">throughout </w:t>
      </w:r>
      <w:r w:rsidRPr="006C1277">
        <w:t>development of the app</w:t>
      </w:r>
      <w:r w:rsidR="00E20DE8" w:rsidRPr="006C1277">
        <w:t xml:space="preserve">. This means I </w:t>
      </w:r>
      <w:r w:rsidRPr="006C1277">
        <w:t>add</w:t>
      </w:r>
      <w:r w:rsidR="00E20DE8" w:rsidRPr="006C1277">
        <w:t>ed</w:t>
      </w:r>
      <w:r w:rsidRPr="006C1277">
        <w:t xml:space="preserve"> a feature</w:t>
      </w:r>
      <w:r w:rsidR="006E7B0F" w:rsidRPr="006C1277">
        <w:t>/aspect</w:t>
      </w:r>
      <w:r w:rsidRPr="006C1277">
        <w:t>, debugg</w:t>
      </w:r>
      <w:r w:rsidR="00BC693B" w:rsidRPr="006C1277">
        <w:t>ed</w:t>
      </w:r>
      <w:r w:rsidRPr="006C1277">
        <w:t xml:space="preserve"> a feature </w:t>
      </w:r>
      <w:r w:rsidR="00BC6BD8" w:rsidRPr="006C1277">
        <w:t>and fix</w:t>
      </w:r>
      <w:r w:rsidR="00421E79" w:rsidRPr="006C1277">
        <w:t>ing</w:t>
      </w:r>
      <w:r w:rsidR="00BC6BD8" w:rsidRPr="006C1277">
        <w:t xml:space="preserve"> the issue</w:t>
      </w:r>
      <w:r w:rsidR="006E7B0F" w:rsidRPr="006C1277">
        <w:t xml:space="preserve"> before moving on to </w:t>
      </w:r>
      <w:r w:rsidR="006E7B0F" w:rsidRPr="006C1277">
        <w:lastRenderedPageBreak/>
        <w:t>another feature/aspect</w:t>
      </w:r>
      <w:r w:rsidR="00BC6BD8" w:rsidRPr="006C1277">
        <w:t xml:space="preserve">. The </w:t>
      </w:r>
      <w:r w:rsidR="004375DE" w:rsidRPr="006C1277">
        <w:t xml:space="preserve">two parts that were most difficult to </w:t>
      </w:r>
      <w:r w:rsidR="00682B1B" w:rsidRPr="006C1277">
        <w:t xml:space="preserve">test </w:t>
      </w:r>
      <w:r w:rsidR="00BC6BD8" w:rsidRPr="006C1277">
        <w:t>were the CSS and Bootstrap conflictions</w:t>
      </w:r>
      <w:r w:rsidR="006E7B0F" w:rsidRPr="006C1277">
        <w:t xml:space="preserve"> and PHP.</w:t>
      </w:r>
    </w:p>
    <w:p w14:paraId="03AE4AC7" w14:textId="58EC394F" w:rsidR="005071B9" w:rsidRPr="006C1277" w:rsidRDefault="006E7B0F" w:rsidP="00DB0CB4">
      <w:pPr>
        <w:jc w:val="left"/>
      </w:pPr>
      <w:r w:rsidRPr="006C1277">
        <w:t xml:space="preserve">For the CSS and Bootstrap </w:t>
      </w:r>
      <w:r w:rsidR="005744DF" w:rsidRPr="006C1277">
        <w:t>conflictions,</w:t>
      </w:r>
      <w:r w:rsidR="00C531E2" w:rsidRPr="006C1277">
        <w:t xml:space="preserve"> </w:t>
      </w:r>
      <w:r w:rsidRPr="006C1277">
        <w:t xml:space="preserve">I was able to </w:t>
      </w:r>
      <w:r w:rsidR="00C531E2" w:rsidRPr="006C1277">
        <w:t>use the developer tools built</w:t>
      </w:r>
      <w:r w:rsidR="005744DF" w:rsidRPr="006C1277">
        <w:t xml:space="preserve"> </w:t>
      </w:r>
      <w:r w:rsidR="00C531E2" w:rsidRPr="006C1277">
        <w:t>in to Google Chrome</w:t>
      </w:r>
      <w:r w:rsidR="005744DF" w:rsidRPr="006C1277">
        <w:t xml:space="preserve">. </w:t>
      </w:r>
      <w:r w:rsidR="00574606" w:rsidRPr="006C1277">
        <w:t>I</w:t>
      </w:r>
      <w:r w:rsidR="005744DF" w:rsidRPr="006C1277">
        <w:t>f there was a default Bootstrap class or id I would remove the conflicting part,</w:t>
      </w:r>
      <w:r w:rsidR="00574606" w:rsidRPr="006C1277">
        <w:t xml:space="preserve"> in the development tools and then see the affect it would have on the browser without altering the file.</w:t>
      </w:r>
      <w:r w:rsidR="00CA7D22" w:rsidRPr="006C1277">
        <w:t xml:space="preserve"> Once I was sure I had it figure out I then went back to the </w:t>
      </w:r>
      <w:r w:rsidR="0031705F" w:rsidRPr="006C1277">
        <w:t>Project</w:t>
      </w:r>
      <w:r w:rsidR="00CA7D22" w:rsidRPr="006C1277">
        <w:t xml:space="preserve"> files and added or removed to whatever class or ID</w:t>
      </w:r>
      <w:r w:rsidR="00BB6318" w:rsidRPr="006C1277">
        <w:t>,</w:t>
      </w:r>
      <w:r w:rsidR="00CA7D22" w:rsidRPr="006C1277">
        <w:t xml:space="preserve"> on the specific file and line number which I was shown in the development tools.</w:t>
      </w:r>
    </w:p>
    <w:p w14:paraId="077AC64E" w14:textId="1C0D63D2" w:rsidR="006E7B0F" w:rsidRPr="006C1277" w:rsidRDefault="00C531E2" w:rsidP="00DB0CB4">
      <w:pPr>
        <w:jc w:val="left"/>
      </w:pPr>
      <w:r w:rsidRPr="006C1277">
        <w:t xml:space="preserve">I also used a few other </w:t>
      </w:r>
      <w:r w:rsidR="005071B9" w:rsidRPr="006C1277">
        <w:t xml:space="preserve">extensions in chrome </w:t>
      </w:r>
      <w:r w:rsidRPr="006C1277">
        <w:t>to complement the design</w:t>
      </w:r>
      <w:r w:rsidR="005071B9" w:rsidRPr="006C1277">
        <w:t>, like Page Ruler, ColorZilla</w:t>
      </w:r>
      <w:r w:rsidR="004B0C76" w:rsidRPr="006C1277">
        <w:t xml:space="preserve"> and React Debugging tool.</w:t>
      </w:r>
    </w:p>
    <w:p w14:paraId="1DD96BE1" w14:textId="0C33FE04" w:rsidR="00A84AC2" w:rsidRPr="006C1277" w:rsidRDefault="004B0C76" w:rsidP="00DB0CB4">
      <w:pPr>
        <w:jc w:val="left"/>
      </w:pPr>
      <w:r w:rsidRPr="006C1277">
        <w:t>As for the PHP</w:t>
      </w:r>
      <w:r w:rsidR="000A3FC3" w:rsidRPr="006C1277">
        <w:t xml:space="preserve">, that was more difficult. I had </w:t>
      </w:r>
      <w:r w:rsidR="00330C7D" w:rsidRPr="006C1277">
        <w:t>created php features in a separate pure PHP project</w:t>
      </w:r>
      <w:r w:rsidR="002C6D77" w:rsidRPr="006C1277">
        <w:t>s using online tutorial guides</w:t>
      </w:r>
      <w:r w:rsidR="00330C7D" w:rsidRPr="006C1277">
        <w:t xml:space="preserve">. </w:t>
      </w:r>
      <w:r w:rsidR="00C62F08" w:rsidRPr="006C1277">
        <w:t xml:space="preserve">I then tried merging them before implementing to the </w:t>
      </w:r>
      <w:r w:rsidR="00151CFB" w:rsidRPr="006C1277">
        <w:t>prototype</w:t>
      </w:r>
      <w:r w:rsidR="00076A24" w:rsidRPr="006C1277">
        <w:t xml:space="preserve"> (this is also the reason why the project on </w:t>
      </w:r>
      <w:r w:rsidR="0063169A">
        <w:t>GitHub</w:t>
      </w:r>
      <w:r w:rsidR="00076A24" w:rsidRPr="006C1277">
        <w:t xml:space="preserve"> is called NewUITest)</w:t>
      </w:r>
      <w:r w:rsidR="009E0F96" w:rsidRPr="006C1277">
        <w:t>.</w:t>
      </w:r>
    </w:p>
    <w:p w14:paraId="20A6D437" w14:textId="376C694D" w:rsidR="007707E2" w:rsidRPr="006C1277" w:rsidRDefault="003F43C3" w:rsidP="00DB0CB4">
      <w:pPr>
        <w:jc w:val="left"/>
      </w:pPr>
      <w:r w:rsidRPr="006C1277">
        <w:t xml:space="preserve">When </w:t>
      </w:r>
      <w:r w:rsidR="00330C7D" w:rsidRPr="006C1277">
        <w:t xml:space="preserve">I had </w:t>
      </w:r>
      <w:r w:rsidR="000A3FC3" w:rsidRPr="006C1277">
        <w:t>first created the login, it hadn’t been working correctly. I had tried ad</w:t>
      </w:r>
      <w:r w:rsidR="002D4BF6" w:rsidRPr="006C1277">
        <w:t>ding recommended default</w:t>
      </w:r>
      <w:r w:rsidR="000A3FC3" w:rsidRPr="006C1277">
        <w:t xml:space="preserve"> MySQL error catchers, but it </w:t>
      </w:r>
      <w:r w:rsidR="00F617A0" w:rsidRPr="006C1277">
        <w:t>appeared</w:t>
      </w:r>
      <w:r w:rsidR="000A3FC3" w:rsidRPr="006C1277">
        <w:t xml:space="preserve"> to </w:t>
      </w:r>
      <w:r w:rsidR="00B42CDF" w:rsidRPr="006C1277">
        <w:t xml:space="preserve">be </w:t>
      </w:r>
      <w:r w:rsidR="000A3FC3" w:rsidRPr="006C1277">
        <w:t>work</w:t>
      </w:r>
      <w:r w:rsidR="00B42CDF" w:rsidRPr="006C1277">
        <w:t>ing</w:t>
      </w:r>
      <w:r w:rsidR="000A3FC3" w:rsidRPr="006C1277">
        <w:t xml:space="preserve"> correctly. The session was created and displaying. I used several echo and print statements to display values to check they were there</w:t>
      </w:r>
      <w:r w:rsidR="00B42CDF" w:rsidRPr="006C1277">
        <w:t xml:space="preserve"> and being stored</w:t>
      </w:r>
      <w:r w:rsidR="000A3FC3" w:rsidRPr="006C1277">
        <w:t xml:space="preserve">. </w:t>
      </w:r>
      <w:r w:rsidR="002C6D77" w:rsidRPr="006C1277">
        <w:t>Once it was</w:t>
      </w:r>
      <w:r w:rsidR="00464458" w:rsidRPr="006C1277">
        <w:t xml:space="preserve"> fixed</w:t>
      </w:r>
      <w:r w:rsidR="00D7298F" w:rsidRPr="006C1277">
        <w:t>,</w:t>
      </w:r>
      <w:r w:rsidR="002C6D77" w:rsidRPr="006C1277">
        <w:t xml:space="preserve"> I implemented it</w:t>
      </w:r>
      <w:r w:rsidR="00032827" w:rsidRPr="006C1277">
        <w:t xml:space="preserve"> in to my</w:t>
      </w:r>
      <w:r w:rsidR="00181BE3" w:rsidRPr="006C1277">
        <w:t xml:space="preserve"> prototype</w:t>
      </w:r>
      <w:r w:rsidR="00032827" w:rsidRPr="006C1277">
        <w:t xml:space="preserve">. </w:t>
      </w:r>
    </w:p>
    <w:p w14:paraId="0F32EF72" w14:textId="514C9B7A" w:rsidR="009467F9" w:rsidRPr="006C1277" w:rsidRDefault="00677AFA" w:rsidP="00DB0CB4">
      <w:pPr>
        <w:jc w:val="left"/>
      </w:pPr>
      <w:r w:rsidRPr="006C1277">
        <w:t xml:space="preserve">I tried to implement </w:t>
      </w:r>
      <w:r w:rsidR="00CD17DC" w:rsidRPr="006C1277">
        <w:t>a</w:t>
      </w:r>
      <w:r w:rsidRPr="006C1277">
        <w:t xml:space="preserve"> </w:t>
      </w:r>
      <w:r w:rsidR="005A2BA1" w:rsidRPr="006C1277">
        <w:t xml:space="preserve">registration </w:t>
      </w:r>
      <w:r w:rsidRPr="006C1277">
        <w:t xml:space="preserve">feature. </w:t>
      </w:r>
      <w:r w:rsidR="000A3FC3" w:rsidRPr="006C1277">
        <w:t>I</w:t>
      </w:r>
      <w:r w:rsidRPr="006C1277">
        <w:t xml:space="preserve"> ended up</w:t>
      </w:r>
      <w:r w:rsidR="000A3FC3" w:rsidRPr="006C1277">
        <w:t xml:space="preserve"> spen</w:t>
      </w:r>
      <w:r w:rsidR="003E0F6D" w:rsidRPr="006C1277">
        <w:t>ding</w:t>
      </w:r>
      <w:r w:rsidR="000A3FC3" w:rsidRPr="006C1277">
        <w:t xml:space="preserve"> a lot of time</w:t>
      </w:r>
      <w:r w:rsidR="004B1EA3" w:rsidRPr="006C1277">
        <w:t xml:space="preserve"> </w:t>
      </w:r>
      <w:r w:rsidR="007146E9" w:rsidRPr="006C1277">
        <w:t xml:space="preserve">going through the apache logs </w:t>
      </w:r>
      <w:r w:rsidR="000A65FF" w:rsidRPr="006C1277">
        <w:t>looking at time stamps</w:t>
      </w:r>
      <w:r w:rsidR="00E63DA0" w:rsidRPr="006C1277">
        <w:t xml:space="preserve"> </w:t>
      </w:r>
      <w:r w:rsidR="007146E9" w:rsidRPr="006C1277">
        <w:t>and debugging every instance or error I found</w:t>
      </w:r>
      <w:r w:rsidR="004B1EA3" w:rsidRPr="006C1277">
        <w:t>.</w:t>
      </w:r>
      <w:r w:rsidR="007146E9" w:rsidRPr="006C1277">
        <w:t xml:space="preserve"> </w:t>
      </w:r>
      <w:r w:rsidR="004B1EA3" w:rsidRPr="006C1277">
        <w:t>U</w:t>
      </w:r>
      <w:r w:rsidR="007146E9" w:rsidRPr="006C1277">
        <w:t>ntil everything seemed to be working and no more errors displayed</w:t>
      </w:r>
      <w:r w:rsidR="00DC3D77" w:rsidRPr="006C1277">
        <w:t xml:space="preserve"> or in the logs</w:t>
      </w:r>
      <w:r w:rsidR="007146E9" w:rsidRPr="006C1277">
        <w:t>.</w:t>
      </w:r>
      <w:r w:rsidR="00DC3D77" w:rsidRPr="006C1277">
        <w:t xml:space="preserve"> </w:t>
      </w:r>
    </w:p>
    <w:p w14:paraId="2CEA1117" w14:textId="5B8960F3" w:rsidR="008239B3" w:rsidRPr="006C1277" w:rsidRDefault="00181B56" w:rsidP="00DB0CB4">
      <w:pPr>
        <w:jc w:val="left"/>
      </w:pPr>
      <w:r w:rsidRPr="006C1277">
        <w:t>The main error was the connection to the database was there when reading from for the login page</w:t>
      </w:r>
      <w:r w:rsidR="008A2FE0" w:rsidRPr="006C1277">
        <w:t xml:space="preserve">, but it was not writing data to the database. Instead it would create </w:t>
      </w:r>
      <w:r w:rsidR="00895083" w:rsidRPr="006C1277">
        <w:t>an</w:t>
      </w:r>
      <w:r w:rsidR="008A2FE0" w:rsidRPr="006C1277">
        <w:t xml:space="preserve"> </w:t>
      </w:r>
      <w:r w:rsidR="004B26F6" w:rsidRPr="006C1277">
        <w:t>empty row</w:t>
      </w:r>
      <w:r w:rsidR="008A2FE0" w:rsidRPr="006C1277">
        <w:t xml:space="preserve"> in the databas</w:t>
      </w:r>
      <w:r w:rsidR="001E508D" w:rsidRPr="006C1277">
        <w:t>e</w:t>
      </w:r>
      <w:r w:rsidR="002F05CA" w:rsidRPr="006C1277">
        <w:t>.</w:t>
      </w:r>
      <w:r w:rsidR="004B26F6" w:rsidRPr="006C1277">
        <w:t xml:space="preserve"> Unfortunately, I never fixed this error. For a brief </w:t>
      </w:r>
      <w:r w:rsidR="00895083" w:rsidRPr="006C1277">
        <w:t>time,</w:t>
      </w:r>
      <w:r w:rsidR="004B26F6" w:rsidRPr="006C1277">
        <w:t xml:space="preserve"> I managed somehow to have it adding 2 rows to the database one </w:t>
      </w:r>
      <w:r w:rsidR="004B26F6" w:rsidRPr="006C1277">
        <w:lastRenderedPageBreak/>
        <w:t xml:space="preserve">empty row and </w:t>
      </w:r>
      <w:r w:rsidR="003403B6" w:rsidRPr="006C1277">
        <w:t>a row</w:t>
      </w:r>
      <w:r w:rsidR="004B26F6" w:rsidRPr="006C1277">
        <w:t xml:space="preserve"> with data</w:t>
      </w:r>
      <w:r w:rsidR="003403B6" w:rsidRPr="006C1277">
        <w:t>, but it nullified the Login.</w:t>
      </w:r>
      <w:r w:rsidR="008A14FA" w:rsidRPr="006C1277">
        <w:t xml:space="preserve"> Given these issues I never implemented the feature </w:t>
      </w:r>
      <w:r w:rsidR="006221C3" w:rsidRPr="006C1277">
        <w:t>in to</w:t>
      </w:r>
      <w:r w:rsidR="008A14FA" w:rsidRPr="006C1277">
        <w:t xml:space="preserve"> the prototype</w:t>
      </w:r>
      <w:r w:rsidR="00093EAB" w:rsidRPr="006C1277">
        <w:t>.</w:t>
      </w:r>
    </w:p>
    <w:p w14:paraId="684AF1BB" w14:textId="596D284C" w:rsidR="00F077BB" w:rsidRPr="006C1277" w:rsidRDefault="00512E3F" w:rsidP="001A075A">
      <w:pPr>
        <w:pStyle w:val="Heading2"/>
      </w:pPr>
      <w:r w:rsidRPr="006C1277">
        <w:t xml:space="preserve"> </w:t>
      </w:r>
      <w:bookmarkStart w:id="85" w:name="_Toc522305759"/>
      <w:bookmarkStart w:id="86" w:name="_Toc522377699"/>
      <w:r w:rsidR="00F077BB" w:rsidRPr="006C1277">
        <w:t>Customer testing</w:t>
      </w:r>
      <w:bookmarkEnd w:id="85"/>
      <w:bookmarkEnd w:id="86"/>
    </w:p>
    <w:p w14:paraId="6FA7CE8F" w14:textId="285AF6C2" w:rsidR="00C17A55" w:rsidRPr="006C1277" w:rsidRDefault="008239B3" w:rsidP="00DB0CB4">
      <w:pPr>
        <w:jc w:val="left"/>
      </w:pPr>
      <w:r w:rsidRPr="006C1277">
        <w:t xml:space="preserve">For user testing I had to </w:t>
      </w:r>
      <w:r w:rsidR="00BF5997" w:rsidRPr="006C1277">
        <w:t xml:space="preserve">create a guide as to how to set up and run the prototype. I also had to have them test on a computer as PHP runs on a server, so the testers had to set up a localhost server. In the guide as </w:t>
      </w:r>
      <w:r w:rsidR="00E25D33" w:rsidRPr="006C1277">
        <w:t>I had in</w:t>
      </w:r>
      <w:r w:rsidR="00BF5997" w:rsidRPr="006C1277">
        <w:t xml:space="preserve"> development I had them set up XAMPP.</w:t>
      </w:r>
    </w:p>
    <w:p w14:paraId="71972E28" w14:textId="6AC9675F" w:rsidR="00BF5997" w:rsidRPr="006C1277" w:rsidRDefault="00BF5997" w:rsidP="00DB0CB4">
      <w:pPr>
        <w:jc w:val="left"/>
      </w:pPr>
      <w:r w:rsidRPr="006C1277">
        <w:t xml:space="preserve">Once the user was set up and had the application running I had them go through the Application as they would a normal Application and then answer questions. The majority of users where </w:t>
      </w:r>
      <w:r w:rsidR="006271C8" w:rsidRPr="006C1277">
        <w:t>non-technical</w:t>
      </w:r>
      <w:r w:rsidRPr="006C1277">
        <w:t xml:space="preserve"> but</w:t>
      </w:r>
      <w:r w:rsidR="00453C72" w:rsidRPr="006C1277">
        <w:t xml:space="preserve"> were able to spend the time setting up </w:t>
      </w:r>
      <w:r w:rsidRPr="006C1277">
        <w:t>the environment.</w:t>
      </w:r>
      <w:r w:rsidR="006271C8" w:rsidRPr="006C1277">
        <w:t xml:space="preserve"> Some were used to online shopping others rarely do. They were also of an age range of 22 – 67 years old. </w:t>
      </w:r>
      <w:r w:rsidR="00095DE7" w:rsidRPr="006C1277">
        <w:t>Again,</w:t>
      </w:r>
      <w:r w:rsidR="006271C8" w:rsidRPr="006C1277">
        <w:t xml:space="preserve"> this was important for me as I wanted to be sure all visitors to the cinema would be able to use the application.</w:t>
      </w:r>
    </w:p>
    <w:p w14:paraId="7C5A664C" w14:textId="77777777" w:rsidR="006271C8" w:rsidRPr="006C1277" w:rsidRDefault="006271C8" w:rsidP="00DB0CB4">
      <w:pPr>
        <w:jc w:val="left"/>
      </w:pPr>
    </w:p>
    <w:p w14:paraId="3AA3D7F2" w14:textId="14924E03" w:rsidR="009E3DC8" w:rsidRPr="006C1277" w:rsidRDefault="0016676D" w:rsidP="001A075A">
      <w:pPr>
        <w:pStyle w:val="Heading2"/>
      </w:pPr>
      <w:r w:rsidRPr="006C1277">
        <w:t xml:space="preserve"> </w:t>
      </w:r>
      <w:bookmarkStart w:id="87" w:name="_Toc522305760"/>
      <w:bookmarkStart w:id="88" w:name="_Toc522377700"/>
      <w:r w:rsidR="00F077BB" w:rsidRPr="006C1277">
        <w:t>Evaluation</w:t>
      </w:r>
      <w:r w:rsidR="002301C2" w:rsidRPr="006C1277">
        <w:t xml:space="preserve"> and Testing results</w:t>
      </w:r>
      <w:bookmarkEnd w:id="87"/>
      <w:bookmarkEnd w:id="88"/>
    </w:p>
    <w:p w14:paraId="0F8A8C85" w14:textId="5B9845A1" w:rsidR="006F1F6D" w:rsidRPr="006C1277" w:rsidRDefault="006F1F6D" w:rsidP="00DB0CB4">
      <w:pPr>
        <w:jc w:val="left"/>
      </w:pPr>
      <w:r w:rsidRPr="006C1277">
        <w:t>All users stated it was easy to navigate the application, that they thought it looked good and that the pricing was clear.</w:t>
      </w:r>
    </w:p>
    <w:p w14:paraId="7CBE0A92" w14:textId="6C6405CC" w:rsidR="006F1F6D" w:rsidRPr="006C1277" w:rsidRDefault="006F1F6D" w:rsidP="00DB0CB4">
      <w:pPr>
        <w:jc w:val="left"/>
      </w:pPr>
      <w:r w:rsidRPr="006C1277">
        <w:t>As previously stated all used a laptop or desktop to test the application.</w:t>
      </w:r>
    </w:p>
    <w:p w14:paraId="543F45F0" w14:textId="60CB7A11" w:rsidR="00AB0FF1" w:rsidRPr="006C1277" w:rsidRDefault="00AB0FF1" w:rsidP="00DB0CB4">
      <w:pPr>
        <w:jc w:val="left"/>
      </w:pPr>
      <w:r w:rsidRPr="006C1277">
        <w:t xml:space="preserve">A few had errors when trying to log in to </w:t>
      </w:r>
      <w:r w:rsidR="004B5BD8">
        <w:t>PayPal</w:t>
      </w:r>
      <w:r w:rsidRPr="006C1277">
        <w:t xml:space="preserve"> to complete the payment process.</w:t>
      </w:r>
    </w:p>
    <w:p w14:paraId="23E51899" w14:textId="3086C029" w:rsidR="0001636D" w:rsidRPr="006C1277" w:rsidRDefault="0001636D" w:rsidP="00DB0CB4">
      <w:pPr>
        <w:jc w:val="left"/>
      </w:pPr>
      <w:r w:rsidRPr="006C1277">
        <w:t>Some saw the email error or the password error on log in.</w:t>
      </w:r>
    </w:p>
    <w:p w14:paraId="0135E41C" w14:textId="0FAD9972" w:rsidR="006F1F6D" w:rsidRPr="006C1277" w:rsidRDefault="0001636D" w:rsidP="00DB0CB4">
      <w:pPr>
        <w:jc w:val="left"/>
      </w:pPr>
      <w:r w:rsidRPr="006C1277">
        <w:t xml:space="preserve">The technical testers found bugs when the guest clicked in </w:t>
      </w:r>
      <w:r w:rsidR="008B1BAB" w:rsidRPr="006C1277">
        <w:t>there</w:t>
      </w:r>
      <w:r w:rsidRPr="006C1277">
        <w:t xml:space="preserve"> was no session information so a php error was displayed under the nav bar which affected the </w:t>
      </w:r>
      <w:r w:rsidR="008B1BAB" w:rsidRPr="006C1277">
        <w:t>CSS</w:t>
      </w:r>
      <w:r w:rsidRPr="006C1277">
        <w:t xml:space="preserve"> on the items page. And some minor display errors which I was able to fix the php error, again due to time I have had to leave in.</w:t>
      </w:r>
    </w:p>
    <w:p w14:paraId="2411446F" w14:textId="6C3AFB38" w:rsidR="00917C1B" w:rsidRPr="006C1277" w:rsidRDefault="00ED1ECB" w:rsidP="00DB0CB4">
      <w:pPr>
        <w:jc w:val="left"/>
      </w:pPr>
      <w:r w:rsidRPr="006C1277">
        <w:t xml:space="preserve">In terms of functionality </w:t>
      </w:r>
      <w:r w:rsidR="00DE2B0E" w:rsidRPr="006C1277">
        <w:t>user</w:t>
      </w:r>
      <w:r w:rsidR="00AD7D72" w:rsidRPr="006C1277">
        <w:t>’s</w:t>
      </w:r>
      <w:r w:rsidRPr="006C1277">
        <w:t xml:space="preserve"> average rating was 62.5%</w:t>
      </w:r>
      <w:r w:rsidR="00917C1B" w:rsidRPr="006C1277">
        <w:t xml:space="preserve"> positively.</w:t>
      </w:r>
    </w:p>
    <w:p w14:paraId="2DC48CE1" w14:textId="1470242D" w:rsidR="007F2E2D" w:rsidRPr="006C1277" w:rsidRDefault="007F2E2D" w:rsidP="00DB0CB4">
      <w:pPr>
        <w:jc w:val="left"/>
      </w:pPr>
      <w:r w:rsidRPr="006C1277">
        <w:lastRenderedPageBreak/>
        <w:t>In terms of the understanding of the elements of the application user’s average rating was 62.5% positively</w:t>
      </w:r>
    </w:p>
    <w:p w14:paraId="292CE7E2" w14:textId="2929BBF0" w:rsidR="0001636D" w:rsidRPr="006C1277" w:rsidRDefault="00917C1B" w:rsidP="00DB0CB4">
      <w:pPr>
        <w:jc w:val="left"/>
      </w:pPr>
      <w:r w:rsidRPr="006C1277">
        <w:t xml:space="preserve">In terms of reasonability of the time to use the application from entering to </w:t>
      </w:r>
      <w:r w:rsidR="00322871" w:rsidRPr="006C1277">
        <w:t>competing</w:t>
      </w:r>
      <w:r w:rsidRPr="006C1277">
        <w:t xml:space="preserve"> </w:t>
      </w:r>
      <w:r w:rsidR="00322871" w:rsidRPr="006C1277">
        <w:t>user’s average rating was 67.5% positively.</w:t>
      </w:r>
    </w:p>
    <w:p w14:paraId="411BA9EC" w14:textId="1F2A4AE8" w:rsidR="00D43753" w:rsidRPr="006C1277" w:rsidRDefault="00D43753" w:rsidP="00DB0CB4">
      <w:pPr>
        <w:jc w:val="left"/>
      </w:pPr>
      <w:r w:rsidRPr="006C1277">
        <w:t>In terms of how secure they felt the application was 65% felt it was secure</w:t>
      </w:r>
      <w:r w:rsidR="005E2C64" w:rsidRPr="006C1277">
        <w:t>.</w:t>
      </w:r>
    </w:p>
    <w:p w14:paraId="34885E1B" w14:textId="4B7B6889" w:rsidR="003F5A33" w:rsidRPr="006C1277" w:rsidRDefault="003F5A33" w:rsidP="00DB0CB4">
      <w:pPr>
        <w:jc w:val="left"/>
      </w:pPr>
      <w:r w:rsidRPr="006C1277">
        <w:t>When asked what other features they would like to see in the app the majority suggested being able to sign in with Facebook.</w:t>
      </w:r>
    </w:p>
    <w:p w14:paraId="58663BD1" w14:textId="4B6BD2DA" w:rsidR="003F5A33" w:rsidRPr="006C1277" w:rsidRDefault="003F5A33" w:rsidP="00DB0CB4">
      <w:pPr>
        <w:jc w:val="left"/>
      </w:pPr>
      <w:r w:rsidRPr="006C1277">
        <w:t xml:space="preserve">Another suggestion </w:t>
      </w:r>
      <w:r w:rsidR="00731108" w:rsidRPr="006C1277">
        <w:t>was having</w:t>
      </w:r>
      <w:r w:rsidR="00A150D3" w:rsidRPr="006C1277">
        <w:t xml:space="preserve"> a wider </w:t>
      </w:r>
      <w:r w:rsidRPr="006C1277">
        <w:t>selection available</w:t>
      </w:r>
      <w:r w:rsidR="008E2AB2" w:rsidRPr="006C1277">
        <w:t xml:space="preserve">, being able to pay by cash upon delivery and have </w:t>
      </w:r>
      <w:r w:rsidR="00354F64" w:rsidRPr="006C1277">
        <w:t>discounts</w:t>
      </w:r>
      <w:r w:rsidR="008E2AB2" w:rsidRPr="006C1277">
        <w:t>.</w:t>
      </w:r>
    </w:p>
    <w:p w14:paraId="684AF1E2" w14:textId="29DA57F1" w:rsidR="00F077BB" w:rsidRPr="006C1277" w:rsidRDefault="00F077BB" w:rsidP="004560EB">
      <w:pPr>
        <w:pStyle w:val="Heading1"/>
      </w:pPr>
      <w:bookmarkStart w:id="89" w:name="_Toc522305761"/>
      <w:bookmarkStart w:id="90" w:name="_Toc522377701"/>
      <w:r w:rsidRPr="006C1277">
        <w:lastRenderedPageBreak/>
        <w:t>Conclusions</w:t>
      </w:r>
      <w:bookmarkEnd w:id="89"/>
      <w:bookmarkEnd w:id="90"/>
    </w:p>
    <w:p w14:paraId="31EF4826" w14:textId="64617556" w:rsidR="00C17A55" w:rsidRPr="006C1277" w:rsidRDefault="008107B2" w:rsidP="00DB0CB4">
      <w:pPr>
        <w:jc w:val="left"/>
      </w:pPr>
      <w:r w:rsidRPr="006C1277">
        <w:t>From the very start this project was an uphill battle. As I had started to develop the application a lot of changes had been made. I</w:t>
      </w:r>
      <w:r w:rsidR="00FC122C" w:rsidRPr="006C1277">
        <w:t xml:space="preserve"> </w:t>
      </w:r>
      <w:r w:rsidRPr="006C1277">
        <w:t>had initially planned to develop in C# with a code first database using visual studio, then after spending months obsessing, trying to get a JavaScript seating map working I ended up thinking I would develop in android natively. That turned out to be a completely different and frustratingly difficult environment to set up without causing issues for other projects.</w:t>
      </w:r>
    </w:p>
    <w:p w14:paraId="29A730BF" w14:textId="5D1FB778" w:rsidR="008107B2" w:rsidRPr="006C1277" w:rsidRDefault="008107B2" w:rsidP="00DB0CB4">
      <w:pPr>
        <w:jc w:val="left"/>
      </w:pPr>
      <w:r w:rsidRPr="006C1277">
        <w:t xml:space="preserve">In the end I steeled on the core web development languages with a plan to </w:t>
      </w:r>
      <w:r w:rsidR="007C12E6" w:rsidRPr="006C1277">
        <w:t>use Apache</w:t>
      </w:r>
      <w:r w:rsidRPr="006C1277">
        <w:t xml:space="preserve"> Cordova to compile down in to native android and iO</w:t>
      </w:r>
      <w:r w:rsidR="00095DE7" w:rsidRPr="006C1277">
        <w:t>S</w:t>
      </w:r>
      <w:r w:rsidRPr="006C1277">
        <w:t xml:space="preserve"> applications.</w:t>
      </w:r>
    </w:p>
    <w:p w14:paraId="7D48E38B" w14:textId="74061648" w:rsidR="008107B2" w:rsidRPr="006C1277" w:rsidRDefault="007C12E6" w:rsidP="00DB0CB4">
      <w:pPr>
        <w:jc w:val="left"/>
      </w:pPr>
      <w:r w:rsidRPr="006C1277">
        <w:t>Again,</w:t>
      </w:r>
      <w:r w:rsidR="008107B2" w:rsidRPr="006C1277">
        <w:t xml:space="preserve"> this changed as I begun to develop and found gaps in my knowledge that delayed me in developing the prototype as I had to refresh everything as I hadn’t done ‘pure’ web development since 2nd year. </w:t>
      </w:r>
    </w:p>
    <w:p w14:paraId="0D803211" w14:textId="72A060A9" w:rsidR="008107B2" w:rsidRPr="006C1277" w:rsidRDefault="008107B2" w:rsidP="00DB0CB4">
      <w:pPr>
        <w:jc w:val="left"/>
      </w:pPr>
      <w:r w:rsidRPr="006C1277">
        <w:t xml:space="preserve">I done a course on Udemy.com on web development and again had to refresh my knowledge on software engineering, project management and </w:t>
      </w:r>
      <w:r w:rsidR="00085A85" w:rsidRPr="006C1277">
        <w:t xml:space="preserve">PHP which I had again previously done through independent learning </w:t>
      </w:r>
      <w:r w:rsidR="00156B22" w:rsidRPr="006C1277">
        <w:t>course on codeacademy.com.</w:t>
      </w:r>
    </w:p>
    <w:p w14:paraId="65129C48" w14:textId="23A51D88" w:rsidR="0069694C" w:rsidRPr="006C1277" w:rsidRDefault="00156B22" w:rsidP="00DB0CB4">
      <w:pPr>
        <w:jc w:val="left"/>
      </w:pPr>
      <w:r w:rsidRPr="006C1277">
        <w:t>Each time becoming obsessed and spending more time than I should have on each, all outside of working full time. The other distraction.</w:t>
      </w:r>
      <w:r w:rsidR="0069694C" w:rsidRPr="006C1277">
        <w:t xml:space="preserve"> The prototype itself and timescale then influenced me more meaning it is merely a proof of concept more than a prototype both creating more ideas for functions or design or things having to be removed and focused on fully. </w:t>
      </w:r>
    </w:p>
    <w:p w14:paraId="325D9621" w14:textId="7BE67E37" w:rsidR="00156B22" w:rsidRPr="006C1277" w:rsidRDefault="0069694C" w:rsidP="00DB0CB4">
      <w:pPr>
        <w:jc w:val="left"/>
      </w:pPr>
      <w:r w:rsidRPr="006C1277">
        <w:t xml:space="preserve">Whilst developing I had researched and attempted a number of things for example the failed JS Seating Map, Registration features, which I spent time on but removed or didn’t include as I felt that a </w:t>
      </w:r>
      <w:r w:rsidR="007C1393" w:rsidRPr="006C1277">
        <w:t>I would rather have something working correctly than only he idea being featured. Although again due to time restraints and delays some error found during user testing have been left in.</w:t>
      </w:r>
    </w:p>
    <w:p w14:paraId="0DA92A76" w14:textId="178B5627" w:rsidR="00156B22" w:rsidRPr="006C1277" w:rsidRDefault="007D6BBD" w:rsidP="00DB0CB4">
      <w:pPr>
        <w:jc w:val="left"/>
      </w:pPr>
      <w:r w:rsidRPr="006C1277">
        <w:t xml:space="preserve">Overall it is okay, but I feel had </w:t>
      </w:r>
      <w:r w:rsidR="009A23C7" w:rsidRPr="006C1277">
        <w:t>life not got in my way at times then maybe it could have been done better. But I am happy with what I had got</w:t>
      </w:r>
      <w:r w:rsidR="00FC7555" w:rsidRPr="006C1277">
        <w:t xml:space="preserve"> done overall</w:t>
      </w:r>
      <w:r w:rsidR="009A23C7" w:rsidRPr="006C1277">
        <w:t>.</w:t>
      </w:r>
    </w:p>
    <w:p w14:paraId="684AF1E4" w14:textId="335CCF26" w:rsidR="00F077BB" w:rsidRPr="006C1277" w:rsidRDefault="00F077BB" w:rsidP="004560EB">
      <w:pPr>
        <w:pStyle w:val="Heading1"/>
      </w:pPr>
      <w:bookmarkStart w:id="91" w:name="_Toc522305762"/>
      <w:bookmarkStart w:id="92" w:name="_Toc522377702"/>
      <w:r w:rsidRPr="006C1277">
        <w:lastRenderedPageBreak/>
        <w:t>Further development</w:t>
      </w:r>
      <w:bookmarkEnd w:id="91"/>
      <w:bookmarkEnd w:id="92"/>
      <w:r w:rsidRPr="006C1277">
        <w:t xml:space="preserve"> </w:t>
      </w:r>
    </w:p>
    <w:p w14:paraId="0E521C5E" w14:textId="77777777" w:rsidR="003015A5" w:rsidRPr="006C1277" w:rsidRDefault="00AF4EDE" w:rsidP="00DB0CB4">
      <w:pPr>
        <w:jc w:val="left"/>
      </w:pPr>
      <w:r w:rsidRPr="006C1277">
        <w:t>For further development</w:t>
      </w:r>
      <w:r w:rsidR="00F65750" w:rsidRPr="006C1277">
        <w:t xml:space="preserve"> I would have a local cart where users could edit, remove items, the admin console the discounts and all that I had planned in the first place.</w:t>
      </w:r>
      <w:r w:rsidR="00F65750" w:rsidRPr="006C1277">
        <w:br/>
        <w:t xml:space="preserve">Once the complete prototype is done it could be </w:t>
      </w:r>
      <w:proofErr w:type="spellStart"/>
      <w:r w:rsidR="00F65750" w:rsidRPr="006C1277">
        <w:t>trialled</w:t>
      </w:r>
      <w:proofErr w:type="spellEnd"/>
      <w:r w:rsidR="00F65750" w:rsidRPr="006C1277">
        <w:t xml:space="preserve"> in a single cinema.</w:t>
      </w:r>
    </w:p>
    <w:p w14:paraId="4E0951CC" w14:textId="15CCB5C3" w:rsidR="00F65750" w:rsidRPr="006C1277" w:rsidRDefault="00F65750" w:rsidP="00DB0CB4">
      <w:pPr>
        <w:jc w:val="left"/>
      </w:pPr>
      <w:r w:rsidRPr="006C1277">
        <w:t>As I said in the research I had come across an App in America doing the same thing for concession in stadiums, so I feel this could easily be scaled to that size.</w:t>
      </w:r>
      <w:r w:rsidR="000804CF" w:rsidRPr="006C1277">
        <w:br/>
      </w:r>
      <w:r w:rsidRPr="006C1277">
        <w:t>I also feel another possible market is theatres</w:t>
      </w:r>
      <w:r w:rsidR="00F31C18" w:rsidRPr="006C1277">
        <w:t>.</w:t>
      </w:r>
      <w:r w:rsidR="00E47A36" w:rsidRPr="006C1277">
        <w:t xml:space="preserve"> </w:t>
      </w:r>
      <w:r w:rsidR="00F31C18" w:rsidRPr="006C1277">
        <w:t>W</w:t>
      </w:r>
      <w:r w:rsidR="00E47A36" w:rsidRPr="006C1277">
        <w:t>hether the abbey, smock alley or the grand canal. In these locations it could also offer non-concession items, playbills or other merchandise.</w:t>
      </w:r>
    </w:p>
    <w:p w14:paraId="6B8DCF4D" w14:textId="7E87BBCD" w:rsidR="00E47A36" w:rsidRPr="006C1277" w:rsidRDefault="00E47A36" w:rsidP="00DB0CB4">
      <w:pPr>
        <w:jc w:val="left"/>
      </w:pPr>
      <w:r w:rsidRPr="006C1277">
        <w:t>I would also implement a pre-pay and collect feature</w:t>
      </w:r>
      <w:r w:rsidR="00220FD2" w:rsidRPr="006C1277">
        <w:t xml:space="preserve">. </w:t>
      </w:r>
      <w:r w:rsidR="001D15DF" w:rsidRPr="006C1277">
        <w:t>Also,</w:t>
      </w:r>
      <w:r w:rsidR="00220FD2" w:rsidRPr="006C1277">
        <w:t xml:space="preserve"> I feel this would </w:t>
      </w:r>
      <w:r w:rsidR="004A25D9" w:rsidRPr="006C1277">
        <w:t>open</w:t>
      </w:r>
      <w:r w:rsidR="00220FD2" w:rsidRPr="006C1277">
        <w:t xml:space="preserve"> the </w:t>
      </w:r>
      <w:r w:rsidR="00B25F9C" w:rsidRPr="006C1277">
        <w:t>Irish</w:t>
      </w:r>
      <w:r w:rsidR="00220FD2" w:rsidRPr="006C1277">
        <w:t xml:space="preserve"> market to the luxury dining and cinema experience</w:t>
      </w:r>
      <w:r w:rsidR="00D902FB" w:rsidRPr="006C1277">
        <w:t>s</w:t>
      </w:r>
      <w:r w:rsidR="00220FD2" w:rsidRPr="006C1277">
        <w:t xml:space="preserve"> like in Australia that I mentioned </w:t>
      </w:r>
      <w:r w:rsidR="00B25F9C" w:rsidRPr="006C1277">
        <w:t>during</w:t>
      </w:r>
      <w:r w:rsidR="00220FD2" w:rsidRPr="006C1277">
        <w:t xml:space="preserve"> my research.</w:t>
      </w:r>
    </w:p>
    <w:p w14:paraId="5FE294E3" w14:textId="5B3D75C6" w:rsidR="001D15DF" w:rsidRDefault="001D15DF" w:rsidP="00DB0CB4">
      <w:pPr>
        <w:jc w:val="left"/>
      </w:pPr>
    </w:p>
    <w:p w14:paraId="5FDC08DD" w14:textId="174D019F" w:rsidR="00CF40A2" w:rsidRDefault="00CF40A2" w:rsidP="00DB0CB4">
      <w:pPr>
        <w:jc w:val="left"/>
      </w:pPr>
    </w:p>
    <w:p w14:paraId="0043E37E" w14:textId="3B1C4527" w:rsidR="00CF40A2" w:rsidRDefault="00CF40A2" w:rsidP="00DB0CB4">
      <w:pPr>
        <w:jc w:val="left"/>
      </w:pPr>
    </w:p>
    <w:p w14:paraId="4695ACFA" w14:textId="40757F1A" w:rsidR="00CF40A2" w:rsidRDefault="00CF40A2" w:rsidP="00DB0CB4">
      <w:pPr>
        <w:jc w:val="left"/>
      </w:pPr>
    </w:p>
    <w:p w14:paraId="7699DAB7" w14:textId="0109EA6C" w:rsidR="00CF40A2" w:rsidRDefault="00CF40A2" w:rsidP="00DB0CB4">
      <w:pPr>
        <w:jc w:val="left"/>
      </w:pPr>
    </w:p>
    <w:p w14:paraId="7472DCEA" w14:textId="13D5FA3B" w:rsidR="00CF40A2" w:rsidRDefault="00CF40A2" w:rsidP="00DB0CB4">
      <w:pPr>
        <w:jc w:val="left"/>
      </w:pPr>
    </w:p>
    <w:p w14:paraId="12ED5605" w14:textId="7604417E" w:rsidR="00CF40A2" w:rsidRDefault="00CF40A2" w:rsidP="00DB0CB4">
      <w:pPr>
        <w:jc w:val="left"/>
      </w:pPr>
    </w:p>
    <w:p w14:paraId="1C5181FA" w14:textId="6138F8A2" w:rsidR="00CF40A2" w:rsidRDefault="00CF40A2" w:rsidP="00DB0CB4">
      <w:pPr>
        <w:jc w:val="left"/>
      </w:pPr>
    </w:p>
    <w:p w14:paraId="61A74580" w14:textId="1C9831BC" w:rsidR="00CF40A2" w:rsidRDefault="00CF40A2" w:rsidP="00DB0CB4">
      <w:pPr>
        <w:jc w:val="left"/>
      </w:pPr>
    </w:p>
    <w:p w14:paraId="15B8AA4E" w14:textId="4C1EF4C7" w:rsidR="00CF40A2" w:rsidRDefault="00CF40A2" w:rsidP="00DB0CB4">
      <w:pPr>
        <w:jc w:val="left"/>
      </w:pPr>
    </w:p>
    <w:p w14:paraId="5AA1432B" w14:textId="0B622930" w:rsidR="00CF40A2" w:rsidRDefault="00CF40A2" w:rsidP="00DB0CB4">
      <w:pPr>
        <w:jc w:val="left"/>
      </w:pPr>
    </w:p>
    <w:p w14:paraId="4FD2DD9E" w14:textId="5A4E627F" w:rsidR="00CF40A2" w:rsidRDefault="00CF40A2" w:rsidP="00DB0CB4">
      <w:pPr>
        <w:jc w:val="left"/>
      </w:pPr>
    </w:p>
    <w:p w14:paraId="0C258EC9" w14:textId="7EA49A60" w:rsidR="00CF40A2" w:rsidRDefault="00CF40A2" w:rsidP="00DB0CB4">
      <w:pPr>
        <w:jc w:val="left"/>
      </w:pPr>
    </w:p>
    <w:p w14:paraId="684AF1E6" w14:textId="0433A526" w:rsidR="00F077BB" w:rsidRPr="006C1277" w:rsidRDefault="001372D8" w:rsidP="00836F05">
      <w:pPr>
        <w:pStyle w:val="Heading1"/>
      </w:pPr>
      <w:bookmarkStart w:id="93" w:name="_Toc522305763"/>
      <w:bookmarkStart w:id="94" w:name="_Toc522377703"/>
      <w:r w:rsidRPr="006C1277">
        <w:lastRenderedPageBreak/>
        <w:t>References</w:t>
      </w:r>
      <w:bookmarkEnd w:id="93"/>
      <w:bookmarkEnd w:id="94"/>
    </w:p>
    <w:p w14:paraId="1692AA5D" w14:textId="77777777" w:rsidR="00835BD3" w:rsidRPr="006C1277" w:rsidRDefault="00835BD3" w:rsidP="00DB0CB4">
      <w:pPr>
        <w:jc w:val="left"/>
      </w:pPr>
      <w:r w:rsidRPr="006C1277">
        <w:t xml:space="preserve">Agarwal, N. (2018). PHP Login Form with Sessions | </w:t>
      </w:r>
      <w:proofErr w:type="spellStart"/>
      <w:r w:rsidRPr="006C1277">
        <w:t>FormGet</w:t>
      </w:r>
      <w:proofErr w:type="spellEnd"/>
      <w:r w:rsidRPr="006C1277">
        <w:t xml:space="preserve">. [online] </w:t>
      </w:r>
      <w:proofErr w:type="spellStart"/>
      <w:r w:rsidRPr="006C1277">
        <w:t>FormGet</w:t>
      </w:r>
      <w:proofErr w:type="spellEnd"/>
      <w:r w:rsidRPr="006C1277">
        <w:t>. Available at: https://www.formget.com/login-form-in-php/ [Accessed 17 Aug. 2018].</w:t>
      </w:r>
    </w:p>
    <w:p w14:paraId="139E6424" w14:textId="77777777" w:rsidR="00835BD3" w:rsidRPr="006C1277" w:rsidRDefault="00835BD3" w:rsidP="00DB0CB4">
      <w:pPr>
        <w:jc w:val="left"/>
      </w:pPr>
      <w:r w:rsidRPr="006C1277">
        <w:t>Amctheatres.com. (2018). Order Ahead. [online] Available at: https://www.amctheatres.com/food-and-drink/order-ahead [Accessed 17 Aug. 2018].</w:t>
      </w:r>
    </w:p>
    <w:p w14:paraId="3E746EF4" w14:textId="26730AC8" w:rsidR="00835BD3" w:rsidRPr="006C1277" w:rsidRDefault="00835BD3" w:rsidP="00DB0CB4">
      <w:pPr>
        <w:jc w:val="left"/>
      </w:pPr>
      <w:proofErr w:type="spellStart"/>
      <w:r w:rsidRPr="006C1277">
        <w:t>Balsamiq.cloud</w:t>
      </w:r>
      <w:proofErr w:type="spellEnd"/>
      <w:r w:rsidRPr="006C1277">
        <w:t>. (2018). Balsamiq Cloud. [online] Available at: https://balsamiq.cloud/ [Accessed 17 Aug. 2018].</w:t>
      </w:r>
    </w:p>
    <w:p w14:paraId="128EDA45" w14:textId="0707D290" w:rsidR="0027766B" w:rsidRPr="006C1277" w:rsidRDefault="0027766B" w:rsidP="00DB0CB4">
      <w:pPr>
        <w:jc w:val="left"/>
      </w:pPr>
      <w:r w:rsidRPr="006C1277">
        <w:t>Bcrypt.sourceforge.net. (2018). </w:t>
      </w:r>
      <w:proofErr w:type="spellStart"/>
      <w:r w:rsidRPr="006C1277">
        <w:t>Bcrypt</w:t>
      </w:r>
      <w:proofErr w:type="spellEnd"/>
      <w:r w:rsidRPr="006C1277">
        <w:t xml:space="preserve"> - Blowfish File Encryption. [online] Available at: http://bcrypt.sourceforge.net/ [Accessed 17 Aug. 2018]</w:t>
      </w:r>
      <w:r w:rsidR="00691310" w:rsidRPr="006C1277">
        <w:t>.</w:t>
      </w:r>
    </w:p>
    <w:p w14:paraId="13D1511F" w14:textId="77777777" w:rsidR="00835BD3" w:rsidRPr="006C1277" w:rsidRDefault="00835BD3" w:rsidP="00DB0CB4">
      <w:pPr>
        <w:jc w:val="left"/>
      </w:pPr>
      <w:r w:rsidRPr="006C1277">
        <w:t>Bitnami.com. (2018). </w:t>
      </w:r>
      <w:proofErr w:type="spellStart"/>
      <w:r w:rsidRPr="006C1277">
        <w:t>Bitnami</w:t>
      </w:r>
      <w:proofErr w:type="spellEnd"/>
      <w:r w:rsidRPr="006C1277">
        <w:t xml:space="preserve"> for XAMPP Application Modules. [online] Available at: https://bitnami.com/stack/xampp [Accessed 17 Aug. 2018].</w:t>
      </w:r>
    </w:p>
    <w:p w14:paraId="6021DADE" w14:textId="77777777" w:rsidR="00835BD3" w:rsidRPr="006C1277" w:rsidRDefault="00835BD3" w:rsidP="00DB0CB4">
      <w:pPr>
        <w:jc w:val="left"/>
      </w:pPr>
      <w:proofErr w:type="spellStart"/>
      <w:r w:rsidRPr="006C1277">
        <w:t>Codecademy</w:t>
      </w:r>
      <w:proofErr w:type="spellEnd"/>
      <w:r w:rsidRPr="006C1277">
        <w:t xml:space="preserve">. (2018). Learn to code - for free | </w:t>
      </w:r>
      <w:proofErr w:type="spellStart"/>
      <w:r w:rsidRPr="006C1277">
        <w:t>Codecademy</w:t>
      </w:r>
      <w:proofErr w:type="spellEnd"/>
      <w:r w:rsidRPr="006C1277">
        <w:t>. [online] Available at: https://www.codecademy.com/ [Accessed 17 Aug. 2018].</w:t>
      </w:r>
    </w:p>
    <w:p w14:paraId="0DD650DE" w14:textId="77777777" w:rsidR="00835BD3" w:rsidRPr="006C1277" w:rsidRDefault="00835BD3" w:rsidP="00DB0CB4">
      <w:pPr>
        <w:jc w:val="left"/>
      </w:pPr>
      <w:r w:rsidRPr="006C1277">
        <w:t>Css-tricks.com. (2018). CSS Tricks. [online] Available at: https://css-tricks.com/almanac/ [Accessed 17 Aug. 2018].</w:t>
      </w:r>
    </w:p>
    <w:p w14:paraId="71E8FC6F" w14:textId="77777777" w:rsidR="00835BD3" w:rsidRPr="006C1277" w:rsidRDefault="00835BD3" w:rsidP="00DB0CB4">
      <w:pPr>
        <w:jc w:val="left"/>
      </w:pPr>
      <w:r w:rsidRPr="006C1277">
        <w:t>Css-tricks.com. (2018). You are being redirected.... [online] Available at: https://css-tricks.com/how-to-disable-links/ [Accessed 17 Aug. 2018].</w:t>
      </w:r>
    </w:p>
    <w:p w14:paraId="1229197A" w14:textId="77777777" w:rsidR="00835BD3" w:rsidRPr="006C1277" w:rsidRDefault="00835BD3" w:rsidP="00DB0CB4">
      <w:pPr>
        <w:jc w:val="left"/>
      </w:pPr>
      <w:r w:rsidRPr="006C1277">
        <w:t xml:space="preserve">Designs, A. (2018). Showtime font by ARRF Designs - </w:t>
      </w:r>
      <w:proofErr w:type="spellStart"/>
      <w:r w:rsidRPr="006C1277">
        <w:t>FontSpace</w:t>
      </w:r>
      <w:proofErr w:type="spellEnd"/>
      <w:r w:rsidRPr="006C1277">
        <w:t xml:space="preserve">. [online] </w:t>
      </w:r>
      <w:proofErr w:type="spellStart"/>
      <w:r w:rsidRPr="006C1277">
        <w:t>FontSpace</w:t>
      </w:r>
      <w:proofErr w:type="spellEnd"/>
      <w:r w:rsidRPr="006C1277">
        <w:t>. Available at: http://www.fontspace.com/arrf-designs/showtime [Accessed 17 Aug. 2018].</w:t>
      </w:r>
    </w:p>
    <w:p w14:paraId="4DC30734" w14:textId="77777777" w:rsidR="00835BD3" w:rsidRPr="006C1277" w:rsidRDefault="00835BD3" w:rsidP="00DB0CB4">
      <w:pPr>
        <w:jc w:val="left"/>
      </w:pPr>
      <w:r w:rsidRPr="006C1277">
        <w:t>Designshack.net. (2018). Customize Your Own MailChimp E-Mail Newsletter Signup Form | Design Shack. [online] Available at: https://designshack.net/articles/css/custom-mailchimp-email-signup-form/ [Accessed 17 Aug. 2018].</w:t>
      </w:r>
    </w:p>
    <w:p w14:paraId="4DF84456" w14:textId="0A0B88F0" w:rsidR="00835BD3" w:rsidRPr="006C1277" w:rsidRDefault="00835BD3" w:rsidP="00DB0CB4">
      <w:pPr>
        <w:jc w:val="left"/>
      </w:pPr>
      <w:r w:rsidRPr="006C1277">
        <w:t>Developer.</w:t>
      </w:r>
      <w:r w:rsidR="004B5BD8">
        <w:t>PayPal</w:t>
      </w:r>
      <w:r w:rsidRPr="006C1277">
        <w:t xml:space="preserve">.com. (2018). Add to Cart: Sample HTML button code - </w:t>
      </w:r>
      <w:r w:rsidR="004B5BD8">
        <w:t>PayPal</w:t>
      </w:r>
      <w:r w:rsidRPr="006C1277">
        <w:t xml:space="preserve"> Developer. [online] Available at: </w:t>
      </w:r>
      <w:r w:rsidRPr="006C1277">
        <w:lastRenderedPageBreak/>
        <w:t>https://developer.</w:t>
      </w:r>
      <w:r w:rsidR="004B5BD8">
        <w:t>PayPal</w:t>
      </w:r>
      <w:r w:rsidRPr="006C1277">
        <w:t>.com/docs/classic/</w:t>
      </w:r>
      <w:r w:rsidR="004B5BD8">
        <w:t>PayPal</w:t>
      </w:r>
      <w:r w:rsidRPr="006C1277">
        <w:t>-payments-standard/integration-guide/html_example_cart [Accessed 17 Aug. 2018].</w:t>
      </w:r>
    </w:p>
    <w:p w14:paraId="4862670A" w14:textId="4319957A" w:rsidR="00835BD3" w:rsidRPr="006C1277" w:rsidRDefault="00835BD3" w:rsidP="00DB0CB4">
      <w:pPr>
        <w:jc w:val="left"/>
      </w:pPr>
      <w:r w:rsidRPr="006C1277">
        <w:t>Developer.</w:t>
      </w:r>
      <w:r w:rsidR="004B5BD8">
        <w:t>PayPal</w:t>
      </w:r>
      <w:r w:rsidRPr="006C1277">
        <w:t xml:space="preserve">.com. (2018). Button Manager API - </w:t>
      </w:r>
      <w:r w:rsidR="004B5BD8">
        <w:t>PayPal</w:t>
      </w:r>
      <w:r w:rsidRPr="006C1277">
        <w:t xml:space="preserve"> Developer. [online] Available at: https://developer.</w:t>
      </w:r>
      <w:r w:rsidR="004B5BD8">
        <w:t>PayPal</w:t>
      </w:r>
      <w:r w:rsidRPr="006C1277">
        <w:t>.com/docs/classic/button-manager/integration-guide/ [Accessed 17 Aug. 2018].</w:t>
      </w:r>
    </w:p>
    <w:p w14:paraId="0217D5A2" w14:textId="577B7CEB" w:rsidR="00835BD3" w:rsidRPr="006C1277" w:rsidRDefault="00835BD3" w:rsidP="00DB0CB4">
      <w:pPr>
        <w:jc w:val="left"/>
      </w:pPr>
      <w:r w:rsidRPr="006C1277">
        <w:t>Developer.</w:t>
      </w:r>
      <w:r w:rsidR="004B5BD8">
        <w:t>PayPal</w:t>
      </w:r>
      <w:r w:rsidRPr="006C1277">
        <w:t>.com. (2018). </w:t>
      </w:r>
      <w:r w:rsidR="004B5BD8">
        <w:t>PayPal</w:t>
      </w:r>
      <w:r w:rsidRPr="006C1277">
        <w:t xml:space="preserve"> Developer Documentation - </w:t>
      </w:r>
      <w:r w:rsidR="004B5BD8">
        <w:t>PayPal</w:t>
      </w:r>
      <w:r w:rsidRPr="006C1277">
        <w:t xml:space="preserve"> Developer. [online] Available at: https://developer.</w:t>
      </w:r>
      <w:r w:rsidR="004B5BD8">
        <w:t>PayPal</w:t>
      </w:r>
      <w:r w:rsidRPr="006C1277">
        <w:t>.com/ [Accessed 17 Aug. 2018].</w:t>
      </w:r>
    </w:p>
    <w:p w14:paraId="676B6A03" w14:textId="77777777" w:rsidR="00835BD3" w:rsidRPr="006C1277" w:rsidRDefault="00835BD3" w:rsidP="00DB0CB4">
      <w:pPr>
        <w:jc w:val="left"/>
      </w:pPr>
      <w:proofErr w:type="spellStart"/>
      <w:r w:rsidRPr="006C1277">
        <w:t>Engadget</w:t>
      </w:r>
      <w:proofErr w:type="spellEnd"/>
      <w:r w:rsidRPr="006C1277">
        <w:t xml:space="preserve">. (2018). MasterCard's </w:t>
      </w:r>
      <w:proofErr w:type="spellStart"/>
      <w:r w:rsidRPr="006C1277">
        <w:t>QkR</w:t>
      </w:r>
      <w:proofErr w:type="spellEnd"/>
      <w:r w:rsidRPr="006C1277">
        <w:t xml:space="preserve"> mobile payment system enters trial in Australia. [online] Available at: https://www.engadget.com/2012/01/27/mastercards-qkr-mobile-payment-system-enters-trial-in-australia/?guccounter=1 [Accessed 17 Aug. 2018].</w:t>
      </w:r>
    </w:p>
    <w:p w14:paraId="1ECEDDD8" w14:textId="77777777" w:rsidR="00835BD3" w:rsidRPr="006C1277" w:rsidRDefault="00835BD3" w:rsidP="00DB0CB4">
      <w:pPr>
        <w:jc w:val="left"/>
      </w:pPr>
      <w:proofErr w:type="spellStart"/>
      <w:r w:rsidRPr="006C1277">
        <w:t>FanFood</w:t>
      </w:r>
      <w:proofErr w:type="spellEnd"/>
      <w:r w:rsidRPr="006C1277">
        <w:t>, I. (2018). </w:t>
      </w:r>
      <w:proofErr w:type="spellStart"/>
      <w:r w:rsidRPr="006C1277">
        <w:t>FanFood</w:t>
      </w:r>
      <w:proofErr w:type="spellEnd"/>
      <w:r w:rsidRPr="006C1277">
        <w:t xml:space="preserve"> - Order your favorite concessions directly from your phone. [online] Fanfoodapp.com. Available at: http://www.fanfoodapp.com/ [Accessed 17 Aug. 2018].</w:t>
      </w:r>
    </w:p>
    <w:p w14:paraId="01216F67" w14:textId="77777777" w:rsidR="00835BD3" w:rsidRPr="006C1277" w:rsidRDefault="00835BD3" w:rsidP="00DB0CB4">
      <w:pPr>
        <w:jc w:val="left"/>
      </w:pPr>
      <w:r w:rsidRPr="006C1277">
        <w:t>Getbootstrap.com. (2018). Getting Started. [online] Available at: http://getbootstrap.com/getting-started/#grunt [Accessed 17 Aug. 2018].</w:t>
      </w:r>
    </w:p>
    <w:p w14:paraId="7ABB8447" w14:textId="77777777" w:rsidR="00835BD3" w:rsidRPr="006C1277" w:rsidRDefault="00835BD3" w:rsidP="00DB0CB4">
      <w:pPr>
        <w:jc w:val="left"/>
      </w:pPr>
      <w:r w:rsidRPr="006C1277">
        <w:t>Iconexperience.com. (2018). [online] Available at: https://www.iconexperience.com/_img/o_collection_png/green_dark_grey/512x512/plain/drink.png [Accessed 17 Aug. 2018].</w:t>
      </w:r>
    </w:p>
    <w:p w14:paraId="06CE8B0A" w14:textId="77777777" w:rsidR="00835BD3" w:rsidRPr="006C1277" w:rsidRDefault="00835BD3" w:rsidP="00DB0CB4">
      <w:pPr>
        <w:jc w:val="left"/>
      </w:pPr>
      <w:r w:rsidRPr="006C1277">
        <w:t>Ie2.php.net. (2018). PHP: Manual Quick Reference. [online] Available at: http://ie2.php.net/manual-lookup.php?pattern=mysqli.mysqli&amp;lang=en&amp;scope=404quickref [Accessed 17 Aug. 2018].</w:t>
      </w:r>
    </w:p>
    <w:p w14:paraId="3CB8A539" w14:textId="77777777" w:rsidR="00835BD3" w:rsidRPr="006C1277" w:rsidRDefault="00835BD3" w:rsidP="00DB0CB4">
      <w:pPr>
        <w:jc w:val="left"/>
      </w:pPr>
      <w:r w:rsidRPr="006C1277">
        <w:t>it, m. (2018). </w:t>
      </w:r>
      <w:proofErr w:type="spellStart"/>
      <w:r w:rsidRPr="006C1277">
        <w:t>mysql_</w:t>
      </w:r>
      <w:proofErr w:type="gramStart"/>
      <w:r w:rsidRPr="006C1277">
        <w:t>connect</w:t>
      </w:r>
      <w:proofErr w:type="spellEnd"/>
      <w:r w:rsidRPr="006C1277">
        <w:t>(</w:t>
      </w:r>
      <w:proofErr w:type="gramEnd"/>
      <w:r w:rsidRPr="006C1277">
        <w:t>): No connection could be made because the target machine actively refused it. [online] Stack Overflow. Available at: http://stackoverflow.com/questions/21987746/mysql-connect-no-connection-could-be-made-because-the-target-machine-actively [Accessed 17 Aug. 2018].</w:t>
      </w:r>
    </w:p>
    <w:p w14:paraId="12A74417" w14:textId="77777777" w:rsidR="00835BD3" w:rsidRPr="006C1277" w:rsidRDefault="00835BD3" w:rsidP="00DB0CB4">
      <w:pPr>
        <w:jc w:val="left"/>
      </w:pPr>
      <w:r w:rsidRPr="006C1277">
        <w:lastRenderedPageBreak/>
        <w:t>Maxcdn.bootstrapcdn.com. (2018). </w:t>
      </w:r>
      <w:proofErr w:type="spellStart"/>
      <w:r w:rsidRPr="006C1277">
        <w:t>Maxcdn</w:t>
      </w:r>
      <w:proofErr w:type="spellEnd"/>
      <w:r w:rsidRPr="006C1277">
        <w:t xml:space="preserve"> bootstrap </w:t>
      </w:r>
      <w:proofErr w:type="spellStart"/>
      <w:r w:rsidRPr="006C1277">
        <w:t>cdn</w:t>
      </w:r>
      <w:proofErr w:type="spellEnd"/>
      <w:r w:rsidRPr="006C1277">
        <w:t>. [online] Available at: https://maxcdn.bootstrapcdn.com/bootstrap/4.0.0-alpha.6/css/bootstrap.min.css [Accessed 17 Aug. 2018].</w:t>
      </w:r>
    </w:p>
    <w:p w14:paraId="35EBEBAA" w14:textId="77777777" w:rsidR="00835BD3" w:rsidRPr="006C1277" w:rsidRDefault="00835BD3" w:rsidP="00DB0CB4">
      <w:pPr>
        <w:jc w:val="left"/>
      </w:pPr>
      <w:proofErr w:type="spellStart"/>
      <w:r w:rsidRPr="006C1277">
        <w:t>Murshed</w:t>
      </w:r>
      <w:proofErr w:type="spellEnd"/>
      <w:r w:rsidRPr="006C1277">
        <w:t xml:space="preserve">, S. (2018). Encrypt and Decrypt Data with C# - </w:t>
      </w:r>
      <w:proofErr w:type="spellStart"/>
      <w:r w:rsidRPr="006C1277">
        <w:t>CodeProject</w:t>
      </w:r>
      <w:proofErr w:type="spellEnd"/>
      <w:r w:rsidRPr="006C1277">
        <w:t>. [online] Codeproject.com. Available at: http://www.codeproject.com/Articles/14150/Encrypt-and-Decrypt-Data-with-C [Accessed 17 Aug. 2018].</w:t>
      </w:r>
    </w:p>
    <w:p w14:paraId="36BCB346" w14:textId="77777777" w:rsidR="00835BD3" w:rsidRPr="006C1277" w:rsidRDefault="00835BD3" w:rsidP="00DB0CB4">
      <w:pPr>
        <w:jc w:val="left"/>
      </w:pPr>
      <w:proofErr w:type="spellStart"/>
      <w:r w:rsidRPr="006C1277">
        <w:t>Neagoie</w:t>
      </w:r>
      <w:proofErr w:type="spellEnd"/>
      <w:r w:rsidRPr="006C1277">
        <w:t>, A. (2018). The Complete Web Developer in 2018. [online] Udemy. Available at: https://www.udemy.com/the-complete-web-developer-in-2018/learn/v4/overview [Accessed 17 Aug. 2018].</w:t>
      </w:r>
    </w:p>
    <w:p w14:paraId="00364818" w14:textId="77777777" w:rsidR="00835BD3" w:rsidRPr="006C1277" w:rsidRDefault="00835BD3" w:rsidP="00DB0CB4">
      <w:pPr>
        <w:jc w:val="left"/>
      </w:pPr>
      <w:r w:rsidRPr="006C1277">
        <w:t>Paletton.com. (2018). </w:t>
      </w:r>
      <w:proofErr w:type="spellStart"/>
      <w:r w:rsidRPr="006C1277">
        <w:t>Paletton</w:t>
      </w:r>
      <w:proofErr w:type="spellEnd"/>
      <w:r w:rsidRPr="006C1277">
        <w:t xml:space="preserve"> - The Color Scheme Designer. [online] Available at: http://paletton.com/#uid=1000u0kllllf5HsidsKotdWrA6x [Accessed 17 Aug. 2018].</w:t>
      </w:r>
    </w:p>
    <w:p w14:paraId="3D787505" w14:textId="1B89207F" w:rsidR="00835BD3" w:rsidRPr="006C1277" w:rsidRDefault="004B5BD8" w:rsidP="00DB0CB4">
      <w:pPr>
        <w:jc w:val="left"/>
      </w:pPr>
      <w:r>
        <w:t>PayPal</w:t>
      </w:r>
      <w:r w:rsidR="00835BD3" w:rsidRPr="006C1277">
        <w:t>.com. (2018). </w:t>
      </w:r>
      <w:r>
        <w:t>PayPal</w:t>
      </w:r>
      <w:r w:rsidR="00835BD3" w:rsidRPr="006C1277">
        <w:t xml:space="preserve"> UK: Pay, Send Money and Accept Online Payments. [online] Available at: https://www.</w:t>
      </w:r>
      <w:r>
        <w:t>PayPal</w:t>
      </w:r>
      <w:r w:rsidR="00835BD3" w:rsidRPr="006C1277">
        <w:t>.com/cgi-bin/webscr [Accessed 17 Aug. 2018].</w:t>
      </w:r>
    </w:p>
    <w:p w14:paraId="512E126A" w14:textId="77777777" w:rsidR="00835BD3" w:rsidRPr="006C1277" w:rsidRDefault="00835BD3" w:rsidP="00DB0CB4">
      <w:pPr>
        <w:jc w:val="left"/>
      </w:pPr>
      <w:r w:rsidRPr="006C1277">
        <w:t>Php.net. (2018). PHP: Encrypted Storage Model - Manual. [online] Available at: http://php.net/manual/en/security.database.storage.php [Accessed 17 Aug. 2018].</w:t>
      </w:r>
    </w:p>
    <w:p w14:paraId="6F854D50" w14:textId="77777777" w:rsidR="00835BD3" w:rsidRPr="006C1277" w:rsidRDefault="00835BD3" w:rsidP="00DB0CB4">
      <w:pPr>
        <w:jc w:val="left"/>
      </w:pPr>
      <w:r w:rsidRPr="006C1277">
        <w:t xml:space="preserve">Php.net. (2018). PHP: </w:t>
      </w:r>
      <w:proofErr w:type="spellStart"/>
      <w:r w:rsidRPr="006C1277">
        <w:t>Mhash</w:t>
      </w:r>
      <w:proofErr w:type="spellEnd"/>
      <w:r w:rsidRPr="006C1277">
        <w:t xml:space="preserve"> Functions - Manual. [online] Available at: http://php.net/manual/en/ref.mhash.php [Accessed 17 Aug. 2018].</w:t>
      </w:r>
    </w:p>
    <w:p w14:paraId="67F3E9F9" w14:textId="77777777" w:rsidR="00835BD3" w:rsidRPr="006C1277" w:rsidRDefault="00835BD3" w:rsidP="00DB0CB4">
      <w:pPr>
        <w:jc w:val="left"/>
      </w:pPr>
      <w:r w:rsidRPr="006C1277">
        <w:t>Php.net. (2018). PHP: Password Hashing - Manual. [online] Available at: http://php.net/manual/en/faq.passwords.php [Accessed 17 Aug. 2018].</w:t>
      </w:r>
    </w:p>
    <w:p w14:paraId="1363F5AA" w14:textId="77777777" w:rsidR="00835BD3" w:rsidRPr="006C1277" w:rsidRDefault="00835BD3" w:rsidP="00DB0CB4">
      <w:pPr>
        <w:jc w:val="left"/>
      </w:pPr>
      <w:r w:rsidRPr="006C1277">
        <w:t xml:space="preserve">Php.net. (2018). PHP: </w:t>
      </w:r>
      <w:proofErr w:type="spellStart"/>
      <w:r w:rsidRPr="006C1277">
        <w:t>password_hash</w:t>
      </w:r>
      <w:proofErr w:type="spellEnd"/>
      <w:r w:rsidRPr="006C1277">
        <w:t xml:space="preserve"> - Manual. [online] Available at: http://php.net/manual/en/function.password-hash.php [Accessed 17 Aug. 2018].</w:t>
      </w:r>
    </w:p>
    <w:p w14:paraId="7CD42610" w14:textId="77777777" w:rsidR="00835BD3" w:rsidRPr="006C1277" w:rsidRDefault="00835BD3" w:rsidP="00DB0CB4">
      <w:pPr>
        <w:jc w:val="left"/>
      </w:pPr>
      <w:r w:rsidRPr="006C1277">
        <w:t>Retaildive.com. (2018). AMC Theaters offers mobile concession ordering through Atom Tickets app | Retail Dive. [online] Available at: https://www.retaildive.com/ex/mobilecommercedaily/amc-theaters-offers-mobile-concession-ordering-through-atom-tickets-app [Accessed 17 Aug. 2018].</w:t>
      </w:r>
    </w:p>
    <w:p w14:paraId="71C53390" w14:textId="77777777" w:rsidR="00835BD3" w:rsidRPr="006C1277" w:rsidRDefault="00835BD3" w:rsidP="00DB0CB4">
      <w:pPr>
        <w:jc w:val="left"/>
      </w:pPr>
      <w:proofErr w:type="spellStart"/>
      <w:r w:rsidRPr="006C1277">
        <w:lastRenderedPageBreak/>
        <w:t>SeatServe</w:t>
      </w:r>
      <w:proofErr w:type="spellEnd"/>
      <w:r w:rsidRPr="006C1277">
        <w:t xml:space="preserve"> - Official Website. (2018). </w:t>
      </w:r>
      <w:proofErr w:type="spellStart"/>
      <w:r w:rsidRPr="006C1277">
        <w:t>SeatServe</w:t>
      </w:r>
      <w:proofErr w:type="spellEnd"/>
      <w:r w:rsidRPr="006C1277">
        <w:t xml:space="preserve"> - Stay Seated. In-Seat Delivery at Your </w:t>
      </w:r>
      <w:proofErr w:type="gramStart"/>
      <w:r w:rsidRPr="006C1277">
        <w:t>Stadium..</w:t>
      </w:r>
      <w:proofErr w:type="gramEnd"/>
      <w:r w:rsidRPr="006C1277">
        <w:t xml:space="preserve"> [online] Available at: https://seatserve.com/ [Accessed 17 Aug. 2018].</w:t>
      </w:r>
    </w:p>
    <w:p w14:paraId="35580FFA" w14:textId="77777777" w:rsidR="00835BD3" w:rsidRPr="006C1277" w:rsidRDefault="00835BD3" w:rsidP="00DB0CB4">
      <w:pPr>
        <w:jc w:val="left"/>
      </w:pPr>
      <w:r w:rsidRPr="006C1277">
        <w:t>Start Bootstrap. (2018). Three Column Portfolio - Free Bootstrap Template. [online] Available at: https://startbootstrap.com/template-overviews/3-col-portfolio [Accessed 17 Aug. 2018].</w:t>
      </w:r>
    </w:p>
    <w:p w14:paraId="0E69BC9F" w14:textId="77777777" w:rsidR="00835BD3" w:rsidRPr="006C1277" w:rsidRDefault="00835BD3" w:rsidP="00DB0CB4">
      <w:pPr>
        <w:jc w:val="left"/>
      </w:pPr>
      <w:r w:rsidRPr="006C1277">
        <w:t>TODAY.com. (2018). Want to skip the line for movie-theater snacks? There's an app for that. [online] Available at: https://www.today.com/series/wired/want-order-movie-theater-snacks-advance-theres-app-t61581 [Accessed 17 Aug. 2018].</w:t>
      </w:r>
    </w:p>
    <w:p w14:paraId="0975C83A" w14:textId="77777777" w:rsidR="00835BD3" w:rsidRPr="006C1277" w:rsidRDefault="00835BD3" w:rsidP="00DB0CB4">
      <w:pPr>
        <w:jc w:val="left"/>
      </w:pPr>
      <w:r w:rsidRPr="006C1277">
        <w:t>W3schools.com. (2018). Bootstrap Navigation Bar. [online] Available at: https://www.w3schools.com/bootstrap/bootstrap_navbar.asp [Accessed 17 Aug. 2018].</w:t>
      </w:r>
    </w:p>
    <w:p w14:paraId="068F0FD9" w14:textId="77777777" w:rsidR="00835BD3" w:rsidRPr="006C1277" w:rsidRDefault="00835BD3" w:rsidP="00DB0CB4">
      <w:pPr>
        <w:jc w:val="left"/>
      </w:pPr>
      <w:r w:rsidRPr="006C1277">
        <w:t>W3schools.com. (2018). JavaScript Statements. [online] Available at: https://www.w3schools.com/js/js_statements.asp [Accessed 17 Aug. 2018].</w:t>
      </w:r>
    </w:p>
    <w:p w14:paraId="395FA2D7" w14:textId="77777777" w:rsidR="00835BD3" w:rsidRPr="006C1277" w:rsidRDefault="00835BD3" w:rsidP="00DB0CB4">
      <w:pPr>
        <w:jc w:val="left"/>
      </w:pPr>
      <w:r w:rsidRPr="006C1277">
        <w:t>W3schools.com. (2018). PHP 5 Echo and Print Statements. [online] Available at: https://www.w3schools.com/php/php_echo_print.asp [Accessed 17 Aug. 2018].</w:t>
      </w:r>
    </w:p>
    <w:p w14:paraId="24F6F5FD" w14:textId="77777777" w:rsidR="00835BD3" w:rsidRPr="006C1277" w:rsidRDefault="00835BD3" w:rsidP="00DB0CB4">
      <w:pPr>
        <w:jc w:val="left"/>
      </w:pPr>
      <w:r w:rsidRPr="006C1277">
        <w:t>W3schools.com. (2018). PHP 5 include and require. [online] Available at: https://www.w3schools.com/php/php_includes.asp [Accessed 17 Aug. 2018].</w:t>
      </w:r>
    </w:p>
    <w:p w14:paraId="3147A342" w14:textId="77777777" w:rsidR="00835BD3" w:rsidRPr="006C1277" w:rsidRDefault="00835BD3" w:rsidP="00DB0CB4">
      <w:pPr>
        <w:jc w:val="left"/>
      </w:pPr>
      <w:r w:rsidRPr="006C1277">
        <w:t xml:space="preserve">W3schools.com. (2018). PHP </w:t>
      </w:r>
      <w:proofErr w:type="spellStart"/>
      <w:r w:rsidRPr="006C1277">
        <w:t>mysqli_real_escape_</w:t>
      </w:r>
      <w:proofErr w:type="gramStart"/>
      <w:r w:rsidRPr="006C1277">
        <w:t>string</w:t>
      </w:r>
      <w:proofErr w:type="spellEnd"/>
      <w:r w:rsidRPr="006C1277">
        <w:t>(</w:t>
      </w:r>
      <w:proofErr w:type="gramEnd"/>
      <w:r w:rsidRPr="006C1277">
        <w:t>) Function. [online] Available at: https://www.w3schools.com/php/func_mysqli_real_escape_string.asp [Accessed 17 Aug. 2018].</w:t>
      </w:r>
    </w:p>
    <w:p w14:paraId="244EE53C" w14:textId="77777777" w:rsidR="00835BD3" w:rsidRPr="006C1277" w:rsidRDefault="00835BD3" w:rsidP="00DB0CB4">
      <w:pPr>
        <w:jc w:val="left"/>
      </w:pPr>
      <w:r w:rsidRPr="006C1277">
        <w:t>W3schools.com. (2018). SQL Tutorial. [online] Available at: https://www.w3schools.com/sql/ [Accessed 17 Aug. 2018].</w:t>
      </w:r>
    </w:p>
    <w:p w14:paraId="01BCE280" w14:textId="77777777" w:rsidR="00835BD3" w:rsidRPr="006C1277" w:rsidRDefault="00835BD3" w:rsidP="00DB0CB4">
      <w:pPr>
        <w:jc w:val="left"/>
      </w:pPr>
      <w:r w:rsidRPr="006C1277">
        <w:t>www.tutorialspoint.com. (2018). Cordova First Application. [online] Available at: https://www.tutorialspoint.com/cordova/cordova_first_application.htm [Accessed 17 Aug. 2018].</w:t>
      </w:r>
    </w:p>
    <w:p w14:paraId="684AF1EC" w14:textId="77777777" w:rsidR="001372D8" w:rsidRPr="006C1277" w:rsidRDefault="001372D8" w:rsidP="00DB0CB4">
      <w:pPr>
        <w:jc w:val="left"/>
      </w:pPr>
    </w:p>
    <w:p w14:paraId="684AF1ED" w14:textId="77F77A49" w:rsidR="00F077BB" w:rsidRDefault="00F077BB" w:rsidP="000D1DF7">
      <w:pPr>
        <w:pStyle w:val="Heading1"/>
      </w:pPr>
      <w:bookmarkStart w:id="95" w:name="_Toc522305764"/>
      <w:bookmarkStart w:id="96" w:name="_Toc522377704"/>
      <w:r w:rsidRPr="006C1277">
        <w:lastRenderedPageBreak/>
        <w:t>Appendix</w:t>
      </w:r>
      <w:bookmarkEnd w:id="95"/>
      <w:bookmarkEnd w:id="96"/>
    </w:p>
    <w:p w14:paraId="7BF198C0" w14:textId="77777777" w:rsidR="000D1DF7" w:rsidRPr="002870D4" w:rsidRDefault="000D1DF7" w:rsidP="000D1DF7">
      <w:pPr>
        <w:pStyle w:val="Heading2"/>
        <w:rPr>
          <w:lang w:val="en-IE"/>
        </w:rPr>
      </w:pPr>
      <w:bookmarkStart w:id="97" w:name="_Toc522305765"/>
      <w:bookmarkStart w:id="98" w:name="_Toc522377705"/>
      <w:r w:rsidRPr="00F077BB">
        <w:rPr>
          <w:lang w:val="en-IE"/>
        </w:rPr>
        <w:t>Project Proposal</w:t>
      </w:r>
      <w:bookmarkEnd w:id="97"/>
      <w:bookmarkEnd w:id="98"/>
    </w:p>
    <w:p w14:paraId="7E7DFDE0" w14:textId="77777777" w:rsidR="000D1DF7" w:rsidRDefault="000D1DF7" w:rsidP="000D1DF7">
      <w:pPr>
        <w:pStyle w:val="Heading3"/>
        <w:rPr>
          <w:lang w:val="en-GB"/>
        </w:rPr>
      </w:pPr>
      <w:bookmarkStart w:id="99" w:name="_Toc522305766"/>
      <w:bookmarkStart w:id="100" w:name="_Toc522377706"/>
      <w:r>
        <w:rPr>
          <w:lang w:val="en-GB"/>
        </w:rPr>
        <w:t>Introduction</w:t>
      </w:r>
      <w:bookmarkEnd w:id="99"/>
      <w:bookmarkEnd w:id="100"/>
    </w:p>
    <w:p w14:paraId="42816B98" w14:textId="77777777" w:rsidR="000D1DF7" w:rsidRDefault="000D1DF7" w:rsidP="000D1DF7">
      <w:pPr>
        <w:rPr>
          <w:lang w:val="en-GB"/>
        </w:rPr>
      </w:pPr>
      <w:r>
        <w:rPr>
          <w:lang w:val="en-GB"/>
        </w:rPr>
        <w:t xml:space="preserve">This project proposal is a document which outlines the proposed objectives, background, solutions for the chosen project. It will be used to identify and define what the project proposal is in its entirety. </w:t>
      </w:r>
    </w:p>
    <w:p w14:paraId="7A096B60" w14:textId="77777777" w:rsidR="000D1DF7" w:rsidRDefault="000D1DF7" w:rsidP="000D1DF7">
      <w:pPr>
        <w:rPr>
          <w:lang w:val="en-GB"/>
        </w:rPr>
      </w:pPr>
      <w:r>
        <w:rPr>
          <w:lang w:val="en-GB"/>
        </w:rPr>
        <w:t xml:space="preserve">The outline of the project is to create a </w:t>
      </w:r>
      <w:proofErr w:type="gramStart"/>
      <w:r>
        <w:rPr>
          <w:lang w:val="en-GB"/>
        </w:rPr>
        <w:t>web based</w:t>
      </w:r>
      <w:proofErr w:type="gramEnd"/>
      <w:r>
        <w:rPr>
          <w:lang w:val="en-GB"/>
        </w:rPr>
        <w:t xml:space="preserve"> application solely for the use of customers in a cinema. It will allow the user to:</w:t>
      </w:r>
    </w:p>
    <w:p w14:paraId="566934D0" w14:textId="77777777" w:rsidR="000D1DF7" w:rsidRDefault="000D1DF7" w:rsidP="00040E46">
      <w:pPr>
        <w:pStyle w:val="ListParagraph"/>
        <w:numPr>
          <w:ilvl w:val="0"/>
          <w:numId w:val="2"/>
        </w:numPr>
        <w:rPr>
          <w:lang w:val="en-GB"/>
        </w:rPr>
      </w:pPr>
      <w:r>
        <w:rPr>
          <w:lang w:val="en-GB"/>
        </w:rPr>
        <w:t>Register for an account. Storing their personal information such as:</w:t>
      </w:r>
    </w:p>
    <w:p w14:paraId="1D1C01FB" w14:textId="77777777" w:rsidR="000D1DF7" w:rsidRDefault="000D1DF7" w:rsidP="00040E46">
      <w:pPr>
        <w:pStyle w:val="ListParagraph"/>
        <w:numPr>
          <w:ilvl w:val="1"/>
          <w:numId w:val="2"/>
        </w:numPr>
        <w:rPr>
          <w:lang w:val="en-GB"/>
        </w:rPr>
      </w:pPr>
      <w:r>
        <w:rPr>
          <w:lang w:val="en-GB"/>
        </w:rPr>
        <w:t>Full name</w:t>
      </w:r>
    </w:p>
    <w:p w14:paraId="5684BBAB" w14:textId="77777777" w:rsidR="000D1DF7" w:rsidRDefault="000D1DF7" w:rsidP="00040E46">
      <w:pPr>
        <w:pStyle w:val="ListParagraph"/>
        <w:numPr>
          <w:ilvl w:val="1"/>
          <w:numId w:val="2"/>
        </w:numPr>
        <w:rPr>
          <w:lang w:val="en-GB"/>
        </w:rPr>
      </w:pPr>
      <w:r>
        <w:rPr>
          <w:lang w:val="en-GB"/>
        </w:rPr>
        <w:t>Email address</w:t>
      </w:r>
    </w:p>
    <w:p w14:paraId="3D2085E2" w14:textId="77777777" w:rsidR="000D1DF7" w:rsidRDefault="000D1DF7" w:rsidP="00040E46">
      <w:pPr>
        <w:pStyle w:val="ListParagraph"/>
        <w:numPr>
          <w:ilvl w:val="1"/>
          <w:numId w:val="2"/>
        </w:numPr>
        <w:rPr>
          <w:lang w:val="en-GB"/>
        </w:rPr>
      </w:pPr>
      <w:r>
        <w:rPr>
          <w:lang w:val="en-GB"/>
        </w:rPr>
        <w:t>Contact number</w:t>
      </w:r>
    </w:p>
    <w:p w14:paraId="23BD051F" w14:textId="77777777" w:rsidR="000D1DF7" w:rsidRDefault="000D1DF7" w:rsidP="00040E46">
      <w:pPr>
        <w:pStyle w:val="ListParagraph"/>
        <w:numPr>
          <w:ilvl w:val="1"/>
          <w:numId w:val="2"/>
        </w:numPr>
        <w:rPr>
          <w:lang w:val="en-GB"/>
        </w:rPr>
      </w:pPr>
      <w:r>
        <w:rPr>
          <w:lang w:val="en-GB"/>
        </w:rPr>
        <w:t>Home address</w:t>
      </w:r>
    </w:p>
    <w:p w14:paraId="257A3DD2" w14:textId="77777777" w:rsidR="000D1DF7" w:rsidRPr="002305FF" w:rsidRDefault="000D1DF7" w:rsidP="00040E46">
      <w:pPr>
        <w:pStyle w:val="ListParagraph"/>
        <w:numPr>
          <w:ilvl w:val="1"/>
          <w:numId w:val="2"/>
        </w:numPr>
        <w:rPr>
          <w:lang w:val="en-GB"/>
        </w:rPr>
      </w:pPr>
      <w:r>
        <w:rPr>
          <w:lang w:val="en-GB"/>
        </w:rPr>
        <w:t>Credit Card details</w:t>
      </w:r>
    </w:p>
    <w:p w14:paraId="5DA266AC" w14:textId="77777777" w:rsidR="000D1DF7" w:rsidRDefault="000D1DF7" w:rsidP="000D1DF7">
      <w:pPr>
        <w:pStyle w:val="ListParagraph"/>
        <w:rPr>
          <w:lang w:val="en-GB"/>
        </w:rPr>
      </w:pPr>
    </w:p>
    <w:p w14:paraId="3A49B5F7" w14:textId="77777777" w:rsidR="000D1DF7" w:rsidRDefault="000D1DF7" w:rsidP="00040E46">
      <w:pPr>
        <w:pStyle w:val="ListParagraph"/>
        <w:numPr>
          <w:ilvl w:val="0"/>
          <w:numId w:val="2"/>
        </w:numPr>
        <w:rPr>
          <w:lang w:val="en-GB"/>
        </w:rPr>
      </w:pPr>
      <w:r>
        <w:rPr>
          <w:lang w:val="en-GB"/>
        </w:rPr>
        <w:t>Then use the account to purchase Food items sold by the Cinema using their smart phone, and selecting the screen and exact seat they are sitting in.</w:t>
      </w:r>
    </w:p>
    <w:p w14:paraId="38D6AAA2" w14:textId="77777777" w:rsidR="000D1DF7" w:rsidRDefault="000D1DF7" w:rsidP="00040E46">
      <w:pPr>
        <w:pStyle w:val="ListParagraph"/>
        <w:numPr>
          <w:ilvl w:val="1"/>
          <w:numId w:val="2"/>
        </w:numPr>
        <w:rPr>
          <w:lang w:val="en-GB"/>
        </w:rPr>
      </w:pPr>
      <w:r>
        <w:rPr>
          <w:lang w:val="en-GB"/>
        </w:rPr>
        <w:t>The food will be then delivered to the customer by an usher.</w:t>
      </w:r>
    </w:p>
    <w:p w14:paraId="1E5CE3E4" w14:textId="77777777" w:rsidR="000D1DF7" w:rsidRDefault="000D1DF7" w:rsidP="000D1DF7">
      <w:pPr>
        <w:pStyle w:val="ListParagraph"/>
        <w:ind w:left="1440"/>
        <w:rPr>
          <w:lang w:val="en-GB"/>
        </w:rPr>
      </w:pPr>
    </w:p>
    <w:p w14:paraId="6C9F6FE7" w14:textId="77777777" w:rsidR="000D1DF7" w:rsidRDefault="000D1DF7" w:rsidP="00040E46">
      <w:pPr>
        <w:pStyle w:val="ListParagraph"/>
        <w:numPr>
          <w:ilvl w:val="0"/>
          <w:numId w:val="2"/>
        </w:numPr>
        <w:rPr>
          <w:lang w:val="en-GB"/>
        </w:rPr>
      </w:pPr>
      <w:r>
        <w:rPr>
          <w:lang w:val="en-GB"/>
        </w:rPr>
        <w:t xml:space="preserve">There will also be a guest account setting, for one-times users who do not wish to setup an </w:t>
      </w:r>
      <w:proofErr w:type="gramStart"/>
      <w:r>
        <w:rPr>
          <w:lang w:val="en-GB"/>
        </w:rPr>
        <w:t>account, but</w:t>
      </w:r>
      <w:proofErr w:type="gramEnd"/>
      <w:r>
        <w:rPr>
          <w:lang w:val="en-GB"/>
        </w:rPr>
        <w:t xml:space="preserve"> will be able to pay using their credit card.</w:t>
      </w:r>
    </w:p>
    <w:p w14:paraId="3B94D519" w14:textId="77777777" w:rsidR="000D1DF7" w:rsidRDefault="000D1DF7" w:rsidP="000D1DF7">
      <w:pPr>
        <w:pStyle w:val="ListParagraph"/>
        <w:rPr>
          <w:lang w:val="en-GB"/>
        </w:rPr>
      </w:pPr>
    </w:p>
    <w:p w14:paraId="57BFF460" w14:textId="77777777" w:rsidR="000D1DF7" w:rsidRPr="00841C23" w:rsidRDefault="000D1DF7" w:rsidP="000D1DF7">
      <w:pPr>
        <w:spacing w:after="0"/>
        <w:ind w:left="360"/>
        <w:jc w:val="left"/>
        <w:rPr>
          <w:lang w:val="en-GB"/>
        </w:rPr>
      </w:pPr>
      <w:r w:rsidRPr="00841C23">
        <w:rPr>
          <w:lang w:val="en-GB"/>
        </w:rPr>
        <w:t xml:space="preserve">My idea is for </w:t>
      </w:r>
      <w:proofErr w:type="gramStart"/>
      <w:r w:rsidRPr="00841C23">
        <w:rPr>
          <w:lang w:val="en-GB"/>
        </w:rPr>
        <w:t>an</w:t>
      </w:r>
      <w:proofErr w:type="gramEnd"/>
      <w:r w:rsidRPr="00841C23">
        <w:rPr>
          <w:lang w:val="en-GB"/>
        </w:rPr>
        <w:t xml:space="preserve"> </w:t>
      </w:r>
      <w:r>
        <w:rPr>
          <w:lang w:val="en-GB"/>
        </w:rPr>
        <w:t>Web Application</w:t>
      </w:r>
      <w:r w:rsidRPr="00841C23">
        <w:rPr>
          <w:lang w:val="en-GB"/>
        </w:rPr>
        <w:t xml:space="preserve"> App for people to use before or in the cinema.</w:t>
      </w:r>
      <w:r w:rsidRPr="00841C23">
        <w:rPr>
          <w:lang w:val="en-GB"/>
        </w:rPr>
        <w:br/>
        <w:t xml:space="preserve">In the App the will be able to select and pay for food from the comfort of their cinema seat or in advance, which the usher will deliver directly to them, or when they arrive at the movie. </w:t>
      </w:r>
      <w:r w:rsidRPr="00841C23">
        <w:rPr>
          <w:lang w:val="en-GB"/>
        </w:rPr>
        <w:br/>
        <w:t xml:space="preserve">This is so that that the users won’t have to miss part of the film if they need to run out for food or drink halfway through or won’t have to waste time queuing. </w:t>
      </w:r>
      <w:r w:rsidRPr="00841C23">
        <w:rPr>
          <w:lang w:val="en-GB"/>
        </w:rPr>
        <w:br/>
        <w:t xml:space="preserve">Hopefully this technology could, at a later stage, also provide a ticket purchasing system. </w:t>
      </w:r>
    </w:p>
    <w:p w14:paraId="7A0EEDF9" w14:textId="77777777" w:rsidR="000D1DF7" w:rsidRPr="00841C23" w:rsidRDefault="000D1DF7" w:rsidP="000D1DF7">
      <w:pPr>
        <w:spacing w:after="0"/>
        <w:ind w:left="360"/>
        <w:jc w:val="left"/>
        <w:rPr>
          <w:lang w:val="en-GB"/>
        </w:rPr>
      </w:pPr>
      <w:r w:rsidRPr="00841C23">
        <w:rPr>
          <w:lang w:val="en-GB"/>
        </w:rPr>
        <w:lastRenderedPageBreak/>
        <w:t>The users will be able to order through the App by setting up an account and log in, selecting the food type, and portion size, that the cinema provides e.g. two Large Popcorn. Or by selecting and ordering a deal on offer e.g. Medium popcorn and drink for €10.</w:t>
      </w:r>
      <w:r w:rsidRPr="00841C23">
        <w:rPr>
          <w:lang w:val="en-GB"/>
        </w:rPr>
        <w:br/>
        <w:t>They will select the time and screen of the movie they are in/going to, and then click their exact seat location on a seating map.  Then they will go through a secure payment process and pay using a saved card option or one-time card payment. I also looked in to using NFC payments using a Credit Card with "contact-less" as a possibility. Their order will be sent to the cinema counter to be filled and delivered.</w:t>
      </w:r>
    </w:p>
    <w:p w14:paraId="29CC6743" w14:textId="77777777" w:rsidR="000D1DF7" w:rsidRPr="007C07FF" w:rsidRDefault="000D1DF7" w:rsidP="000D1DF7">
      <w:pPr>
        <w:spacing w:after="0"/>
        <w:ind w:left="360"/>
        <w:rPr>
          <w:lang w:val="en-GB"/>
        </w:rPr>
      </w:pPr>
      <w:r w:rsidRPr="00841C23">
        <w:rPr>
          <w:lang w:val="en-GB"/>
        </w:rPr>
        <w:t xml:space="preserve">Their account information will securely store their name, address, contact information and credit card details. This and the payment system will be my </w:t>
      </w:r>
      <w:proofErr w:type="gramStart"/>
      <w:r w:rsidRPr="00841C23">
        <w:rPr>
          <w:lang w:val="en-GB"/>
        </w:rPr>
        <w:t>main focus</w:t>
      </w:r>
      <w:proofErr w:type="gramEnd"/>
      <w:r w:rsidRPr="00841C23">
        <w:rPr>
          <w:lang w:val="en-GB"/>
        </w:rPr>
        <w:t>.</w:t>
      </w:r>
      <w:r w:rsidRPr="00841C23">
        <w:rPr>
          <w:lang w:val="en-GB"/>
        </w:rPr>
        <w:br/>
      </w:r>
    </w:p>
    <w:p w14:paraId="21A24E48" w14:textId="77777777" w:rsidR="000D1DF7" w:rsidRDefault="000D1DF7" w:rsidP="000D1DF7">
      <w:pPr>
        <w:pStyle w:val="Heading3"/>
      </w:pPr>
      <w:bookmarkStart w:id="101" w:name="_Toc522305767"/>
      <w:bookmarkStart w:id="102" w:name="_Toc522377707"/>
      <w:r>
        <w:t>Background</w:t>
      </w:r>
      <w:bookmarkEnd w:id="101"/>
      <w:bookmarkEnd w:id="102"/>
      <w:r>
        <w:tab/>
      </w:r>
    </w:p>
    <w:p w14:paraId="6AA1EAEF" w14:textId="77777777" w:rsidR="000D1DF7" w:rsidRPr="0075341E" w:rsidRDefault="000D1DF7" w:rsidP="000D1DF7">
      <w:pPr>
        <w:ind w:left="360"/>
        <w:rPr>
          <w:lang w:val="en-GB"/>
        </w:rPr>
      </w:pPr>
      <w:r w:rsidRPr="0075341E">
        <w:rPr>
          <w:lang w:val="en-GB"/>
        </w:rPr>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but although we had planned to get food we bypassed the counter because we were running late. I then noticed a couple arrive with popcorn and drinks 15 minutes in and had missed the beginning of the movie. </w:t>
      </w:r>
    </w:p>
    <w:p w14:paraId="60BEB74D" w14:textId="77777777" w:rsidR="000D1DF7" w:rsidRPr="0075341E" w:rsidRDefault="000D1DF7" w:rsidP="000D1DF7">
      <w:pPr>
        <w:ind w:left="360"/>
        <w:rPr>
          <w:lang w:val="en-GB"/>
        </w:rPr>
      </w:pPr>
      <w:r w:rsidRPr="0075341E">
        <w:rPr>
          <w:lang w:val="en-GB"/>
        </w:rPr>
        <w:t xml:space="preserve">This technology is </w:t>
      </w:r>
      <w:proofErr w:type="gramStart"/>
      <w:r w:rsidRPr="0075341E">
        <w:rPr>
          <w:lang w:val="en-GB"/>
        </w:rPr>
        <w:t>similar to</w:t>
      </w:r>
      <w:proofErr w:type="gramEnd"/>
      <w:r w:rsidRPr="0075341E">
        <w:rPr>
          <w:lang w:val="en-GB"/>
        </w:rPr>
        <w:t xml:space="preserve">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0F8AF512" w14:textId="77777777" w:rsidR="000D1DF7" w:rsidRPr="0075341E" w:rsidRDefault="000D1DF7" w:rsidP="000D1DF7">
      <w:pPr>
        <w:ind w:left="360"/>
        <w:rPr>
          <w:lang w:val="en-GB"/>
        </w:rPr>
      </w:pPr>
      <w:r w:rsidRPr="0075341E">
        <w:rPr>
          <w:lang w:val="en-GB"/>
        </w:rPr>
        <w:t xml:space="preserve">There are currently three cinema chains in North America developing and testing a similar concept for use in their cinema’s. Two major cinema Chains in the US AMC Theatres and Regal Entertainment are rolling out this technology </w:t>
      </w:r>
      <w:r w:rsidRPr="0075341E">
        <w:rPr>
          <w:lang w:val="en-GB"/>
        </w:rPr>
        <w:lastRenderedPageBreak/>
        <w:t xml:space="preserve">out as an ‘order and collect’ by having the prepay and collect at a pickup station. </w:t>
      </w:r>
      <w:r w:rsidRPr="0075341E">
        <w:rPr>
          <w:lang w:val="en-GB"/>
        </w:rPr>
        <w:br/>
        <w:t>In Canada Landmark Cinemas and expected throug</w:t>
      </w:r>
      <w:r>
        <w:rPr>
          <w:lang w:val="en-GB"/>
        </w:rPr>
        <w:t xml:space="preserve">h Cineplex Cinemas using an app, </w:t>
      </w:r>
      <w:r w:rsidRPr="0075341E">
        <w:rPr>
          <w:lang w:val="en-GB"/>
        </w:rPr>
        <w:t>customers will be able to view movie listings, buy tickets and pre-purchase popcorn, drinks and other concessions.</w:t>
      </w:r>
      <w:r w:rsidRPr="0075341E">
        <w:rPr>
          <w:lang w:val="en-GB"/>
        </w:rPr>
        <w:br/>
        <w:t xml:space="preserve">Also in Australia MasterCard have created an application called </w:t>
      </w:r>
      <w:proofErr w:type="spellStart"/>
      <w:r w:rsidRPr="0075341E">
        <w:rPr>
          <w:lang w:val="en-GB"/>
        </w:rPr>
        <w:t>QkR</w:t>
      </w:r>
      <w:proofErr w:type="spellEnd"/>
      <w:r w:rsidRPr="0075341E">
        <w:rPr>
          <w:lang w:val="en-GB"/>
        </w:rPr>
        <w:t xml:space="preserve"> which uses NFC or QR codes where the customer can scan the arm rest of the chair to order and pay for food.</w:t>
      </w:r>
    </w:p>
    <w:p w14:paraId="60E85CD3" w14:textId="77777777" w:rsidR="000D1DF7" w:rsidRPr="00EE765F" w:rsidRDefault="000D1DF7" w:rsidP="000D1DF7">
      <w:pPr>
        <w:pStyle w:val="Heading3"/>
      </w:pPr>
      <w:bookmarkStart w:id="103" w:name="_Toc522305768"/>
      <w:bookmarkStart w:id="104" w:name="_Toc522377708"/>
      <w:r w:rsidRPr="00EA3470">
        <w:t>Objectives</w:t>
      </w:r>
      <w:bookmarkEnd w:id="103"/>
      <w:bookmarkEnd w:id="104"/>
    </w:p>
    <w:p w14:paraId="4D3DE7B6" w14:textId="77777777" w:rsidR="000D1DF7" w:rsidRDefault="000D1DF7" w:rsidP="000D1DF7">
      <w:pPr>
        <w:spacing w:after="0"/>
        <w:rPr>
          <w:lang w:val="en-GB"/>
        </w:rPr>
      </w:pPr>
      <w:r w:rsidRPr="007432DA">
        <w:rPr>
          <w:lang w:val="en-GB"/>
        </w:rPr>
        <w:t xml:space="preserve">My objective is to create a </w:t>
      </w:r>
      <w:proofErr w:type="gramStart"/>
      <w:r w:rsidRPr="007432DA">
        <w:rPr>
          <w:lang w:val="en-GB"/>
        </w:rPr>
        <w:t>web based</w:t>
      </w:r>
      <w:proofErr w:type="gramEnd"/>
      <w:r w:rsidRPr="007432DA">
        <w:rPr>
          <w:lang w:val="en-GB"/>
        </w:rPr>
        <w:t xml:space="preserve"> application for consumers to</w:t>
      </w:r>
      <w:r>
        <w:rPr>
          <w:lang w:val="en-GB"/>
        </w:rPr>
        <w:t xml:space="preserve"> order food from their seat within the cinema screen or to pre-order before they arrive.</w:t>
      </w:r>
      <w:r>
        <w:rPr>
          <w:lang w:val="en-GB"/>
        </w:rPr>
        <w:br/>
        <w:t>This will be achieve using a web based application called “</w:t>
      </w:r>
      <w:r w:rsidRPr="00FC0EEC">
        <w:rPr>
          <w:b/>
          <w:lang w:val="en-GB"/>
        </w:rPr>
        <w:t>It’s POPCORNTime</w:t>
      </w:r>
      <w:r>
        <w:rPr>
          <w:lang w:val="en-GB"/>
        </w:rPr>
        <w:t>”.</w:t>
      </w:r>
    </w:p>
    <w:p w14:paraId="5AEF21E2" w14:textId="77777777" w:rsidR="000D1DF7" w:rsidRDefault="000D1DF7" w:rsidP="000D1DF7">
      <w:pPr>
        <w:spacing w:after="0"/>
        <w:rPr>
          <w:lang w:val="en-GB"/>
        </w:rPr>
      </w:pPr>
    </w:p>
    <w:p w14:paraId="22F3C31B" w14:textId="77777777" w:rsidR="000D1DF7" w:rsidRDefault="000D1DF7" w:rsidP="000D1DF7">
      <w:pPr>
        <w:spacing w:after="0"/>
        <w:rPr>
          <w:lang w:val="en-GB"/>
        </w:rPr>
      </w:pPr>
      <w:r>
        <w:rPr>
          <w:lang w:val="en-GB"/>
        </w:rPr>
        <w:t xml:space="preserve">The web application will require Users to register for an account which will save personal information such as their full name, email, contact number, address and credit card information. They will then log on through a </w:t>
      </w:r>
    </w:p>
    <w:p w14:paraId="7C909AC7" w14:textId="77777777" w:rsidR="000D1DF7" w:rsidRDefault="000D1DF7" w:rsidP="000D1DF7">
      <w:pPr>
        <w:spacing w:after="0"/>
        <w:ind w:firstLine="360"/>
      </w:pPr>
    </w:p>
    <w:p w14:paraId="528EB86E" w14:textId="77777777" w:rsidR="000D1DF7" w:rsidRDefault="000D1DF7" w:rsidP="000D1DF7">
      <w:pPr>
        <w:spacing w:after="0"/>
        <w:ind w:firstLine="360"/>
      </w:pPr>
      <w:r>
        <w:t xml:space="preserve">The main focus for this application will be based on: </w:t>
      </w:r>
    </w:p>
    <w:p w14:paraId="484642C8" w14:textId="77777777" w:rsidR="000D1DF7" w:rsidRDefault="000D1DF7" w:rsidP="00040E46">
      <w:pPr>
        <w:pStyle w:val="ListParagraph"/>
        <w:numPr>
          <w:ilvl w:val="0"/>
          <w:numId w:val="5"/>
        </w:numPr>
        <w:rPr>
          <w:lang w:val="en-US"/>
        </w:rPr>
      </w:pPr>
      <w:r w:rsidRPr="00C1693F">
        <w:rPr>
          <w:lang w:val="en-US"/>
        </w:rPr>
        <w:t xml:space="preserve">the Security of the Web Application against attacks, </w:t>
      </w:r>
    </w:p>
    <w:p w14:paraId="4A7CBEEF" w14:textId="77777777" w:rsidR="000D1DF7" w:rsidRDefault="000D1DF7" w:rsidP="00040E46">
      <w:pPr>
        <w:pStyle w:val="ListParagraph"/>
        <w:numPr>
          <w:ilvl w:val="0"/>
          <w:numId w:val="5"/>
        </w:numPr>
        <w:rPr>
          <w:lang w:val="en-US"/>
        </w:rPr>
      </w:pPr>
      <w:r w:rsidRPr="00C1693F">
        <w:rPr>
          <w:lang w:val="en-US"/>
        </w:rPr>
        <w:t xml:space="preserve">the authentication of the users </w:t>
      </w:r>
    </w:p>
    <w:p w14:paraId="2EB5AD38" w14:textId="77777777" w:rsidR="000D1DF7" w:rsidRDefault="000D1DF7" w:rsidP="00040E46">
      <w:pPr>
        <w:pStyle w:val="ListParagraph"/>
        <w:numPr>
          <w:ilvl w:val="0"/>
          <w:numId w:val="5"/>
        </w:numPr>
        <w:rPr>
          <w:lang w:val="en-US"/>
        </w:rPr>
      </w:pPr>
      <w:r>
        <w:rPr>
          <w:lang w:val="en-US"/>
        </w:rPr>
        <w:t xml:space="preserve">And </w:t>
      </w:r>
      <w:r w:rsidRPr="00C1693F">
        <w:rPr>
          <w:lang w:val="en-US"/>
        </w:rPr>
        <w:t>the secure encryption of the database.</w:t>
      </w:r>
    </w:p>
    <w:p w14:paraId="0AC30162" w14:textId="77777777" w:rsidR="000D1DF7" w:rsidRDefault="000D1DF7" w:rsidP="00040E46">
      <w:pPr>
        <w:pStyle w:val="ListParagraph"/>
        <w:numPr>
          <w:ilvl w:val="0"/>
          <w:numId w:val="5"/>
        </w:numPr>
        <w:rPr>
          <w:lang w:val="en-US"/>
        </w:rPr>
      </w:pPr>
      <w:r>
        <w:rPr>
          <w:lang w:val="en-US"/>
        </w:rPr>
        <w:t>And implementing secure payment process.</w:t>
      </w:r>
    </w:p>
    <w:p w14:paraId="7618BD60" w14:textId="77777777" w:rsidR="000D1DF7" w:rsidRDefault="000D1DF7" w:rsidP="000D1DF7">
      <w:pPr>
        <w:pStyle w:val="ListParagraph"/>
        <w:rPr>
          <w:lang w:val="en-US"/>
        </w:rPr>
      </w:pPr>
    </w:p>
    <w:p w14:paraId="2E261598" w14:textId="77777777" w:rsidR="000D1DF7" w:rsidRDefault="000D1DF7" w:rsidP="000D1DF7">
      <w:pPr>
        <w:pStyle w:val="ListParagraph"/>
        <w:rPr>
          <w:lang w:val="en-US"/>
        </w:rPr>
      </w:pPr>
    </w:p>
    <w:p w14:paraId="06173CAB" w14:textId="77777777" w:rsidR="000D1DF7" w:rsidRDefault="000D1DF7" w:rsidP="00040E46">
      <w:pPr>
        <w:pStyle w:val="ListParagraph"/>
        <w:numPr>
          <w:ilvl w:val="0"/>
          <w:numId w:val="3"/>
        </w:numPr>
        <w:rPr>
          <w:b/>
          <w:lang w:val="en-US"/>
        </w:rPr>
      </w:pPr>
      <w:r w:rsidRPr="00664D2C">
        <w:rPr>
          <w:b/>
          <w:lang w:val="en-US"/>
        </w:rPr>
        <w:t>The Security of the Application</w:t>
      </w:r>
    </w:p>
    <w:p w14:paraId="447F146F" w14:textId="77777777" w:rsidR="000D1DF7" w:rsidRPr="004F6168" w:rsidRDefault="000D1DF7" w:rsidP="000D1DF7">
      <w:pPr>
        <w:ind w:left="1080"/>
      </w:pPr>
      <w:r w:rsidRPr="00AD45C8">
        <w:t>According to OWASP, 60% of Web based applications are vulnerable to SQL injection, Cross-Site Scripting and other forms of attacks.</w:t>
      </w:r>
      <w:r w:rsidRPr="00AD45C8">
        <w:br/>
        <w:t xml:space="preserve">The intention is to make sure that </w:t>
      </w:r>
      <w:r>
        <w:t>“</w:t>
      </w:r>
      <w:r w:rsidRPr="00AD45C8">
        <w:rPr>
          <w:i/>
        </w:rPr>
        <w:t>It’s Popcorn Time!</w:t>
      </w:r>
      <w:r>
        <w:rPr>
          <w:i/>
        </w:rPr>
        <w:t>”</w:t>
      </w:r>
      <w:r>
        <w:t xml:space="preserve"> is secure against such attacks a</w:t>
      </w:r>
      <w:r w:rsidRPr="00AD45C8">
        <w:t xml:space="preserve">nd will be thoroughly tested </w:t>
      </w:r>
      <w:r>
        <w:t xml:space="preserve">to detect and eliminate </w:t>
      </w:r>
      <w:r w:rsidRPr="00AD45C8">
        <w:t>these vulnerabilities.</w:t>
      </w:r>
    </w:p>
    <w:p w14:paraId="5A3FB586" w14:textId="77777777" w:rsidR="000D1DF7" w:rsidRDefault="000D1DF7" w:rsidP="000D1DF7">
      <w:pPr>
        <w:pStyle w:val="ListParagraph"/>
        <w:ind w:left="1080"/>
        <w:rPr>
          <w:lang w:val="en-US"/>
        </w:rPr>
      </w:pPr>
    </w:p>
    <w:p w14:paraId="5923AF4B" w14:textId="77777777" w:rsidR="000D1DF7" w:rsidRPr="002632AD" w:rsidRDefault="000D1DF7" w:rsidP="00040E46">
      <w:pPr>
        <w:pStyle w:val="ListParagraph"/>
        <w:numPr>
          <w:ilvl w:val="0"/>
          <w:numId w:val="3"/>
        </w:numPr>
        <w:rPr>
          <w:b/>
          <w:lang w:val="en-US"/>
        </w:rPr>
      </w:pPr>
      <w:r w:rsidRPr="002632AD">
        <w:rPr>
          <w:b/>
          <w:lang w:val="en-US"/>
        </w:rPr>
        <w:t>T</w:t>
      </w:r>
      <w:r>
        <w:rPr>
          <w:b/>
          <w:lang w:val="en-US"/>
        </w:rPr>
        <w:t>he authentication of U</w:t>
      </w:r>
      <w:r w:rsidRPr="002632AD">
        <w:rPr>
          <w:b/>
          <w:lang w:val="en-US"/>
        </w:rPr>
        <w:t>sers</w:t>
      </w:r>
    </w:p>
    <w:p w14:paraId="4908B360" w14:textId="77777777" w:rsidR="000D1DF7" w:rsidRDefault="000D1DF7" w:rsidP="000D1DF7">
      <w:pPr>
        <w:ind w:left="1080"/>
      </w:pPr>
      <w:r>
        <w:lastRenderedPageBreak/>
        <w:t>This will be achieved by users being required to verify their email address after registration. They will also have to set security questions and answers for password recovery during the registration process.</w:t>
      </w:r>
    </w:p>
    <w:p w14:paraId="6DD64FA0" w14:textId="77777777" w:rsidR="000D1DF7" w:rsidRDefault="000D1DF7" w:rsidP="000D1DF7">
      <w:pPr>
        <w:ind w:left="1080"/>
      </w:pPr>
    </w:p>
    <w:p w14:paraId="51B9A097" w14:textId="77777777" w:rsidR="000D1DF7" w:rsidRDefault="000D1DF7" w:rsidP="00040E46">
      <w:pPr>
        <w:pStyle w:val="ListParagraph"/>
        <w:numPr>
          <w:ilvl w:val="0"/>
          <w:numId w:val="3"/>
        </w:numPr>
        <w:rPr>
          <w:b/>
          <w:lang w:val="en-US"/>
        </w:rPr>
      </w:pPr>
      <w:r>
        <w:rPr>
          <w:b/>
          <w:lang w:val="en-US"/>
        </w:rPr>
        <w:t>Encryption of the database</w:t>
      </w:r>
    </w:p>
    <w:p w14:paraId="5952973F" w14:textId="77777777" w:rsidR="000D1DF7" w:rsidRDefault="000D1DF7" w:rsidP="000D1DF7">
      <w:pPr>
        <w:ind w:left="1080"/>
      </w:pPr>
      <w:r w:rsidRPr="005A529A">
        <w:t xml:space="preserve">This is done to secure the most sensitive </w:t>
      </w:r>
      <w:r>
        <w:t xml:space="preserve">user data such as users address, contact number but most importantly their credit card information. </w:t>
      </w:r>
    </w:p>
    <w:p w14:paraId="50813649" w14:textId="77777777" w:rsidR="000D1DF7" w:rsidRDefault="000D1DF7" w:rsidP="000D1DF7">
      <w:pPr>
        <w:ind w:left="1080"/>
      </w:pPr>
    </w:p>
    <w:p w14:paraId="080C65AA" w14:textId="77777777" w:rsidR="000D1DF7" w:rsidRPr="00AC0E60" w:rsidRDefault="000D1DF7" w:rsidP="00040E46">
      <w:pPr>
        <w:pStyle w:val="ListParagraph"/>
        <w:numPr>
          <w:ilvl w:val="0"/>
          <w:numId w:val="3"/>
        </w:numPr>
        <w:rPr>
          <w:b/>
          <w:lang w:val="en-US"/>
        </w:rPr>
      </w:pPr>
      <w:r w:rsidRPr="00AC0E60">
        <w:rPr>
          <w:b/>
          <w:lang w:val="en-US"/>
        </w:rPr>
        <w:t>Secure Purchasing Process</w:t>
      </w:r>
    </w:p>
    <w:p w14:paraId="5EA4E7BF" w14:textId="77777777" w:rsidR="000D1DF7" w:rsidRPr="003B260C" w:rsidRDefault="000D1DF7" w:rsidP="000D1DF7">
      <w:pPr>
        <w:ind w:left="1080"/>
      </w:pPr>
      <w:r>
        <w:t>Ideally there Verified by visa will also be implemented during the purchase process.</w:t>
      </w:r>
    </w:p>
    <w:p w14:paraId="775B850B" w14:textId="77777777" w:rsidR="000D1DF7" w:rsidRDefault="000D1DF7" w:rsidP="000D1DF7">
      <w:pPr>
        <w:pStyle w:val="ListParagraph"/>
        <w:ind w:left="1080"/>
        <w:rPr>
          <w:lang w:val="en-US"/>
        </w:rPr>
      </w:pPr>
    </w:p>
    <w:p w14:paraId="0D0BDE1A" w14:textId="77777777" w:rsidR="000D1DF7" w:rsidRPr="00791F19" w:rsidRDefault="000D1DF7" w:rsidP="000D1DF7">
      <w:r>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1B543C87" w14:textId="77777777" w:rsidR="000D1DF7" w:rsidRPr="00005250" w:rsidRDefault="000D1DF7" w:rsidP="000D1DF7">
      <w:pPr>
        <w:pStyle w:val="Heading3"/>
        <w:rPr>
          <w:lang w:val="en-GB"/>
        </w:rPr>
      </w:pPr>
      <w:bookmarkStart w:id="105" w:name="_Toc522305769"/>
      <w:bookmarkStart w:id="106" w:name="_Toc522377709"/>
      <w:r w:rsidRPr="007432DA">
        <w:rPr>
          <w:lang w:val="en-GB"/>
        </w:rPr>
        <w:t>Technical Approach</w:t>
      </w:r>
      <w:bookmarkEnd w:id="105"/>
      <w:bookmarkEnd w:id="106"/>
    </w:p>
    <w:p w14:paraId="09A2B98C" w14:textId="77777777" w:rsidR="000D1DF7" w:rsidRPr="007432DA" w:rsidRDefault="000D1DF7" w:rsidP="000D1DF7">
      <w:pPr>
        <w:rPr>
          <w:lang w:val="en-GB"/>
        </w:rPr>
      </w:pPr>
      <w:r>
        <w:rPr>
          <w:lang w:val="en-GB"/>
        </w:rPr>
        <w:t>I will be researching methods and different types of Encryption for the Database. I plan to research and look in to tools for encryption, primarily by online research. I plan to research how to create and implement a secure User Authentication System that I will use in the Web Application, like verifying email after registration, protecting from SQL Injection and Cross-Site Scripting attacks. I also plan on building the application by using what I will learn in my secure application programming module.</w:t>
      </w:r>
    </w:p>
    <w:p w14:paraId="42B4F3AB" w14:textId="77777777" w:rsidR="000D1DF7" w:rsidRPr="007432DA" w:rsidRDefault="000D1DF7" w:rsidP="000D1DF7">
      <w:pPr>
        <w:pStyle w:val="Heading3"/>
        <w:rPr>
          <w:lang w:val="en-GB"/>
        </w:rPr>
      </w:pPr>
      <w:bookmarkStart w:id="107" w:name="_Toc522305770"/>
      <w:bookmarkStart w:id="108" w:name="_Toc522377710"/>
      <w:r w:rsidRPr="007432DA">
        <w:rPr>
          <w:lang w:val="en-GB"/>
        </w:rPr>
        <w:t>Special resources required</w:t>
      </w:r>
      <w:bookmarkEnd w:id="107"/>
      <w:bookmarkEnd w:id="108"/>
      <w:r w:rsidRPr="007432DA">
        <w:rPr>
          <w:lang w:val="en-GB"/>
        </w:rPr>
        <w:t xml:space="preserve"> </w:t>
      </w:r>
    </w:p>
    <w:p w14:paraId="32F4CFB9" w14:textId="77777777" w:rsidR="000D1DF7" w:rsidRDefault="000D1DF7" w:rsidP="000D1DF7">
      <w:pPr>
        <w:rPr>
          <w:lang w:val="en-GB"/>
        </w:rPr>
      </w:pPr>
      <w:r>
        <w:rPr>
          <w:lang w:val="en-GB"/>
        </w:rPr>
        <w:t xml:space="preserve">Due to only starting to fully research the project this week after I received approval to continue I am uncertain of the types of technology that I will need to use for my </w:t>
      </w:r>
      <w:r>
        <w:rPr>
          <w:lang w:val="en-GB"/>
        </w:rPr>
        <w:lastRenderedPageBreak/>
        <w:t xml:space="preserve">project. Since I am familiar with using Visual Studio to build a web application from a previous module I think I will probably use this, </w:t>
      </w:r>
    </w:p>
    <w:p w14:paraId="74D1B58F" w14:textId="77777777" w:rsidR="000D1DF7" w:rsidRDefault="000D1DF7" w:rsidP="000D1DF7">
      <w:pPr>
        <w:rPr>
          <w:lang w:val="en-GB"/>
        </w:rPr>
      </w:pPr>
    </w:p>
    <w:p w14:paraId="2C2F287C" w14:textId="77777777" w:rsidR="000D1DF7" w:rsidRDefault="000D1DF7" w:rsidP="000D1DF7">
      <w:pPr>
        <w:pStyle w:val="Heading2"/>
        <w:rPr>
          <w:lang w:val="en-IE"/>
        </w:rPr>
      </w:pPr>
      <w:bookmarkStart w:id="109" w:name="_Toc522305771"/>
      <w:bookmarkStart w:id="110" w:name="_Toc522377711"/>
      <w:r w:rsidRPr="00F077BB">
        <w:rPr>
          <w:lang w:val="en-IE"/>
        </w:rPr>
        <w:t>Project Plan</w:t>
      </w:r>
      <w:bookmarkEnd w:id="109"/>
      <w:bookmarkEnd w:id="110"/>
    </w:p>
    <w:p w14:paraId="2830E880" w14:textId="77777777" w:rsidR="000D1DF7" w:rsidRDefault="000D1DF7" w:rsidP="000D1DF7">
      <w:pPr>
        <w:rPr>
          <w:lang w:val="en-GB"/>
        </w:rPr>
      </w:pPr>
      <w:r w:rsidRPr="007432DA">
        <w:rPr>
          <w:lang w:val="en-GB"/>
        </w:rPr>
        <w:t>Gantt chart using Microsoft Project with details on implementation steps and timelines</w:t>
      </w:r>
    </w:p>
    <w:tbl>
      <w:tblPr>
        <w:tblW w:w="8642"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555"/>
        <w:gridCol w:w="2409"/>
        <w:gridCol w:w="1134"/>
        <w:gridCol w:w="1418"/>
        <w:gridCol w:w="2126"/>
      </w:tblGrid>
      <w:tr w:rsidR="000D1DF7" w:rsidRPr="00164B08" w14:paraId="2B2530DA"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544CF7"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Mode</w:t>
            </w:r>
          </w:p>
        </w:tc>
        <w:tc>
          <w:tcPr>
            <w:tcW w:w="24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199118"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Name</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E03F2E"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Duration</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0E48C1F"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Start</w:t>
            </w:r>
          </w:p>
        </w:tc>
        <w:tc>
          <w:tcPr>
            <w:tcW w:w="21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054E2"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Finish</w:t>
            </w:r>
          </w:p>
        </w:tc>
      </w:tr>
      <w:tr w:rsidR="000D1DF7" w:rsidRPr="00164B08" w14:paraId="2B5F9BEC"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F15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B524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Pitch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40514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BB2D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8C0F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r>
      <w:tr w:rsidR="000D1DF7" w:rsidRPr="00164B08" w14:paraId="15CE5BE4"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D7E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1CF4E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Approval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C7AF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 day</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72EE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100CF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4FB70E3E"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7EC7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7FC6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Proposal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0BE8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5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C5BE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17/10/16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E2C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6E3ECB22"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A532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548A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Research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0F2B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BBA8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FD6C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697BF7E6"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3BE7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AE3F9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Requirement Specs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01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74D6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0E0C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58960DCF"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228F1"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97F1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Prototype</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718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16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8BED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11/11/16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D97D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r>
      <w:tr w:rsidR="000D1DF7" w:rsidRPr="00164B08" w14:paraId="1D6B7FE8"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9C92B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5727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Midpoint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5F07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2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7C56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16/12/16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B9A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Sat 17/12/16</w:t>
            </w:r>
          </w:p>
        </w:tc>
      </w:tr>
      <w:tr w:rsidR="000D1DF7" w:rsidRPr="00164B08" w14:paraId="50CBE02D"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6B65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5DA6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Building Application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B80F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120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F1C0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24CD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B0A2BB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63FE2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B10C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Final Project Hard Copies Documentation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5EF1D0"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78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4D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30/01/17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36B5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0BBF9E5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C0B6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D8AD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Showcase Materials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249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C657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D638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37246F80"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2A2BD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0FF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Software and Documentation Upload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9FE9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7FABC"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7AD40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CD88E81"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6575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2912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692F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1618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84B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bl>
    <w:p w14:paraId="4ADFDB8E" w14:textId="77777777" w:rsidR="000D1DF7" w:rsidRDefault="000D1DF7" w:rsidP="000D1DF7">
      <w:pPr>
        <w:rPr>
          <w:lang w:val="en-GB"/>
        </w:rPr>
      </w:pPr>
    </w:p>
    <w:p w14:paraId="08F6B79F" w14:textId="77777777" w:rsidR="000D1DF7" w:rsidRDefault="000D1DF7" w:rsidP="000D1DF7">
      <w:pPr>
        <w:rPr>
          <w:lang w:val="en-GB"/>
        </w:rPr>
      </w:pPr>
    </w:p>
    <w:p w14:paraId="7BEF0ADA" w14:textId="77777777" w:rsidR="000D1DF7" w:rsidRDefault="000D1DF7" w:rsidP="000D1DF7">
      <w:pPr>
        <w:rPr>
          <w:lang w:val="en-GB"/>
        </w:rPr>
      </w:pPr>
      <w:r>
        <w:rPr>
          <w:noProof/>
          <w:lang w:val="en-IE" w:eastAsia="en-IE"/>
        </w:rPr>
        <w:lastRenderedPageBreak/>
        <w:drawing>
          <wp:inline distT="0" distB="0" distL="0" distR="0" wp14:anchorId="7EB41263" wp14:editId="5D324A5D">
            <wp:extent cx="5486400" cy="317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Char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171825"/>
                    </a:xfrm>
                    <a:prstGeom prst="rect">
                      <a:avLst/>
                    </a:prstGeom>
                  </pic:spPr>
                </pic:pic>
              </a:graphicData>
            </a:graphic>
          </wp:inline>
        </w:drawing>
      </w:r>
    </w:p>
    <w:p w14:paraId="1C8040F6" w14:textId="77777777" w:rsidR="000D1DF7" w:rsidRPr="00344535" w:rsidRDefault="000D1DF7" w:rsidP="000D1DF7">
      <w:pPr>
        <w:ind w:left="576"/>
        <w:rPr>
          <w:lang w:val="en-IE"/>
        </w:rPr>
      </w:pPr>
    </w:p>
    <w:p w14:paraId="7F48E944" w14:textId="77777777" w:rsidR="000D1DF7" w:rsidRDefault="000D1DF7" w:rsidP="000D1DF7">
      <w:pPr>
        <w:pStyle w:val="Heading2"/>
        <w:rPr>
          <w:lang w:val="en-IE"/>
        </w:rPr>
      </w:pPr>
      <w:bookmarkStart w:id="111" w:name="_Toc522305772"/>
      <w:bookmarkStart w:id="112" w:name="_Toc522377712"/>
      <w:r w:rsidRPr="00F077BB">
        <w:rPr>
          <w:lang w:val="en-IE"/>
        </w:rPr>
        <w:t xml:space="preserve">Monthly </w:t>
      </w:r>
      <w:r>
        <w:rPr>
          <w:lang w:val="en-IE"/>
        </w:rPr>
        <w:t>Journals</w:t>
      </w:r>
      <w:bookmarkEnd w:id="111"/>
      <w:bookmarkEnd w:id="112"/>
    </w:p>
    <w:p w14:paraId="2B29D5FB" w14:textId="77777777" w:rsidR="000D1DF7" w:rsidRPr="006F55FC" w:rsidRDefault="000D1DF7" w:rsidP="000D1DF7">
      <w:pPr>
        <w:pStyle w:val="Heading3"/>
        <w:rPr>
          <w:lang w:val="en-IE"/>
        </w:rPr>
      </w:pPr>
      <w:bookmarkStart w:id="113" w:name="_Toc522305773"/>
      <w:bookmarkStart w:id="114" w:name="_Toc522377713"/>
      <w:r w:rsidRPr="006F55FC">
        <w:rPr>
          <w:lang w:val="en-IE"/>
        </w:rPr>
        <w:t>Reflective Journal</w:t>
      </w:r>
      <w:r>
        <w:t xml:space="preserve"> </w:t>
      </w:r>
      <w:r w:rsidRPr="00617CC5">
        <w:rPr>
          <w:lang w:val="en-IE"/>
        </w:rPr>
        <w:t>September 2016</w:t>
      </w:r>
      <w:bookmarkEnd w:id="113"/>
      <w:bookmarkEnd w:id="114"/>
    </w:p>
    <w:p w14:paraId="7F02D6D2"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2AF831EC"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0E9FF97D"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September 2016</w:t>
      </w:r>
    </w:p>
    <w:p w14:paraId="2A32E037" w14:textId="77777777" w:rsidR="000D1DF7" w:rsidRPr="00617CC5" w:rsidRDefault="000D1DF7" w:rsidP="000D1DF7">
      <w:pPr>
        <w:rPr>
          <w:b/>
          <w:lang w:val="en-IE"/>
        </w:rPr>
      </w:pPr>
      <w:r w:rsidRPr="00617CC5">
        <w:rPr>
          <w:b/>
          <w:lang w:val="en-IE"/>
        </w:rPr>
        <w:t>My Achievements</w:t>
      </w:r>
    </w:p>
    <w:p w14:paraId="7CD07378" w14:textId="77777777" w:rsidR="000D1DF7" w:rsidRPr="00617CC5" w:rsidRDefault="000D1DF7" w:rsidP="000D1DF7">
      <w:pPr>
        <w:rPr>
          <w:lang w:val="en-IE"/>
        </w:rPr>
      </w:pPr>
      <w:r w:rsidRPr="00617CC5">
        <w:rPr>
          <w:lang w:val="en-IE"/>
        </w:rPr>
        <w:t>The past few weeks, I came up with an idea for my software project to develop an Android application for cinema customers to use to order and pay food without having to walk out of the movie. I also planned to add a pre-order and pay for customers to use before arriving at the cinema. I also had planned to build a custom payment system in keeping with my stream of Cyber security.</w:t>
      </w:r>
    </w:p>
    <w:p w14:paraId="63EACC76" w14:textId="77777777" w:rsidR="000D1DF7" w:rsidRDefault="000D1DF7" w:rsidP="000D1DF7">
      <w:pPr>
        <w:rPr>
          <w:b/>
          <w:lang w:val="en-IE"/>
        </w:rPr>
      </w:pPr>
    </w:p>
    <w:p w14:paraId="41B2AD19" w14:textId="77777777" w:rsidR="000D1DF7" w:rsidRDefault="000D1DF7" w:rsidP="000D1DF7">
      <w:pPr>
        <w:rPr>
          <w:b/>
          <w:lang w:val="en-IE"/>
        </w:rPr>
      </w:pPr>
    </w:p>
    <w:p w14:paraId="7EA776F0" w14:textId="77777777" w:rsidR="000D1DF7" w:rsidRDefault="000D1DF7" w:rsidP="000D1DF7">
      <w:pPr>
        <w:rPr>
          <w:b/>
          <w:lang w:val="en-IE"/>
        </w:rPr>
      </w:pPr>
    </w:p>
    <w:p w14:paraId="798AD3BD" w14:textId="77777777" w:rsidR="000D1DF7" w:rsidRPr="00617CC5" w:rsidRDefault="000D1DF7" w:rsidP="000D1DF7">
      <w:pPr>
        <w:rPr>
          <w:b/>
          <w:lang w:val="en-IE"/>
        </w:rPr>
      </w:pPr>
      <w:r w:rsidRPr="00617CC5">
        <w:rPr>
          <w:b/>
          <w:lang w:val="en-IE"/>
        </w:rPr>
        <w:lastRenderedPageBreak/>
        <w:t>My Reflection</w:t>
      </w:r>
    </w:p>
    <w:p w14:paraId="5DE9F1EB" w14:textId="77777777" w:rsidR="000D1DF7" w:rsidRPr="00617CC5" w:rsidRDefault="000D1DF7" w:rsidP="000D1DF7">
      <w:pPr>
        <w:rPr>
          <w:lang w:val="en-IE"/>
        </w:rPr>
      </w:pPr>
      <w:r w:rsidRPr="00617CC5">
        <w:rPr>
          <w:lang w:val="en-IE"/>
        </w:rPr>
        <w:t>I thought I had come up with a unique and innovative idea, but whilst doing research I discovered that there are similar ideas/products being developed in North America and Australia.</w:t>
      </w:r>
    </w:p>
    <w:p w14:paraId="72F2B2BD" w14:textId="77777777" w:rsidR="000D1DF7" w:rsidRPr="00617CC5" w:rsidRDefault="000D1DF7" w:rsidP="000D1DF7">
      <w:pPr>
        <w:rPr>
          <w:lang w:val="en-IE"/>
        </w:rPr>
      </w:pPr>
      <w:r w:rsidRPr="00617CC5">
        <w:rPr>
          <w:lang w:val="en-IE"/>
        </w:rPr>
        <w:t>I also looked in to using NFC payments using a Credit Card with ‘contactless’ but due to some security concerns about stealing credit card information I decided against it.</w:t>
      </w:r>
    </w:p>
    <w:p w14:paraId="63BFEBDA" w14:textId="77777777" w:rsidR="000D1DF7" w:rsidRPr="00617CC5" w:rsidRDefault="000D1DF7" w:rsidP="000D1DF7">
      <w:pPr>
        <w:rPr>
          <w:lang w:val="en-IE"/>
        </w:rPr>
      </w:pPr>
      <w:r w:rsidRPr="00617CC5">
        <w:rPr>
          <w:lang w:val="en-IE"/>
        </w:rPr>
        <w:t xml:space="preserve">I done the project pitch on Wednesday 5th OCT, with Keith Maycock, </w:t>
      </w:r>
      <w:proofErr w:type="spellStart"/>
      <w:r w:rsidRPr="00617CC5">
        <w:rPr>
          <w:lang w:val="en-IE"/>
        </w:rPr>
        <w:t>Adrina</w:t>
      </w:r>
      <w:proofErr w:type="spellEnd"/>
      <w:r w:rsidRPr="00617CC5">
        <w:rPr>
          <w:lang w:val="en-IE"/>
        </w:rPr>
        <w:t xml:space="preserve"> </w:t>
      </w:r>
      <w:proofErr w:type="spellStart"/>
      <w:r w:rsidRPr="00617CC5">
        <w:rPr>
          <w:lang w:val="en-IE"/>
        </w:rPr>
        <w:t>Cris</w:t>
      </w:r>
      <w:proofErr w:type="spellEnd"/>
      <w:r w:rsidRPr="00617CC5">
        <w:rPr>
          <w:lang w:val="en-IE"/>
        </w:rPr>
        <w:t xml:space="preserve"> and Joe </w:t>
      </w:r>
      <w:proofErr w:type="spellStart"/>
      <w:r w:rsidRPr="00617CC5">
        <w:rPr>
          <w:lang w:val="en-IE"/>
        </w:rPr>
        <w:t>Molumby</w:t>
      </w:r>
      <w:proofErr w:type="spellEnd"/>
      <w:r w:rsidRPr="00617CC5">
        <w:rPr>
          <w:lang w:val="en-IE"/>
        </w:rPr>
        <w:t>.</w:t>
      </w:r>
    </w:p>
    <w:p w14:paraId="54C7F950" w14:textId="77777777" w:rsidR="000D1DF7" w:rsidRPr="00617CC5" w:rsidRDefault="000D1DF7" w:rsidP="000D1DF7">
      <w:pPr>
        <w:rPr>
          <w:lang w:val="en-IE"/>
        </w:rPr>
      </w:pPr>
      <w:r w:rsidRPr="00617CC5">
        <w:rPr>
          <w:lang w:val="en-IE"/>
        </w:rPr>
        <w:t xml:space="preserve">I was a little nervous and I don’t think I explained my idea very well. I surmised my idea for them explaining what it was for and that I had intended to build a custom payment system and develop it with using what I learned in Secure Application Programming. I also forgot to mention my research in to NFC payments. They said my idea wasn’t complex enough to be a 4th year project and that they would discuss it. </w:t>
      </w:r>
    </w:p>
    <w:p w14:paraId="16B45A37" w14:textId="77777777" w:rsidR="000D1DF7" w:rsidRDefault="000D1DF7" w:rsidP="000D1DF7">
      <w:pPr>
        <w:rPr>
          <w:lang w:val="en-IE"/>
        </w:rPr>
      </w:pPr>
      <w:r w:rsidRPr="00617CC5">
        <w:rPr>
          <w:lang w:val="en-IE"/>
        </w:rPr>
        <w:t>Since I am awaiting the final decision on my project idea, I have been unable to start any real work on my software project due to this I have not been assigned a supervisor.</w:t>
      </w:r>
      <w:r>
        <w:rPr>
          <w:lang w:val="en-IE"/>
        </w:rPr>
        <w:br/>
      </w:r>
    </w:p>
    <w:p w14:paraId="1FF5B5E4" w14:textId="77777777" w:rsidR="000D1DF7" w:rsidRPr="006F55FC" w:rsidRDefault="000D1DF7" w:rsidP="000D1DF7">
      <w:pPr>
        <w:pStyle w:val="Heading3"/>
        <w:rPr>
          <w:lang w:val="en-IE"/>
        </w:rPr>
      </w:pPr>
      <w:bookmarkStart w:id="115" w:name="_Toc522305774"/>
      <w:bookmarkStart w:id="116" w:name="_Toc522377714"/>
      <w:r w:rsidRPr="006F55FC">
        <w:rPr>
          <w:lang w:val="en-IE"/>
        </w:rPr>
        <w:t>Reflective Journal</w:t>
      </w:r>
      <w:r>
        <w:rPr>
          <w:lang w:val="en-IE"/>
        </w:rPr>
        <w:t xml:space="preserve"> </w:t>
      </w:r>
      <w:r w:rsidRPr="00617CC5">
        <w:rPr>
          <w:lang w:val="en-IE"/>
        </w:rPr>
        <w:t>October 2016</w:t>
      </w:r>
      <w:bookmarkEnd w:id="115"/>
      <w:bookmarkEnd w:id="116"/>
    </w:p>
    <w:p w14:paraId="304FB15D"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7C5405D6"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3E70E6C4"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October 2016</w:t>
      </w:r>
    </w:p>
    <w:p w14:paraId="0C51C925" w14:textId="77777777" w:rsidR="000D1DF7" w:rsidRPr="00617CC5" w:rsidRDefault="000D1DF7" w:rsidP="000D1DF7">
      <w:pPr>
        <w:rPr>
          <w:b/>
          <w:lang w:val="en-IE"/>
        </w:rPr>
      </w:pPr>
      <w:r w:rsidRPr="00617CC5">
        <w:rPr>
          <w:b/>
          <w:lang w:val="en-IE"/>
        </w:rPr>
        <w:t>My Achievements</w:t>
      </w:r>
    </w:p>
    <w:p w14:paraId="389E3F0C" w14:textId="77777777" w:rsidR="000D1DF7" w:rsidRDefault="000D1DF7" w:rsidP="000D1DF7">
      <w:pPr>
        <w:rPr>
          <w:lang w:val="en-IE"/>
        </w:rPr>
      </w:pPr>
      <w:r w:rsidRPr="00617CC5">
        <w:rPr>
          <w:lang w:val="en-IE"/>
        </w:rPr>
        <w:t xml:space="preserve">I got my project idea approved with some slight enfaces </w:t>
      </w:r>
      <w:proofErr w:type="gramStart"/>
      <w:r w:rsidRPr="00617CC5">
        <w:rPr>
          <w:lang w:val="en-IE"/>
        </w:rPr>
        <w:t>in regard to</w:t>
      </w:r>
      <w:proofErr w:type="gramEnd"/>
      <w:r w:rsidRPr="00617CC5">
        <w:rPr>
          <w:lang w:val="en-IE"/>
        </w:rPr>
        <w:t xml:space="preserve"> my stream with help from Sara Kadry, and Eugene McLaughlin. I was also Assigned Eugene as my Supervisor I uploaded my project proposal and currently working on the Requirements Specification for my project.</w:t>
      </w:r>
    </w:p>
    <w:p w14:paraId="29E58873" w14:textId="77777777" w:rsidR="000D1DF7" w:rsidRPr="00617CC5" w:rsidRDefault="000D1DF7" w:rsidP="000D1DF7">
      <w:pPr>
        <w:rPr>
          <w:lang w:val="en-IE"/>
        </w:rPr>
      </w:pPr>
    </w:p>
    <w:p w14:paraId="65B07C7E" w14:textId="77777777" w:rsidR="000D1DF7" w:rsidRPr="00617CC5" w:rsidRDefault="000D1DF7" w:rsidP="000D1DF7">
      <w:pPr>
        <w:rPr>
          <w:b/>
          <w:lang w:val="en-IE"/>
        </w:rPr>
      </w:pPr>
      <w:r w:rsidRPr="00617CC5">
        <w:rPr>
          <w:b/>
          <w:lang w:val="en-IE"/>
        </w:rPr>
        <w:t>My Reflection</w:t>
      </w:r>
    </w:p>
    <w:p w14:paraId="3EA4CA03" w14:textId="77777777" w:rsidR="000D1DF7" w:rsidRPr="00617CC5" w:rsidRDefault="000D1DF7" w:rsidP="000D1DF7">
      <w:pPr>
        <w:rPr>
          <w:lang w:val="en-IE"/>
        </w:rPr>
      </w:pPr>
      <w:r w:rsidRPr="00617CC5">
        <w:rPr>
          <w:lang w:val="en-IE"/>
        </w:rPr>
        <w:t xml:space="preserve">After the project pitch I was told I would find out at a later point if my idea was approved. Unfortunately, due to illness I missed an extra class and meeting held for the cyber security stream on the following Monday 10/10. I then emailed Eamon on Wednesday </w:t>
      </w:r>
      <w:proofErr w:type="gramStart"/>
      <w:r w:rsidRPr="00617CC5">
        <w:rPr>
          <w:lang w:val="en-IE"/>
        </w:rPr>
        <w:t>and also</w:t>
      </w:r>
      <w:proofErr w:type="gramEnd"/>
      <w:r w:rsidRPr="00617CC5">
        <w:rPr>
          <w:lang w:val="en-IE"/>
        </w:rPr>
        <w:t xml:space="preserve"> spoke to him in person he suggested I talk to the Cyber Security lectures Eugene and Sara for help. I was under the impression that I needed their approval to continue with my project Idea they both gave me advice and signed off on my Idea. </w:t>
      </w:r>
    </w:p>
    <w:p w14:paraId="52E69F91" w14:textId="77777777" w:rsidR="000D1DF7" w:rsidRPr="00617CC5" w:rsidRDefault="000D1DF7" w:rsidP="000D1DF7">
      <w:pPr>
        <w:rPr>
          <w:lang w:val="en-IE"/>
        </w:rPr>
      </w:pPr>
    </w:p>
    <w:p w14:paraId="74846CA4" w14:textId="77777777" w:rsidR="000D1DF7" w:rsidRPr="00617CC5" w:rsidRDefault="000D1DF7" w:rsidP="000D1DF7">
      <w:pPr>
        <w:rPr>
          <w:lang w:val="en-IE"/>
        </w:rPr>
      </w:pPr>
      <w:r w:rsidRPr="00617CC5">
        <w:rPr>
          <w:lang w:val="en-IE"/>
        </w:rPr>
        <w:t>Although I discovered in class on Monday 17/10, when I went to inform Eamon, that they had approved my idea and he informed me that I wasn’t on the list of people whose ideas were rejected, and my idea had been approved from the very beginning. This cost me time to work on the Project proposal which was due on Friday 21/10.</w:t>
      </w:r>
    </w:p>
    <w:p w14:paraId="1748D028" w14:textId="77777777" w:rsidR="000D1DF7" w:rsidRPr="00617CC5" w:rsidRDefault="000D1DF7" w:rsidP="000D1DF7">
      <w:pPr>
        <w:rPr>
          <w:lang w:val="en-IE"/>
        </w:rPr>
      </w:pPr>
      <w:r w:rsidRPr="00617CC5">
        <w:rPr>
          <w:lang w:val="en-IE"/>
        </w:rPr>
        <w:t xml:space="preserve">Under a lot of stress due to a separate assignment due for AI and the time constraints I managed to throw together a project proposal and upload it on time. On the Saturday 22/10 I was assigned Eugene McLaughlin as my Supervisor. Unfortunately, I have yet to speak to him as I missed a Wednesday class and he was absent due to personal reasons on the Thursday. </w:t>
      </w:r>
    </w:p>
    <w:p w14:paraId="5F665CAE" w14:textId="77777777" w:rsidR="000D1DF7" w:rsidRPr="00617CC5" w:rsidRDefault="000D1DF7" w:rsidP="000D1DF7">
      <w:pPr>
        <w:rPr>
          <w:lang w:val="en-IE"/>
        </w:rPr>
      </w:pPr>
      <w:r w:rsidRPr="00617CC5">
        <w:rPr>
          <w:lang w:val="en-IE"/>
        </w:rPr>
        <w:t>I emailed him on the Friday about arranging a meeting on reading week and again last Tuesday of reading week but have yet to hear back due to Eugene being out of the office. I’m not too concerned as I know I will hear from him when he returns.</w:t>
      </w:r>
    </w:p>
    <w:p w14:paraId="74FE6A5B" w14:textId="77777777" w:rsidR="000D1DF7" w:rsidRPr="00617CC5" w:rsidRDefault="000D1DF7" w:rsidP="000D1DF7">
      <w:pPr>
        <w:rPr>
          <w:lang w:val="en-IE"/>
        </w:rPr>
      </w:pPr>
    </w:p>
    <w:p w14:paraId="5F431B85" w14:textId="77777777" w:rsidR="000D1DF7" w:rsidRPr="00617CC5" w:rsidRDefault="000D1DF7" w:rsidP="000D1DF7">
      <w:pPr>
        <w:rPr>
          <w:lang w:val="en-IE"/>
        </w:rPr>
      </w:pPr>
    </w:p>
    <w:p w14:paraId="2C839DE7" w14:textId="77777777" w:rsidR="000D1DF7" w:rsidRPr="00617CC5" w:rsidRDefault="000D1DF7" w:rsidP="000D1DF7">
      <w:pPr>
        <w:rPr>
          <w:lang w:val="en-IE"/>
        </w:rPr>
      </w:pPr>
    </w:p>
    <w:p w14:paraId="504D5F90" w14:textId="77777777" w:rsidR="000D1DF7" w:rsidRPr="00617CC5" w:rsidRDefault="000D1DF7" w:rsidP="000D1DF7">
      <w:pPr>
        <w:rPr>
          <w:lang w:val="en-IE"/>
        </w:rPr>
      </w:pPr>
    </w:p>
    <w:p w14:paraId="4357FD71" w14:textId="77777777" w:rsidR="000D1DF7" w:rsidRPr="00617CC5" w:rsidRDefault="000D1DF7" w:rsidP="000D1DF7">
      <w:pPr>
        <w:rPr>
          <w:lang w:val="en-IE"/>
        </w:rPr>
      </w:pPr>
    </w:p>
    <w:p w14:paraId="21A2A1A2" w14:textId="77777777" w:rsidR="000D1DF7" w:rsidRPr="00617CC5" w:rsidRDefault="000D1DF7" w:rsidP="000D1DF7">
      <w:pPr>
        <w:rPr>
          <w:lang w:val="en-IE"/>
        </w:rPr>
      </w:pPr>
    </w:p>
    <w:p w14:paraId="771F8590" w14:textId="77777777" w:rsidR="000D1DF7" w:rsidRPr="00617CC5" w:rsidRDefault="000D1DF7" w:rsidP="000D1DF7">
      <w:pPr>
        <w:rPr>
          <w:b/>
          <w:lang w:val="en-IE"/>
        </w:rPr>
      </w:pPr>
      <w:r w:rsidRPr="00617CC5">
        <w:rPr>
          <w:b/>
          <w:lang w:val="en-IE"/>
        </w:rPr>
        <w:t>Intended Changes</w:t>
      </w:r>
    </w:p>
    <w:p w14:paraId="0F53CA9E" w14:textId="77777777" w:rsidR="000D1DF7" w:rsidRPr="00617CC5" w:rsidRDefault="000D1DF7" w:rsidP="000D1DF7">
      <w:pPr>
        <w:rPr>
          <w:lang w:val="en-IE"/>
        </w:rPr>
      </w:pPr>
      <w:r w:rsidRPr="00617CC5">
        <w:rPr>
          <w:lang w:val="en-IE"/>
        </w:rPr>
        <w:t>Speaking to Sara Kadry about my project she recommended that there are three security properties within my project that I can focus on:</w:t>
      </w:r>
    </w:p>
    <w:p w14:paraId="1C90D90E" w14:textId="77777777" w:rsidR="000D1DF7" w:rsidRPr="00617CC5" w:rsidRDefault="000D1DF7" w:rsidP="000D1DF7">
      <w:pPr>
        <w:rPr>
          <w:lang w:val="en-IE"/>
        </w:rPr>
      </w:pPr>
      <w:r w:rsidRPr="00617CC5">
        <w:rPr>
          <w:lang w:val="en-IE"/>
        </w:rPr>
        <w:t>1.</w:t>
      </w:r>
      <w:r w:rsidRPr="00617CC5">
        <w:rPr>
          <w:lang w:val="en-IE"/>
        </w:rPr>
        <w:tab/>
        <w:t>“Strong authentication mechanism to prove the user's identification every time when the user logins.”</w:t>
      </w:r>
    </w:p>
    <w:p w14:paraId="7BE3B6C3" w14:textId="77777777" w:rsidR="000D1DF7" w:rsidRPr="00617CC5" w:rsidRDefault="000D1DF7" w:rsidP="000D1DF7">
      <w:pPr>
        <w:rPr>
          <w:lang w:val="en-IE"/>
        </w:rPr>
      </w:pPr>
      <w:r w:rsidRPr="00617CC5">
        <w:rPr>
          <w:lang w:val="en-IE"/>
        </w:rPr>
        <w:t>2.</w:t>
      </w:r>
      <w:r w:rsidRPr="00617CC5">
        <w:rPr>
          <w:lang w:val="en-IE"/>
        </w:rPr>
        <w:tab/>
        <w:t>“Database encryption which is encrypted the user's sensitive information such as credit card details.”</w:t>
      </w:r>
    </w:p>
    <w:p w14:paraId="69E75E62" w14:textId="77777777" w:rsidR="000D1DF7" w:rsidRPr="00617CC5" w:rsidRDefault="000D1DF7" w:rsidP="000D1DF7">
      <w:pPr>
        <w:rPr>
          <w:lang w:val="en-IE"/>
        </w:rPr>
      </w:pPr>
      <w:r w:rsidRPr="00617CC5">
        <w:rPr>
          <w:lang w:val="en-IE"/>
        </w:rPr>
        <w:t>3.</w:t>
      </w:r>
      <w:r w:rsidRPr="00617CC5">
        <w:rPr>
          <w:lang w:val="en-IE"/>
        </w:rPr>
        <w:tab/>
        <w:t>“Protection against The SQL injection because your app depends on searching and executing query to database”.</w:t>
      </w:r>
    </w:p>
    <w:p w14:paraId="6C1CC611" w14:textId="77777777" w:rsidR="000D1DF7" w:rsidRPr="00617CC5" w:rsidRDefault="000D1DF7" w:rsidP="000D1DF7">
      <w:pPr>
        <w:rPr>
          <w:lang w:val="en-IE"/>
        </w:rPr>
      </w:pPr>
      <w:proofErr w:type="gramStart"/>
      <w:r w:rsidRPr="00617CC5">
        <w:rPr>
          <w:lang w:val="en-IE"/>
        </w:rPr>
        <w:t>Also</w:t>
      </w:r>
      <w:proofErr w:type="gramEnd"/>
      <w:r w:rsidRPr="00617CC5">
        <w:rPr>
          <w:lang w:val="en-IE"/>
        </w:rPr>
        <w:t xml:space="preserve"> it was suggested to develop my project as a web application. I also realised that there were potentially a number of problems of trying to develop it as an Android Application </w:t>
      </w:r>
      <w:proofErr w:type="gramStart"/>
      <w:r w:rsidRPr="00617CC5">
        <w:rPr>
          <w:lang w:val="en-IE"/>
        </w:rPr>
        <w:t>in regards to</w:t>
      </w:r>
      <w:proofErr w:type="gramEnd"/>
      <w:r w:rsidRPr="00617CC5">
        <w:rPr>
          <w:lang w:val="en-IE"/>
        </w:rPr>
        <w:t xml:space="preserve"> the payment aspect which would require me to use Google Plays In-App billing system meaning I would be unable to develop my own payment system.</w:t>
      </w:r>
    </w:p>
    <w:p w14:paraId="26E76CAB" w14:textId="6601694A" w:rsidR="000D1DF7" w:rsidRDefault="000D1DF7" w:rsidP="000D1DF7">
      <w:pPr>
        <w:rPr>
          <w:lang w:val="en-IE"/>
        </w:rPr>
      </w:pPr>
      <w:r w:rsidRPr="00617CC5">
        <w:rPr>
          <w:lang w:val="en-IE"/>
        </w:rPr>
        <w:t xml:space="preserve">The above suggestions are now part of my </w:t>
      </w:r>
      <w:proofErr w:type="gramStart"/>
      <w:r w:rsidRPr="00617CC5">
        <w:rPr>
          <w:lang w:val="en-IE"/>
        </w:rPr>
        <w:t>main focus</w:t>
      </w:r>
      <w:proofErr w:type="gramEnd"/>
      <w:r w:rsidRPr="00617CC5">
        <w:rPr>
          <w:lang w:val="en-IE"/>
        </w:rPr>
        <w:t xml:space="preserve"> for the application.</w:t>
      </w:r>
    </w:p>
    <w:p w14:paraId="2322F03C" w14:textId="79C7EB7D" w:rsidR="008323F7" w:rsidRPr="008323F7" w:rsidRDefault="008323F7" w:rsidP="008323F7">
      <w:pPr>
        <w:pStyle w:val="Heading2"/>
        <w:rPr>
          <w:lang w:val="en-IE"/>
        </w:rPr>
      </w:pPr>
      <w:bookmarkStart w:id="117" w:name="_Hlk521300788"/>
      <w:bookmarkStart w:id="118" w:name="_Toc522377715"/>
      <w:bookmarkEnd w:id="117"/>
      <w:r w:rsidRPr="008323F7">
        <w:rPr>
          <w:lang w:val="en-IE"/>
        </w:rPr>
        <w:t>Prototype User Guide and Environment Setup</w:t>
      </w:r>
      <w:bookmarkEnd w:id="118"/>
    </w:p>
    <w:p w14:paraId="0E66EFE3" w14:textId="77777777" w:rsidR="008323F7" w:rsidRPr="00CF18C5" w:rsidRDefault="008323F7" w:rsidP="008323F7">
      <w:pPr>
        <w:rPr>
          <w:b/>
          <w:sz w:val="28"/>
          <w:u w:val="single"/>
        </w:rPr>
      </w:pPr>
      <w:r w:rsidRPr="00CF18C5">
        <w:rPr>
          <w:b/>
          <w:sz w:val="28"/>
          <w:u w:val="single"/>
        </w:rPr>
        <w:t>Environment Needed</w:t>
      </w:r>
    </w:p>
    <w:p w14:paraId="1E0D92E3" w14:textId="77777777" w:rsidR="008323F7" w:rsidRPr="004E6CAE" w:rsidRDefault="008323F7" w:rsidP="008323F7">
      <w:pPr>
        <w:rPr>
          <w:b/>
        </w:rPr>
      </w:pPr>
      <w:r w:rsidRPr="004E6CAE">
        <w:rPr>
          <w:b/>
        </w:rPr>
        <w:t>What You Need:</w:t>
      </w:r>
    </w:p>
    <w:p w14:paraId="09C8C385" w14:textId="77777777" w:rsidR="008323F7" w:rsidRDefault="008323F7" w:rsidP="00040E46">
      <w:pPr>
        <w:pStyle w:val="ListParagraph"/>
        <w:numPr>
          <w:ilvl w:val="0"/>
          <w:numId w:val="10"/>
        </w:numPr>
        <w:spacing w:before="0" w:after="160" w:line="259" w:lineRule="auto"/>
      </w:pPr>
      <w:r>
        <w:t>Internet Access</w:t>
      </w:r>
    </w:p>
    <w:p w14:paraId="76016981" w14:textId="77777777" w:rsidR="008323F7" w:rsidRDefault="008323F7" w:rsidP="00040E46">
      <w:pPr>
        <w:pStyle w:val="ListParagraph"/>
        <w:numPr>
          <w:ilvl w:val="0"/>
          <w:numId w:val="10"/>
        </w:numPr>
        <w:spacing w:before="0" w:after="160" w:line="259" w:lineRule="auto"/>
      </w:pPr>
      <w:r>
        <w:t>Laptop or Desktop Computer</w:t>
      </w:r>
    </w:p>
    <w:p w14:paraId="2F396FCD" w14:textId="77777777" w:rsidR="008323F7" w:rsidRDefault="008323F7" w:rsidP="00040E46">
      <w:pPr>
        <w:pStyle w:val="ListParagraph"/>
        <w:numPr>
          <w:ilvl w:val="0"/>
          <w:numId w:val="10"/>
        </w:numPr>
        <w:spacing w:before="0" w:after="160" w:line="259" w:lineRule="auto"/>
      </w:pPr>
      <w:r>
        <w:t>Browser (preferably Chrome and/or another)</w:t>
      </w:r>
    </w:p>
    <w:p w14:paraId="4982E1B7" w14:textId="77777777" w:rsidR="008323F7" w:rsidRDefault="008323F7" w:rsidP="00040E46">
      <w:pPr>
        <w:pStyle w:val="ListParagraph"/>
        <w:numPr>
          <w:ilvl w:val="0"/>
          <w:numId w:val="10"/>
        </w:numPr>
        <w:spacing w:before="0" w:after="160" w:line="259" w:lineRule="auto"/>
      </w:pPr>
      <w:r>
        <w:t xml:space="preserve">Project Files (available on github </w:t>
      </w:r>
      <w:hyperlink r:id="rId58" w:history="1">
        <w:r w:rsidRPr="009C2744">
          <w:rPr>
            <w:rStyle w:val="Hyperlink"/>
          </w:rPr>
          <w:t>https://github.com/4Shaneob/NewUITest</w:t>
        </w:r>
      </w:hyperlink>
      <w:r>
        <w:t>)</w:t>
      </w:r>
    </w:p>
    <w:p w14:paraId="3D1A05F1" w14:textId="77777777" w:rsidR="008323F7" w:rsidRDefault="008323F7" w:rsidP="00040E46">
      <w:pPr>
        <w:pStyle w:val="ListParagraph"/>
        <w:numPr>
          <w:ilvl w:val="0"/>
          <w:numId w:val="10"/>
        </w:numPr>
        <w:spacing w:before="0" w:after="160" w:line="259" w:lineRule="auto"/>
      </w:pPr>
      <w:proofErr w:type="spellStart"/>
      <w:r>
        <w:t>Xampp</w:t>
      </w:r>
      <w:proofErr w:type="spellEnd"/>
      <w:r>
        <w:t xml:space="preserve"> Server or </w:t>
      </w:r>
      <w:proofErr w:type="spellStart"/>
      <w:r>
        <w:t>Wamp</w:t>
      </w:r>
      <w:proofErr w:type="spellEnd"/>
      <w:r>
        <w:t xml:space="preserve"> Server</w:t>
      </w:r>
    </w:p>
    <w:p w14:paraId="2A62CDF0" w14:textId="77777777" w:rsidR="008323F7" w:rsidRDefault="008323F7" w:rsidP="00040E46">
      <w:pPr>
        <w:pStyle w:val="ListParagraph"/>
        <w:numPr>
          <w:ilvl w:val="0"/>
          <w:numId w:val="10"/>
        </w:numPr>
        <w:spacing w:before="0" w:after="160" w:line="259" w:lineRule="auto"/>
      </w:pPr>
      <w:r>
        <w:t>Database imported from file to localhost server</w:t>
      </w:r>
    </w:p>
    <w:p w14:paraId="2B832C6E" w14:textId="77777777" w:rsidR="008323F7" w:rsidRDefault="008323F7" w:rsidP="00040E46">
      <w:pPr>
        <w:pStyle w:val="ListParagraph"/>
        <w:numPr>
          <w:ilvl w:val="0"/>
          <w:numId w:val="10"/>
        </w:numPr>
        <w:spacing w:before="0" w:after="160" w:line="259" w:lineRule="auto"/>
      </w:pPr>
      <w:r>
        <w:t>User Account Details</w:t>
      </w:r>
    </w:p>
    <w:p w14:paraId="624C534C" w14:textId="0828444D" w:rsidR="008323F7" w:rsidRDefault="008323F7" w:rsidP="00040E46">
      <w:pPr>
        <w:pStyle w:val="ListParagraph"/>
        <w:numPr>
          <w:ilvl w:val="0"/>
          <w:numId w:val="10"/>
        </w:numPr>
        <w:spacing w:before="0" w:after="160" w:line="259" w:lineRule="auto"/>
      </w:pPr>
      <w:r>
        <w:t>Sandbox PayPal Account Details</w:t>
      </w:r>
    </w:p>
    <w:p w14:paraId="0BD0F799" w14:textId="18CC9925" w:rsidR="001E35D4" w:rsidRDefault="001E35D4" w:rsidP="001E35D4">
      <w:pPr>
        <w:spacing w:after="160" w:line="259" w:lineRule="auto"/>
      </w:pPr>
    </w:p>
    <w:p w14:paraId="7C1BDC88" w14:textId="77777777" w:rsidR="001E35D4" w:rsidRDefault="001E35D4" w:rsidP="001E35D4">
      <w:pPr>
        <w:spacing w:after="160" w:line="259" w:lineRule="auto"/>
      </w:pPr>
    </w:p>
    <w:p w14:paraId="2524748F" w14:textId="77777777" w:rsidR="008323F7" w:rsidRDefault="008323F7" w:rsidP="008323F7">
      <w:pPr>
        <w:rPr>
          <w:b/>
          <w:sz w:val="28"/>
          <w:u w:val="single"/>
        </w:rPr>
      </w:pPr>
      <w:r w:rsidRPr="00CF18C5">
        <w:rPr>
          <w:b/>
          <w:sz w:val="28"/>
          <w:u w:val="single"/>
        </w:rPr>
        <w:lastRenderedPageBreak/>
        <w:t>Guide</w:t>
      </w:r>
    </w:p>
    <w:p w14:paraId="029865A6" w14:textId="77777777" w:rsidR="008323F7" w:rsidRDefault="008323F7" w:rsidP="008323F7">
      <w:pPr>
        <w:rPr>
          <w:u w:val="single"/>
        </w:rPr>
      </w:pPr>
      <w:r w:rsidRPr="001515C9">
        <w:rPr>
          <w:u w:val="single"/>
        </w:rPr>
        <w:t>For</w:t>
      </w:r>
      <w:r>
        <w:rPr>
          <w:u w:val="single"/>
        </w:rPr>
        <w:t xml:space="preserve"> Project Files</w:t>
      </w:r>
    </w:p>
    <w:p w14:paraId="2B8040A9" w14:textId="77777777" w:rsidR="008323F7" w:rsidRPr="00D87C11" w:rsidRDefault="008323F7" w:rsidP="00040E46">
      <w:pPr>
        <w:pStyle w:val="ListParagraph"/>
        <w:numPr>
          <w:ilvl w:val="0"/>
          <w:numId w:val="11"/>
        </w:numPr>
        <w:spacing w:before="0" w:after="160" w:line="259" w:lineRule="auto"/>
        <w:rPr>
          <w:rStyle w:val="Hyperlink"/>
        </w:rPr>
      </w:pPr>
      <w:r>
        <w:t xml:space="preserve">Got to </w:t>
      </w:r>
      <w:hyperlink r:id="rId59" w:history="1">
        <w:r w:rsidRPr="009C2744">
          <w:rPr>
            <w:rStyle w:val="Hyperlink"/>
          </w:rPr>
          <w:t>https://github.com/4Shaneob/NewUITest</w:t>
        </w:r>
      </w:hyperlink>
    </w:p>
    <w:p w14:paraId="723D6571" w14:textId="34903189" w:rsidR="008323F7" w:rsidRPr="00D87C11" w:rsidRDefault="008323F7" w:rsidP="008323F7">
      <w:pPr>
        <w:rPr>
          <w:rStyle w:val="Hyperlink"/>
        </w:rPr>
      </w:pPr>
    </w:p>
    <w:p w14:paraId="4B9A19A6" w14:textId="5E1BBE2D" w:rsidR="008323F7" w:rsidRDefault="008323F7" w:rsidP="00040E46">
      <w:pPr>
        <w:pStyle w:val="ListParagraph"/>
        <w:numPr>
          <w:ilvl w:val="0"/>
          <w:numId w:val="11"/>
        </w:numPr>
        <w:spacing w:before="0" w:after="160" w:line="259" w:lineRule="auto"/>
      </w:pPr>
      <w:r>
        <w:t>Click on the “clone or download” button</w:t>
      </w:r>
      <w:r w:rsidR="00336CD6">
        <w:rPr>
          <w:rStyle w:val="Hyperlink"/>
          <w:noProof/>
        </w:rPr>
        <w:drawing>
          <wp:inline distT="0" distB="0" distL="0" distR="0" wp14:anchorId="695BAA79" wp14:editId="33C1EDFD">
            <wp:extent cx="5489575" cy="281329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9575" cy="2813293"/>
                    </a:xfrm>
                    <a:prstGeom prst="rect">
                      <a:avLst/>
                    </a:prstGeom>
                    <a:noFill/>
                    <a:ln>
                      <a:noFill/>
                    </a:ln>
                  </pic:spPr>
                </pic:pic>
              </a:graphicData>
            </a:graphic>
          </wp:inline>
        </w:drawing>
      </w:r>
    </w:p>
    <w:p w14:paraId="630B71B7" w14:textId="77777777" w:rsidR="00113C3B" w:rsidRDefault="00113C3B" w:rsidP="008323F7"/>
    <w:p w14:paraId="723BFFB4" w14:textId="3A55CEB3" w:rsidR="008323F7" w:rsidRDefault="008323F7" w:rsidP="00040E46">
      <w:pPr>
        <w:pStyle w:val="ListParagraph"/>
        <w:numPr>
          <w:ilvl w:val="0"/>
          <w:numId w:val="11"/>
        </w:numPr>
        <w:spacing w:before="0" w:after="160" w:line="259" w:lineRule="auto"/>
      </w:pPr>
      <w:r>
        <w:t>Click on Download ZIP.</w:t>
      </w:r>
      <w:r w:rsidR="00336CD6" w:rsidRPr="00336CD6">
        <w:rPr>
          <w:noProof/>
        </w:rPr>
        <w:t xml:space="preserve"> </w:t>
      </w:r>
      <w:r w:rsidR="00336CD6">
        <w:rPr>
          <w:noProof/>
        </w:rPr>
        <w:drawing>
          <wp:inline distT="0" distB="0" distL="0" distR="0" wp14:anchorId="4526A879" wp14:editId="7719F841">
            <wp:extent cx="4560125" cy="232179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4739" cy="2324143"/>
                    </a:xfrm>
                    <a:prstGeom prst="rect">
                      <a:avLst/>
                    </a:prstGeom>
                    <a:noFill/>
                    <a:ln>
                      <a:noFill/>
                    </a:ln>
                  </pic:spPr>
                </pic:pic>
              </a:graphicData>
            </a:graphic>
          </wp:inline>
        </w:drawing>
      </w:r>
    </w:p>
    <w:p w14:paraId="02CD9122" w14:textId="01BA6640" w:rsidR="008323F7" w:rsidRDefault="008323F7" w:rsidP="008323F7"/>
    <w:p w14:paraId="234578D4" w14:textId="77777777" w:rsidR="008323F7" w:rsidRDefault="008323F7" w:rsidP="008323F7"/>
    <w:p w14:paraId="3B392EB1" w14:textId="77777777" w:rsidR="008323F7" w:rsidRDefault="008323F7" w:rsidP="00040E46">
      <w:pPr>
        <w:pStyle w:val="ListParagraph"/>
        <w:numPr>
          <w:ilvl w:val="0"/>
          <w:numId w:val="11"/>
        </w:numPr>
        <w:spacing w:before="0" w:after="160" w:line="259" w:lineRule="auto"/>
      </w:pPr>
      <w:r>
        <w:lastRenderedPageBreak/>
        <w:t>Save to Desktop</w:t>
      </w:r>
    </w:p>
    <w:p w14:paraId="1BC10655" w14:textId="77777777" w:rsidR="008323F7" w:rsidRDefault="008323F7" w:rsidP="008323F7">
      <w:pPr>
        <w:pStyle w:val="ListParagraph"/>
      </w:pPr>
      <w:r>
        <w:rPr>
          <w:noProof/>
        </w:rPr>
        <w:drawing>
          <wp:inline distT="0" distB="0" distL="0" distR="0" wp14:anchorId="01B6200A" wp14:editId="42F7D116">
            <wp:extent cx="5724525" cy="2676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571CB009" w14:textId="77777777" w:rsidR="008323F7" w:rsidRDefault="008323F7" w:rsidP="008323F7">
      <w:pPr>
        <w:pStyle w:val="ListParagraph"/>
      </w:pPr>
    </w:p>
    <w:p w14:paraId="7204AF84" w14:textId="52B28CA7" w:rsidR="008323F7" w:rsidRPr="00A8514D" w:rsidRDefault="008323F7" w:rsidP="00A8514D">
      <w:pPr>
        <w:pStyle w:val="ListParagraph"/>
        <w:spacing w:before="0" w:after="160" w:line="259" w:lineRule="auto"/>
      </w:pPr>
      <w:r w:rsidRPr="00CF18C5">
        <w:rPr>
          <w:b/>
          <w:sz w:val="28"/>
          <w:u w:val="single"/>
        </w:rPr>
        <w:br/>
      </w:r>
      <w:r>
        <w:rPr>
          <w:u w:val="single"/>
        </w:rPr>
        <w:br/>
      </w:r>
      <w:r w:rsidRPr="004E6CAE">
        <w:rPr>
          <w:u w:val="single"/>
        </w:rPr>
        <w:t>For XAMPP</w:t>
      </w:r>
      <w:r>
        <w:rPr>
          <w:u w:val="single"/>
        </w:rPr>
        <w:t xml:space="preserve"> Setup</w:t>
      </w:r>
    </w:p>
    <w:p w14:paraId="38CE5B3C" w14:textId="77777777" w:rsidR="008323F7" w:rsidRPr="006D2E6A" w:rsidRDefault="008323F7" w:rsidP="00040E46">
      <w:pPr>
        <w:pStyle w:val="ListParagraph"/>
        <w:numPr>
          <w:ilvl w:val="0"/>
          <w:numId w:val="11"/>
        </w:numPr>
        <w:spacing w:before="0" w:after="160" w:line="259" w:lineRule="auto"/>
        <w:rPr>
          <w:rStyle w:val="Hyperlink"/>
        </w:rPr>
      </w:pPr>
      <w:r>
        <w:t xml:space="preserve">Go to </w:t>
      </w:r>
      <w:hyperlink r:id="rId63" w:history="1">
        <w:r w:rsidRPr="009C2744">
          <w:rPr>
            <w:rStyle w:val="Hyperlink"/>
          </w:rPr>
          <w:t>http://www.apachefriends.org/index.html</w:t>
        </w:r>
      </w:hyperlink>
    </w:p>
    <w:p w14:paraId="5F8ED626" w14:textId="77777777" w:rsidR="008323F7" w:rsidRDefault="008323F7" w:rsidP="008323F7">
      <w:pPr>
        <w:pStyle w:val="ListParagraph"/>
      </w:pPr>
    </w:p>
    <w:p w14:paraId="05BA6958" w14:textId="77571B7C" w:rsidR="008323F7" w:rsidRDefault="008323F7" w:rsidP="00040E46">
      <w:pPr>
        <w:pStyle w:val="ListParagraph"/>
        <w:numPr>
          <w:ilvl w:val="0"/>
          <w:numId w:val="11"/>
        </w:numPr>
        <w:spacing w:before="0" w:after="160" w:line="259" w:lineRule="auto"/>
      </w:pPr>
      <w:r>
        <w:t>Select Download for Windows</w:t>
      </w:r>
    </w:p>
    <w:p w14:paraId="63C6582F" w14:textId="77777777" w:rsidR="00CA4E1D" w:rsidRDefault="00CA4E1D" w:rsidP="003F2D3D">
      <w:pPr>
        <w:pStyle w:val="ListParagraph"/>
        <w:spacing w:before="0" w:after="160" w:line="259" w:lineRule="auto"/>
      </w:pPr>
    </w:p>
    <w:p w14:paraId="5B67F9E8" w14:textId="77777777" w:rsidR="008323F7" w:rsidRDefault="008323F7" w:rsidP="008323F7">
      <w:pPr>
        <w:pStyle w:val="ListParagraph"/>
      </w:pPr>
      <w:r>
        <w:rPr>
          <w:noProof/>
        </w:rPr>
        <w:drawing>
          <wp:inline distT="0" distB="0" distL="0" distR="0" wp14:anchorId="381D0E57" wp14:editId="4DBBE5D0">
            <wp:extent cx="5731510" cy="29222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xampp.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3EEB282D" w14:textId="77777777" w:rsidR="008323F7" w:rsidRDefault="008323F7" w:rsidP="008323F7">
      <w:pPr>
        <w:pStyle w:val="ListParagraph"/>
      </w:pPr>
    </w:p>
    <w:p w14:paraId="5E711997" w14:textId="77777777" w:rsidR="008323F7" w:rsidRDefault="008323F7" w:rsidP="008323F7">
      <w:pPr>
        <w:pStyle w:val="ListParagraph"/>
      </w:pPr>
      <w:r>
        <w:rPr>
          <w:noProof/>
        </w:rPr>
        <w:lastRenderedPageBreak/>
        <w:drawing>
          <wp:inline distT="0" distB="0" distL="0" distR="0" wp14:anchorId="3C6C3DF8" wp14:editId="1F923208">
            <wp:extent cx="5731510" cy="29349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xampp download.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14:paraId="35A7BC0A" w14:textId="77777777" w:rsidR="0015719E" w:rsidRDefault="0015719E" w:rsidP="0015719E">
      <w:pPr>
        <w:pStyle w:val="ListParagraph"/>
        <w:spacing w:before="0" w:after="160" w:line="259" w:lineRule="auto"/>
      </w:pPr>
    </w:p>
    <w:p w14:paraId="0D05DC30" w14:textId="6029A32A" w:rsidR="008323F7" w:rsidRDefault="008323F7" w:rsidP="00040E46">
      <w:pPr>
        <w:pStyle w:val="ListParagraph"/>
        <w:numPr>
          <w:ilvl w:val="0"/>
          <w:numId w:val="11"/>
        </w:numPr>
        <w:spacing w:before="0" w:after="160" w:line="259" w:lineRule="auto"/>
      </w:pPr>
      <w:r>
        <w:t>Once downloaded, run the executable file.</w:t>
      </w:r>
    </w:p>
    <w:p w14:paraId="34DCCAB2" w14:textId="77777777" w:rsidR="008323F7" w:rsidRDefault="008323F7" w:rsidP="00040E46">
      <w:pPr>
        <w:pStyle w:val="ListParagraph"/>
        <w:numPr>
          <w:ilvl w:val="0"/>
          <w:numId w:val="11"/>
        </w:numPr>
        <w:spacing w:before="0" w:after="160" w:line="259" w:lineRule="auto"/>
      </w:pPr>
      <w:r>
        <w:t xml:space="preserve">Follow the default Install Wizard Setup </w:t>
      </w:r>
    </w:p>
    <w:p w14:paraId="1558DD6B" w14:textId="77777777" w:rsidR="008323F7" w:rsidRDefault="008323F7" w:rsidP="008323F7">
      <w:r>
        <w:rPr>
          <w:noProof/>
        </w:rPr>
        <w:drawing>
          <wp:inline distT="0" distB="0" distL="0" distR="0" wp14:anchorId="469615B4" wp14:editId="06CB6818">
            <wp:extent cx="4793012" cy="1896241"/>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xampp wizardpng.png"/>
                    <pic:cNvPicPr/>
                  </pic:nvPicPr>
                  <pic:blipFill>
                    <a:blip r:embed="rId66">
                      <a:extLst>
                        <a:ext uri="{28A0092B-C50C-407E-A947-70E740481C1C}">
                          <a14:useLocalDpi xmlns:a14="http://schemas.microsoft.com/office/drawing/2010/main" val="0"/>
                        </a:ext>
                      </a:extLst>
                    </a:blip>
                    <a:stretch>
                      <a:fillRect/>
                    </a:stretch>
                  </pic:blipFill>
                  <pic:spPr>
                    <a:xfrm>
                      <a:off x="0" y="0"/>
                      <a:ext cx="4793012" cy="1896241"/>
                    </a:xfrm>
                    <a:prstGeom prst="rect">
                      <a:avLst/>
                    </a:prstGeom>
                  </pic:spPr>
                </pic:pic>
              </a:graphicData>
            </a:graphic>
          </wp:inline>
        </w:drawing>
      </w:r>
    </w:p>
    <w:p w14:paraId="0D3301AE" w14:textId="3C86D85F" w:rsidR="008323F7" w:rsidRDefault="008323F7" w:rsidP="008323F7">
      <w:r>
        <w:rPr>
          <w:noProof/>
        </w:rPr>
        <w:lastRenderedPageBreak/>
        <w:drawing>
          <wp:inline distT="0" distB="0" distL="0" distR="0" wp14:anchorId="4465220E" wp14:editId="4A94B67F">
            <wp:extent cx="3598224" cy="3358659"/>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xampp wizardpng.png"/>
                    <pic:cNvPicPr/>
                  </pic:nvPicPr>
                  <pic:blipFill>
                    <a:blip r:embed="rId67">
                      <a:extLst>
                        <a:ext uri="{28A0092B-C50C-407E-A947-70E740481C1C}">
                          <a14:useLocalDpi xmlns:a14="http://schemas.microsoft.com/office/drawing/2010/main" val="0"/>
                        </a:ext>
                      </a:extLst>
                    </a:blip>
                    <a:stretch>
                      <a:fillRect/>
                    </a:stretch>
                  </pic:blipFill>
                  <pic:spPr>
                    <a:xfrm>
                      <a:off x="0" y="0"/>
                      <a:ext cx="3626042" cy="3384625"/>
                    </a:xfrm>
                    <a:prstGeom prst="rect">
                      <a:avLst/>
                    </a:prstGeom>
                  </pic:spPr>
                </pic:pic>
              </a:graphicData>
            </a:graphic>
          </wp:inline>
        </w:drawing>
      </w:r>
      <w:r w:rsidR="00961F2A">
        <w:rPr>
          <w:noProof/>
        </w:rPr>
        <w:drawing>
          <wp:inline distT="0" distB="0" distL="0" distR="0" wp14:anchorId="1C278117" wp14:editId="32901B42">
            <wp:extent cx="4763165" cy="404869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xampp wizardpng.png"/>
                    <pic:cNvPicPr/>
                  </pic:nvPicPr>
                  <pic:blipFill>
                    <a:blip r:embed="rId68">
                      <a:extLst>
                        <a:ext uri="{28A0092B-C50C-407E-A947-70E740481C1C}">
                          <a14:useLocalDpi xmlns:a14="http://schemas.microsoft.com/office/drawing/2010/main" val="0"/>
                        </a:ext>
                      </a:extLst>
                    </a:blip>
                    <a:stretch>
                      <a:fillRect/>
                    </a:stretch>
                  </pic:blipFill>
                  <pic:spPr>
                    <a:xfrm>
                      <a:off x="0" y="0"/>
                      <a:ext cx="4763165" cy="4048690"/>
                    </a:xfrm>
                    <a:prstGeom prst="rect">
                      <a:avLst/>
                    </a:prstGeom>
                  </pic:spPr>
                </pic:pic>
              </a:graphicData>
            </a:graphic>
          </wp:inline>
        </w:drawing>
      </w:r>
    </w:p>
    <w:p w14:paraId="78D41F56" w14:textId="0B646025" w:rsidR="008323F7" w:rsidRDefault="008323F7" w:rsidP="008323F7">
      <w:r>
        <w:rPr>
          <w:noProof/>
        </w:rPr>
        <w:lastRenderedPageBreak/>
        <w:drawing>
          <wp:inline distT="0" distB="0" distL="0" distR="0" wp14:anchorId="3B7B4C86" wp14:editId="04338CC6">
            <wp:extent cx="4754897" cy="4068820"/>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xampp wizardpng.png"/>
                    <pic:cNvPicPr/>
                  </pic:nvPicPr>
                  <pic:blipFill>
                    <a:blip r:embed="rId69">
                      <a:extLst>
                        <a:ext uri="{28A0092B-C50C-407E-A947-70E740481C1C}">
                          <a14:useLocalDpi xmlns:a14="http://schemas.microsoft.com/office/drawing/2010/main" val="0"/>
                        </a:ext>
                      </a:extLst>
                    </a:blip>
                    <a:stretch>
                      <a:fillRect/>
                    </a:stretch>
                  </pic:blipFill>
                  <pic:spPr>
                    <a:xfrm>
                      <a:off x="0" y="0"/>
                      <a:ext cx="4754897" cy="4068820"/>
                    </a:xfrm>
                    <a:prstGeom prst="rect">
                      <a:avLst/>
                    </a:prstGeom>
                  </pic:spPr>
                </pic:pic>
              </a:graphicData>
            </a:graphic>
          </wp:inline>
        </w:drawing>
      </w:r>
      <w:r>
        <w:rPr>
          <w:noProof/>
        </w:rPr>
        <w:drawing>
          <wp:inline distT="0" distB="0" distL="0" distR="0" wp14:anchorId="48AC351C" wp14:editId="117E6152">
            <wp:extent cx="4773955" cy="404023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xampp wizardpng.png"/>
                    <pic:cNvPicPr/>
                  </pic:nvPicPr>
                  <pic:blipFill>
                    <a:blip r:embed="rId70">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38683AB7" wp14:editId="11A1539A">
            <wp:extent cx="4773955" cy="4049762"/>
            <wp:effectExtent l="0" t="0" r="762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 xampp wizardpng.png"/>
                    <pic:cNvPicPr/>
                  </pic:nvPicPr>
                  <pic:blipFill>
                    <a:blip r:embed="rId71">
                      <a:extLst>
                        <a:ext uri="{28A0092B-C50C-407E-A947-70E740481C1C}">
                          <a14:useLocalDpi xmlns:a14="http://schemas.microsoft.com/office/drawing/2010/main" val="0"/>
                        </a:ext>
                      </a:extLst>
                    </a:blip>
                    <a:stretch>
                      <a:fillRect/>
                    </a:stretch>
                  </pic:blipFill>
                  <pic:spPr>
                    <a:xfrm>
                      <a:off x="0" y="0"/>
                      <a:ext cx="4773955" cy="4049762"/>
                    </a:xfrm>
                    <a:prstGeom prst="rect">
                      <a:avLst/>
                    </a:prstGeom>
                  </pic:spPr>
                </pic:pic>
              </a:graphicData>
            </a:graphic>
          </wp:inline>
        </w:drawing>
      </w:r>
      <w:r>
        <w:rPr>
          <w:noProof/>
        </w:rPr>
        <w:drawing>
          <wp:inline distT="0" distB="0" distL="0" distR="0" wp14:anchorId="7510FB9B" wp14:editId="27916026">
            <wp:extent cx="4773955" cy="404023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 xampp wizardpng.png"/>
                    <pic:cNvPicPr/>
                  </pic:nvPicPr>
                  <pic:blipFill>
                    <a:blip r:embed="rId72">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0F224895" wp14:editId="31472724">
            <wp:extent cx="5002647" cy="3573319"/>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 xampp wizard.png"/>
                    <pic:cNvPicPr/>
                  </pic:nvPicPr>
                  <pic:blipFill>
                    <a:blip r:embed="rId73">
                      <a:extLst>
                        <a:ext uri="{28A0092B-C50C-407E-A947-70E740481C1C}">
                          <a14:useLocalDpi xmlns:a14="http://schemas.microsoft.com/office/drawing/2010/main" val="0"/>
                        </a:ext>
                      </a:extLst>
                    </a:blip>
                    <a:stretch>
                      <a:fillRect/>
                    </a:stretch>
                  </pic:blipFill>
                  <pic:spPr>
                    <a:xfrm>
                      <a:off x="0" y="0"/>
                      <a:ext cx="5002647" cy="3573319"/>
                    </a:xfrm>
                    <a:prstGeom prst="rect">
                      <a:avLst/>
                    </a:prstGeom>
                  </pic:spPr>
                </pic:pic>
              </a:graphicData>
            </a:graphic>
          </wp:inline>
        </w:drawing>
      </w:r>
      <w:r>
        <w:rPr>
          <w:noProof/>
        </w:rPr>
        <w:drawing>
          <wp:inline distT="0" distB="0" distL="0" distR="0" wp14:anchorId="11B54D99" wp14:editId="736E9EED">
            <wp:extent cx="4783483" cy="4040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xampp wizard.png"/>
                    <pic:cNvPicPr/>
                  </pic:nvPicPr>
                  <pic:blipFill>
                    <a:blip r:embed="rId74">
                      <a:extLst>
                        <a:ext uri="{28A0092B-C50C-407E-A947-70E740481C1C}">
                          <a14:useLocalDpi xmlns:a14="http://schemas.microsoft.com/office/drawing/2010/main" val="0"/>
                        </a:ext>
                      </a:extLst>
                    </a:blip>
                    <a:stretch>
                      <a:fillRect/>
                    </a:stretch>
                  </pic:blipFill>
                  <pic:spPr>
                    <a:xfrm>
                      <a:off x="0" y="0"/>
                      <a:ext cx="4783483" cy="4040233"/>
                    </a:xfrm>
                    <a:prstGeom prst="rect">
                      <a:avLst/>
                    </a:prstGeom>
                  </pic:spPr>
                </pic:pic>
              </a:graphicData>
            </a:graphic>
          </wp:inline>
        </w:drawing>
      </w:r>
    </w:p>
    <w:p w14:paraId="7CC3301B" w14:textId="77777777" w:rsidR="008323F7" w:rsidRPr="004E6CAE" w:rsidRDefault="008323F7" w:rsidP="00040E46">
      <w:pPr>
        <w:pStyle w:val="ListParagraph"/>
        <w:numPr>
          <w:ilvl w:val="0"/>
          <w:numId w:val="11"/>
        </w:numPr>
        <w:spacing w:before="0" w:after="160" w:line="259" w:lineRule="auto"/>
      </w:pPr>
      <w:r w:rsidRPr="004E6CAE">
        <w:t xml:space="preserve">Once XAMPP </w:t>
      </w:r>
      <w:r>
        <w:t>is installed go to location of installation</w:t>
      </w:r>
    </w:p>
    <w:p w14:paraId="67198467" w14:textId="77777777" w:rsidR="008323F7" w:rsidRDefault="008323F7" w:rsidP="00040E46">
      <w:pPr>
        <w:pStyle w:val="ListParagraph"/>
        <w:numPr>
          <w:ilvl w:val="0"/>
          <w:numId w:val="11"/>
        </w:numPr>
        <w:spacing w:before="0" w:after="160" w:line="259" w:lineRule="auto"/>
      </w:pPr>
      <w:r>
        <w:lastRenderedPageBreak/>
        <w:t>Open “XAMPP-control.exe”</w:t>
      </w:r>
      <w:r w:rsidRPr="006D2E6A">
        <w:rPr>
          <w:noProof/>
        </w:rPr>
        <w:t xml:space="preserve"> </w:t>
      </w:r>
    </w:p>
    <w:p w14:paraId="58F9425A" w14:textId="77777777" w:rsidR="008323F7" w:rsidRDefault="008323F7" w:rsidP="008323F7">
      <w:pPr>
        <w:pStyle w:val="ListParagraph"/>
      </w:pPr>
    </w:p>
    <w:p w14:paraId="6D7355DA" w14:textId="77777777" w:rsidR="008323F7" w:rsidRDefault="008323F7" w:rsidP="008323F7">
      <w:pPr>
        <w:pStyle w:val="ListParagraph"/>
      </w:pPr>
      <w:r>
        <w:rPr>
          <w:noProof/>
        </w:rPr>
        <w:drawing>
          <wp:inline distT="0" distB="0" distL="0" distR="0" wp14:anchorId="75D3DAB6" wp14:editId="5B7A789E">
            <wp:extent cx="5715000" cy="3057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7CB18042" w14:textId="2D76CE92" w:rsidR="008323F7" w:rsidRDefault="008323F7" w:rsidP="008323F7">
      <w:pPr>
        <w:rPr>
          <w:u w:val="single"/>
        </w:rPr>
      </w:pPr>
      <w:r>
        <w:rPr>
          <w:noProof/>
          <w:u w:val="single"/>
        </w:rPr>
        <w:drawing>
          <wp:inline distT="0" distB="0" distL="0" distR="0" wp14:anchorId="04723306" wp14:editId="2C1C16B1">
            <wp:extent cx="2124075" cy="1562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4075" cy="1562100"/>
                    </a:xfrm>
                    <a:prstGeom prst="rect">
                      <a:avLst/>
                    </a:prstGeom>
                    <a:noFill/>
                    <a:ln>
                      <a:noFill/>
                    </a:ln>
                  </pic:spPr>
                </pic:pic>
              </a:graphicData>
            </a:graphic>
          </wp:inline>
        </w:drawing>
      </w:r>
    </w:p>
    <w:p w14:paraId="41DF7B13" w14:textId="7E6EACFC" w:rsidR="00475135" w:rsidRDefault="00475135" w:rsidP="008323F7">
      <w:pPr>
        <w:rPr>
          <w:u w:val="single"/>
        </w:rPr>
      </w:pPr>
    </w:p>
    <w:p w14:paraId="76EF4D02" w14:textId="556A4388" w:rsidR="00475135" w:rsidRDefault="00475135" w:rsidP="008323F7">
      <w:pPr>
        <w:rPr>
          <w:u w:val="single"/>
        </w:rPr>
      </w:pPr>
    </w:p>
    <w:p w14:paraId="68AD9158" w14:textId="65ADCE1C" w:rsidR="00475135" w:rsidRDefault="00475135" w:rsidP="008323F7">
      <w:pPr>
        <w:rPr>
          <w:u w:val="single"/>
        </w:rPr>
      </w:pPr>
    </w:p>
    <w:p w14:paraId="57C8ECA6" w14:textId="522B8C66" w:rsidR="00475135" w:rsidRDefault="00475135" w:rsidP="008323F7">
      <w:pPr>
        <w:rPr>
          <w:u w:val="single"/>
        </w:rPr>
      </w:pPr>
    </w:p>
    <w:p w14:paraId="6BB5F4B3" w14:textId="3E797A74" w:rsidR="00475135" w:rsidRDefault="00475135" w:rsidP="008323F7">
      <w:pPr>
        <w:rPr>
          <w:u w:val="single"/>
        </w:rPr>
      </w:pPr>
    </w:p>
    <w:p w14:paraId="555B7EB1" w14:textId="3218423D" w:rsidR="00475135" w:rsidRDefault="00475135" w:rsidP="008323F7">
      <w:pPr>
        <w:rPr>
          <w:u w:val="single"/>
        </w:rPr>
      </w:pPr>
    </w:p>
    <w:p w14:paraId="67B1F440" w14:textId="30F43024" w:rsidR="00475135" w:rsidRDefault="00475135" w:rsidP="008323F7">
      <w:pPr>
        <w:rPr>
          <w:u w:val="single"/>
        </w:rPr>
      </w:pPr>
    </w:p>
    <w:p w14:paraId="22E79658" w14:textId="297F6977" w:rsidR="00475135" w:rsidRDefault="00475135" w:rsidP="008323F7">
      <w:pPr>
        <w:rPr>
          <w:u w:val="single"/>
        </w:rPr>
      </w:pPr>
    </w:p>
    <w:p w14:paraId="17FDB640" w14:textId="77777777" w:rsidR="00475135" w:rsidRDefault="00475135" w:rsidP="008323F7">
      <w:pPr>
        <w:rPr>
          <w:u w:val="single"/>
        </w:rPr>
      </w:pPr>
    </w:p>
    <w:p w14:paraId="40924BC1" w14:textId="77777777" w:rsidR="008323F7" w:rsidRDefault="008323F7" w:rsidP="008323F7">
      <w:pPr>
        <w:rPr>
          <w:u w:val="single"/>
        </w:rPr>
      </w:pPr>
      <w:r w:rsidRPr="004E6CAE">
        <w:rPr>
          <w:u w:val="single"/>
        </w:rPr>
        <w:lastRenderedPageBreak/>
        <w:t>Import Database File</w:t>
      </w:r>
    </w:p>
    <w:p w14:paraId="4770F49E" w14:textId="77777777" w:rsidR="008323F7" w:rsidRDefault="008323F7" w:rsidP="00040E46">
      <w:pPr>
        <w:pStyle w:val="ListParagraph"/>
        <w:numPr>
          <w:ilvl w:val="0"/>
          <w:numId w:val="12"/>
        </w:numPr>
        <w:spacing w:before="0" w:after="160" w:line="259" w:lineRule="auto"/>
      </w:pPr>
      <w:r w:rsidRPr="004E6CAE">
        <w:t xml:space="preserve">Once XAMPP </w:t>
      </w:r>
      <w:r>
        <w:t>Control is open</w:t>
      </w:r>
    </w:p>
    <w:p w14:paraId="53653281" w14:textId="77777777" w:rsidR="008323F7" w:rsidRDefault="008323F7" w:rsidP="00040E46">
      <w:pPr>
        <w:pStyle w:val="ListParagraph"/>
        <w:numPr>
          <w:ilvl w:val="0"/>
          <w:numId w:val="12"/>
        </w:numPr>
        <w:spacing w:before="0" w:after="160" w:line="259" w:lineRule="auto"/>
      </w:pPr>
      <w:r>
        <w:t>Click “start” button beside the Apache and MySQL modules.</w:t>
      </w:r>
      <w:r w:rsidRPr="00707E8D">
        <w:rPr>
          <w:noProof/>
        </w:rPr>
        <w:t xml:space="preserve"> </w:t>
      </w:r>
      <w:r>
        <w:rPr>
          <w:noProof/>
        </w:rPr>
        <w:drawing>
          <wp:inline distT="0" distB="0" distL="0" distR="0" wp14:anchorId="4C9F4FE7" wp14:editId="16C93553">
            <wp:extent cx="5731510" cy="3713104"/>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13104"/>
                    </a:xfrm>
                    <a:prstGeom prst="rect">
                      <a:avLst/>
                    </a:prstGeom>
                    <a:noFill/>
                    <a:ln>
                      <a:noFill/>
                    </a:ln>
                  </pic:spPr>
                </pic:pic>
              </a:graphicData>
            </a:graphic>
          </wp:inline>
        </w:drawing>
      </w:r>
    </w:p>
    <w:p w14:paraId="6C4F6849" w14:textId="77777777" w:rsidR="008323F7" w:rsidRDefault="008323F7" w:rsidP="008323F7">
      <w:pPr>
        <w:pStyle w:val="ListParagraph"/>
      </w:pPr>
      <w:r>
        <w:rPr>
          <w:noProof/>
        </w:rPr>
        <w:lastRenderedPageBreak/>
        <w:drawing>
          <wp:inline distT="0" distB="0" distL="0" distR="0" wp14:anchorId="400F73EA" wp14:editId="2BDEABC7">
            <wp:extent cx="5724525" cy="3867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867150"/>
                    </a:xfrm>
                    <a:prstGeom prst="rect">
                      <a:avLst/>
                    </a:prstGeom>
                    <a:noFill/>
                    <a:ln>
                      <a:noFill/>
                    </a:ln>
                  </pic:spPr>
                </pic:pic>
              </a:graphicData>
            </a:graphic>
          </wp:inline>
        </w:drawing>
      </w:r>
    </w:p>
    <w:p w14:paraId="3D60A82A" w14:textId="77777777" w:rsidR="008323F7" w:rsidRDefault="008323F7" w:rsidP="008323F7">
      <w:pPr>
        <w:pStyle w:val="ListParagraph"/>
      </w:pPr>
    </w:p>
    <w:p w14:paraId="40201F9C" w14:textId="77777777" w:rsidR="008323F7" w:rsidRDefault="008323F7" w:rsidP="008323F7">
      <w:pPr>
        <w:pStyle w:val="ListParagraph"/>
      </w:pPr>
    </w:p>
    <w:p w14:paraId="2B698109" w14:textId="77777777" w:rsidR="008323F7" w:rsidRDefault="008323F7" w:rsidP="00040E46">
      <w:pPr>
        <w:pStyle w:val="ListParagraph"/>
        <w:numPr>
          <w:ilvl w:val="0"/>
          <w:numId w:val="12"/>
        </w:numPr>
        <w:spacing w:before="0" w:after="160" w:line="259" w:lineRule="auto"/>
      </w:pPr>
      <w:r>
        <w:t>The click on ‘Admin’ beside MYSQL Module. This opens PHPmyAdmin in a browser window.</w:t>
      </w:r>
    </w:p>
    <w:p w14:paraId="0987F630" w14:textId="77777777" w:rsidR="008323F7" w:rsidRDefault="008323F7" w:rsidP="00040E46">
      <w:pPr>
        <w:pStyle w:val="ListParagraph"/>
        <w:numPr>
          <w:ilvl w:val="0"/>
          <w:numId w:val="12"/>
        </w:numPr>
        <w:spacing w:before="0" w:after="160" w:line="259" w:lineRule="auto"/>
      </w:pPr>
      <w:r>
        <w:t xml:space="preserve">Log in to </w:t>
      </w:r>
      <w:proofErr w:type="spellStart"/>
      <w:r>
        <w:t>PHPMyAdmin</w:t>
      </w:r>
      <w:proofErr w:type="spellEnd"/>
      <w:r>
        <w:t>. (Admin root)</w:t>
      </w:r>
    </w:p>
    <w:p w14:paraId="3FFC4097" w14:textId="77777777" w:rsidR="008323F7" w:rsidRDefault="008323F7" w:rsidP="00040E46">
      <w:pPr>
        <w:pStyle w:val="ListParagraph"/>
        <w:numPr>
          <w:ilvl w:val="0"/>
          <w:numId w:val="12"/>
        </w:numPr>
        <w:spacing w:before="0" w:after="160" w:line="259" w:lineRule="auto"/>
      </w:pPr>
      <w:r>
        <w:t>Click</w:t>
      </w:r>
      <w:hyperlink r:id="rId79" w:history="1"/>
      <w:r>
        <w:t xml:space="preserve"> on ‘New’</w:t>
      </w:r>
    </w:p>
    <w:p w14:paraId="4B46C0B0" w14:textId="77777777" w:rsidR="008323F7" w:rsidRDefault="008323F7" w:rsidP="008323F7">
      <w:pPr>
        <w:pStyle w:val="ListParagraph"/>
      </w:pPr>
      <w:r>
        <w:rPr>
          <w:noProof/>
        </w:rPr>
        <w:drawing>
          <wp:inline distT="0" distB="0" distL="0" distR="0" wp14:anchorId="1870CDFB" wp14:editId="3A9AE41C">
            <wp:extent cx="2190750" cy="2305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0750" cy="2305050"/>
                    </a:xfrm>
                    <a:prstGeom prst="rect">
                      <a:avLst/>
                    </a:prstGeom>
                    <a:noFill/>
                    <a:ln>
                      <a:noFill/>
                    </a:ln>
                  </pic:spPr>
                </pic:pic>
              </a:graphicData>
            </a:graphic>
          </wp:inline>
        </w:drawing>
      </w:r>
    </w:p>
    <w:p w14:paraId="745B05FD" w14:textId="77777777" w:rsidR="008323F7" w:rsidRDefault="008323F7" w:rsidP="008323F7">
      <w:pPr>
        <w:pStyle w:val="ListParagraph"/>
      </w:pPr>
    </w:p>
    <w:p w14:paraId="6301A3E2" w14:textId="77777777" w:rsidR="008323F7" w:rsidRDefault="008323F7" w:rsidP="008323F7">
      <w:pPr>
        <w:pStyle w:val="ListParagraph"/>
      </w:pPr>
    </w:p>
    <w:p w14:paraId="50F9015F" w14:textId="77777777" w:rsidR="008323F7" w:rsidRDefault="008323F7" w:rsidP="008323F7">
      <w:pPr>
        <w:pStyle w:val="ListParagraph"/>
      </w:pPr>
    </w:p>
    <w:p w14:paraId="7BB68568" w14:textId="77777777" w:rsidR="008323F7" w:rsidRDefault="008323F7" w:rsidP="008323F7">
      <w:pPr>
        <w:pStyle w:val="ListParagraph"/>
      </w:pPr>
    </w:p>
    <w:p w14:paraId="2428D634" w14:textId="77777777" w:rsidR="008323F7" w:rsidRDefault="008323F7" w:rsidP="008323F7">
      <w:pPr>
        <w:pStyle w:val="ListParagraph"/>
      </w:pPr>
    </w:p>
    <w:p w14:paraId="4DAE4043" w14:textId="77777777" w:rsidR="008323F7" w:rsidRDefault="008323F7" w:rsidP="008323F7">
      <w:pPr>
        <w:pStyle w:val="ListParagraph"/>
      </w:pPr>
    </w:p>
    <w:p w14:paraId="30E42D19" w14:textId="77777777" w:rsidR="008323F7" w:rsidRDefault="008323F7" w:rsidP="008323F7">
      <w:pPr>
        <w:pStyle w:val="ListParagraph"/>
      </w:pPr>
    </w:p>
    <w:p w14:paraId="3CA2DAFE" w14:textId="77777777" w:rsidR="008323F7" w:rsidRDefault="008323F7" w:rsidP="008323F7">
      <w:pPr>
        <w:pStyle w:val="ListParagraph"/>
      </w:pPr>
    </w:p>
    <w:p w14:paraId="4EB823FB" w14:textId="77777777" w:rsidR="008323F7" w:rsidRDefault="008323F7" w:rsidP="008323F7">
      <w:pPr>
        <w:pStyle w:val="ListParagraph"/>
      </w:pPr>
    </w:p>
    <w:p w14:paraId="094928A2" w14:textId="77777777" w:rsidR="008323F7" w:rsidRDefault="008323F7" w:rsidP="00040E46">
      <w:pPr>
        <w:pStyle w:val="ListParagraph"/>
        <w:numPr>
          <w:ilvl w:val="0"/>
          <w:numId w:val="12"/>
        </w:numPr>
        <w:spacing w:before="0" w:after="160" w:line="259" w:lineRule="auto"/>
      </w:pPr>
      <w:r>
        <w:t xml:space="preserve">Under Create Database type ‘Company’, </w:t>
      </w:r>
    </w:p>
    <w:p w14:paraId="56A87729" w14:textId="77777777" w:rsidR="008323F7" w:rsidRDefault="008323F7" w:rsidP="00040E46">
      <w:pPr>
        <w:pStyle w:val="ListParagraph"/>
        <w:numPr>
          <w:ilvl w:val="0"/>
          <w:numId w:val="12"/>
        </w:numPr>
        <w:spacing w:before="0" w:after="160" w:line="259" w:lineRule="auto"/>
      </w:pPr>
      <w:r>
        <w:t>Then Click ‘Create</w:t>
      </w:r>
    </w:p>
    <w:p w14:paraId="17F05576" w14:textId="77777777" w:rsidR="008323F7" w:rsidRDefault="008323F7" w:rsidP="008323F7">
      <w:r>
        <w:rPr>
          <w:noProof/>
        </w:rPr>
        <w:drawing>
          <wp:inline distT="0" distB="0" distL="0" distR="0" wp14:anchorId="632DDC6A" wp14:editId="716DAAF7">
            <wp:extent cx="5724525" cy="2114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7A0B431D" w14:textId="77777777" w:rsidR="008323F7" w:rsidRDefault="008323F7" w:rsidP="008323F7">
      <w:pPr>
        <w:pStyle w:val="ListParagraph"/>
      </w:pPr>
    </w:p>
    <w:p w14:paraId="1D1AB908" w14:textId="77777777" w:rsidR="008323F7" w:rsidRDefault="008323F7" w:rsidP="00040E46">
      <w:pPr>
        <w:pStyle w:val="ListParagraph"/>
        <w:numPr>
          <w:ilvl w:val="0"/>
          <w:numId w:val="12"/>
        </w:numPr>
        <w:spacing w:before="0" w:after="160" w:line="259" w:lineRule="auto"/>
      </w:pPr>
      <w:r>
        <w:t>Click on the “Databases” Tab</w:t>
      </w:r>
    </w:p>
    <w:p w14:paraId="2539275F" w14:textId="77777777" w:rsidR="008323F7" w:rsidRDefault="008323F7" w:rsidP="008323F7">
      <w:r>
        <w:rPr>
          <w:noProof/>
        </w:rPr>
        <w:drawing>
          <wp:inline distT="0" distB="0" distL="0" distR="0" wp14:anchorId="1744CB7B" wp14:editId="453EEA00">
            <wp:extent cx="5724525" cy="2933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CA83B95" w14:textId="77777777" w:rsidR="008323F7" w:rsidRDefault="008323F7" w:rsidP="00040E46">
      <w:pPr>
        <w:pStyle w:val="ListParagraph"/>
        <w:numPr>
          <w:ilvl w:val="0"/>
          <w:numId w:val="12"/>
        </w:numPr>
        <w:spacing w:before="0" w:after="160" w:line="259" w:lineRule="auto"/>
      </w:pPr>
      <w:r>
        <w:t>Then click on the “Import” Tab</w:t>
      </w:r>
    </w:p>
    <w:p w14:paraId="7D029552" w14:textId="77777777" w:rsidR="008323F7" w:rsidRDefault="008323F7" w:rsidP="008323F7"/>
    <w:p w14:paraId="672774F4" w14:textId="77777777" w:rsidR="008323F7" w:rsidRDefault="008323F7" w:rsidP="008323F7">
      <w:r>
        <w:rPr>
          <w:noProof/>
        </w:rPr>
        <w:lastRenderedPageBreak/>
        <w:drawing>
          <wp:inline distT="0" distB="0" distL="0" distR="0" wp14:anchorId="19A3E44F" wp14:editId="3F7A6A2A">
            <wp:extent cx="5724525" cy="1876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1876425"/>
                    </a:xfrm>
                    <a:prstGeom prst="rect">
                      <a:avLst/>
                    </a:prstGeom>
                    <a:noFill/>
                    <a:ln>
                      <a:noFill/>
                    </a:ln>
                  </pic:spPr>
                </pic:pic>
              </a:graphicData>
            </a:graphic>
          </wp:inline>
        </w:drawing>
      </w:r>
    </w:p>
    <w:p w14:paraId="6FBEB2BE" w14:textId="77777777" w:rsidR="008323F7" w:rsidRDefault="008323F7" w:rsidP="00040E46">
      <w:pPr>
        <w:pStyle w:val="ListParagraph"/>
        <w:numPr>
          <w:ilvl w:val="0"/>
          <w:numId w:val="12"/>
        </w:numPr>
        <w:spacing w:before="0" w:after="160" w:line="259" w:lineRule="auto"/>
      </w:pPr>
      <w:r>
        <w:t>Under “</w:t>
      </w:r>
      <w:r w:rsidRPr="00C90163">
        <w:rPr>
          <w:b/>
          <w:i/>
        </w:rPr>
        <w:t>File to import</w:t>
      </w:r>
      <w:r>
        <w:rPr>
          <w:b/>
          <w:i/>
        </w:rPr>
        <w:t>”</w:t>
      </w:r>
      <w:r>
        <w:t xml:space="preserve"> click on the ‘choose File’ Button.</w:t>
      </w:r>
    </w:p>
    <w:p w14:paraId="01DC17C4" w14:textId="77777777" w:rsidR="008323F7" w:rsidRDefault="008323F7" w:rsidP="008323F7">
      <w:pPr>
        <w:pStyle w:val="ListParagraph"/>
      </w:pPr>
      <w:r>
        <w:rPr>
          <w:noProof/>
        </w:rPr>
        <w:drawing>
          <wp:anchor distT="0" distB="0" distL="114300" distR="114300" simplePos="0" relativeHeight="251668480" behindDoc="1" locked="0" layoutInCell="1" allowOverlap="1" wp14:anchorId="5647A154" wp14:editId="72E5DB54">
            <wp:simplePos x="0" y="0"/>
            <wp:positionH relativeFrom="column">
              <wp:posOffset>460375</wp:posOffset>
            </wp:positionH>
            <wp:positionV relativeFrom="page">
              <wp:posOffset>3158490</wp:posOffset>
            </wp:positionV>
            <wp:extent cx="5715000" cy="2676525"/>
            <wp:effectExtent l="0" t="0" r="0" b="9525"/>
            <wp:wrapTight wrapText="bothSides">
              <wp:wrapPolygon edited="0">
                <wp:start x="0" y="0"/>
                <wp:lineTo x="0" y="21523"/>
                <wp:lineTo x="21528" y="21523"/>
                <wp:lineTo x="2152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anchor>
        </w:drawing>
      </w:r>
    </w:p>
    <w:p w14:paraId="73886DAD" w14:textId="5E9FAF3F" w:rsidR="008323F7" w:rsidRDefault="008323F7" w:rsidP="00040E46">
      <w:pPr>
        <w:pStyle w:val="ListParagraph"/>
        <w:numPr>
          <w:ilvl w:val="0"/>
          <w:numId w:val="12"/>
        </w:numPr>
        <w:spacing w:before="0" w:after="160" w:line="259" w:lineRule="auto"/>
      </w:pPr>
      <w:r>
        <w:lastRenderedPageBreak/>
        <w:t>Select the “company.</w:t>
      </w:r>
      <w:r w:rsidR="003F545B" w:rsidRPr="003F545B">
        <w:rPr>
          <w:noProof/>
        </w:rPr>
        <w:t xml:space="preserve"> </w:t>
      </w:r>
      <w:proofErr w:type="spellStart"/>
      <w:r>
        <w:t>sql</w:t>
      </w:r>
      <w:proofErr w:type="spellEnd"/>
      <w:r>
        <w:t>” file and Open.</w:t>
      </w:r>
      <w:r w:rsidR="003F545B" w:rsidRPr="003F545B">
        <w:rPr>
          <w:noProof/>
        </w:rPr>
        <w:t xml:space="preserve"> </w:t>
      </w:r>
      <w:r w:rsidR="003F545B">
        <w:rPr>
          <w:noProof/>
        </w:rPr>
        <w:drawing>
          <wp:inline distT="0" distB="0" distL="0" distR="0" wp14:anchorId="5CBBA0C0" wp14:editId="00117F34">
            <wp:extent cx="5489575" cy="52152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9575" cy="5215255"/>
                    </a:xfrm>
                    <a:prstGeom prst="rect">
                      <a:avLst/>
                    </a:prstGeom>
                    <a:noFill/>
                    <a:ln>
                      <a:noFill/>
                    </a:ln>
                  </pic:spPr>
                </pic:pic>
              </a:graphicData>
            </a:graphic>
          </wp:inline>
        </w:drawing>
      </w:r>
    </w:p>
    <w:p w14:paraId="53E47DE2" w14:textId="7642BF93" w:rsidR="008323F7" w:rsidRDefault="008323F7" w:rsidP="008323F7">
      <w:pPr>
        <w:pStyle w:val="ListParagraph"/>
      </w:pPr>
    </w:p>
    <w:p w14:paraId="7FBE3791" w14:textId="77777777" w:rsidR="008323F7" w:rsidRDefault="008323F7" w:rsidP="008323F7">
      <w:pPr>
        <w:pStyle w:val="ListParagraph"/>
      </w:pPr>
    </w:p>
    <w:p w14:paraId="3F66A82B" w14:textId="77777777" w:rsidR="008323F7" w:rsidRDefault="008323F7" w:rsidP="008323F7">
      <w:pPr>
        <w:pStyle w:val="ListParagraph"/>
      </w:pPr>
      <w:r>
        <w:rPr>
          <w:noProof/>
        </w:rPr>
        <w:lastRenderedPageBreak/>
        <w:drawing>
          <wp:inline distT="0" distB="0" distL="0" distR="0" wp14:anchorId="2E4E01C6" wp14:editId="01A6C33A">
            <wp:extent cx="571500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p>
    <w:p w14:paraId="604E4213" w14:textId="77777777" w:rsidR="008323F7" w:rsidRDefault="008323F7" w:rsidP="008323F7">
      <w:pPr>
        <w:pStyle w:val="ListParagraph"/>
      </w:pPr>
    </w:p>
    <w:p w14:paraId="3549C58B" w14:textId="77777777" w:rsidR="008323F7" w:rsidRDefault="008323F7" w:rsidP="008323F7">
      <w:pPr>
        <w:pStyle w:val="ListParagraph"/>
      </w:pPr>
      <w:r>
        <w:rPr>
          <w:noProof/>
        </w:rPr>
        <w:drawing>
          <wp:inline distT="0" distB="0" distL="0" distR="0" wp14:anchorId="759C47AE" wp14:editId="0776E696">
            <wp:extent cx="571500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6A2C3BE3" w14:textId="77777777" w:rsidR="008323F7" w:rsidRDefault="008323F7" w:rsidP="008323F7"/>
    <w:p w14:paraId="3E025DDD" w14:textId="77777777" w:rsidR="008323F7" w:rsidRDefault="008323F7" w:rsidP="008323F7">
      <w:pPr>
        <w:pStyle w:val="ListParagraph"/>
      </w:pPr>
      <w:r>
        <w:rPr>
          <w:noProof/>
        </w:rPr>
        <w:lastRenderedPageBreak/>
        <w:drawing>
          <wp:inline distT="0" distB="0" distL="0" distR="0" wp14:anchorId="7778B79E" wp14:editId="6D293244">
            <wp:extent cx="5724525" cy="26670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7BD7BE6C" w14:textId="77777777" w:rsidR="008323F7" w:rsidRDefault="008323F7" w:rsidP="008323F7">
      <w:pPr>
        <w:pStyle w:val="ListParagraph"/>
      </w:pPr>
    </w:p>
    <w:p w14:paraId="1EB13EF4" w14:textId="77777777" w:rsidR="008323F7" w:rsidRDefault="008323F7" w:rsidP="008323F7">
      <w:r w:rsidRPr="00276338">
        <w:tab/>
      </w:r>
    </w:p>
    <w:p w14:paraId="10C8EB17" w14:textId="77777777" w:rsidR="008323F7" w:rsidRDefault="008323F7" w:rsidP="008323F7">
      <w:r>
        <w:tab/>
      </w:r>
      <w:r>
        <w:rPr>
          <w:noProof/>
        </w:rPr>
        <w:drawing>
          <wp:inline distT="0" distB="0" distL="0" distR="0" wp14:anchorId="607A3CEF" wp14:editId="4C807BC2">
            <wp:extent cx="3171825" cy="4371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1825" cy="4371975"/>
                    </a:xfrm>
                    <a:prstGeom prst="rect">
                      <a:avLst/>
                    </a:prstGeom>
                    <a:noFill/>
                    <a:ln>
                      <a:noFill/>
                    </a:ln>
                  </pic:spPr>
                </pic:pic>
              </a:graphicData>
            </a:graphic>
          </wp:inline>
        </w:drawing>
      </w:r>
    </w:p>
    <w:p w14:paraId="2AE9A5D8" w14:textId="77777777" w:rsidR="008323F7" w:rsidRDefault="008323F7" w:rsidP="008323F7"/>
    <w:p w14:paraId="5DCFD9F9" w14:textId="77777777" w:rsidR="008323F7" w:rsidRPr="00C90163" w:rsidRDefault="008323F7" w:rsidP="008323F7">
      <w:pPr>
        <w:rPr>
          <w:u w:val="single"/>
        </w:rPr>
      </w:pPr>
      <w:r w:rsidRPr="00C90163">
        <w:rPr>
          <w:u w:val="single"/>
        </w:rPr>
        <w:lastRenderedPageBreak/>
        <w:t>Run the Project</w:t>
      </w:r>
    </w:p>
    <w:p w14:paraId="09E9FC74" w14:textId="77777777" w:rsidR="008323F7" w:rsidRDefault="008323F7" w:rsidP="00040E46">
      <w:pPr>
        <w:pStyle w:val="ListParagraph"/>
        <w:numPr>
          <w:ilvl w:val="0"/>
          <w:numId w:val="13"/>
        </w:numPr>
        <w:spacing w:before="0" w:after="160" w:line="259" w:lineRule="auto"/>
      </w:pPr>
      <w:r>
        <w:t>In file explorer, browse to the location of the Project files you downloaded right Click the zip file.</w:t>
      </w:r>
    </w:p>
    <w:p w14:paraId="70869D31" w14:textId="77777777" w:rsidR="008323F7" w:rsidRDefault="008323F7" w:rsidP="008323F7">
      <w:r>
        <w:rPr>
          <w:noProof/>
        </w:rPr>
        <w:drawing>
          <wp:inline distT="0" distB="0" distL="0" distR="0" wp14:anchorId="7818A0A2" wp14:editId="63D75AEA">
            <wp:extent cx="4171950" cy="485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1950" cy="4857750"/>
                    </a:xfrm>
                    <a:prstGeom prst="rect">
                      <a:avLst/>
                    </a:prstGeom>
                    <a:noFill/>
                    <a:ln>
                      <a:noFill/>
                    </a:ln>
                  </pic:spPr>
                </pic:pic>
              </a:graphicData>
            </a:graphic>
          </wp:inline>
        </w:drawing>
      </w:r>
    </w:p>
    <w:p w14:paraId="774963B3" w14:textId="77777777" w:rsidR="008323F7" w:rsidRDefault="008323F7" w:rsidP="008323F7">
      <w:pPr>
        <w:pStyle w:val="ListParagraph"/>
      </w:pPr>
    </w:p>
    <w:p w14:paraId="5582B074" w14:textId="77777777" w:rsidR="008323F7" w:rsidRDefault="008323F7" w:rsidP="008323F7">
      <w:pPr>
        <w:pStyle w:val="ListParagraph"/>
      </w:pPr>
    </w:p>
    <w:p w14:paraId="11B837AC" w14:textId="77777777" w:rsidR="008323F7" w:rsidRDefault="008323F7" w:rsidP="008323F7">
      <w:pPr>
        <w:pStyle w:val="ListParagraph"/>
      </w:pPr>
    </w:p>
    <w:p w14:paraId="633C79AE" w14:textId="77777777" w:rsidR="008323F7" w:rsidRDefault="008323F7" w:rsidP="008323F7">
      <w:pPr>
        <w:pStyle w:val="ListParagraph"/>
      </w:pPr>
    </w:p>
    <w:p w14:paraId="2214EAE5" w14:textId="77777777" w:rsidR="008323F7" w:rsidRDefault="008323F7" w:rsidP="008323F7">
      <w:pPr>
        <w:pStyle w:val="ListParagraph"/>
      </w:pPr>
    </w:p>
    <w:p w14:paraId="17840F23" w14:textId="77777777" w:rsidR="008323F7" w:rsidRDefault="008323F7" w:rsidP="008323F7">
      <w:pPr>
        <w:pStyle w:val="ListParagraph"/>
      </w:pPr>
    </w:p>
    <w:p w14:paraId="4045712E" w14:textId="77777777" w:rsidR="008323F7" w:rsidRDefault="008323F7" w:rsidP="008323F7">
      <w:pPr>
        <w:pStyle w:val="ListParagraph"/>
      </w:pPr>
    </w:p>
    <w:p w14:paraId="4313C5C8" w14:textId="77777777" w:rsidR="008323F7" w:rsidRDefault="008323F7" w:rsidP="008323F7">
      <w:pPr>
        <w:pStyle w:val="ListParagraph"/>
      </w:pPr>
    </w:p>
    <w:p w14:paraId="68975BDA" w14:textId="77777777" w:rsidR="008323F7" w:rsidRDefault="008323F7" w:rsidP="008323F7">
      <w:pPr>
        <w:pStyle w:val="ListParagraph"/>
      </w:pPr>
    </w:p>
    <w:p w14:paraId="11AB9E01" w14:textId="77777777" w:rsidR="008323F7" w:rsidRDefault="008323F7" w:rsidP="008323F7">
      <w:pPr>
        <w:pStyle w:val="ListParagraph"/>
      </w:pPr>
    </w:p>
    <w:p w14:paraId="7FD93DBD" w14:textId="77777777" w:rsidR="008323F7" w:rsidRDefault="008323F7" w:rsidP="008323F7">
      <w:pPr>
        <w:pStyle w:val="ListParagraph"/>
      </w:pPr>
    </w:p>
    <w:p w14:paraId="5AE94212" w14:textId="77777777" w:rsidR="008323F7" w:rsidRDefault="008323F7" w:rsidP="008D4957"/>
    <w:p w14:paraId="41989EA8" w14:textId="77777777" w:rsidR="008323F7" w:rsidRDefault="008323F7" w:rsidP="008323F7">
      <w:pPr>
        <w:pStyle w:val="ListParagraph"/>
      </w:pPr>
    </w:p>
    <w:p w14:paraId="170B5F03" w14:textId="77777777" w:rsidR="008323F7" w:rsidRDefault="008323F7" w:rsidP="00040E46">
      <w:pPr>
        <w:pStyle w:val="ListParagraph"/>
        <w:numPr>
          <w:ilvl w:val="0"/>
          <w:numId w:val="13"/>
        </w:numPr>
        <w:spacing w:before="0" w:after="160" w:line="259" w:lineRule="auto"/>
      </w:pPr>
      <w:r>
        <w:t>Click ‘Extract All’</w:t>
      </w:r>
    </w:p>
    <w:p w14:paraId="2A48B09C" w14:textId="77777777" w:rsidR="008323F7" w:rsidRDefault="008323F7" w:rsidP="008323F7">
      <w:r>
        <w:rPr>
          <w:noProof/>
        </w:rPr>
        <w:drawing>
          <wp:inline distT="0" distB="0" distL="0" distR="0" wp14:anchorId="57C7AAC8" wp14:editId="21EFAA74">
            <wp:extent cx="5724525" cy="421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41AC2531" w14:textId="77777777" w:rsidR="008323F7" w:rsidRDefault="008323F7" w:rsidP="008323F7"/>
    <w:p w14:paraId="041B9E73" w14:textId="77777777" w:rsidR="008323F7" w:rsidRDefault="008323F7" w:rsidP="00040E46">
      <w:pPr>
        <w:pStyle w:val="ListParagraph"/>
        <w:numPr>
          <w:ilvl w:val="0"/>
          <w:numId w:val="13"/>
        </w:numPr>
        <w:spacing w:before="0" w:after="160" w:line="259" w:lineRule="auto"/>
      </w:pPr>
      <w:r>
        <w:t>Go to \XAMPP\htdocs</w:t>
      </w:r>
    </w:p>
    <w:p w14:paraId="0641FD74" w14:textId="61F424EC" w:rsidR="008323F7" w:rsidRDefault="008323F7" w:rsidP="005F12D0">
      <w:pPr>
        <w:pStyle w:val="ListParagraph"/>
      </w:pPr>
      <w:r>
        <w:rPr>
          <w:noProof/>
        </w:rPr>
        <w:drawing>
          <wp:inline distT="0" distB="0" distL="0" distR="0" wp14:anchorId="026AD7EC" wp14:editId="57EA198D">
            <wp:extent cx="5724525" cy="2809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2CA4F5ED" w14:textId="77777777" w:rsidR="008323F7" w:rsidRDefault="008323F7" w:rsidP="008323F7"/>
    <w:p w14:paraId="4F7B5412" w14:textId="77777777" w:rsidR="008323F7" w:rsidRDefault="008323F7" w:rsidP="00040E46">
      <w:pPr>
        <w:pStyle w:val="ListParagraph"/>
        <w:numPr>
          <w:ilvl w:val="0"/>
          <w:numId w:val="13"/>
        </w:numPr>
        <w:spacing w:before="0" w:after="160" w:line="259" w:lineRule="auto"/>
      </w:pPr>
      <w:r>
        <w:t>Select the default files and right click and delete</w:t>
      </w:r>
    </w:p>
    <w:p w14:paraId="4955219D" w14:textId="77777777" w:rsidR="008323F7" w:rsidRDefault="008323F7" w:rsidP="008323F7">
      <w:r>
        <w:rPr>
          <w:noProof/>
        </w:rPr>
        <w:drawing>
          <wp:inline distT="0" distB="0" distL="0" distR="0" wp14:anchorId="4AE3257E" wp14:editId="07223981">
            <wp:extent cx="5724525" cy="3638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402261C6" w14:textId="77777777" w:rsidR="00FD6FCD" w:rsidRDefault="00FD6FCD" w:rsidP="008323F7"/>
    <w:p w14:paraId="675828E2" w14:textId="77777777" w:rsidR="008323F7" w:rsidRDefault="008323F7" w:rsidP="00040E46">
      <w:pPr>
        <w:pStyle w:val="ListParagraph"/>
        <w:numPr>
          <w:ilvl w:val="0"/>
          <w:numId w:val="13"/>
        </w:numPr>
        <w:spacing w:before="0" w:after="160" w:line="259" w:lineRule="auto"/>
      </w:pPr>
      <w:r>
        <w:t xml:space="preserve">Copy the Project files to \XAMPP\htdocs </w:t>
      </w:r>
    </w:p>
    <w:p w14:paraId="3C256422" w14:textId="77777777" w:rsidR="008323F7" w:rsidRDefault="008323F7" w:rsidP="008323F7">
      <w:r>
        <w:rPr>
          <w:noProof/>
        </w:rPr>
        <w:drawing>
          <wp:inline distT="0" distB="0" distL="0" distR="0" wp14:anchorId="4704BE76" wp14:editId="35055BDE">
            <wp:extent cx="5611091" cy="29925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20272" cy="2997479"/>
                    </a:xfrm>
                    <a:prstGeom prst="rect">
                      <a:avLst/>
                    </a:prstGeom>
                    <a:noFill/>
                    <a:ln>
                      <a:noFill/>
                    </a:ln>
                  </pic:spPr>
                </pic:pic>
              </a:graphicData>
            </a:graphic>
          </wp:inline>
        </w:drawing>
      </w:r>
    </w:p>
    <w:p w14:paraId="28449B0B" w14:textId="77777777" w:rsidR="008323F7" w:rsidRDefault="008323F7" w:rsidP="00040E46">
      <w:pPr>
        <w:pStyle w:val="ListParagraph"/>
        <w:numPr>
          <w:ilvl w:val="0"/>
          <w:numId w:val="13"/>
        </w:numPr>
        <w:spacing w:before="0" w:after="160" w:line="259" w:lineRule="auto"/>
      </w:pPr>
      <w:r>
        <w:lastRenderedPageBreak/>
        <w:t>Once files have copied open a browser</w:t>
      </w:r>
    </w:p>
    <w:p w14:paraId="6AFCAFAA" w14:textId="77777777" w:rsidR="008323F7" w:rsidRDefault="008323F7" w:rsidP="00040E46">
      <w:pPr>
        <w:pStyle w:val="ListParagraph"/>
        <w:numPr>
          <w:ilvl w:val="0"/>
          <w:numId w:val="13"/>
        </w:numPr>
        <w:spacing w:before="0" w:after="160" w:line="259" w:lineRule="auto"/>
      </w:pPr>
      <w:r>
        <w:t>In the URL address bar type: “localhost” or “127.0.0.1”</w:t>
      </w:r>
    </w:p>
    <w:p w14:paraId="7AEBEF36" w14:textId="77777777" w:rsidR="008323F7" w:rsidRDefault="008323F7" w:rsidP="008323F7">
      <w:r>
        <w:rPr>
          <w:noProof/>
        </w:rPr>
        <w:drawing>
          <wp:inline distT="0" distB="0" distL="0" distR="0" wp14:anchorId="055FA58C" wp14:editId="415E9957">
            <wp:extent cx="5724525" cy="2362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4844DE88" w14:textId="77777777" w:rsidR="008323F7" w:rsidRDefault="008323F7" w:rsidP="008323F7"/>
    <w:p w14:paraId="1519E140" w14:textId="77777777" w:rsidR="008323F7" w:rsidRDefault="008323F7" w:rsidP="008323F7"/>
    <w:p w14:paraId="1CE2FF90" w14:textId="77777777" w:rsidR="008323F7" w:rsidRDefault="008323F7" w:rsidP="008323F7">
      <w:pPr>
        <w:rPr>
          <w:u w:val="single"/>
        </w:rPr>
      </w:pPr>
      <w:r w:rsidRPr="00A60A69">
        <w:rPr>
          <w:u w:val="single"/>
        </w:rPr>
        <w:t>Login Details</w:t>
      </w:r>
    </w:p>
    <w:p w14:paraId="4B72EA57" w14:textId="77777777" w:rsidR="008323F7" w:rsidRPr="00E603E4" w:rsidRDefault="008323F7" w:rsidP="00040E46">
      <w:pPr>
        <w:pStyle w:val="ListParagraph"/>
        <w:numPr>
          <w:ilvl w:val="0"/>
          <w:numId w:val="15"/>
        </w:numPr>
        <w:spacing w:before="0" w:after="160" w:line="259" w:lineRule="auto"/>
        <w:rPr>
          <w:u w:val="single"/>
        </w:rPr>
      </w:pPr>
      <w:r w:rsidRPr="00E603E4">
        <w:rPr>
          <w:u w:val="single"/>
        </w:rPr>
        <w:t>For Website:</w:t>
      </w:r>
    </w:p>
    <w:tbl>
      <w:tblPr>
        <w:tblStyle w:val="TableGrid"/>
        <w:tblW w:w="0" w:type="auto"/>
        <w:tblInd w:w="720" w:type="dxa"/>
        <w:tblLook w:val="04A0" w:firstRow="1" w:lastRow="0" w:firstColumn="1" w:lastColumn="0" w:noHBand="0" w:noVBand="1"/>
      </w:tblPr>
      <w:tblGrid>
        <w:gridCol w:w="2536"/>
        <w:gridCol w:w="2835"/>
      </w:tblGrid>
      <w:tr w:rsidR="008323F7" w14:paraId="7F8DC053" w14:textId="77777777" w:rsidTr="00CC06C4">
        <w:tc>
          <w:tcPr>
            <w:tcW w:w="2536" w:type="dxa"/>
          </w:tcPr>
          <w:p w14:paraId="1294D9D5" w14:textId="77777777" w:rsidR="008323F7" w:rsidRPr="00267801" w:rsidRDefault="008323F7" w:rsidP="00CC06C4">
            <w:pPr>
              <w:pStyle w:val="ListParagraph"/>
              <w:ind w:left="0"/>
              <w:rPr>
                <w:b/>
              </w:rPr>
            </w:pPr>
            <w:r w:rsidRPr="00267801">
              <w:rPr>
                <w:b/>
              </w:rPr>
              <w:t>Email:</w:t>
            </w:r>
          </w:p>
        </w:tc>
        <w:tc>
          <w:tcPr>
            <w:tcW w:w="2835" w:type="dxa"/>
          </w:tcPr>
          <w:p w14:paraId="73758C21" w14:textId="77777777" w:rsidR="008323F7" w:rsidRDefault="008323F7" w:rsidP="00CC06C4">
            <w:pPr>
              <w:pStyle w:val="ListParagraph"/>
              <w:ind w:left="0"/>
            </w:pPr>
            <w:r w:rsidRPr="00BE1926">
              <w:t>test@prototype.com</w:t>
            </w:r>
          </w:p>
        </w:tc>
      </w:tr>
      <w:tr w:rsidR="008323F7" w14:paraId="55D548C5" w14:textId="77777777" w:rsidTr="00CC06C4">
        <w:tc>
          <w:tcPr>
            <w:tcW w:w="2536" w:type="dxa"/>
          </w:tcPr>
          <w:p w14:paraId="7C18378B" w14:textId="77777777" w:rsidR="008323F7" w:rsidRPr="00267801" w:rsidRDefault="008323F7" w:rsidP="00CC06C4">
            <w:pPr>
              <w:pStyle w:val="ListParagraph"/>
              <w:ind w:left="0"/>
              <w:rPr>
                <w:b/>
              </w:rPr>
            </w:pPr>
            <w:r w:rsidRPr="00267801">
              <w:rPr>
                <w:b/>
              </w:rPr>
              <w:t>Password:</w:t>
            </w:r>
          </w:p>
        </w:tc>
        <w:tc>
          <w:tcPr>
            <w:tcW w:w="2835" w:type="dxa"/>
          </w:tcPr>
          <w:p w14:paraId="4817D864" w14:textId="77777777" w:rsidR="008323F7" w:rsidRPr="00BE1926" w:rsidRDefault="008323F7" w:rsidP="00CC06C4">
            <w:pPr>
              <w:pStyle w:val="ListParagraph"/>
              <w:ind w:left="0"/>
            </w:pPr>
            <w:proofErr w:type="spellStart"/>
            <w:r w:rsidRPr="00BE1926">
              <w:t>P@ssword</w:t>
            </w:r>
            <w:proofErr w:type="spellEnd"/>
          </w:p>
        </w:tc>
      </w:tr>
    </w:tbl>
    <w:p w14:paraId="7255A29A" w14:textId="77777777" w:rsidR="008323F7" w:rsidRDefault="008323F7" w:rsidP="008323F7">
      <w:pPr>
        <w:pStyle w:val="ListParagraph"/>
      </w:pPr>
    </w:p>
    <w:p w14:paraId="5A4BE382" w14:textId="26FFF904" w:rsidR="008323F7" w:rsidRPr="00E603E4" w:rsidRDefault="008323F7" w:rsidP="00040E46">
      <w:pPr>
        <w:pStyle w:val="ListParagraph"/>
        <w:numPr>
          <w:ilvl w:val="0"/>
          <w:numId w:val="15"/>
        </w:numPr>
        <w:spacing w:before="0" w:after="160" w:line="259" w:lineRule="auto"/>
        <w:rPr>
          <w:u w:val="single"/>
        </w:rPr>
      </w:pPr>
      <w:r w:rsidRPr="00E603E4">
        <w:rPr>
          <w:u w:val="single"/>
        </w:rPr>
        <w:t xml:space="preserve">For </w:t>
      </w:r>
      <w:proofErr w:type="gramStart"/>
      <w:r w:rsidRPr="00E603E4">
        <w:rPr>
          <w:u w:val="single"/>
        </w:rPr>
        <w:t>euro(</w:t>
      </w:r>
      <w:proofErr w:type="gramEnd"/>
      <w:r w:rsidRPr="00E603E4">
        <w:rPr>
          <w:u w:val="single"/>
        </w:rPr>
        <w:t>process in French):</w:t>
      </w:r>
    </w:p>
    <w:tbl>
      <w:tblPr>
        <w:tblStyle w:val="TableGrid"/>
        <w:tblW w:w="0" w:type="auto"/>
        <w:tblInd w:w="720" w:type="dxa"/>
        <w:tblLook w:val="04A0" w:firstRow="1" w:lastRow="0" w:firstColumn="1" w:lastColumn="0" w:noHBand="0" w:noVBand="1"/>
      </w:tblPr>
      <w:tblGrid>
        <w:gridCol w:w="2536"/>
        <w:gridCol w:w="2835"/>
      </w:tblGrid>
      <w:tr w:rsidR="008323F7" w14:paraId="16FA7F71" w14:textId="77777777" w:rsidTr="00CC06C4">
        <w:tc>
          <w:tcPr>
            <w:tcW w:w="2536" w:type="dxa"/>
          </w:tcPr>
          <w:p w14:paraId="2C63CBEB" w14:textId="77777777" w:rsidR="008323F7" w:rsidRPr="00267801" w:rsidRDefault="008323F7" w:rsidP="00CC06C4">
            <w:pPr>
              <w:pStyle w:val="ListParagraph"/>
              <w:ind w:left="0"/>
              <w:rPr>
                <w:b/>
              </w:rPr>
            </w:pPr>
            <w:r w:rsidRPr="00267801">
              <w:rPr>
                <w:b/>
              </w:rPr>
              <w:t>PayPal Username:</w:t>
            </w:r>
          </w:p>
        </w:tc>
        <w:tc>
          <w:tcPr>
            <w:tcW w:w="2835" w:type="dxa"/>
          </w:tcPr>
          <w:p w14:paraId="0B92BA1C" w14:textId="77777777" w:rsidR="008323F7" w:rsidRDefault="008323F7" w:rsidP="00CC06C4">
            <w:pPr>
              <w:pStyle w:val="ListParagraph"/>
              <w:ind w:left="0"/>
            </w:pPr>
            <w:r w:rsidRPr="00BE1926">
              <w:t>test2@popcorn.com</w:t>
            </w:r>
          </w:p>
        </w:tc>
      </w:tr>
      <w:tr w:rsidR="008323F7" w14:paraId="335DD6EE" w14:textId="77777777" w:rsidTr="00CC06C4">
        <w:tc>
          <w:tcPr>
            <w:tcW w:w="2536" w:type="dxa"/>
          </w:tcPr>
          <w:p w14:paraId="22F7DF87" w14:textId="77777777" w:rsidR="008323F7" w:rsidRPr="00267801" w:rsidRDefault="008323F7" w:rsidP="00CC06C4">
            <w:pPr>
              <w:pStyle w:val="ListParagraph"/>
              <w:ind w:left="0"/>
              <w:rPr>
                <w:b/>
              </w:rPr>
            </w:pPr>
            <w:r w:rsidRPr="00267801">
              <w:rPr>
                <w:b/>
              </w:rPr>
              <w:t>PayPal Password:</w:t>
            </w:r>
          </w:p>
        </w:tc>
        <w:tc>
          <w:tcPr>
            <w:tcW w:w="2835" w:type="dxa"/>
          </w:tcPr>
          <w:p w14:paraId="1A4710D7" w14:textId="77777777" w:rsidR="008323F7" w:rsidRDefault="008323F7" w:rsidP="00CC06C4">
            <w:pPr>
              <w:pStyle w:val="ListParagraph"/>
              <w:ind w:left="0"/>
            </w:pPr>
            <w:r>
              <w:t>P0pcorn18</w:t>
            </w:r>
          </w:p>
        </w:tc>
      </w:tr>
    </w:tbl>
    <w:p w14:paraId="320B4599" w14:textId="77777777" w:rsidR="008323F7" w:rsidRDefault="008323F7" w:rsidP="008323F7">
      <w:pPr>
        <w:pStyle w:val="ListParagraph"/>
      </w:pPr>
    </w:p>
    <w:p w14:paraId="7579CFF4" w14:textId="77777777" w:rsidR="008323F7" w:rsidRPr="00E603E4" w:rsidRDefault="008323F7" w:rsidP="008323F7">
      <w:pPr>
        <w:pStyle w:val="ListParagraph"/>
        <w:rPr>
          <w:u w:val="single"/>
        </w:rPr>
      </w:pPr>
      <w:r w:rsidRPr="00E603E4">
        <w:rPr>
          <w:u w:val="single"/>
        </w:rPr>
        <w:t xml:space="preserve">For </w:t>
      </w:r>
      <w:proofErr w:type="gramStart"/>
      <w:r w:rsidRPr="00E603E4">
        <w:rPr>
          <w:u w:val="single"/>
        </w:rPr>
        <w:t>GBP(</w:t>
      </w:r>
      <w:proofErr w:type="gramEnd"/>
      <w:r w:rsidRPr="00E603E4">
        <w:rPr>
          <w:u w:val="single"/>
        </w:rPr>
        <w:t>process in English):</w:t>
      </w:r>
      <w:r w:rsidRPr="00E603E4">
        <w:rPr>
          <w:u w:val="single"/>
        </w:rPr>
        <w:br/>
      </w:r>
    </w:p>
    <w:tbl>
      <w:tblPr>
        <w:tblStyle w:val="TableGrid"/>
        <w:tblW w:w="0" w:type="auto"/>
        <w:tblInd w:w="720" w:type="dxa"/>
        <w:tblLook w:val="04A0" w:firstRow="1" w:lastRow="0" w:firstColumn="1" w:lastColumn="0" w:noHBand="0" w:noVBand="1"/>
      </w:tblPr>
      <w:tblGrid>
        <w:gridCol w:w="2536"/>
        <w:gridCol w:w="2835"/>
      </w:tblGrid>
      <w:tr w:rsidR="008323F7" w14:paraId="4EFA4EAB" w14:textId="77777777" w:rsidTr="00CC06C4">
        <w:tc>
          <w:tcPr>
            <w:tcW w:w="2536" w:type="dxa"/>
          </w:tcPr>
          <w:p w14:paraId="5D2BA785" w14:textId="77777777" w:rsidR="008323F7" w:rsidRPr="00267801" w:rsidRDefault="008323F7" w:rsidP="00CC06C4">
            <w:pPr>
              <w:pStyle w:val="ListParagraph"/>
              <w:ind w:left="0"/>
              <w:rPr>
                <w:b/>
              </w:rPr>
            </w:pPr>
            <w:r w:rsidRPr="00267801">
              <w:rPr>
                <w:b/>
              </w:rPr>
              <w:t>PayPal Username:</w:t>
            </w:r>
          </w:p>
        </w:tc>
        <w:tc>
          <w:tcPr>
            <w:tcW w:w="2835" w:type="dxa"/>
          </w:tcPr>
          <w:p w14:paraId="6EC67819" w14:textId="77777777" w:rsidR="008323F7" w:rsidRDefault="008323F7" w:rsidP="00CC06C4">
            <w:pPr>
              <w:pStyle w:val="ListParagraph"/>
              <w:ind w:left="0"/>
            </w:pPr>
            <w:r w:rsidRPr="00BE1926">
              <w:t>test@popcorn.com</w:t>
            </w:r>
          </w:p>
        </w:tc>
      </w:tr>
      <w:tr w:rsidR="008323F7" w14:paraId="5724F0DB" w14:textId="77777777" w:rsidTr="00CC06C4">
        <w:tc>
          <w:tcPr>
            <w:tcW w:w="2536" w:type="dxa"/>
          </w:tcPr>
          <w:p w14:paraId="73A8CC10" w14:textId="77777777" w:rsidR="008323F7" w:rsidRPr="00267801" w:rsidRDefault="008323F7" w:rsidP="00CC06C4">
            <w:pPr>
              <w:pStyle w:val="ListParagraph"/>
              <w:ind w:left="0"/>
              <w:rPr>
                <w:b/>
              </w:rPr>
            </w:pPr>
            <w:r w:rsidRPr="00267801">
              <w:rPr>
                <w:b/>
              </w:rPr>
              <w:t>PayPal Password:</w:t>
            </w:r>
          </w:p>
        </w:tc>
        <w:tc>
          <w:tcPr>
            <w:tcW w:w="2835" w:type="dxa"/>
          </w:tcPr>
          <w:p w14:paraId="2DA968C4" w14:textId="77777777" w:rsidR="008323F7" w:rsidRDefault="008323F7" w:rsidP="00CC06C4">
            <w:pPr>
              <w:pStyle w:val="ListParagraph"/>
              <w:ind w:left="0"/>
            </w:pPr>
            <w:r>
              <w:t>P0pcorn18</w:t>
            </w:r>
          </w:p>
        </w:tc>
      </w:tr>
    </w:tbl>
    <w:p w14:paraId="3F38F09A" w14:textId="26941A43" w:rsidR="008323F7" w:rsidRDefault="008323F7" w:rsidP="008323F7">
      <w:pPr>
        <w:pStyle w:val="ListParagraph"/>
      </w:pPr>
    </w:p>
    <w:p w14:paraId="1AC0489F" w14:textId="5DAEABCA" w:rsidR="00A70A2E" w:rsidRDefault="00A70A2E" w:rsidP="008323F7">
      <w:pPr>
        <w:pStyle w:val="ListParagraph"/>
      </w:pPr>
    </w:p>
    <w:p w14:paraId="11014EC9" w14:textId="7A3825CB" w:rsidR="00A70A2E" w:rsidRDefault="00A70A2E" w:rsidP="008323F7">
      <w:pPr>
        <w:pStyle w:val="ListParagraph"/>
      </w:pPr>
    </w:p>
    <w:p w14:paraId="570EE677" w14:textId="71AC37AC" w:rsidR="00A70A2E" w:rsidRDefault="00A70A2E" w:rsidP="008323F7">
      <w:pPr>
        <w:pStyle w:val="ListParagraph"/>
      </w:pPr>
    </w:p>
    <w:p w14:paraId="76E0B685" w14:textId="25C70208" w:rsidR="00A70A2E" w:rsidRDefault="00A70A2E" w:rsidP="008323F7">
      <w:pPr>
        <w:pStyle w:val="ListParagraph"/>
      </w:pPr>
    </w:p>
    <w:p w14:paraId="5EA5AE2B" w14:textId="73DBD45E" w:rsidR="00A70A2E" w:rsidRDefault="00A70A2E" w:rsidP="008323F7">
      <w:pPr>
        <w:pStyle w:val="ListParagraph"/>
      </w:pPr>
    </w:p>
    <w:p w14:paraId="536F1541" w14:textId="77777777" w:rsidR="0014179C" w:rsidRDefault="0014179C" w:rsidP="008323F7">
      <w:pPr>
        <w:pStyle w:val="ListParagraph"/>
      </w:pPr>
    </w:p>
    <w:p w14:paraId="4301EFB4" w14:textId="77777777" w:rsidR="00A70A2E" w:rsidRDefault="00A70A2E" w:rsidP="008323F7">
      <w:pPr>
        <w:pStyle w:val="ListParagraph"/>
      </w:pPr>
    </w:p>
    <w:p w14:paraId="06732522" w14:textId="77777777" w:rsidR="008323F7" w:rsidRPr="007907EC" w:rsidRDefault="008323F7" w:rsidP="008323F7">
      <w:pPr>
        <w:rPr>
          <w:u w:val="single"/>
        </w:rPr>
      </w:pPr>
      <w:r w:rsidRPr="007907EC">
        <w:rPr>
          <w:u w:val="single"/>
        </w:rPr>
        <w:lastRenderedPageBreak/>
        <w:t xml:space="preserve">The </w:t>
      </w:r>
      <w:r>
        <w:rPr>
          <w:u w:val="single"/>
        </w:rPr>
        <w:t>prototype</w:t>
      </w:r>
      <w:r w:rsidRPr="007907EC">
        <w:rPr>
          <w:u w:val="single"/>
        </w:rPr>
        <w:t xml:space="preserve"> </w:t>
      </w:r>
    </w:p>
    <w:p w14:paraId="0A642D05" w14:textId="77777777" w:rsidR="008323F7" w:rsidRDefault="008323F7" w:rsidP="00040E46">
      <w:pPr>
        <w:pStyle w:val="ListParagraph"/>
        <w:numPr>
          <w:ilvl w:val="0"/>
          <w:numId w:val="14"/>
        </w:numPr>
        <w:spacing w:before="0" w:after="160" w:line="259" w:lineRule="auto"/>
      </w:pPr>
      <w:r>
        <w:t>It will open on the index.html page, displaying a Login, Guest and disabled register button. There is also a navigation menu on the top of the page.</w:t>
      </w:r>
    </w:p>
    <w:p w14:paraId="401FDDFA" w14:textId="77777777" w:rsidR="008323F7" w:rsidRDefault="008323F7" w:rsidP="00040E46">
      <w:pPr>
        <w:pStyle w:val="ListParagraph"/>
        <w:numPr>
          <w:ilvl w:val="1"/>
          <w:numId w:val="14"/>
        </w:numPr>
        <w:spacing w:before="0" w:after="160" w:line="259" w:lineRule="auto"/>
      </w:pPr>
      <w:r>
        <w:t>The login button redirects to a login page where you will log in using predetermined login credentials.</w:t>
      </w:r>
    </w:p>
    <w:p w14:paraId="21938C66" w14:textId="77777777" w:rsidR="008323F7" w:rsidRDefault="008323F7" w:rsidP="00040E46">
      <w:pPr>
        <w:pStyle w:val="ListParagraph"/>
        <w:numPr>
          <w:ilvl w:val="2"/>
          <w:numId w:val="14"/>
        </w:numPr>
        <w:spacing w:before="0" w:after="160" w:line="259" w:lineRule="auto"/>
      </w:pPr>
      <w:r>
        <w:t>Type in the username and the password.</w:t>
      </w:r>
    </w:p>
    <w:p w14:paraId="347DF0F5" w14:textId="77777777" w:rsidR="008323F7" w:rsidRDefault="008323F7" w:rsidP="00040E46">
      <w:pPr>
        <w:pStyle w:val="ListParagraph"/>
        <w:numPr>
          <w:ilvl w:val="2"/>
          <w:numId w:val="14"/>
        </w:numPr>
        <w:spacing w:before="0" w:after="160" w:line="259" w:lineRule="auto"/>
      </w:pPr>
      <w:r>
        <w:t>If you type either incorrectly then you will receive an error.</w:t>
      </w:r>
    </w:p>
    <w:p w14:paraId="5E91C0EB" w14:textId="77777777" w:rsidR="008323F7" w:rsidRDefault="008323F7" w:rsidP="00040E46">
      <w:pPr>
        <w:pStyle w:val="ListParagraph"/>
        <w:numPr>
          <w:ilvl w:val="2"/>
          <w:numId w:val="14"/>
        </w:numPr>
        <w:spacing w:before="0" w:after="160" w:line="259" w:lineRule="auto"/>
      </w:pPr>
      <w:r>
        <w:t>If the username is not an email you will receive an error.</w:t>
      </w:r>
    </w:p>
    <w:p w14:paraId="18A2D004" w14:textId="77777777" w:rsidR="008323F7" w:rsidRDefault="008323F7" w:rsidP="00040E46">
      <w:pPr>
        <w:pStyle w:val="ListParagraph"/>
        <w:numPr>
          <w:ilvl w:val="2"/>
          <w:numId w:val="14"/>
        </w:numPr>
        <w:spacing w:before="0" w:after="160" w:line="259" w:lineRule="auto"/>
      </w:pPr>
      <w:r>
        <w:t>Once you log in the page will redirect to the items page which will say welcome “user”.</w:t>
      </w:r>
    </w:p>
    <w:p w14:paraId="3912D85C" w14:textId="77777777" w:rsidR="008323F7" w:rsidRDefault="008323F7" w:rsidP="00040E46">
      <w:pPr>
        <w:pStyle w:val="ListParagraph"/>
        <w:numPr>
          <w:ilvl w:val="1"/>
          <w:numId w:val="14"/>
        </w:numPr>
        <w:spacing w:before="0" w:after="160" w:line="259" w:lineRule="auto"/>
      </w:pPr>
      <w:r>
        <w:t>The guest button should direct to the items page which should only say welcome under the navigation page.</w:t>
      </w:r>
    </w:p>
    <w:p w14:paraId="23031006" w14:textId="77777777" w:rsidR="008323F7" w:rsidRDefault="008323F7" w:rsidP="00040E46">
      <w:pPr>
        <w:pStyle w:val="ListParagraph"/>
        <w:numPr>
          <w:ilvl w:val="0"/>
          <w:numId w:val="14"/>
        </w:numPr>
        <w:spacing w:before="0" w:after="160" w:line="259" w:lineRule="auto"/>
      </w:pPr>
      <w:r>
        <w:t>You can then choose 1 item fill in the required selection and click the add to cart.</w:t>
      </w:r>
    </w:p>
    <w:p w14:paraId="478A7E69" w14:textId="4D8C0C9D" w:rsidR="008323F7" w:rsidRDefault="008323F7" w:rsidP="00040E46">
      <w:pPr>
        <w:pStyle w:val="ListParagraph"/>
        <w:numPr>
          <w:ilvl w:val="1"/>
          <w:numId w:val="14"/>
        </w:numPr>
        <w:spacing w:before="0" w:after="160" w:line="259" w:lineRule="auto"/>
      </w:pPr>
      <w:r>
        <w:t>This will redirect in a new browser tab to the PayPal Cart.</w:t>
      </w:r>
    </w:p>
    <w:p w14:paraId="27205FE2" w14:textId="22C72967" w:rsidR="008323F7" w:rsidRDefault="008323F7" w:rsidP="00040E46">
      <w:pPr>
        <w:pStyle w:val="ListParagraph"/>
        <w:numPr>
          <w:ilvl w:val="1"/>
          <w:numId w:val="14"/>
        </w:numPr>
        <w:spacing w:before="0" w:after="160" w:line="259" w:lineRule="auto"/>
      </w:pPr>
      <w:r>
        <w:t>To add another close tab and go back to the item selection page.</w:t>
      </w:r>
    </w:p>
    <w:p w14:paraId="200B1D7F" w14:textId="5A1D1647" w:rsidR="008323F7" w:rsidRDefault="008323F7" w:rsidP="00040E46">
      <w:pPr>
        <w:pStyle w:val="ListParagraph"/>
        <w:numPr>
          <w:ilvl w:val="1"/>
          <w:numId w:val="14"/>
        </w:numPr>
        <w:spacing w:before="0" w:after="160" w:line="259" w:lineRule="auto"/>
      </w:pPr>
      <w:r>
        <w:t>Choose a different item and repeat until till you have selected as many items as you wish to continue.</w:t>
      </w:r>
    </w:p>
    <w:p w14:paraId="6577540C" w14:textId="0A722CE0" w:rsidR="008323F7" w:rsidRDefault="008323F7" w:rsidP="00040E46">
      <w:pPr>
        <w:pStyle w:val="ListParagraph"/>
        <w:numPr>
          <w:ilvl w:val="0"/>
          <w:numId w:val="14"/>
        </w:numPr>
        <w:spacing w:before="0" w:after="160" w:line="259" w:lineRule="auto"/>
      </w:pPr>
      <w:r>
        <w:t>Once done go back once more select the view cart button on the items page.</w:t>
      </w:r>
      <w:r w:rsidRPr="009A3075">
        <w:rPr>
          <w:rStyle w:val="FootnoteReference"/>
        </w:rPr>
        <w:t xml:space="preserve"> </w:t>
      </w:r>
    </w:p>
    <w:p w14:paraId="2DE03211" w14:textId="77777777" w:rsidR="008323F7" w:rsidRDefault="008323F7" w:rsidP="00040E46">
      <w:pPr>
        <w:pStyle w:val="ListParagraph"/>
        <w:numPr>
          <w:ilvl w:val="0"/>
          <w:numId w:val="14"/>
        </w:numPr>
        <w:spacing w:before="0" w:after="160" w:line="259" w:lineRule="auto"/>
      </w:pPr>
      <w:r>
        <w:t>Click buy now.</w:t>
      </w:r>
    </w:p>
    <w:p w14:paraId="0CED8AA0" w14:textId="4C655A90" w:rsidR="008323F7" w:rsidRDefault="008323F7" w:rsidP="00040E46">
      <w:pPr>
        <w:pStyle w:val="ListParagraph"/>
        <w:numPr>
          <w:ilvl w:val="0"/>
          <w:numId w:val="14"/>
        </w:numPr>
        <w:spacing w:before="0" w:after="160" w:line="259" w:lineRule="auto"/>
      </w:pPr>
      <w:r>
        <w:t>It will ask for PayPal log in credentials enter the sandbox details I have provided.</w:t>
      </w:r>
    </w:p>
    <w:p w14:paraId="0FEBC471" w14:textId="675030EF" w:rsidR="008323F7" w:rsidRDefault="008323F7" w:rsidP="00040E46">
      <w:pPr>
        <w:pStyle w:val="ListParagraph"/>
        <w:numPr>
          <w:ilvl w:val="0"/>
          <w:numId w:val="14"/>
        </w:numPr>
        <w:spacing w:before="0" w:after="160" w:line="259" w:lineRule="auto"/>
      </w:pPr>
      <w:r>
        <w:t>Continue through the mock payment until complete.</w:t>
      </w:r>
    </w:p>
    <w:p w14:paraId="62DBCBE3" w14:textId="77777777" w:rsidR="008323F7" w:rsidRDefault="008323F7" w:rsidP="00040E46">
      <w:pPr>
        <w:pStyle w:val="ListParagraph"/>
        <w:numPr>
          <w:ilvl w:val="0"/>
          <w:numId w:val="14"/>
        </w:numPr>
        <w:spacing w:before="0" w:after="160" w:line="259" w:lineRule="auto"/>
      </w:pPr>
      <w:r>
        <w:t>On all pages you view resize the browser window to mimic a mobile device.</w:t>
      </w:r>
    </w:p>
    <w:p w14:paraId="25299D15" w14:textId="77777777" w:rsidR="008323F7" w:rsidRDefault="008323F7" w:rsidP="008323F7">
      <w:pPr>
        <w:pStyle w:val="ListParagraph"/>
        <w:ind w:left="567"/>
      </w:pPr>
    </w:p>
    <w:p w14:paraId="487BEB65" w14:textId="77777777" w:rsidR="008323F7" w:rsidRDefault="008323F7" w:rsidP="008323F7">
      <w:pPr>
        <w:pStyle w:val="ListParagraph"/>
        <w:ind w:left="1440"/>
      </w:pPr>
    </w:p>
    <w:p w14:paraId="55026771" w14:textId="77777777" w:rsidR="008323F7" w:rsidRPr="004E6CAE" w:rsidRDefault="008323F7" w:rsidP="008323F7"/>
    <w:p w14:paraId="5F311BA4" w14:textId="77777777" w:rsidR="008323F7" w:rsidRDefault="008323F7" w:rsidP="000D1DF7">
      <w:pPr>
        <w:rPr>
          <w:lang w:val="en-IE"/>
        </w:rPr>
      </w:pPr>
    </w:p>
    <w:p w14:paraId="1740A494" w14:textId="77777777" w:rsidR="000D1DF7" w:rsidRPr="00D4250D" w:rsidRDefault="000D1DF7" w:rsidP="000D1DF7">
      <w:pPr>
        <w:rPr>
          <w:lang w:val="en-IE"/>
        </w:rPr>
      </w:pPr>
    </w:p>
    <w:p w14:paraId="6C1B3203" w14:textId="77777777" w:rsidR="00B11E74" w:rsidRPr="00B11E74" w:rsidRDefault="00B11E74" w:rsidP="00B11E74"/>
    <w:sectPr w:rsidR="00B11E74" w:rsidRPr="00B11E74" w:rsidSect="00F424F5">
      <w:type w:val="continuous"/>
      <w:pgSz w:w="12240" w:h="15840" w:code="1"/>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50BE4" w14:textId="77777777" w:rsidR="00040E46" w:rsidRDefault="00040E46">
      <w:r>
        <w:separator/>
      </w:r>
    </w:p>
  </w:endnote>
  <w:endnote w:type="continuationSeparator" w:id="0">
    <w:p w14:paraId="381BCF26" w14:textId="77777777" w:rsidR="00040E46" w:rsidRDefault="00040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AF1FF" w14:textId="3AF21D1F" w:rsidR="00CC06C4" w:rsidRPr="0027338D" w:rsidRDefault="00CC06C4">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Pr>
        <w:rStyle w:val="PageNumber"/>
        <w:rFonts w:ascii="Times New Roman" w:hAnsi="Times New Roman"/>
        <w:noProof/>
      </w:rPr>
      <w:t>- 17 -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BCFFD" w14:textId="19711598" w:rsidR="00CC06C4" w:rsidRPr="00991F52" w:rsidRDefault="00CC06C4" w:rsidP="00991F52">
    <w:pPr>
      <w:pStyle w:val="Footer"/>
      <w:ind w:left="4680"/>
      <w:rPr>
        <w:rStyle w:val="PageNumber"/>
        <w:rFonts w:ascii="Times New Roman" w:hAnsi="Times New Roman"/>
        <w:noProof/>
      </w:rPr>
    </w:pPr>
    <w:sdt>
      <w:sdtPr>
        <w:rPr>
          <w:rStyle w:val="PageNumber"/>
          <w:rFonts w:ascii="Times New Roman" w:hAnsi="Times New Roman"/>
          <w:noProof/>
        </w:rPr>
        <w:id w:val="1089190324"/>
        <w:docPartObj>
          <w:docPartGallery w:val="Page Numbers (Bottom of Page)"/>
          <w:docPartUnique/>
        </w:docPartObj>
      </w:sdtPr>
      <w:sdtContent>
        <w:r w:rsidRPr="00012730">
          <w:rPr>
            <w:rStyle w:val="PageNumber"/>
            <w:rFonts w:ascii="Times New Roman" w:hAnsi="Times New Roman"/>
            <w:noProof/>
          </w:rPr>
          <w:t>-</w:t>
        </w:r>
        <w:r w:rsidRPr="00991F52">
          <w:rPr>
            <w:rStyle w:val="PageNumber"/>
            <w:rFonts w:ascii="Times New Roman" w:hAnsi="Times New Roman"/>
            <w:noProof/>
          </w:rPr>
          <w:fldChar w:fldCharType="begin"/>
        </w:r>
        <w:r w:rsidRPr="00991F52">
          <w:rPr>
            <w:rStyle w:val="PageNumber"/>
            <w:rFonts w:ascii="Times New Roman" w:hAnsi="Times New Roman"/>
            <w:noProof/>
          </w:rPr>
          <w:instrText xml:space="preserve"> PAGE   \* MERGEFORMAT </w:instrText>
        </w:r>
        <w:r w:rsidRPr="00991F52">
          <w:rPr>
            <w:rStyle w:val="PageNumber"/>
            <w:rFonts w:ascii="Times New Roman" w:hAnsi="Times New Roman"/>
            <w:noProof/>
          </w:rPr>
          <w:fldChar w:fldCharType="separate"/>
        </w:r>
        <w:r>
          <w:rPr>
            <w:rStyle w:val="PageNumber"/>
            <w:rFonts w:ascii="Times New Roman" w:hAnsi="Times New Roman"/>
            <w:noProof/>
          </w:rPr>
          <w:t>1</w:t>
        </w:r>
        <w:r w:rsidRPr="00991F52">
          <w:rPr>
            <w:rStyle w:val="PageNumber"/>
            <w:rFonts w:ascii="Times New Roman" w:hAnsi="Times New Roman"/>
            <w:noProof/>
          </w:rPr>
          <w:fldChar w:fldCharType="end"/>
        </w:r>
        <w:r>
          <w:rPr>
            <w:rStyle w:val="PageNumber"/>
            <w:rFonts w:ascii="Times New Roman" w:hAnsi="Times New Roman"/>
            <w:noProof/>
          </w:rPr>
          <w:t xml:space="preserve">- </w:t>
        </w:r>
      </w:sdtContent>
    </w:sdt>
  </w:p>
  <w:p w14:paraId="684AF201" w14:textId="77777777" w:rsidR="00CC06C4" w:rsidRDefault="00CC06C4" w:rsidP="002733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CE0A2" w14:textId="77777777" w:rsidR="00040E46" w:rsidRDefault="00040E46">
      <w:r>
        <w:separator/>
      </w:r>
    </w:p>
  </w:footnote>
  <w:footnote w:type="continuationSeparator" w:id="0">
    <w:p w14:paraId="3DAEA94E" w14:textId="77777777" w:rsidR="00040E46" w:rsidRDefault="00040E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40E6"/>
    <w:multiLevelType w:val="hybridMultilevel"/>
    <w:tmpl w:val="187CCF9E"/>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21352089"/>
    <w:multiLevelType w:val="hybridMultilevel"/>
    <w:tmpl w:val="AACA9B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B380958"/>
    <w:multiLevelType w:val="hybridMultilevel"/>
    <w:tmpl w:val="7F381AEC"/>
    <w:lvl w:ilvl="0" w:tplc="22545ECE">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0CE6667"/>
    <w:multiLevelType w:val="hybridMultilevel"/>
    <w:tmpl w:val="310C1B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43931820"/>
    <w:multiLevelType w:val="hybridMultilevel"/>
    <w:tmpl w:val="B700EF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9020929"/>
    <w:multiLevelType w:val="hybridMultilevel"/>
    <w:tmpl w:val="4F222F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A2C377A"/>
    <w:multiLevelType w:val="hybridMultilevel"/>
    <w:tmpl w:val="B7F24F34"/>
    <w:lvl w:ilvl="0" w:tplc="18090001">
      <w:start w:val="1"/>
      <w:numFmt w:val="bullet"/>
      <w:lvlText w:val=""/>
      <w:lvlJc w:val="left"/>
      <w:pPr>
        <w:ind w:left="720" w:hanging="360"/>
      </w:pPr>
      <w:rPr>
        <w:rFonts w:ascii="Symbol" w:hAnsi="Symbol" w:hint="default"/>
      </w:rPr>
    </w:lvl>
    <w:lvl w:ilvl="1" w:tplc="18090005">
      <w:start w:val="1"/>
      <w:numFmt w:val="bullet"/>
      <w:lvlText w:val=""/>
      <w:lvlJc w:val="left"/>
      <w:pPr>
        <w:ind w:left="1440" w:hanging="360"/>
      </w:pPr>
      <w:rPr>
        <w:rFonts w:ascii="Wingdings" w:hAnsi="Wingding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AA14AA7"/>
    <w:multiLevelType w:val="hybridMultilevel"/>
    <w:tmpl w:val="EE921708"/>
    <w:lvl w:ilvl="0" w:tplc="26B41B02">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7290508"/>
    <w:multiLevelType w:val="hybridMultilevel"/>
    <w:tmpl w:val="861EAEF2"/>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0973C01"/>
    <w:multiLevelType w:val="hybridMultilevel"/>
    <w:tmpl w:val="43F8F000"/>
    <w:lvl w:ilvl="0" w:tplc="F89C3380">
      <w:start w:val="1"/>
      <w:numFmt w:val="decimal"/>
      <w:lvlText w:val="%1)"/>
      <w:lvlJc w:val="left"/>
      <w:pPr>
        <w:ind w:left="720" w:hanging="360"/>
      </w:pPr>
      <w:rPr>
        <w:rFonts w:hint="default"/>
        <w:color w:val="auto"/>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9257D85"/>
    <w:multiLevelType w:val="hybridMultilevel"/>
    <w:tmpl w:val="A8C2950A"/>
    <w:lvl w:ilvl="0" w:tplc="E3B67EC4">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2" w15:restartNumberingAfterBreak="0">
    <w:nsid w:val="77804645"/>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7954519E"/>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7DBA2E68"/>
    <w:multiLevelType w:val="multilevel"/>
    <w:tmpl w:val="E83833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7"/>
  </w:num>
  <w:num w:numId="3">
    <w:abstractNumId w:val="11"/>
  </w:num>
  <w:num w:numId="4">
    <w:abstractNumId w:val="6"/>
  </w:num>
  <w:num w:numId="5">
    <w:abstractNumId w:val="4"/>
  </w:num>
  <w:num w:numId="6">
    <w:abstractNumId w:val="3"/>
  </w:num>
  <w:num w:numId="7">
    <w:abstractNumId w:val="0"/>
  </w:num>
  <w:num w:numId="8">
    <w:abstractNumId w:val="5"/>
  </w:num>
  <w:num w:numId="9">
    <w:abstractNumId w:val="1"/>
  </w:num>
  <w:num w:numId="10">
    <w:abstractNumId w:val="2"/>
  </w:num>
  <w:num w:numId="11">
    <w:abstractNumId w:val="10"/>
  </w:num>
  <w:num w:numId="12">
    <w:abstractNumId w:val="9"/>
  </w:num>
  <w:num w:numId="13">
    <w:abstractNumId w:val="13"/>
  </w:num>
  <w:num w:numId="14">
    <w:abstractNumId w:val="8"/>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383"/>
    <w:rsid w:val="00000686"/>
    <w:rsid w:val="00005F4D"/>
    <w:rsid w:val="00006C03"/>
    <w:rsid w:val="00011932"/>
    <w:rsid w:val="000126B9"/>
    <w:rsid w:val="00012730"/>
    <w:rsid w:val="0001455C"/>
    <w:rsid w:val="0001636D"/>
    <w:rsid w:val="000169D8"/>
    <w:rsid w:val="0002761E"/>
    <w:rsid w:val="00031D86"/>
    <w:rsid w:val="00032827"/>
    <w:rsid w:val="00032970"/>
    <w:rsid w:val="00032C6F"/>
    <w:rsid w:val="00033A44"/>
    <w:rsid w:val="0003690E"/>
    <w:rsid w:val="00037BFC"/>
    <w:rsid w:val="00037E3D"/>
    <w:rsid w:val="00040E46"/>
    <w:rsid w:val="00042019"/>
    <w:rsid w:val="00042313"/>
    <w:rsid w:val="00042778"/>
    <w:rsid w:val="00050F92"/>
    <w:rsid w:val="00051BA0"/>
    <w:rsid w:val="0005398E"/>
    <w:rsid w:val="00060019"/>
    <w:rsid w:val="00060378"/>
    <w:rsid w:val="00060B29"/>
    <w:rsid w:val="00062FD5"/>
    <w:rsid w:val="0006438D"/>
    <w:rsid w:val="0007350B"/>
    <w:rsid w:val="00073703"/>
    <w:rsid w:val="00076A24"/>
    <w:rsid w:val="000770DC"/>
    <w:rsid w:val="000804CF"/>
    <w:rsid w:val="00081B33"/>
    <w:rsid w:val="00082306"/>
    <w:rsid w:val="00082C4C"/>
    <w:rsid w:val="00083A68"/>
    <w:rsid w:val="00085A85"/>
    <w:rsid w:val="00085D41"/>
    <w:rsid w:val="0008731D"/>
    <w:rsid w:val="00093EAB"/>
    <w:rsid w:val="00095DE7"/>
    <w:rsid w:val="000A0731"/>
    <w:rsid w:val="000A1333"/>
    <w:rsid w:val="000A25BE"/>
    <w:rsid w:val="000A3FC3"/>
    <w:rsid w:val="000A5D4A"/>
    <w:rsid w:val="000A65FF"/>
    <w:rsid w:val="000B05AF"/>
    <w:rsid w:val="000B0AB9"/>
    <w:rsid w:val="000B2DAB"/>
    <w:rsid w:val="000B4526"/>
    <w:rsid w:val="000B5D1E"/>
    <w:rsid w:val="000B7A0A"/>
    <w:rsid w:val="000C481D"/>
    <w:rsid w:val="000C4931"/>
    <w:rsid w:val="000C647A"/>
    <w:rsid w:val="000D1DF7"/>
    <w:rsid w:val="000D228F"/>
    <w:rsid w:val="000D3E5E"/>
    <w:rsid w:val="000D5178"/>
    <w:rsid w:val="000D5E46"/>
    <w:rsid w:val="000D6826"/>
    <w:rsid w:val="000D6ADC"/>
    <w:rsid w:val="000D7A40"/>
    <w:rsid w:val="000E3C87"/>
    <w:rsid w:val="000F1C07"/>
    <w:rsid w:val="0010149C"/>
    <w:rsid w:val="001015D5"/>
    <w:rsid w:val="00101954"/>
    <w:rsid w:val="00101D72"/>
    <w:rsid w:val="001021E8"/>
    <w:rsid w:val="00103DFB"/>
    <w:rsid w:val="00105BFF"/>
    <w:rsid w:val="00111CCB"/>
    <w:rsid w:val="00113038"/>
    <w:rsid w:val="00113C3B"/>
    <w:rsid w:val="00114A0D"/>
    <w:rsid w:val="0011578D"/>
    <w:rsid w:val="00121841"/>
    <w:rsid w:val="00122F90"/>
    <w:rsid w:val="0012598D"/>
    <w:rsid w:val="00126D05"/>
    <w:rsid w:val="0012717F"/>
    <w:rsid w:val="00127AD0"/>
    <w:rsid w:val="00132BE5"/>
    <w:rsid w:val="001372D8"/>
    <w:rsid w:val="00141200"/>
    <w:rsid w:val="0014179C"/>
    <w:rsid w:val="001424F9"/>
    <w:rsid w:val="00142848"/>
    <w:rsid w:val="001467B9"/>
    <w:rsid w:val="00147ACD"/>
    <w:rsid w:val="00151596"/>
    <w:rsid w:val="00151CFB"/>
    <w:rsid w:val="001539F3"/>
    <w:rsid w:val="00155526"/>
    <w:rsid w:val="00156B22"/>
    <w:rsid w:val="0015719E"/>
    <w:rsid w:val="00160117"/>
    <w:rsid w:val="00162B28"/>
    <w:rsid w:val="00163D43"/>
    <w:rsid w:val="0016676D"/>
    <w:rsid w:val="00166F5B"/>
    <w:rsid w:val="0017168E"/>
    <w:rsid w:val="00171E20"/>
    <w:rsid w:val="00173992"/>
    <w:rsid w:val="00175813"/>
    <w:rsid w:val="00181B56"/>
    <w:rsid w:val="00181BE3"/>
    <w:rsid w:val="001821F4"/>
    <w:rsid w:val="00186463"/>
    <w:rsid w:val="00191583"/>
    <w:rsid w:val="00194F16"/>
    <w:rsid w:val="0019541E"/>
    <w:rsid w:val="00195D42"/>
    <w:rsid w:val="001965AA"/>
    <w:rsid w:val="001A0388"/>
    <w:rsid w:val="001A075A"/>
    <w:rsid w:val="001A3CF9"/>
    <w:rsid w:val="001A5A4D"/>
    <w:rsid w:val="001A6184"/>
    <w:rsid w:val="001A7D0A"/>
    <w:rsid w:val="001B0101"/>
    <w:rsid w:val="001B477E"/>
    <w:rsid w:val="001B7E0E"/>
    <w:rsid w:val="001C0647"/>
    <w:rsid w:val="001C2CB1"/>
    <w:rsid w:val="001C2D02"/>
    <w:rsid w:val="001C3CC2"/>
    <w:rsid w:val="001C5B28"/>
    <w:rsid w:val="001C745B"/>
    <w:rsid w:val="001D15DF"/>
    <w:rsid w:val="001D2065"/>
    <w:rsid w:val="001D23FC"/>
    <w:rsid w:val="001D24BB"/>
    <w:rsid w:val="001D286A"/>
    <w:rsid w:val="001D40D1"/>
    <w:rsid w:val="001D57BD"/>
    <w:rsid w:val="001D6553"/>
    <w:rsid w:val="001E1EFB"/>
    <w:rsid w:val="001E35D4"/>
    <w:rsid w:val="001E508D"/>
    <w:rsid w:val="001E6224"/>
    <w:rsid w:val="001F6D6F"/>
    <w:rsid w:val="00204EA8"/>
    <w:rsid w:val="00204EB8"/>
    <w:rsid w:val="00215C18"/>
    <w:rsid w:val="00217778"/>
    <w:rsid w:val="00220FD2"/>
    <w:rsid w:val="002301C2"/>
    <w:rsid w:val="00232E55"/>
    <w:rsid w:val="00233BC0"/>
    <w:rsid w:val="00233FDA"/>
    <w:rsid w:val="002348E9"/>
    <w:rsid w:val="00237FD5"/>
    <w:rsid w:val="002400AB"/>
    <w:rsid w:val="00247AB8"/>
    <w:rsid w:val="002548C8"/>
    <w:rsid w:val="00267C44"/>
    <w:rsid w:val="002727FB"/>
    <w:rsid w:val="0027338D"/>
    <w:rsid w:val="002734FC"/>
    <w:rsid w:val="0027766B"/>
    <w:rsid w:val="00280342"/>
    <w:rsid w:val="00281F39"/>
    <w:rsid w:val="00285613"/>
    <w:rsid w:val="0028582E"/>
    <w:rsid w:val="002870D4"/>
    <w:rsid w:val="00295B11"/>
    <w:rsid w:val="002972A1"/>
    <w:rsid w:val="002A2ED0"/>
    <w:rsid w:val="002A3AED"/>
    <w:rsid w:val="002A6C73"/>
    <w:rsid w:val="002B053B"/>
    <w:rsid w:val="002B393B"/>
    <w:rsid w:val="002B4054"/>
    <w:rsid w:val="002B70EC"/>
    <w:rsid w:val="002B7AB3"/>
    <w:rsid w:val="002C1B95"/>
    <w:rsid w:val="002C6D77"/>
    <w:rsid w:val="002C75CF"/>
    <w:rsid w:val="002D30DA"/>
    <w:rsid w:val="002D4275"/>
    <w:rsid w:val="002D4BF6"/>
    <w:rsid w:val="002D5751"/>
    <w:rsid w:val="002D64CE"/>
    <w:rsid w:val="002D6C09"/>
    <w:rsid w:val="002E2D96"/>
    <w:rsid w:val="002E63B4"/>
    <w:rsid w:val="002F05CA"/>
    <w:rsid w:val="002F24A4"/>
    <w:rsid w:val="002F5F02"/>
    <w:rsid w:val="0030099D"/>
    <w:rsid w:val="003015A5"/>
    <w:rsid w:val="00304BD5"/>
    <w:rsid w:val="003051FE"/>
    <w:rsid w:val="003074DE"/>
    <w:rsid w:val="00313B41"/>
    <w:rsid w:val="0031705F"/>
    <w:rsid w:val="0031773B"/>
    <w:rsid w:val="00322871"/>
    <w:rsid w:val="00323036"/>
    <w:rsid w:val="00323586"/>
    <w:rsid w:val="00326277"/>
    <w:rsid w:val="003276C8"/>
    <w:rsid w:val="00330C7D"/>
    <w:rsid w:val="00330CF4"/>
    <w:rsid w:val="00333732"/>
    <w:rsid w:val="00335E81"/>
    <w:rsid w:val="00336CD6"/>
    <w:rsid w:val="003403B6"/>
    <w:rsid w:val="00344535"/>
    <w:rsid w:val="00346B0C"/>
    <w:rsid w:val="00352929"/>
    <w:rsid w:val="00354F64"/>
    <w:rsid w:val="00356D33"/>
    <w:rsid w:val="00361A55"/>
    <w:rsid w:val="003644ED"/>
    <w:rsid w:val="00366FB4"/>
    <w:rsid w:val="00367554"/>
    <w:rsid w:val="00370A88"/>
    <w:rsid w:val="00380C29"/>
    <w:rsid w:val="00381D3A"/>
    <w:rsid w:val="0038261C"/>
    <w:rsid w:val="00383CD0"/>
    <w:rsid w:val="00385D40"/>
    <w:rsid w:val="003918D0"/>
    <w:rsid w:val="003A1449"/>
    <w:rsid w:val="003A264A"/>
    <w:rsid w:val="003A3400"/>
    <w:rsid w:val="003A3974"/>
    <w:rsid w:val="003B0A92"/>
    <w:rsid w:val="003B7061"/>
    <w:rsid w:val="003B7E70"/>
    <w:rsid w:val="003C00C3"/>
    <w:rsid w:val="003C0F6A"/>
    <w:rsid w:val="003C311B"/>
    <w:rsid w:val="003C3D9B"/>
    <w:rsid w:val="003C486E"/>
    <w:rsid w:val="003D0F1F"/>
    <w:rsid w:val="003D26B0"/>
    <w:rsid w:val="003E0F6D"/>
    <w:rsid w:val="003E658C"/>
    <w:rsid w:val="003E6DEB"/>
    <w:rsid w:val="003F2D3D"/>
    <w:rsid w:val="003F43C3"/>
    <w:rsid w:val="003F545B"/>
    <w:rsid w:val="003F5A33"/>
    <w:rsid w:val="00400B2F"/>
    <w:rsid w:val="004013AC"/>
    <w:rsid w:val="00403397"/>
    <w:rsid w:val="00407202"/>
    <w:rsid w:val="004113E1"/>
    <w:rsid w:val="004137AB"/>
    <w:rsid w:val="00413B02"/>
    <w:rsid w:val="004166CF"/>
    <w:rsid w:val="00416DEC"/>
    <w:rsid w:val="00421AA6"/>
    <w:rsid w:val="00421E79"/>
    <w:rsid w:val="00422B79"/>
    <w:rsid w:val="00426802"/>
    <w:rsid w:val="00427C3C"/>
    <w:rsid w:val="00435FCF"/>
    <w:rsid w:val="0043654A"/>
    <w:rsid w:val="004366CF"/>
    <w:rsid w:val="004375DE"/>
    <w:rsid w:val="00441F78"/>
    <w:rsid w:val="00442BDE"/>
    <w:rsid w:val="00446E41"/>
    <w:rsid w:val="00453C72"/>
    <w:rsid w:val="004559B1"/>
    <w:rsid w:val="004560EB"/>
    <w:rsid w:val="00460FEE"/>
    <w:rsid w:val="004633E6"/>
    <w:rsid w:val="0046403B"/>
    <w:rsid w:val="00464458"/>
    <w:rsid w:val="00464C60"/>
    <w:rsid w:val="00466DC6"/>
    <w:rsid w:val="0047293C"/>
    <w:rsid w:val="004750FA"/>
    <w:rsid w:val="00475135"/>
    <w:rsid w:val="00481D51"/>
    <w:rsid w:val="00483095"/>
    <w:rsid w:val="004919E6"/>
    <w:rsid w:val="004927FE"/>
    <w:rsid w:val="00492EFE"/>
    <w:rsid w:val="00493302"/>
    <w:rsid w:val="004955C7"/>
    <w:rsid w:val="004A0A4C"/>
    <w:rsid w:val="004A1CC7"/>
    <w:rsid w:val="004A25D9"/>
    <w:rsid w:val="004A3B1A"/>
    <w:rsid w:val="004B0C76"/>
    <w:rsid w:val="004B1EA3"/>
    <w:rsid w:val="004B26F6"/>
    <w:rsid w:val="004B4962"/>
    <w:rsid w:val="004B5BD8"/>
    <w:rsid w:val="004B6184"/>
    <w:rsid w:val="004B659B"/>
    <w:rsid w:val="004B6782"/>
    <w:rsid w:val="004B6BBC"/>
    <w:rsid w:val="004B773D"/>
    <w:rsid w:val="004C0881"/>
    <w:rsid w:val="004C2B67"/>
    <w:rsid w:val="004D0ECB"/>
    <w:rsid w:val="004D44FD"/>
    <w:rsid w:val="004D5487"/>
    <w:rsid w:val="004D743D"/>
    <w:rsid w:val="004D772F"/>
    <w:rsid w:val="004E31A8"/>
    <w:rsid w:val="004E40FF"/>
    <w:rsid w:val="004E4703"/>
    <w:rsid w:val="004E59E3"/>
    <w:rsid w:val="004E7B1D"/>
    <w:rsid w:val="004F29CC"/>
    <w:rsid w:val="00500221"/>
    <w:rsid w:val="0050022D"/>
    <w:rsid w:val="00503D89"/>
    <w:rsid w:val="00505076"/>
    <w:rsid w:val="00505A8C"/>
    <w:rsid w:val="005071B9"/>
    <w:rsid w:val="00510DE6"/>
    <w:rsid w:val="00510E07"/>
    <w:rsid w:val="00512E3F"/>
    <w:rsid w:val="0051624C"/>
    <w:rsid w:val="005162C5"/>
    <w:rsid w:val="00531DBF"/>
    <w:rsid w:val="00532065"/>
    <w:rsid w:val="00537AF3"/>
    <w:rsid w:val="00537AF6"/>
    <w:rsid w:val="0055104E"/>
    <w:rsid w:val="00551D0B"/>
    <w:rsid w:val="00564C47"/>
    <w:rsid w:val="00567297"/>
    <w:rsid w:val="00571245"/>
    <w:rsid w:val="005729F3"/>
    <w:rsid w:val="005744DF"/>
    <w:rsid w:val="00574606"/>
    <w:rsid w:val="00580AE8"/>
    <w:rsid w:val="005925D9"/>
    <w:rsid w:val="005942B8"/>
    <w:rsid w:val="00594A2B"/>
    <w:rsid w:val="005969CA"/>
    <w:rsid w:val="005A04A9"/>
    <w:rsid w:val="005A1F60"/>
    <w:rsid w:val="005A2BA1"/>
    <w:rsid w:val="005B27C3"/>
    <w:rsid w:val="005B4FFF"/>
    <w:rsid w:val="005B50B2"/>
    <w:rsid w:val="005B577C"/>
    <w:rsid w:val="005B6D21"/>
    <w:rsid w:val="005C10A5"/>
    <w:rsid w:val="005C3824"/>
    <w:rsid w:val="005C55A1"/>
    <w:rsid w:val="005D2C1C"/>
    <w:rsid w:val="005D3F5A"/>
    <w:rsid w:val="005E19E9"/>
    <w:rsid w:val="005E1CEF"/>
    <w:rsid w:val="005E2AEF"/>
    <w:rsid w:val="005E2C64"/>
    <w:rsid w:val="005F102A"/>
    <w:rsid w:val="005F12D0"/>
    <w:rsid w:val="005F6C6E"/>
    <w:rsid w:val="006034A3"/>
    <w:rsid w:val="006042EF"/>
    <w:rsid w:val="006109D1"/>
    <w:rsid w:val="006112B1"/>
    <w:rsid w:val="0061143F"/>
    <w:rsid w:val="006124B2"/>
    <w:rsid w:val="006129AB"/>
    <w:rsid w:val="006141D4"/>
    <w:rsid w:val="0061464E"/>
    <w:rsid w:val="00617CC5"/>
    <w:rsid w:val="00617E0C"/>
    <w:rsid w:val="006218BF"/>
    <w:rsid w:val="006221C3"/>
    <w:rsid w:val="0062222A"/>
    <w:rsid w:val="006230B8"/>
    <w:rsid w:val="00623198"/>
    <w:rsid w:val="006271C8"/>
    <w:rsid w:val="0063169A"/>
    <w:rsid w:val="00633AE6"/>
    <w:rsid w:val="00634805"/>
    <w:rsid w:val="006360DB"/>
    <w:rsid w:val="0064361F"/>
    <w:rsid w:val="00650BB4"/>
    <w:rsid w:val="0065142F"/>
    <w:rsid w:val="00656F2E"/>
    <w:rsid w:val="00657709"/>
    <w:rsid w:val="0066075A"/>
    <w:rsid w:val="00663DCF"/>
    <w:rsid w:val="00664FBD"/>
    <w:rsid w:val="006660D9"/>
    <w:rsid w:val="00670DC6"/>
    <w:rsid w:val="0067193E"/>
    <w:rsid w:val="00671D5B"/>
    <w:rsid w:val="00674F8A"/>
    <w:rsid w:val="00677288"/>
    <w:rsid w:val="00677AFA"/>
    <w:rsid w:val="006816A9"/>
    <w:rsid w:val="00682278"/>
    <w:rsid w:val="00682B1B"/>
    <w:rsid w:val="006856C2"/>
    <w:rsid w:val="00691310"/>
    <w:rsid w:val="00691603"/>
    <w:rsid w:val="00692F35"/>
    <w:rsid w:val="0069694C"/>
    <w:rsid w:val="006A0DFC"/>
    <w:rsid w:val="006A17B4"/>
    <w:rsid w:val="006B0EA1"/>
    <w:rsid w:val="006B1702"/>
    <w:rsid w:val="006B6503"/>
    <w:rsid w:val="006C1277"/>
    <w:rsid w:val="006D0790"/>
    <w:rsid w:val="006D1522"/>
    <w:rsid w:val="006D2F13"/>
    <w:rsid w:val="006D58CA"/>
    <w:rsid w:val="006E17B8"/>
    <w:rsid w:val="006E7B0F"/>
    <w:rsid w:val="006F1F6D"/>
    <w:rsid w:val="006F32ED"/>
    <w:rsid w:val="006F3F7D"/>
    <w:rsid w:val="006F55FC"/>
    <w:rsid w:val="00700CAD"/>
    <w:rsid w:val="007012A4"/>
    <w:rsid w:val="007012AE"/>
    <w:rsid w:val="0070556B"/>
    <w:rsid w:val="00711796"/>
    <w:rsid w:val="00711A60"/>
    <w:rsid w:val="007146E9"/>
    <w:rsid w:val="007167BB"/>
    <w:rsid w:val="00716CB5"/>
    <w:rsid w:val="007206C4"/>
    <w:rsid w:val="0072133E"/>
    <w:rsid w:val="00726F88"/>
    <w:rsid w:val="007279AC"/>
    <w:rsid w:val="007301D9"/>
    <w:rsid w:val="00731108"/>
    <w:rsid w:val="00733A2F"/>
    <w:rsid w:val="007350D1"/>
    <w:rsid w:val="007351D5"/>
    <w:rsid w:val="00737252"/>
    <w:rsid w:val="0074171B"/>
    <w:rsid w:val="00742B23"/>
    <w:rsid w:val="00743103"/>
    <w:rsid w:val="00756F6A"/>
    <w:rsid w:val="00762C8F"/>
    <w:rsid w:val="007707E2"/>
    <w:rsid w:val="007718F1"/>
    <w:rsid w:val="007721C2"/>
    <w:rsid w:val="007735F4"/>
    <w:rsid w:val="00774E0B"/>
    <w:rsid w:val="007763A6"/>
    <w:rsid w:val="0078353E"/>
    <w:rsid w:val="00786BC7"/>
    <w:rsid w:val="00791211"/>
    <w:rsid w:val="00793383"/>
    <w:rsid w:val="00794295"/>
    <w:rsid w:val="007A0F09"/>
    <w:rsid w:val="007A2809"/>
    <w:rsid w:val="007A2952"/>
    <w:rsid w:val="007A3709"/>
    <w:rsid w:val="007A7849"/>
    <w:rsid w:val="007B0AC0"/>
    <w:rsid w:val="007B1380"/>
    <w:rsid w:val="007B21E4"/>
    <w:rsid w:val="007B2218"/>
    <w:rsid w:val="007B4E42"/>
    <w:rsid w:val="007B5946"/>
    <w:rsid w:val="007B7270"/>
    <w:rsid w:val="007C0238"/>
    <w:rsid w:val="007C12E6"/>
    <w:rsid w:val="007C1393"/>
    <w:rsid w:val="007C1662"/>
    <w:rsid w:val="007C7859"/>
    <w:rsid w:val="007D01F4"/>
    <w:rsid w:val="007D1058"/>
    <w:rsid w:val="007D1196"/>
    <w:rsid w:val="007D4A91"/>
    <w:rsid w:val="007D57D1"/>
    <w:rsid w:val="007D6BBD"/>
    <w:rsid w:val="007E0D11"/>
    <w:rsid w:val="007E1DDE"/>
    <w:rsid w:val="007E2338"/>
    <w:rsid w:val="007F0157"/>
    <w:rsid w:val="007F1B27"/>
    <w:rsid w:val="007F2E2D"/>
    <w:rsid w:val="007F2F13"/>
    <w:rsid w:val="007F6929"/>
    <w:rsid w:val="00802601"/>
    <w:rsid w:val="00807080"/>
    <w:rsid w:val="008104F3"/>
    <w:rsid w:val="008107B2"/>
    <w:rsid w:val="00813303"/>
    <w:rsid w:val="008133B7"/>
    <w:rsid w:val="008204E5"/>
    <w:rsid w:val="00821875"/>
    <w:rsid w:val="008239B3"/>
    <w:rsid w:val="00824DE5"/>
    <w:rsid w:val="00825FD1"/>
    <w:rsid w:val="008271A4"/>
    <w:rsid w:val="008320D5"/>
    <w:rsid w:val="008323F7"/>
    <w:rsid w:val="00832BCC"/>
    <w:rsid w:val="00834796"/>
    <w:rsid w:val="00834A6B"/>
    <w:rsid w:val="00835BD3"/>
    <w:rsid w:val="00836F05"/>
    <w:rsid w:val="00840442"/>
    <w:rsid w:val="008453BB"/>
    <w:rsid w:val="00846544"/>
    <w:rsid w:val="008472BF"/>
    <w:rsid w:val="00847572"/>
    <w:rsid w:val="008543C2"/>
    <w:rsid w:val="00854618"/>
    <w:rsid w:val="00857131"/>
    <w:rsid w:val="008612BB"/>
    <w:rsid w:val="0086198E"/>
    <w:rsid w:val="00862EE3"/>
    <w:rsid w:val="00862FBA"/>
    <w:rsid w:val="00863430"/>
    <w:rsid w:val="00875E25"/>
    <w:rsid w:val="00877052"/>
    <w:rsid w:val="008817EE"/>
    <w:rsid w:val="00882909"/>
    <w:rsid w:val="0088569E"/>
    <w:rsid w:val="00886873"/>
    <w:rsid w:val="00887BD5"/>
    <w:rsid w:val="008903DD"/>
    <w:rsid w:val="0089152C"/>
    <w:rsid w:val="00892565"/>
    <w:rsid w:val="00894A06"/>
    <w:rsid w:val="00895083"/>
    <w:rsid w:val="0089613B"/>
    <w:rsid w:val="008A14FA"/>
    <w:rsid w:val="008A2FE0"/>
    <w:rsid w:val="008A4410"/>
    <w:rsid w:val="008A604F"/>
    <w:rsid w:val="008B02C8"/>
    <w:rsid w:val="008B1BAB"/>
    <w:rsid w:val="008C2D87"/>
    <w:rsid w:val="008C3471"/>
    <w:rsid w:val="008C3575"/>
    <w:rsid w:val="008C3F63"/>
    <w:rsid w:val="008C6D11"/>
    <w:rsid w:val="008C7168"/>
    <w:rsid w:val="008D41B3"/>
    <w:rsid w:val="008D4957"/>
    <w:rsid w:val="008D49AC"/>
    <w:rsid w:val="008D7F74"/>
    <w:rsid w:val="008E04E7"/>
    <w:rsid w:val="008E0A05"/>
    <w:rsid w:val="008E2AB2"/>
    <w:rsid w:val="008E5B4D"/>
    <w:rsid w:val="008E6424"/>
    <w:rsid w:val="008F6A66"/>
    <w:rsid w:val="009018F9"/>
    <w:rsid w:val="009050E7"/>
    <w:rsid w:val="00905B5C"/>
    <w:rsid w:val="00906063"/>
    <w:rsid w:val="00907E76"/>
    <w:rsid w:val="00910836"/>
    <w:rsid w:val="00910DF1"/>
    <w:rsid w:val="0091482A"/>
    <w:rsid w:val="00914E19"/>
    <w:rsid w:val="0091530D"/>
    <w:rsid w:val="00916066"/>
    <w:rsid w:val="00917C1B"/>
    <w:rsid w:val="00920825"/>
    <w:rsid w:val="00925005"/>
    <w:rsid w:val="00930596"/>
    <w:rsid w:val="00932B42"/>
    <w:rsid w:val="009340EF"/>
    <w:rsid w:val="00937ACF"/>
    <w:rsid w:val="009440A9"/>
    <w:rsid w:val="00945AC2"/>
    <w:rsid w:val="00945E41"/>
    <w:rsid w:val="009467F9"/>
    <w:rsid w:val="00954551"/>
    <w:rsid w:val="009546AE"/>
    <w:rsid w:val="009565EF"/>
    <w:rsid w:val="00960D86"/>
    <w:rsid w:val="009610D4"/>
    <w:rsid w:val="00961E68"/>
    <w:rsid w:val="00961F2A"/>
    <w:rsid w:val="00962B86"/>
    <w:rsid w:val="009650FF"/>
    <w:rsid w:val="00967E2B"/>
    <w:rsid w:val="009715ED"/>
    <w:rsid w:val="00980321"/>
    <w:rsid w:val="0098152B"/>
    <w:rsid w:val="0098395E"/>
    <w:rsid w:val="00991F52"/>
    <w:rsid w:val="009952AA"/>
    <w:rsid w:val="009976EB"/>
    <w:rsid w:val="009A06C7"/>
    <w:rsid w:val="009A1306"/>
    <w:rsid w:val="009A23C7"/>
    <w:rsid w:val="009B126C"/>
    <w:rsid w:val="009B1761"/>
    <w:rsid w:val="009B238E"/>
    <w:rsid w:val="009B2BB6"/>
    <w:rsid w:val="009B7CBD"/>
    <w:rsid w:val="009C0367"/>
    <w:rsid w:val="009C04FC"/>
    <w:rsid w:val="009C324A"/>
    <w:rsid w:val="009C433F"/>
    <w:rsid w:val="009C4523"/>
    <w:rsid w:val="009C5216"/>
    <w:rsid w:val="009C57B2"/>
    <w:rsid w:val="009C68ED"/>
    <w:rsid w:val="009D1E0C"/>
    <w:rsid w:val="009E0EF0"/>
    <w:rsid w:val="009E0F96"/>
    <w:rsid w:val="009E35DB"/>
    <w:rsid w:val="009E3DC8"/>
    <w:rsid w:val="009E49E9"/>
    <w:rsid w:val="009E7A50"/>
    <w:rsid w:val="009F088E"/>
    <w:rsid w:val="009F169C"/>
    <w:rsid w:val="009F25D6"/>
    <w:rsid w:val="009F667E"/>
    <w:rsid w:val="00A005A4"/>
    <w:rsid w:val="00A03788"/>
    <w:rsid w:val="00A03A12"/>
    <w:rsid w:val="00A059C6"/>
    <w:rsid w:val="00A125CE"/>
    <w:rsid w:val="00A150D3"/>
    <w:rsid w:val="00A16EDD"/>
    <w:rsid w:val="00A20E0A"/>
    <w:rsid w:val="00A20F1B"/>
    <w:rsid w:val="00A210E0"/>
    <w:rsid w:val="00A22DAE"/>
    <w:rsid w:val="00A22EF0"/>
    <w:rsid w:val="00A23323"/>
    <w:rsid w:val="00A26C65"/>
    <w:rsid w:val="00A27C5D"/>
    <w:rsid w:val="00A30A71"/>
    <w:rsid w:val="00A31358"/>
    <w:rsid w:val="00A31D62"/>
    <w:rsid w:val="00A34B75"/>
    <w:rsid w:val="00A37907"/>
    <w:rsid w:val="00A43953"/>
    <w:rsid w:val="00A441DB"/>
    <w:rsid w:val="00A46137"/>
    <w:rsid w:val="00A46E84"/>
    <w:rsid w:val="00A543FB"/>
    <w:rsid w:val="00A55372"/>
    <w:rsid w:val="00A61B38"/>
    <w:rsid w:val="00A61B57"/>
    <w:rsid w:val="00A66A63"/>
    <w:rsid w:val="00A70560"/>
    <w:rsid w:val="00A70A2E"/>
    <w:rsid w:val="00A7305F"/>
    <w:rsid w:val="00A74538"/>
    <w:rsid w:val="00A74623"/>
    <w:rsid w:val="00A827C9"/>
    <w:rsid w:val="00A84AC2"/>
    <w:rsid w:val="00A8514D"/>
    <w:rsid w:val="00A866CC"/>
    <w:rsid w:val="00A87367"/>
    <w:rsid w:val="00A97436"/>
    <w:rsid w:val="00AA412F"/>
    <w:rsid w:val="00AB0FF1"/>
    <w:rsid w:val="00AB2480"/>
    <w:rsid w:val="00AB2DF9"/>
    <w:rsid w:val="00AB3BE5"/>
    <w:rsid w:val="00AB4CA9"/>
    <w:rsid w:val="00AB52C8"/>
    <w:rsid w:val="00AB54CB"/>
    <w:rsid w:val="00AB5B68"/>
    <w:rsid w:val="00AB699C"/>
    <w:rsid w:val="00AD1866"/>
    <w:rsid w:val="00AD3294"/>
    <w:rsid w:val="00AD7C8F"/>
    <w:rsid w:val="00AD7D72"/>
    <w:rsid w:val="00AE1152"/>
    <w:rsid w:val="00AE6F02"/>
    <w:rsid w:val="00AF4EDE"/>
    <w:rsid w:val="00B00FAE"/>
    <w:rsid w:val="00B02397"/>
    <w:rsid w:val="00B026F8"/>
    <w:rsid w:val="00B10155"/>
    <w:rsid w:val="00B11E74"/>
    <w:rsid w:val="00B12F6F"/>
    <w:rsid w:val="00B154F3"/>
    <w:rsid w:val="00B169C5"/>
    <w:rsid w:val="00B22FBC"/>
    <w:rsid w:val="00B231C4"/>
    <w:rsid w:val="00B25939"/>
    <w:rsid w:val="00B25F9C"/>
    <w:rsid w:val="00B26596"/>
    <w:rsid w:val="00B26D32"/>
    <w:rsid w:val="00B274EE"/>
    <w:rsid w:val="00B2769D"/>
    <w:rsid w:val="00B31FDB"/>
    <w:rsid w:val="00B40415"/>
    <w:rsid w:val="00B4065C"/>
    <w:rsid w:val="00B425A0"/>
    <w:rsid w:val="00B42CDF"/>
    <w:rsid w:val="00B42FB4"/>
    <w:rsid w:val="00B43910"/>
    <w:rsid w:val="00B4727D"/>
    <w:rsid w:val="00B50A75"/>
    <w:rsid w:val="00B5308E"/>
    <w:rsid w:val="00B645CE"/>
    <w:rsid w:val="00B6648B"/>
    <w:rsid w:val="00B72454"/>
    <w:rsid w:val="00B74A96"/>
    <w:rsid w:val="00B77777"/>
    <w:rsid w:val="00B82CB5"/>
    <w:rsid w:val="00B87282"/>
    <w:rsid w:val="00B96AC4"/>
    <w:rsid w:val="00B977D6"/>
    <w:rsid w:val="00BA333D"/>
    <w:rsid w:val="00BA3575"/>
    <w:rsid w:val="00BA438C"/>
    <w:rsid w:val="00BB006B"/>
    <w:rsid w:val="00BB2451"/>
    <w:rsid w:val="00BB2C8E"/>
    <w:rsid w:val="00BB6318"/>
    <w:rsid w:val="00BB63BD"/>
    <w:rsid w:val="00BC0F14"/>
    <w:rsid w:val="00BC3779"/>
    <w:rsid w:val="00BC5265"/>
    <w:rsid w:val="00BC59F7"/>
    <w:rsid w:val="00BC63F7"/>
    <w:rsid w:val="00BC693B"/>
    <w:rsid w:val="00BC6BD8"/>
    <w:rsid w:val="00BC7B25"/>
    <w:rsid w:val="00BC7C84"/>
    <w:rsid w:val="00BD2E71"/>
    <w:rsid w:val="00BD35B1"/>
    <w:rsid w:val="00BD44E5"/>
    <w:rsid w:val="00BD4C02"/>
    <w:rsid w:val="00BE0156"/>
    <w:rsid w:val="00BE1926"/>
    <w:rsid w:val="00BE544B"/>
    <w:rsid w:val="00BE68E4"/>
    <w:rsid w:val="00BF5997"/>
    <w:rsid w:val="00C00D48"/>
    <w:rsid w:val="00C0485C"/>
    <w:rsid w:val="00C055E1"/>
    <w:rsid w:val="00C056D3"/>
    <w:rsid w:val="00C05BA5"/>
    <w:rsid w:val="00C07C20"/>
    <w:rsid w:val="00C12397"/>
    <w:rsid w:val="00C15720"/>
    <w:rsid w:val="00C16744"/>
    <w:rsid w:val="00C17A55"/>
    <w:rsid w:val="00C216CE"/>
    <w:rsid w:val="00C2317A"/>
    <w:rsid w:val="00C2366A"/>
    <w:rsid w:val="00C324A4"/>
    <w:rsid w:val="00C34D43"/>
    <w:rsid w:val="00C3613B"/>
    <w:rsid w:val="00C3636E"/>
    <w:rsid w:val="00C365EB"/>
    <w:rsid w:val="00C36732"/>
    <w:rsid w:val="00C40A76"/>
    <w:rsid w:val="00C41946"/>
    <w:rsid w:val="00C467E9"/>
    <w:rsid w:val="00C505EA"/>
    <w:rsid w:val="00C52707"/>
    <w:rsid w:val="00C531E2"/>
    <w:rsid w:val="00C61845"/>
    <w:rsid w:val="00C620D8"/>
    <w:rsid w:val="00C62F08"/>
    <w:rsid w:val="00C63B69"/>
    <w:rsid w:val="00C63F88"/>
    <w:rsid w:val="00C66ECA"/>
    <w:rsid w:val="00C708FE"/>
    <w:rsid w:val="00C749E9"/>
    <w:rsid w:val="00C7510B"/>
    <w:rsid w:val="00C801D1"/>
    <w:rsid w:val="00C80CBF"/>
    <w:rsid w:val="00C857EB"/>
    <w:rsid w:val="00C92563"/>
    <w:rsid w:val="00C9393F"/>
    <w:rsid w:val="00C94C33"/>
    <w:rsid w:val="00C965E7"/>
    <w:rsid w:val="00CA1446"/>
    <w:rsid w:val="00CA39EB"/>
    <w:rsid w:val="00CA4E1D"/>
    <w:rsid w:val="00CA6088"/>
    <w:rsid w:val="00CA60AF"/>
    <w:rsid w:val="00CA7D22"/>
    <w:rsid w:val="00CA7FA6"/>
    <w:rsid w:val="00CB3CDF"/>
    <w:rsid w:val="00CB465B"/>
    <w:rsid w:val="00CB51E4"/>
    <w:rsid w:val="00CB6149"/>
    <w:rsid w:val="00CC06C4"/>
    <w:rsid w:val="00CC0DB9"/>
    <w:rsid w:val="00CC11D4"/>
    <w:rsid w:val="00CC3302"/>
    <w:rsid w:val="00CD0791"/>
    <w:rsid w:val="00CD140C"/>
    <w:rsid w:val="00CD17DC"/>
    <w:rsid w:val="00CD75BF"/>
    <w:rsid w:val="00CE01DE"/>
    <w:rsid w:val="00CE01F1"/>
    <w:rsid w:val="00CE08EF"/>
    <w:rsid w:val="00CE277D"/>
    <w:rsid w:val="00CE5099"/>
    <w:rsid w:val="00CE58B7"/>
    <w:rsid w:val="00CE6C2C"/>
    <w:rsid w:val="00CE7568"/>
    <w:rsid w:val="00CF35DE"/>
    <w:rsid w:val="00CF3789"/>
    <w:rsid w:val="00CF40A2"/>
    <w:rsid w:val="00CF56A9"/>
    <w:rsid w:val="00CF7C0A"/>
    <w:rsid w:val="00D01D20"/>
    <w:rsid w:val="00D07567"/>
    <w:rsid w:val="00D11C33"/>
    <w:rsid w:val="00D123B9"/>
    <w:rsid w:val="00D12DF4"/>
    <w:rsid w:val="00D13BFF"/>
    <w:rsid w:val="00D14223"/>
    <w:rsid w:val="00D15C47"/>
    <w:rsid w:val="00D23FCC"/>
    <w:rsid w:val="00D24BE2"/>
    <w:rsid w:val="00D3075C"/>
    <w:rsid w:val="00D3120E"/>
    <w:rsid w:val="00D3236D"/>
    <w:rsid w:val="00D368AF"/>
    <w:rsid w:val="00D37648"/>
    <w:rsid w:val="00D40980"/>
    <w:rsid w:val="00D40D19"/>
    <w:rsid w:val="00D40FA3"/>
    <w:rsid w:val="00D41DB6"/>
    <w:rsid w:val="00D421D4"/>
    <w:rsid w:val="00D4250D"/>
    <w:rsid w:val="00D43753"/>
    <w:rsid w:val="00D459DA"/>
    <w:rsid w:val="00D45B0F"/>
    <w:rsid w:val="00D5384E"/>
    <w:rsid w:val="00D53875"/>
    <w:rsid w:val="00D61C1D"/>
    <w:rsid w:val="00D6577F"/>
    <w:rsid w:val="00D66C9B"/>
    <w:rsid w:val="00D67C3F"/>
    <w:rsid w:val="00D7298F"/>
    <w:rsid w:val="00D72C42"/>
    <w:rsid w:val="00D8351D"/>
    <w:rsid w:val="00D902FB"/>
    <w:rsid w:val="00D91AF7"/>
    <w:rsid w:val="00D923D6"/>
    <w:rsid w:val="00D92AB7"/>
    <w:rsid w:val="00D933A4"/>
    <w:rsid w:val="00D93A53"/>
    <w:rsid w:val="00DA191B"/>
    <w:rsid w:val="00DA73A5"/>
    <w:rsid w:val="00DB0CB4"/>
    <w:rsid w:val="00DB5C8D"/>
    <w:rsid w:val="00DC3D77"/>
    <w:rsid w:val="00DD1C57"/>
    <w:rsid w:val="00DD1EAF"/>
    <w:rsid w:val="00DD5E55"/>
    <w:rsid w:val="00DD7F8B"/>
    <w:rsid w:val="00DE2B0E"/>
    <w:rsid w:val="00DE54B9"/>
    <w:rsid w:val="00DF10E4"/>
    <w:rsid w:val="00E01D49"/>
    <w:rsid w:val="00E02D78"/>
    <w:rsid w:val="00E0441B"/>
    <w:rsid w:val="00E073A0"/>
    <w:rsid w:val="00E1548A"/>
    <w:rsid w:val="00E20DE8"/>
    <w:rsid w:val="00E2292F"/>
    <w:rsid w:val="00E25D33"/>
    <w:rsid w:val="00E27082"/>
    <w:rsid w:val="00E27BFD"/>
    <w:rsid w:val="00E31ACF"/>
    <w:rsid w:val="00E32F03"/>
    <w:rsid w:val="00E35F72"/>
    <w:rsid w:val="00E374B9"/>
    <w:rsid w:val="00E37DF2"/>
    <w:rsid w:val="00E40514"/>
    <w:rsid w:val="00E40927"/>
    <w:rsid w:val="00E40B98"/>
    <w:rsid w:val="00E42E64"/>
    <w:rsid w:val="00E460AF"/>
    <w:rsid w:val="00E46B14"/>
    <w:rsid w:val="00E47A36"/>
    <w:rsid w:val="00E5193D"/>
    <w:rsid w:val="00E52EC8"/>
    <w:rsid w:val="00E603E4"/>
    <w:rsid w:val="00E63DA0"/>
    <w:rsid w:val="00E70137"/>
    <w:rsid w:val="00E713FD"/>
    <w:rsid w:val="00E71D8C"/>
    <w:rsid w:val="00E76933"/>
    <w:rsid w:val="00E8196D"/>
    <w:rsid w:val="00E8601B"/>
    <w:rsid w:val="00E874C9"/>
    <w:rsid w:val="00E8755B"/>
    <w:rsid w:val="00E926F0"/>
    <w:rsid w:val="00E92827"/>
    <w:rsid w:val="00E92CFA"/>
    <w:rsid w:val="00E9577B"/>
    <w:rsid w:val="00E967AB"/>
    <w:rsid w:val="00EA38D5"/>
    <w:rsid w:val="00EA5D1C"/>
    <w:rsid w:val="00EB1213"/>
    <w:rsid w:val="00EC1192"/>
    <w:rsid w:val="00EC724A"/>
    <w:rsid w:val="00EC7BBC"/>
    <w:rsid w:val="00ED0DA9"/>
    <w:rsid w:val="00ED0EEC"/>
    <w:rsid w:val="00ED1ECB"/>
    <w:rsid w:val="00ED2AAD"/>
    <w:rsid w:val="00ED7428"/>
    <w:rsid w:val="00EE4B0D"/>
    <w:rsid w:val="00EF1C18"/>
    <w:rsid w:val="00EF5722"/>
    <w:rsid w:val="00EF7950"/>
    <w:rsid w:val="00EF7D68"/>
    <w:rsid w:val="00F00361"/>
    <w:rsid w:val="00F04F02"/>
    <w:rsid w:val="00F077BB"/>
    <w:rsid w:val="00F15B25"/>
    <w:rsid w:val="00F16876"/>
    <w:rsid w:val="00F17D6B"/>
    <w:rsid w:val="00F211D1"/>
    <w:rsid w:val="00F22DF8"/>
    <w:rsid w:val="00F2674D"/>
    <w:rsid w:val="00F268BE"/>
    <w:rsid w:val="00F276BD"/>
    <w:rsid w:val="00F30ED0"/>
    <w:rsid w:val="00F316B9"/>
    <w:rsid w:val="00F31C18"/>
    <w:rsid w:val="00F33F5A"/>
    <w:rsid w:val="00F3540F"/>
    <w:rsid w:val="00F40587"/>
    <w:rsid w:val="00F40F9D"/>
    <w:rsid w:val="00F424F5"/>
    <w:rsid w:val="00F45E16"/>
    <w:rsid w:val="00F46D23"/>
    <w:rsid w:val="00F540F5"/>
    <w:rsid w:val="00F56331"/>
    <w:rsid w:val="00F6017B"/>
    <w:rsid w:val="00F6098E"/>
    <w:rsid w:val="00F617A0"/>
    <w:rsid w:val="00F627B4"/>
    <w:rsid w:val="00F64BB0"/>
    <w:rsid w:val="00F65432"/>
    <w:rsid w:val="00F65750"/>
    <w:rsid w:val="00F70111"/>
    <w:rsid w:val="00F7059B"/>
    <w:rsid w:val="00F7170A"/>
    <w:rsid w:val="00F71B53"/>
    <w:rsid w:val="00F745A6"/>
    <w:rsid w:val="00F75BDC"/>
    <w:rsid w:val="00F75E1E"/>
    <w:rsid w:val="00F76BAF"/>
    <w:rsid w:val="00F811B0"/>
    <w:rsid w:val="00F85B08"/>
    <w:rsid w:val="00F91AED"/>
    <w:rsid w:val="00F93336"/>
    <w:rsid w:val="00F94738"/>
    <w:rsid w:val="00FA03A0"/>
    <w:rsid w:val="00FA2BF0"/>
    <w:rsid w:val="00FA6DD2"/>
    <w:rsid w:val="00FB1FE0"/>
    <w:rsid w:val="00FB3F19"/>
    <w:rsid w:val="00FC07B5"/>
    <w:rsid w:val="00FC122C"/>
    <w:rsid w:val="00FC7080"/>
    <w:rsid w:val="00FC7555"/>
    <w:rsid w:val="00FC7B9E"/>
    <w:rsid w:val="00FD5DF1"/>
    <w:rsid w:val="00FD61C5"/>
    <w:rsid w:val="00FD67FA"/>
    <w:rsid w:val="00FD6FCD"/>
    <w:rsid w:val="00FD759F"/>
    <w:rsid w:val="00FF012D"/>
    <w:rsid w:val="00FF5059"/>
    <w:rsid w:val="00FF55BD"/>
    <w:rsid w:val="00FF6B63"/>
    <w:rsid w:val="00FF79E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84AF16B"/>
  <w15:docId w15:val="{B35A2BCE-85C4-42C9-96EE-625A5D8ED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1"/>
      </w:numPr>
      <w:spacing w:before="360" w:after="60"/>
      <w:outlineLvl w:val="0"/>
    </w:pPr>
    <w:rPr>
      <w:rFonts w:cs="Arial"/>
      <w:b/>
      <w:bCs/>
      <w:kern w:val="32"/>
      <w:sz w:val="32"/>
      <w:szCs w:val="32"/>
    </w:rPr>
  </w:style>
  <w:style w:type="paragraph" w:styleId="Heading2">
    <w:name w:val="heading 2"/>
    <w:basedOn w:val="Normal"/>
    <w:next w:val="Normal"/>
    <w:link w:val="Heading2Char"/>
    <w:qFormat/>
    <w:rsid w:val="0027338D"/>
    <w:pPr>
      <w:keepNext/>
      <w:numPr>
        <w:ilvl w:val="1"/>
        <w:numId w:val="1"/>
      </w:numPr>
      <w:spacing w:before="240" w:after="60"/>
      <w:outlineLvl w:val="1"/>
    </w:pPr>
    <w:rPr>
      <w:rFonts w:cs="Arial"/>
      <w:b/>
      <w:bCs/>
      <w:i/>
      <w:iCs/>
      <w:sz w:val="28"/>
      <w:szCs w:val="28"/>
    </w:rPr>
  </w:style>
  <w:style w:type="paragraph" w:styleId="Heading3">
    <w:name w:val="heading 3"/>
    <w:basedOn w:val="Normal"/>
    <w:next w:val="Normal"/>
    <w:link w:val="Heading3Char"/>
    <w:qFormat/>
    <w:rsid w:val="00D368AF"/>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D23FC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23FC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link w:val="FooterChar"/>
    <w:uiPriority w:val="99"/>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uiPriority w:val="39"/>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Title">
    <w:name w:val="Title"/>
    <w:basedOn w:val="Normal"/>
    <w:link w:val="TitleChar"/>
    <w:uiPriority w:val="10"/>
    <w:qFormat/>
    <w:rsid w:val="00344535"/>
    <w:pPr>
      <w:spacing w:before="240" w:after="60" w:line="240" w:lineRule="auto"/>
      <w:jc w:val="left"/>
      <w:outlineLvl w:val="0"/>
    </w:pPr>
    <w:rPr>
      <w:rFonts w:cs="Arial"/>
      <w:b/>
      <w:bCs/>
      <w:kern w:val="28"/>
      <w:sz w:val="32"/>
      <w:szCs w:val="32"/>
      <w:lang w:val="en-IE"/>
    </w:rPr>
  </w:style>
  <w:style w:type="character" w:customStyle="1" w:styleId="TitleChar">
    <w:name w:val="Title Char"/>
    <w:basedOn w:val="DefaultParagraphFont"/>
    <w:link w:val="Title"/>
    <w:uiPriority w:val="10"/>
    <w:rsid w:val="00344535"/>
    <w:rPr>
      <w:rFonts w:ascii="Arial" w:hAnsi="Arial" w:cs="Arial"/>
      <w:b/>
      <w:bCs/>
      <w:kern w:val="28"/>
      <w:sz w:val="32"/>
      <w:szCs w:val="32"/>
      <w:lang w:eastAsia="en-US"/>
    </w:rPr>
  </w:style>
  <w:style w:type="paragraph" w:styleId="ListParagraph">
    <w:name w:val="List Paragraph"/>
    <w:basedOn w:val="Normal"/>
    <w:uiPriority w:val="34"/>
    <w:qFormat/>
    <w:rsid w:val="00344535"/>
    <w:pPr>
      <w:spacing w:before="60" w:line="240" w:lineRule="auto"/>
      <w:ind w:left="720"/>
      <w:contextualSpacing/>
      <w:jc w:val="left"/>
    </w:pPr>
    <w:rPr>
      <w:lang w:val="en-IE"/>
    </w:rPr>
  </w:style>
  <w:style w:type="paragraph" w:customStyle="1" w:styleId="A">
    <w:name w:val="A"/>
    <w:basedOn w:val="Normal"/>
    <w:rsid w:val="00BD2E71"/>
    <w:pPr>
      <w:numPr>
        <w:numId w:val="4"/>
      </w:numPr>
      <w:tabs>
        <w:tab w:val="clear" w:pos="1800"/>
      </w:tabs>
      <w:spacing w:after="0" w:line="240" w:lineRule="auto"/>
      <w:ind w:left="357" w:hanging="357"/>
      <w:jc w:val="left"/>
    </w:pPr>
    <w:rPr>
      <w:szCs w:val="20"/>
      <w:lang w:val="en-GB"/>
    </w:rPr>
  </w:style>
  <w:style w:type="paragraph" w:styleId="NoSpacing">
    <w:name w:val="No Spacing"/>
    <w:link w:val="NoSpacingChar"/>
    <w:uiPriority w:val="1"/>
    <w:qFormat/>
    <w:rsid w:val="00674F8A"/>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674F8A"/>
    <w:rPr>
      <w:rFonts w:asciiTheme="minorHAnsi" w:eastAsiaTheme="minorEastAsia" w:hAnsiTheme="minorHAnsi" w:cstheme="minorBidi"/>
      <w:sz w:val="28"/>
      <w:szCs w:val="22"/>
      <w:lang w:val="en-US" w:eastAsia="ja-JP"/>
    </w:rPr>
  </w:style>
  <w:style w:type="character" w:customStyle="1" w:styleId="FooterChar">
    <w:name w:val="Footer Char"/>
    <w:basedOn w:val="DefaultParagraphFont"/>
    <w:link w:val="Footer"/>
    <w:uiPriority w:val="99"/>
    <w:rsid w:val="000D3E5E"/>
    <w:rPr>
      <w:rFonts w:ascii="Arial" w:hAnsi="Arial"/>
      <w:sz w:val="24"/>
      <w:szCs w:val="24"/>
      <w:lang w:val="en-US" w:eastAsia="en-US"/>
    </w:rPr>
  </w:style>
  <w:style w:type="character" w:customStyle="1" w:styleId="Heading3Char">
    <w:name w:val="Heading 3 Char"/>
    <w:basedOn w:val="DefaultParagraphFont"/>
    <w:link w:val="Heading3"/>
    <w:rsid w:val="00C34D43"/>
    <w:rPr>
      <w:rFonts w:ascii="Arial" w:hAnsi="Arial" w:cs="Arial"/>
      <w:b/>
      <w:bCs/>
      <w:sz w:val="26"/>
      <w:szCs w:val="26"/>
      <w:lang w:val="en-US" w:eastAsia="en-US"/>
    </w:rPr>
  </w:style>
  <w:style w:type="paragraph" w:styleId="NormalWeb">
    <w:name w:val="Normal (Web)"/>
    <w:basedOn w:val="Normal"/>
    <w:uiPriority w:val="99"/>
    <w:unhideWhenUsed/>
    <w:rsid w:val="00835BD3"/>
    <w:pPr>
      <w:spacing w:before="100" w:beforeAutospacing="1" w:after="100" w:afterAutospacing="1" w:line="240" w:lineRule="auto"/>
      <w:jc w:val="left"/>
    </w:pPr>
    <w:rPr>
      <w:rFonts w:ascii="Times New Roman" w:hAnsi="Times New Roman"/>
      <w:lang w:val="en-IE" w:eastAsia="en-IE"/>
    </w:rPr>
  </w:style>
  <w:style w:type="character" w:styleId="UnresolvedMention">
    <w:name w:val="Unresolved Mention"/>
    <w:basedOn w:val="DefaultParagraphFont"/>
    <w:uiPriority w:val="99"/>
    <w:semiHidden/>
    <w:unhideWhenUsed/>
    <w:rsid w:val="00C36732"/>
    <w:rPr>
      <w:color w:val="605E5C"/>
      <w:shd w:val="clear" w:color="auto" w:fill="E1DFDD"/>
    </w:rPr>
  </w:style>
  <w:style w:type="table" w:styleId="PlainTable1">
    <w:name w:val="Plain Table 1"/>
    <w:basedOn w:val="TableNormal"/>
    <w:uiPriority w:val="41"/>
    <w:rsid w:val="00F168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rsid w:val="000D1DF7"/>
    <w:rPr>
      <w:rFonts w:ascii="Arial" w:hAnsi="Arial" w:cs="Arial"/>
      <w:b/>
      <w:bCs/>
      <w:i/>
      <w:iCs/>
      <w:sz w:val="28"/>
      <w:szCs w:val="28"/>
      <w:lang w:val="en-US" w:eastAsia="en-US"/>
    </w:rPr>
  </w:style>
  <w:style w:type="paragraph" w:styleId="FootnoteText">
    <w:name w:val="footnote text"/>
    <w:basedOn w:val="Normal"/>
    <w:link w:val="FootnoteTextChar"/>
    <w:uiPriority w:val="99"/>
    <w:semiHidden/>
    <w:unhideWhenUsed/>
    <w:rsid w:val="008323F7"/>
    <w:pPr>
      <w:spacing w:after="0" w:line="240" w:lineRule="auto"/>
      <w:jc w:val="left"/>
    </w:pPr>
    <w:rPr>
      <w:rFonts w:asciiTheme="minorHAnsi" w:eastAsiaTheme="minorHAnsi" w:hAnsiTheme="minorHAnsi" w:cstheme="minorBidi"/>
      <w:sz w:val="20"/>
      <w:szCs w:val="20"/>
      <w:lang w:val="en-IE"/>
    </w:rPr>
  </w:style>
  <w:style w:type="character" w:customStyle="1" w:styleId="FootnoteTextChar">
    <w:name w:val="Footnote Text Char"/>
    <w:basedOn w:val="DefaultParagraphFont"/>
    <w:link w:val="FootnoteText"/>
    <w:uiPriority w:val="99"/>
    <w:semiHidden/>
    <w:rsid w:val="008323F7"/>
    <w:rPr>
      <w:rFonts w:asciiTheme="minorHAnsi" w:eastAsiaTheme="minorHAnsi" w:hAnsiTheme="minorHAnsi" w:cstheme="minorBidi"/>
      <w:lang w:eastAsia="en-US"/>
    </w:rPr>
  </w:style>
  <w:style w:type="character" w:styleId="FootnoteReference">
    <w:name w:val="footnote reference"/>
    <w:basedOn w:val="DefaultParagraphFont"/>
    <w:uiPriority w:val="99"/>
    <w:semiHidden/>
    <w:unhideWhenUsed/>
    <w:rsid w:val="008323F7"/>
    <w:rPr>
      <w:vertAlign w:val="superscript"/>
    </w:rPr>
  </w:style>
  <w:style w:type="paragraph" w:styleId="TOCHeading">
    <w:name w:val="TOC Heading"/>
    <w:basedOn w:val="Heading1"/>
    <w:next w:val="Normal"/>
    <w:uiPriority w:val="39"/>
    <w:unhideWhenUsed/>
    <w:qFormat/>
    <w:rsid w:val="005F102A"/>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234276">
      <w:bodyDiv w:val="1"/>
      <w:marLeft w:val="0"/>
      <w:marRight w:val="0"/>
      <w:marTop w:val="0"/>
      <w:marBottom w:val="0"/>
      <w:divBdr>
        <w:top w:val="none" w:sz="0" w:space="0" w:color="auto"/>
        <w:left w:val="none" w:sz="0" w:space="0" w:color="auto"/>
        <w:bottom w:val="none" w:sz="0" w:space="0" w:color="auto"/>
        <w:right w:val="none" w:sz="0" w:space="0" w:color="auto"/>
      </w:divBdr>
      <w:divsChild>
        <w:div w:id="532570559">
          <w:marLeft w:val="0"/>
          <w:marRight w:val="0"/>
          <w:marTop w:val="0"/>
          <w:marBottom w:val="0"/>
          <w:divBdr>
            <w:top w:val="none" w:sz="0" w:space="0" w:color="auto"/>
            <w:left w:val="none" w:sz="0" w:space="0" w:color="auto"/>
            <w:bottom w:val="none" w:sz="0" w:space="0" w:color="auto"/>
            <w:right w:val="none" w:sz="0" w:space="0" w:color="auto"/>
          </w:divBdr>
        </w:div>
      </w:divsChild>
    </w:div>
    <w:div w:id="835388867">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6126">
      <w:bodyDiv w:val="1"/>
      <w:marLeft w:val="0"/>
      <w:marRight w:val="0"/>
      <w:marTop w:val="0"/>
      <w:marBottom w:val="0"/>
      <w:divBdr>
        <w:top w:val="none" w:sz="0" w:space="0" w:color="auto"/>
        <w:left w:val="none" w:sz="0" w:space="0" w:color="auto"/>
        <w:bottom w:val="none" w:sz="0" w:space="0" w:color="auto"/>
        <w:right w:val="none" w:sz="0" w:space="0" w:color="auto"/>
      </w:divBdr>
    </w:div>
    <w:div w:id="1764763721">
      <w:bodyDiv w:val="1"/>
      <w:marLeft w:val="0"/>
      <w:marRight w:val="0"/>
      <w:marTop w:val="0"/>
      <w:marBottom w:val="0"/>
      <w:divBdr>
        <w:top w:val="none" w:sz="0" w:space="0" w:color="auto"/>
        <w:left w:val="none" w:sz="0" w:space="0" w:color="auto"/>
        <w:bottom w:val="none" w:sz="0" w:space="0" w:color="auto"/>
        <w:right w:val="none" w:sz="0" w:space="0" w:color="auto"/>
      </w:divBdr>
    </w:div>
    <w:div w:id="182466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apachefriends.org/index.html" TargetMode="External"/><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4Shaneob/NewUITes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file:///\\\\click" TargetMode="External"/><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4Shaneob/NewUITest" TargetMode="Externa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hyperlink" Target="mailto:shane@me.com"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54D1D6-B70F-4E49-AF42-EC089AE94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Report.dotx</Template>
  <TotalTime>136</TotalTime>
  <Pages>89</Pages>
  <Words>10985</Words>
  <Characters>62616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73455</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Eamon Nolan</dc:creator>
  <cp:keywords/>
  <dc:description/>
  <cp:lastModifiedBy>Shane O'Brien</cp:lastModifiedBy>
  <cp:revision>238</cp:revision>
  <cp:lastPrinted>2005-03-03T15:39:00Z</cp:lastPrinted>
  <dcterms:created xsi:type="dcterms:W3CDTF">2018-08-18T14:41:00Z</dcterms:created>
  <dcterms:modified xsi:type="dcterms:W3CDTF">2018-08-18T16:59:00Z</dcterms:modified>
</cp:coreProperties>
</file>