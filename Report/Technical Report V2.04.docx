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77777777" w:rsidR="00BB006B" w:rsidRPr="005A04A9" w:rsidRDefault="00BB006B" w:rsidP="00BB006B">
      <w:pPr>
        <w:pStyle w:val="TitleName"/>
        <w:rPr>
          <w:rFonts w:cs="Arial"/>
        </w:rPr>
      </w:pPr>
      <w:r w:rsidRPr="005A04A9">
        <w:rPr>
          <w:rFonts w:cs="Arial"/>
        </w:rPr>
        <w:t>20</w:t>
      </w:r>
      <w:r>
        <w:rPr>
          <w:rFonts w:cs="Arial"/>
        </w:rPr>
        <w:t>14</w:t>
      </w:r>
      <w:r w:rsidRPr="005A04A9">
        <w:rPr>
          <w:rFonts w:cs="Arial"/>
        </w:rPr>
        <w:t>/20</w:t>
      </w:r>
      <w:r>
        <w:rPr>
          <w:rFonts w:cs="Arial"/>
        </w:rPr>
        <w:t>15</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 xml:space="preserve">It’s </w:t>
      </w:r>
      <w:proofErr w:type="spellStart"/>
      <w:r>
        <w:rPr>
          <w:rFonts w:cs="Arial"/>
        </w:rPr>
        <w:t>POPCORNtime</w:t>
      </w:r>
      <w:proofErr w:type="spellEnd"/>
      <w:r>
        <w:rPr>
          <w:rFonts w:cs="Arial"/>
        </w:rPr>
        <w:t>!</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23A74BD7" w14:textId="54B5C90A" w:rsidR="004A25D9" w:rsidRPr="001A6184" w:rsidRDefault="00BB006B" w:rsidP="007B5946">
      <w:pPr>
        <w:jc w:val="center"/>
        <w:rPr>
          <w:rFonts w:eastAsiaTheme="minorEastAsia"/>
          <w:b/>
        </w:rP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r w:rsidR="00F91AED" w:rsidRPr="001A6184">
        <w:rPr>
          <w:b/>
        </w:rPr>
        <w:fldChar w:fldCharType="begin"/>
      </w:r>
      <w:r w:rsidR="00F91AED" w:rsidRPr="001A6184">
        <w:rPr>
          <w:b/>
        </w:rPr>
        <w:instrText xml:space="preserve"> TOC \o "1-3" \h \z \u </w:instrText>
      </w:r>
      <w:r w:rsidR="00F91AED" w:rsidRPr="001A6184">
        <w:rPr>
          <w:b/>
        </w:rPr>
        <w:fldChar w:fldCharType="separate"/>
      </w:r>
    </w:p>
    <w:p w14:paraId="684AF19C" w14:textId="71BBB80A" w:rsidR="001D40D1" w:rsidRPr="001A6184" w:rsidRDefault="00F91AED" w:rsidP="007B5946">
      <w:pPr>
        <w:pStyle w:val="Heading1"/>
      </w:pPr>
      <w:r w:rsidRPr="001A6184">
        <w:lastRenderedPageBreak/>
        <w:fldChar w:fldCharType="end"/>
      </w:r>
      <w:bookmarkStart w:id="1" w:name="_Toc522305726"/>
      <w:r w:rsidR="009D1E0C" w:rsidRPr="001A6184">
        <w:t>Executive Summary</w:t>
      </w:r>
      <w:bookmarkEnd w:id="1"/>
    </w:p>
    <w:p w14:paraId="684AF19D" w14:textId="598069E4" w:rsidR="001D40D1" w:rsidRPr="006C1277"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HTML, CSS, JavaScript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2" w:name="_Toc522305727"/>
      <w:r w:rsidRPr="006C1277">
        <w:lastRenderedPageBreak/>
        <w:t>Introduction</w:t>
      </w:r>
      <w:bookmarkEnd w:id="2"/>
    </w:p>
    <w:p w14:paraId="684AF1A2" w14:textId="77777777" w:rsidR="00011932" w:rsidRPr="006C1277" w:rsidRDefault="00F077BB" w:rsidP="00DB0CB4">
      <w:pPr>
        <w:pStyle w:val="Heading2"/>
        <w:jc w:val="left"/>
      </w:pPr>
      <w:bookmarkStart w:id="3" w:name="_Toc522305728"/>
      <w:r w:rsidRPr="006C1277">
        <w:t>Background</w:t>
      </w:r>
      <w:bookmarkEnd w:id="3"/>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4" w:name="_Toc522305729"/>
      <w:r w:rsidRPr="006C1277">
        <w:t>Research</w:t>
      </w:r>
      <w:r w:rsidR="001A7D0A" w:rsidRPr="006C1277">
        <w:t xml:space="preserve"> and Analysis</w:t>
      </w:r>
      <w:bookmarkEnd w:id="4"/>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77777777" w:rsidR="00D67C3F" w:rsidRPr="006C1277" w:rsidRDefault="00D67C3F" w:rsidP="00DB0CB4">
      <w:pPr>
        <w:jc w:val="left"/>
      </w:pPr>
      <w:r w:rsidRPr="006C1277">
        <w:t>In Canada Landmark Cinemas and expected through Cineplex Cinemas using an app, customers will be able to view movie listings, buy tickets and pre-purchase popcorn, drinks and other concessions.</w:t>
      </w:r>
    </w:p>
    <w:p w14:paraId="358BD920" w14:textId="63EAD014" w:rsidR="00F30ED0" w:rsidRPr="006C1277" w:rsidRDefault="005729F3" w:rsidP="00DB0CB4">
      <w:pPr>
        <w:jc w:val="left"/>
      </w:pPr>
      <w:r w:rsidRPr="006C1277">
        <w:lastRenderedPageBreak/>
        <w:t xml:space="preserve">In Australia Master card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 throughout Australia.</w:t>
      </w:r>
      <w:r w:rsidRPr="006C1277">
        <w:br/>
        <w:t xml:space="preserve">They have some competition with Event Cinemas that offer Gold class which is also a dine-in and cinema experience like LUX. </w:t>
      </w:r>
      <w:r w:rsidRPr="006C1277">
        <w:br/>
        <w:t>In both the visitors can order and pay from their cinema seat and it is delivered to them in their seat but this is done, to my understanding through a waiter service.</w:t>
      </w:r>
      <w:r w:rsidR="00F30ED0" w:rsidRPr="006C1277">
        <w:t xml:space="preserve"> </w:t>
      </w:r>
    </w:p>
    <w:p w14:paraId="50941709" w14:textId="74706165" w:rsidR="005729F3" w:rsidRPr="006C1277" w:rsidRDefault="005729F3" w:rsidP="00DB0CB4">
      <w:pPr>
        <w:jc w:val="left"/>
      </w:pPr>
      <w:r w:rsidRPr="006C1277">
        <w:t xml:space="preserve">Although these are similar concepts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5" w:name="_Toc522305730"/>
      <w:r w:rsidRPr="006C1277">
        <w:t>Aims</w:t>
      </w:r>
      <w:bookmarkEnd w:id="5"/>
    </w:p>
    <w:p w14:paraId="0878540D" w14:textId="79C898B1"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 xml:space="preserve">This will be achieve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1433948"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 xml:space="preserve">From here they will be able to create items for sale with a simple form. Also set and change advertisements or set percentage discounts that can be accessed by the user by them inputting a special code. The admin will be able to set this code. The well as create items, Adverts or Promotions, the admin-user will be able to </w:t>
      </w:r>
      <w:r w:rsidR="00BA3575" w:rsidRPr="00DB0CB4">
        <w:lastRenderedPageBreak/>
        <w:t xml:space="preserve">Edit 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77777777"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 xml:space="preserve">urchases are made after clicking the guest option. This data will be displayed to the Admin in a table or chart to help them know their clientele better and cater to them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735A82">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735A82">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735A82">
      <w:pPr>
        <w:pStyle w:val="ListParagraph"/>
        <w:numPr>
          <w:ilvl w:val="0"/>
          <w:numId w:val="6"/>
        </w:numPr>
      </w:pPr>
      <w:r>
        <w:t>T</w:t>
      </w:r>
      <w:r w:rsidR="005E2AEF" w:rsidRPr="006C1277">
        <w:t>he secure encryption of the database.</w:t>
      </w:r>
    </w:p>
    <w:p w14:paraId="7D500778" w14:textId="7317E1A7" w:rsidR="005E2AEF" w:rsidRPr="006C1277" w:rsidRDefault="00726F88" w:rsidP="00735A82">
      <w:pPr>
        <w:pStyle w:val="ListParagraph"/>
        <w:numPr>
          <w:ilvl w:val="0"/>
          <w:numId w:val="6"/>
        </w:numPr>
      </w:pPr>
      <w:r>
        <w:t>The</w:t>
      </w:r>
      <w:bookmarkStart w:id="6" w:name="_GoBack"/>
      <w:bookmarkEnd w:id="6"/>
      <w:r w:rsidR="005E2AEF" w:rsidRPr="006C1277">
        <w:t xml:space="preserve"> implementing secure payment process.</w:t>
      </w:r>
    </w:p>
    <w:p w14:paraId="723108D9" w14:textId="77777777" w:rsidR="005E2AEF" w:rsidRPr="006C1277" w:rsidRDefault="005E2AEF" w:rsidP="00F16876">
      <w:pPr>
        <w:pStyle w:val="Heading3"/>
        <w:ind w:left="1080"/>
      </w:pPr>
      <w:r w:rsidRPr="006C1277">
        <w:t>The Security of the Application</w:t>
      </w:r>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r w:rsidRPr="006C1277">
        <w:lastRenderedPageBreak/>
        <w:t>The authentication of Users</w:t>
      </w:r>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r w:rsidRPr="006C1277">
        <w:t>Encryption of the database</w:t>
      </w:r>
    </w:p>
    <w:p w14:paraId="1832E649" w14:textId="23B18ACC" w:rsidR="00D11C33" w:rsidRPr="006C1277" w:rsidRDefault="005E2AEF" w:rsidP="00F16876">
      <w:pPr>
        <w:ind w:left="360"/>
        <w:jc w:val="left"/>
      </w:pPr>
      <w:r w:rsidRPr="006C1277">
        <w:t>This is done to secure the most sensitive user data such as users address,</w:t>
      </w:r>
      <w:r w:rsidR="00623198" w:rsidRPr="006C1277">
        <w:t xml:space="preserve"> password and</w:t>
      </w:r>
      <w:r w:rsidRPr="006C1277">
        <w:t xml:space="preserve"> contact number but most importantly their credit card information.</w:t>
      </w:r>
    </w:p>
    <w:p w14:paraId="73B94613" w14:textId="77777777" w:rsidR="00D11C33" w:rsidRPr="006C1277" w:rsidRDefault="00D11C33" w:rsidP="00F16876">
      <w:pPr>
        <w:ind w:left="360"/>
        <w:jc w:val="left"/>
      </w:pPr>
      <w:r w:rsidRPr="006C1277">
        <w:t xml:space="preserve">The passwords will be hashed before saving to the database. This means the password will be converted in to </w:t>
      </w:r>
      <w:proofErr w:type="gramStart"/>
      <w:r w:rsidRPr="006C1277">
        <w:t>a</w:t>
      </w:r>
      <w:proofErr w:type="gramEnd"/>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77777777" w:rsidR="00D11C33" w:rsidRPr="006C1277" w:rsidRDefault="00D11C33" w:rsidP="00F16876">
      <w:pPr>
        <w:ind w:left="360"/>
        <w:jc w:val="left"/>
      </w:pPr>
      <w:r w:rsidRPr="006C1277">
        <w:t>The way I plan to do this is using the Default PHP 5-5 “native password hashing API” which uses an implementation of BCrypt hashing, based on the Blowfish Cipher. For security the BCrypt Iterator takes a lot more time to try decrypt and harder to be deciphered by brute force attacks(see the sample code) Unlike the sample code I will not use the username as the salt or link the username to the hash because if the username is changed then the password would be required to be changed and hashed again with the new username as salt, or the username could not be changed at all.</w:t>
      </w:r>
    </w:p>
    <w:p w14:paraId="6A0831C8" w14:textId="6F06CCB4" w:rsidR="00C467E9" w:rsidRPr="006C1277" w:rsidRDefault="00D11C33" w:rsidP="00F16876">
      <w:pPr>
        <w:ind w:left="360"/>
        <w:jc w:val="left"/>
      </w:pPr>
      <w:r w:rsidRPr="006C1277">
        <w:t xml:space="preserve">Hashing method could not be used when storing credit card numbers for registered users, the ccv and expiry date would be requested to be input by the user at every transaction, they will never be stored. Although the encrypted credit card number that will be stored would be required to be </w:t>
      </w:r>
      <w:r w:rsidRPr="006C1277">
        <w:lastRenderedPageBreak/>
        <w:t>decrypted to process the transaction without the user having to put it in every time.</w:t>
      </w:r>
      <w:r w:rsidRPr="006C1277">
        <w:br/>
        <w:t xml:space="preserve">Although this may be unnecessary as the </w:t>
      </w:r>
      <w:r w:rsidR="004B5BD8">
        <w:t>PayPal</w:t>
      </w:r>
      <w:r w:rsidRPr="006C1277">
        <w:t xml:space="preserve"> Payment Process using a </w:t>
      </w:r>
      <w:r w:rsidR="004B5BD8">
        <w:t>PayPal</w:t>
      </w:r>
      <w:r w:rsidRPr="006C1277">
        <w:t xml:space="preserve"> account Login may have the users card linked. Therefore, there is little practical need for the user’s card to be stored. If storing credit card numbers is required, then it is best to use a trusted 3rd party company that is PCI certified or an official local Banking System that you can connect to, to store credit card data and process payments like the </w:t>
      </w:r>
      <w:r w:rsidR="004B5BD8">
        <w:t>PayPal</w:t>
      </w:r>
      <w:r w:rsidRPr="006C1277">
        <w:t>, Stripe or my Easy Pay, as that is best and most secure Practice.</w:t>
      </w:r>
    </w:p>
    <w:p w14:paraId="6DCC5F1C" w14:textId="77777777" w:rsidR="005E2AEF" w:rsidRPr="006C1277" w:rsidRDefault="005E2AEF" w:rsidP="00F16876">
      <w:pPr>
        <w:pStyle w:val="Heading3"/>
        <w:ind w:left="1080"/>
      </w:pPr>
      <w:r w:rsidRPr="006C1277">
        <w:t>Secure Purchasing Process</w:t>
      </w:r>
    </w:p>
    <w:p w14:paraId="73DEF262" w14:textId="31E3A417" w:rsidR="005E2AEF" w:rsidRPr="006C1277" w:rsidRDefault="007F0157" w:rsidP="00F16876">
      <w:pPr>
        <w:ind w:left="360"/>
        <w:jc w:val="left"/>
      </w:pPr>
      <w:r w:rsidRPr="006C1277">
        <w:t xml:space="preserve">Provided by the </w:t>
      </w:r>
      <w:r w:rsidR="004B5BD8">
        <w:t>PayPal</w:t>
      </w:r>
      <w:r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r w:rsidRPr="006C1277">
        <w:br/>
      </w:r>
      <w:r w:rsidR="005E2AEF" w:rsidRPr="006C1277">
        <w:t>Ideally there Verified by visa will also be implemented during the purchase process.</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04BFBD58" w:rsidR="00756F6A" w:rsidRDefault="00756F6A" w:rsidP="00F16876">
      <w:pPr>
        <w:ind w:left="360"/>
        <w:jc w:val="left"/>
      </w:pPr>
    </w:p>
    <w:p w14:paraId="4ACF92BD" w14:textId="20F45ADC" w:rsidR="00756F6A" w:rsidRDefault="00756F6A"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7" w:name="_Toc522305731"/>
      <w:r w:rsidRPr="006C1277">
        <w:lastRenderedPageBreak/>
        <w:t>Technologies</w:t>
      </w:r>
      <w:bookmarkEnd w:id="7"/>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0B92D2FA"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proofErr w:type="gramStart"/>
            <w:r w:rsidRPr="00F16876">
              <w:rPr>
                <w:rFonts w:eastAsiaTheme="minorEastAsia"/>
              </w:rPr>
              <w:t>Cascading Style Sheets,</w:t>
            </w:r>
            <w:proofErr w:type="gramEnd"/>
            <w:r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8"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r w:rsidRPr="006C1277">
        <w:lastRenderedPageBreak/>
        <w:t>Structure</w:t>
      </w:r>
      <w:bookmarkEnd w:id="8"/>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7FF40C44" w:rsidR="00127AD0" w:rsidRPr="006C1277" w:rsidRDefault="00127AD0" w:rsidP="00DB0CB4">
      <w:pPr>
        <w:jc w:val="left"/>
      </w:pPr>
      <w:r w:rsidRPr="006C1277">
        <w:t xml:space="preserve">In the Second part I discuss the Implementation of the prototype. I discuss my code and display examples. I show the prototypes GUI design. OI then talk about the testing that was done, by </w:t>
      </w:r>
      <w:r w:rsidR="009050E7" w:rsidRPr="006C1277">
        <w:t xml:space="preserve">other </w:t>
      </w:r>
      <w:r w:rsidRPr="006C1277">
        <w:t>users</w:t>
      </w:r>
      <w:r w:rsidR="00295B11" w:rsidRPr="006C1277">
        <w:t xml:space="preserve"> and </w:t>
      </w:r>
      <w:proofErr w:type="gramStart"/>
      <w:r w:rsidR="00295B11" w:rsidRPr="006C1277">
        <w:t>myself</w:t>
      </w:r>
      <w:proofErr w:type="gramEnd"/>
      <w:r w:rsidRPr="006C1277">
        <w:t>.</w:t>
      </w:r>
      <w:r w:rsidR="007763A6" w:rsidRPr="006C1277">
        <w:t xml:space="preserve"> I then evaluated the testing results.</w:t>
      </w:r>
      <w:r w:rsidR="00237FD5" w:rsidRPr="006C1277">
        <w:t xml:space="preserve"> I then conclude with my opinion of the overall project outcome, and how I would develop it further.</w:t>
      </w:r>
    </w:p>
    <w:p w14:paraId="684AF1AA" w14:textId="47F5B94D" w:rsidR="00F077BB" w:rsidRPr="00B72454" w:rsidRDefault="00F077BB" w:rsidP="00400B2F">
      <w:pPr>
        <w:pStyle w:val="Heading1"/>
        <w:rPr>
          <w:sz w:val="36"/>
        </w:rPr>
      </w:pPr>
      <w:bookmarkStart w:id="9" w:name="_Toc522305733"/>
      <w:r w:rsidRPr="00B72454">
        <w:rPr>
          <w:sz w:val="36"/>
        </w:rPr>
        <w:lastRenderedPageBreak/>
        <w:t>System</w:t>
      </w:r>
      <w:bookmarkEnd w:id="9"/>
    </w:p>
    <w:p w14:paraId="684AF1AB" w14:textId="77777777" w:rsidR="00F077BB" w:rsidRPr="00B72454" w:rsidRDefault="00F077BB" w:rsidP="00400B2F">
      <w:pPr>
        <w:pStyle w:val="Heading2"/>
        <w:rPr>
          <w:sz w:val="32"/>
        </w:rPr>
      </w:pPr>
      <w:bookmarkStart w:id="10" w:name="_Toc522305734"/>
      <w:r w:rsidRPr="00B72454">
        <w:rPr>
          <w:sz w:val="32"/>
        </w:rPr>
        <w:t>Requirements</w:t>
      </w:r>
      <w:bookmarkEnd w:id="10"/>
    </w:p>
    <w:p w14:paraId="6DFA07EC" w14:textId="5FFA750B" w:rsidR="00E52EC8" w:rsidRPr="00B72454" w:rsidRDefault="00E52EC8" w:rsidP="00400B2F">
      <w:pPr>
        <w:pStyle w:val="Heading3"/>
        <w:rPr>
          <w:sz w:val="28"/>
        </w:rPr>
      </w:pPr>
      <w:r w:rsidRPr="00B72454">
        <w:rPr>
          <w:sz w:val="28"/>
        </w:rPr>
        <w:t>Main Functional Requirement Details and Main Flows</w:t>
      </w:r>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w:t>
      </w:r>
      <w:proofErr w:type="gramStart"/>
      <w:r w:rsidRPr="001B0101">
        <w:rPr>
          <w:b/>
        </w:rPr>
        <w:t>1 :</w:t>
      </w:r>
      <w:proofErr w:type="gramEnd"/>
      <w:r w:rsidRPr="001B0101">
        <w:rPr>
          <w:b/>
        </w:rPr>
        <w:t xml:space="preserve">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w:t>
      </w:r>
      <w:proofErr w:type="gramStart"/>
      <w:r w:rsidRPr="001B0101">
        <w:rPr>
          <w:b/>
        </w:rPr>
        <w:t>2 :</w:t>
      </w:r>
      <w:proofErr w:type="gramEnd"/>
      <w:r w:rsidRPr="001B0101">
        <w:rPr>
          <w:b/>
        </w:rPr>
        <w:t xml:space="preserve">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w:t>
      </w:r>
      <w:proofErr w:type="gramStart"/>
      <w:r w:rsidRPr="001B0101">
        <w:rPr>
          <w:b/>
        </w:rPr>
        <w:t>3 :</w:t>
      </w:r>
      <w:proofErr w:type="gramEnd"/>
      <w:r w:rsidRPr="001B0101">
        <w:rPr>
          <w:b/>
        </w:rPr>
        <w:t xml:space="preserve">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w:t>
      </w:r>
      <w:proofErr w:type="gramStart"/>
      <w:r w:rsidRPr="00FF55BD">
        <w:rPr>
          <w:b/>
        </w:rPr>
        <w:t>4 :</w:t>
      </w:r>
      <w:proofErr w:type="gramEnd"/>
      <w:r w:rsidRPr="00FF55BD">
        <w:rPr>
          <w:b/>
        </w:rPr>
        <w:t xml:space="preserve">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7777777" w:rsidR="00E52EC8" w:rsidRPr="00FF55BD" w:rsidRDefault="00E52EC8" w:rsidP="00DB0CB4">
      <w:pPr>
        <w:jc w:val="left"/>
        <w:rPr>
          <w:b/>
        </w:rPr>
      </w:pPr>
      <w:r w:rsidRPr="00FF55BD">
        <w:rPr>
          <w:b/>
        </w:rPr>
        <w:t>E</w:t>
      </w:r>
      <w:proofErr w:type="gramStart"/>
      <w:r w:rsidRPr="00FF55BD">
        <w:rPr>
          <w:b/>
        </w:rPr>
        <w:t>1 :</w:t>
      </w:r>
      <w:proofErr w:type="gramEnd"/>
      <w:r w:rsidRPr="00FF55BD">
        <w:rPr>
          <w:b/>
        </w:rPr>
        <w:t xml:space="preserve"> &lt;User Decides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2F3C5429" w:rsidR="00E52EC8" w:rsidRPr="006C1277" w:rsidRDefault="00E52EC8" w:rsidP="00DB0CB4">
      <w:pPr>
        <w:jc w:val="left"/>
      </w:pPr>
      <w:r w:rsidRPr="006C1277">
        <w:t xml:space="preserve">This maybe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735A82">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735A82">
      <w:pPr>
        <w:pStyle w:val="ListParagraph"/>
        <w:numPr>
          <w:ilvl w:val="0"/>
          <w:numId w:val="7"/>
        </w:numPr>
      </w:pPr>
      <w:r w:rsidRPr="006C1277">
        <w:t>The user enters the card number.</w:t>
      </w:r>
    </w:p>
    <w:p w14:paraId="40353402" w14:textId="4EE817EA" w:rsidR="00E52EC8" w:rsidRPr="006C1277" w:rsidRDefault="00E52EC8" w:rsidP="00735A82">
      <w:pPr>
        <w:pStyle w:val="ListParagraph"/>
        <w:numPr>
          <w:ilvl w:val="0"/>
          <w:numId w:val="7"/>
        </w:numPr>
      </w:pPr>
      <w:r w:rsidRPr="006C1277">
        <w:t>The user will input the card expiration date.</w:t>
      </w:r>
    </w:p>
    <w:p w14:paraId="5418F6EF" w14:textId="5F2E9B0B" w:rsidR="00E52EC8" w:rsidRDefault="00EE4B0D" w:rsidP="00735A82">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18481EE8"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proofErr w:type="gramStart"/>
      <w:r w:rsidR="00E52EC8" w:rsidRPr="006C1277">
        <w:t>is</w:t>
      </w:r>
      <w:proofErr w:type="gramEnd"/>
      <w:r w:rsidR="00E52EC8" w:rsidRPr="006C1277">
        <w:t xml:space="preserve"> enough funds, then the transaction amount will be transaction amount will be transferred from users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w:t>
      </w:r>
      <w:proofErr w:type="gramStart"/>
      <w:r w:rsidRPr="00247AB8">
        <w:rPr>
          <w:b/>
        </w:rPr>
        <w:t>1 :</w:t>
      </w:r>
      <w:proofErr w:type="gramEnd"/>
      <w:r w:rsidRPr="00247AB8">
        <w:rPr>
          <w:b/>
        </w:rPr>
        <w:t xml:space="preserve">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w:t>
      </w:r>
      <w:proofErr w:type="gramStart"/>
      <w:r w:rsidRPr="00031D86">
        <w:rPr>
          <w:b/>
        </w:rPr>
        <w:t>1 :</w:t>
      </w:r>
      <w:proofErr w:type="gramEnd"/>
      <w:r w:rsidRPr="00031D86">
        <w:rPr>
          <w:b/>
        </w:rPr>
        <w:t xml:space="preserve">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w:t>
      </w:r>
      <w:proofErr w:type="gramStart"/>
      <w:r w:rsidRPr="00031D86">
        <w:rPr>
          <w:b/>
        </w:rPr>
        <w:t>2 :</w:t>
      </w:r>
      <w:proofErr w:type="gramEnd"/>
      <w:r w:rsidRPr="00031D86">
        <w:rPr>
          <w:b/>
        </w:rPr>
        <w:t xml:space="preserve">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5E61F90B" w:rsidR="00E52EC8" w:rsidRPr="006C1277" w:rsidRDefault="00E52EC8" w:rsidP="00DB0CB4">
      <w:pPr>
        <w:jc w:val="left"/>
      </w:pPr>
      <w:r w:rsidRPr="006C1277">
        <w:t xml:space="preserve">Throughout the year at specific times/events the cinema will offer promotions or advertisements for movie releases. The Application will have sample time-based Advertisements or promotions for example during summer months (may – </w:t>
      </w:r>
      <w:proofErr w:type="spellStart"/>
      <w:r w:rsidRPr="006C1277">
        <w:t>july</w:t>
      </w:r>
      <w:proofErr w:type="spellEnd"/>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w:t>
      </w:r>
      <w:proofErr w:type="gramStart"/>
      <w:r w:rsidRPr="00821875">
        <w:rPr>
          <w:b/>
        </w:rPr>
        <w:t>1 :</w:t>
      </w:r>
      <w:proofErr w:type="gramEnd"/>
      <w:r w:rsidRPr="00821875">
        <w:rPr>
          <w:b/>
        </w:rPr>
        <w:t xml:space="preserve">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w:t>
      </w:r>
      <w:proofErr w:type="gramStart"/>
      <w:r w:rsidRPr="00821875">
        <w:rPr>
          <w:b/>
        </w:rPr>
        <w:t>1 :</w:t>
      </w:r>
      <w:proofErr w:type="gramEnd"/>
      <w:r w:rsidRPr="00821875">
        <w:rPr>
          <w:b/>
        </w:rPr>
        <w:t xml:space="preserve">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w:t>
      </w:r>
      <w:proofErr w:type="gramStart"/>
      <w:r w:rsidRPr="00E76933">
        <w:rPr>
          <w:b/>
        </w:rPr>
        <w:t>1 :</w:t>
      </w:r>
      <w:proofErr w:type="gramEnd"/>
      <w:r w:rsidRPr="00E76933">
        <w:rPr>
          <w:b/>
        </w:rPr>
        <w:t xml:space="preserve">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w:t>
      </w:r>
      <w:proofErr w:type="gramStart"/>
      <w:r w:rsidRPr="00E76933">
        <w:rPr>
          <w:b/>
        </w:rPr>
        <w:t>2 :</w:t>
      </w:r>
      <w:proofErr w:type="gramEnd"/>
      <w:r w:rsidRPr="00E76933">
        <w:rPr>
          <w:b/>
        </w:rPr>
        <w:t xml:space="preserve">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w:t>
      </w:r>
      <w:proofErr w:type="gramStart"/>
      <w:r w:rsidRPr="00E76933">
        <w:rPr>
          <w:b/>
        </w:rPr>
        <w:t>1 :</w:t>
      </w:r>
      <w:proofErr w:type="gramEnd"/>
      <w:r w:rsidRPr="00E76933">
        <w:rPr>
          <w:b/>
        </w:rPr>
        <w:t xml:space="preserve">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w:t>
      </w:r>
      <w:proofErr w:type="gramStart"/>
      <w:r w:rsidRPr="00E76933">
        <w:rPr>
          <w:b/>
        </w:rPr>
        <w:t>2 :</w:t>
      </w:r>
      <w:proofErr w:type="gramEnd"/>
      <w:r w:rsidRPr="00E76933">
        <w:rPr>
          <w:b/>
        </w:rPr>
        <w:t xml:space="preserve">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55156FB5" w14:textId="77777777" w:rsidR="002C75CF" w:rsidRPr="006C1277" w:rsidRDefault="002C75CF" w:rsidP="00DB0CB4">
      <w:pPr>
        <w:jc w:val="left"/>
      </w:pPr>
    </w:p>
    <w:p w14:paraId="0FCE2D45" w14:textId="77777777" w:rsidR="00BD2E71" w:rsidRPr="00CE08EF" w:rsidRDefault="00BD2E71" w:rsidP="00CE08EF">
      <w:pPr>
        <w:pStyle w:val="Heading3"/>
        <w:rPr>
          <w:sz w:val="28"/>
        </w:rPr>
      </w:pPr>
      <w:bookmarkStart w:id="11" w:name="_Toc467123060"/>
      <w:bookmarkStart w:id="12" w:name="_Toc467123591"/>
      <w:bookmarkStart w:id="13" w:name="_Toc522305735"/>
      <w:r w:rsidRPr="00CE08EF">
        <w:rPr>
          <w:sz w:val="28"/>
        </w:rPr>
        <w:t>Non-Functional Requirements</w:t>
      </w:r>
      <w:bookmarkEnd w:id="11"/>
      <w:bookmarkEnd w:id="12"/>
      <w:bookmarkEnd w:id="13"/>
    </w:p>
    <w:p w14:paraId="73AB6C02" w14:textId="77777777" w:rsidR="00BD2E71" w:rsidRPr="003051FE" w:rsidRDefault="00BD2E71" w:rsidP="003051FE">
      <w:pPr>
        <w:pStyle w:val="Heading4"/>
        <w:rPr>
          <w:rFonts w:ascii="Arial" w:hAnsi="Arial" w:cs="Arial"/>
          <w:color w:val="auto"/>
        </w:rPr>
      </w:pPr>
      <w:bookmarkStart w:id="14" w:name="_Toc467123061"/>
      <w:bookmarkStart w:id="15" w:name="_Toc467123592"/>
      <w:r w:rsidRPr="003051FE">
        <w:rPr>
          <w:rFonts w:ascii="Arial" w:hAnsi="Arial" w:cs="Arial"/>
          <w:color w:val="auto"/>
        </w:rPr>
        <w:t>Performance/Response time requirement</w:t>
      </w:r>
      <w:bookmarkEnd w:id="14"/>
      <w:bookmarkEnd w:id="15"/>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16" w:name="_Toc467123062"/>
      <w:bookmarkStart w:id="17" w:name="_Toc467123593"/>
      <w:r w:rsidRPr="003051FE">
        <w:rPr>
          <w:rFonts w:ascii="Arial" w:hAnsi="Arial" w:cs="Arial"/>
          <w:color w:val="auto"/>
        </w:rPr>
        <w:t>Availability requirement</w:t>
      </w:r>
      <w:bookmarkEnd w:id="16"/>
      <w:bookmarkEnd w:id="17"/>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18" w:name="_Toc467123063"/>
      <w:bookmarkStart w:id="19" w:name="_Toc467123594"/>
      <w:r w:rsidRPr="003051FE">
        <w:rPr>
          <w:rFonts w:ascii="Arial" w:hAnsi="Arial" w:cs="Arial"/>
          <w:color w:val="auto"/>
        </w:rPr>
        <w:t>Security requirement</w:t>
      </w:r>
      <w:bookmarkEnd w:id="18"/>
      <w:bookmarkEnd w:id="19"/>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20" w:name="_Toc467123064"/>
      <w:bookmarkStart w:id="21" w:name="_Toc467123595"/>
      <w:r w:rsidRPr="002A2ED0">
        <w:rPr>
          <w:rFonts w:ascii="Arial" w:hAnsi="Arial" w:cs="Arial"/>
          <w:color w:val="auto"/>
        </w:rPr>
        <w:t>Maintainability requirement</w:t>
      </w:r>
      <w:bookmarkEnd w:id="20"/>
      <w:bookmarkEnd w:id="21"/>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r w:rsidRPr="002A2ED0">
        <w:rPr>
          <w:sz w:val="28"/>
        </w:rPr>
        <w:t>Data requirements</w:t>
      </w:r>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77777777" w:rsidR="00B425A0" w:rsidRPr="006C1277" w:rsidRDefault="00B425A0" w:rsidP="00DB0CB4">
      <w:pPr>
        <w:jc w:val="left"/>
      </w:pPr>
      <w:r w:rsidRPr="006C1277">
        <w:t>A user email is required for the sign in Process and for invoices to be emailed to.</w:t>
      </w:r>
      <w:r w:rsidRPr="006C1277">
        <w:br/>
        <w:t>It will be used for user validation and all other user data will be linked to it.</w:t>
      </w:r>
    </w:p>
    <w:p w14:paraId="6DF6EF78" w14:textId="77777777" w:rsidR="00B425A0" w:rsidRPr="006C1277" w:rsidRDefault="00B425A0" w:rsidP="00DB0CB4">
      <w:pPr>
        <w:jc w:val="left"/>
      </w:pPr>
      <w:r w:rsidRPr="006C1277">
        <w:t>Previous Purchase details or Popular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6DB4F89B"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w:t>
      </w:r>
      <w:r w:rsidRPr="006C1277">
        <w:lastRenderedPageBreak/>
        <w:t xml:space="preserve">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22" w:name="_Toc522305736"/>
      <w:r w:rsidRPr="00C92563">
        <w:rPr>
          <w:rFonts w:ascii="Arial" w:hAnsi="Arial" w:cs="Arial"/>
          <w:color w:val="auto"/>
        </w:rPr>
        <w:t>Flowchart</w:t>
      </w:r>
      <w:bookmarkEnd w:id="22"/>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23" w:name="_Toc522305737"/>
      <w:r w:rsidRPr="001C0647">
        <w:t>Usability requirements</w:t>
      </w:r>
      <w:bookmarkEnd w:id="23"/>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36B60BD3" w:rsidR="006D1522" w:rsidRDefault="006D1522" w:rsidP="00DB0CB4">
      <w:pPr>
        <w:jc w:val="left"/>
      </w:pPr>
      <w:r w:rsidRPr="006C1277">
        <w:t>Preferably user will 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24" w:name="_Toc522305738"/>
      <w:r w:rsidRPr="006C1277">
        <w:lastRenderedPageBreak/>
        <w:t>Architecture</w:t>
      </w:r>
      <w:bookmarkEnd w:id="24"/>
    </w:p>
    <w:p w14:paraId="2251D62F" w14:textId="6443EE55" w:rsidR="00A441DB" w:rsidRPr="006C1277" w:rsidRDefault="00F077BB" w:rsidP="004919E6">
      <w:pPr>
        <w:pStyle w:val="Heading3"/>
      </w:pPr>
      <w:bookmarkStart w:id="25" w:name="_Toc522305739"/>
      <w:r w:rsidRPr="006C1277">
        <w:t xml:space="preserve">User </w:t>
      </w:r>
      <w:r w:rsidR="009C4523" w:rsidRPr="006C1277">
        <w:t>R</w:t>
      </w:r>
      <w:r w:rsidRPr="006C1277">
        <w:t>equirements</w:t>
      </w:r>
      <w:r w:rsidR="00C2317A" w:rsidRPr="006C1277">
        <w:t xml:space="preserve"> and Roles</w:t>
      </w:r>
      <w:bookmarkEnd w:id="25"/>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58B39140" w:rsidR="00C2317A" w:rsidRPr="006C1277"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proofErr w:type="spellStart"/>
      <w:r w:rsidRPr="006C1277">
        <w:t>if</w:t>
      </w:r>
      <w:proofErr w:type="spellEnd"/>
      <w:r w:rsidRPr="006C1277">
        <w:t xml:space="preserve"> users, the type of users whether guest or registered, the Popular Items etc.</w:t>
      </w:r>
    </w:p>
    <w:p w14:paraId="684AF1B0" w14:textId="24B87063" w:rsidR="00F077BB" w:rsidRPr="006C1277" w:rsidRDefault="00F077BB" w:rsidP="003E658C">
      <w:pPr>
        <w:pStyle w:val="Heading3"/>
      </w:pPr>
      <w:bookmarkStart w:id="26" w:name="_Toc522305740"/>
      <w:r w:rsidRPr="006C1277">
        <w:t>Environmental requirements</w:t>
      </w:r>
      <w:bookmarkEnd w:id="26"/>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r>
      <w:r w:rsidRPr="006C1277">
        <w:lastRenderedPageBreak/>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5E9E942" w14:textId="316CE694" w:rsidR="00794295" w:rsidRDefault="00794295" w:rsidP="00DB0CB4">
      <w:pPr>
        <w:jc w:val="left"/>
      </w:pPr>
    </w:p>
    <w:p w14:paraId="39D69707" w14:textId="6DAA337A" w:rsidR="00794295" w:rsidRDefault="00794295" w:rsidP="00DB0CB4">
      <w:pPr>
        <w:jc w:val="left"/>
      </w:pPr>
    </w:p>
    <w:p w14:paraId="3585CB41" w14:textId="59BAD0D2" w:rsidR="00794295" w:rsidRDefault="00794295" w:rsidP="00DB0CB4">
      <w:pPr>
        <w:jc w:val="left"/>
      </w:pPr>
    </w:p>
    <w:p w14:paraId="06E69D46" w14:textId="77777777" w:rsidR="00794295" w:rsidRPr="006C1277" w:rsidRDefault="00794295" w:rsidP="00DB0CB4">
      <w:pPr>
        <w:jc w:val="left"/>
      </w:pPr>
    </w:p>
    <w:p w14:paraId="61186E29" w14:textId="07A1B5C5" w:rsidR="00132BE5" w:rsidRPr="006C1277" w:rsidRDefault="00CA39EB" w:rsidP="00794295">
      <w:pPr>
        <w:pStyle w:val="Heading2"/>
      </w:pPr>
      <w:bookmarkStart w:id="27" w:name="_Toc522305741"/>
      <w:r w:rsidRPr="006C1277">
        <w:lastRenderedPageBreak/>
        <w:t>Design</w:t>
      </w:r>
      <w:bookmarkEnd w:id="27"/>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735A82">
      <w:pPr>
        <w:pStyle w:val="ListParagraph"/>
        <w:numPr>
          <w:ilvl w:val="0"/>
          <w:numId w:val="8"/>
        </w:numPr>
      </w:pPr>
      <w:r w:rsidRPr="006C1277">
        <w:t>Start Page</w:t>
      </w:r>
    </w:p>
    <w:p w14:paraId="28920BAE" w14:textId="77777777" w:rsidR="0065142F" w:rsidRPr="006C1277" w:rsidRDefault="0065142F" w:rsidP="00735A82">
      <w:pPr>
        <w:pStyle w:val="ListParagraph"/>
        <w:numPr>
          <w:ilvl w:val="0"/>
          <w:numId w:val="8"/>
        </w:numPr>
      </w:pPr>
      <w:r w:rsidRPr="006C1277">
        <w:t>Login Page</w:t>
      </w:r>
    </w:p>
    <w:p w14:paraId="05D6CE3B" w14:textId="77777777" w:rsidR="0065142F" w:rsidRPr="006C1277" w:rsidRDefault="0065142F" w:rsidP="00735A82">
      <w:pPr>
        <w:pStyle w:val="ListParagraph"/>
        <w:numPr>
          <w:ilvl w:val="0"/>
          <w:numId w:val="8"/>
        </w:numPr>
      </w:pPr>
      <w:r w:rsidRPr="006C1277">
        <w:t>Registration</w:t>
      </w:r>
    </w:p>
    <w:p w14:paraId="1CB273DE" w14:textId="77777777" w:rsidR="0065142F" w:rsidRPr="006C1277" w:rsidRDefault="0065142F" w:rsidP="00735A82">
      <w:pPr>
        <w:pStyle w:val="ListParagraph"/>
        <w:numPr>
          <w:ilvl w:val="0"/>
          <w:numId w:val="8"/>
        </w:numPr>
      </w:pPr>
      <w:r w:rsidRPr="006C1277">
        <w:t>Screen and Seat Selection Page (removed)</w:t>
      </w:r>
    </w:p>
    <w:p w14:paraId="0513DB9A" w14:textId="77777777" w:rsidR="0065142F" w:rsidRPr="006C1277" w:rsidRDefault="0065142F" w:rsidP="00735A82">
      <w:pPr>
        <w:pStyle w:val="ListParagraph"/>
        <w:numPr>
          <w:ilvl w:val="0"/>
          <w:numId w:val="8"/>
        </w:numPr>
      </w:pPr>
      <w:r w:rsidRPr="006C1277">
        <w:t>Item Selection Page</w:t>
      </w:r>
    </w:p>
    <w:p w14:paraId="65DC4F27" w14:textId="77777777" w:rsidR="0065142F" w:rsidRPr="006C1277" w:rsidRDefault="0065142F" w:rsidP="00735A82">
      <w:pPr>
        <w:pStyle w:val="ListParagraph"/>
        <w:numPr>
          <w:ilvl w:val="0"/>
          <w:numId w:val="8"/>
        </w:numPr>
      </w:pPr>
      <w:r w:rsidRPr="006C1277">
        <w:t>Cart Page</w:t>
      </w:r>
    </w:p>
    <w:p w14:paraId="4FD56B73" w14:textId="77777777" w:rsidR="0065142F" w:rsidRPr="006C1277" w:rsidRDefault="0065142F" w:rsidP="00735A82">
      <w:pPr>
        <w:pStyle w:val="ListParagraph"/>
        <w:numPr>
          <w:ilvl w:val="0"/>
          <w:numId w:val="8"/>
        </w:numPr>
      </w:pPr>
      <w:r w:rsidRPr="006C1277">
        <w:t>Payment Page</w:t>
      </w:r>
    </w:p>
    <w:p w14:paraId="49880447" w14:textId="77777777" w:rsidR="0065142F" w:rsidRPr="006C1277" w:rsidRDefault="0065142F" w:rsidP="00735A82">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28" w:name="_Toc467123067"/>
      <w:bookmarkStart w:id="29"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735A82">
      <w:pPr>
        <w:pStyle w:val="ListParagraph"/>
        <w:numPr>
          <w:ilvl w:val="0"/>
          <w:numId w:val="9"/>
        </w:numPr>
      </w:pPr>
      <w:r w:rsidRPr="006C1277">
        <w:t>Login to the Web Application</w:t>
      </w:r>
    </w:p>
    <w:p w14:paraId="26D05339" w14:textId="13FB83C1" w:rsidR="0065142F" w:rsidRPr="006C1277" w:rsidRDefault="0065142F" w:rsidP="00735A82">
      <w:pPr>
        <w:pStyle w:val="ListParagraph"/>
        <w:numPr>
          <w:ilvl w:val="0"/>
          <w:numId w:val="9"/>
        </w:numPr>
      </w:pPr>
      <w:r w:rsidRPr="006C1277">
        <w:t>To Register to Use the Application</w:t>
      </w:r>
    </w:p>
    <w:p w14:paraId="7F8691FF" w14:textId="77777777" w:rsidR="003A3400" w:rsidRDefault="003A3400" w:rsidP="00735A82">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735A82">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735A82">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28"/>
      <w:bookmarkEnd w:id="29"/>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30" w:name="_Toc467123068"/>
      <w:bookmarkStart w:id="31" w:name="_Toc467123599"/>
      <w:bookmarkStart w:id="32"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30"/>
      <w:bookmarkEnd w:id="31"/>
      <w:bookmarkEnd w:id="32"/>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33" w:name="_Toc467123069"/>
      <w:bookmarkStart w:id="34" w:name="_Toc467123600"/>
      <w:bookmarkStart w:id="35" w:name="_Toc522305744"/>
    </w:p>
    <w:p w14:paraId="29ACD04A" w14:textId="2E394951" w:rsidR="0065142F" w:rsidRPr="00B50A75" w:rsidRDefault="0065142F" w:rsidP="00DB0CB4">
      <w:pPr>
        <w:jc w:val="left"/>
        <w:rPr>
          <w:b/>
        </w:rPr>
      </w:pPr>
      <w:r w:rsidRPr="00B50A75">
        <w:rPr>
          <w:b/>
        </w:rPr>
        <w:t>Registration</w:t>
      </w:r>
      <w:bookmarkEnd w:id="33"/>
      <w:bookmarkEnd w:id="34"/>
      <w:bookmarkEnd w:id="35"/>
    </w:p>
    <w:p w14:paraId="7853C0F7" w14:textId="77777777"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Full name, an Email Address, and to create and confirm a password. They will also be given the option to provide a mobile number. </w:t>
      </w:r>
      <w:r w:rsidR="002A6C73" w:rsidRPr="006C1277">
        <w:t>Again,</w:t>
      </w:r>
      <w:r w:rsidRPr="006C1277">
        <w:t xml:space="preserve"> this page also has both inputs and a connection to the </w:t>
      </w:r>
      <w:proofErr w:type="gramStart"/>
      <w:r w:rsidRPr="006C1277">
        <w:t>Database</w:t>
      </w:r>
      <w:proofErr w:type="gramEnd"/>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36" w:name="_Toc467123070"/>
      <w:bookmarkStart w:id="37" w:name="_Toc467123601"/>
      <w:bookmarkStart w:id="38"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36"/>
      <w:bookmarkEnd w:id="37"/>
      <w:bookmarkEnd w:id="38"/>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39" w:name="_Toc467123071"/>
      <w:bookmarkStart w:id="40" w:name="_Toc467123602"/>
      <w:bookmarkStart w:id="41" w:name="_Toc522305746"/>
      <w:r w:rsidRPr="00DA191B">
        <w:rPr>
          <w:b/>
        </w:rPr>
        <w:t>Item Selection</w:t>
      </w:r>
      <w:bookmarkEnd w:id="39"/>
      <w:bookmarkEnd w:id="40"/>
      <w:bookmarkEnd w:id="41"/>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42" w:name="_Toc467123072"/>
      <w:bookmarkStart w:id="43" w:name="_Toc467123603"/>
      <w:bookmarkStart w:id="44" w:name="_Toc522305747"/>
    </w:p>
    <w:p w14:paraId="2F528E0E" w14:textId="49FCF4C1" w:rsidR="0065142F" w:rsidRPr="00C63F88" w:rsidRDefault="0065142F" w:rsidP="00DB0CB4">
      <w:pPr>
        <w:jc w:val="left"/>
        <w:rPr>
          <w:b/>
        </w:rPr>
      </w:pPr>
      <w:r w:rsidRPr="00C63F88">
        <w:rPr>
          <w:b/>
        </w:rPr>
        <w:t>Cart</w:t>
      </w:r>
      <w:bookmarkEnd w:id="42"/>
      <w:bookmarkEnd w:id="43"/>
      <w:bookmarkEnd w:id="44"/>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45" w:name="_Toc467123073"/>
      <w:bookmarkStart w:id="46" w:name="_Toc467123604"/>
      <w:bookmarkStart w:id="47" w:name="_Toc522305748"/>
      <w:r w:rsidRPr="008204E5">
        <w:rPr>
          <w:b/>
        </w:rPr>
        <w:t>Payment</w:t>
      </w:r>
      <w:bookmarkEnd w:id="45"/>
      <w:bookmarkEnd w:id="46"/>
      <w:bookmarkEnd w:id="47"/>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48" w:name="_Toc467123074"/>
      <w:bookmarkStart w:id="49" w:name="_Toc467123605"/>
      <w:bookmarkStart w:id="50" w:name="_Toc522305749"/>
    </w:p>
    <w:p w14:paraId="72CB2E14" w14:textId="702DAD26" w:rsidR="0065142F" w:rsidRPr="00832BCC" w:rsidRDefault="0065142F" w:rsidP="00DB0CB4">
      <w:pPr>
        <w:jc w:val="left"/>
        <w:rPr>
          <w:b/>
        </w:rPr>
      </w:pPr>
      <w:r w:rsidRPr="00832BCC">
        <w:rPr>
          <w:b/>
        </w:rPr>
        <w:t>Menu Bar and My Account Screen</w:t>
      </w:r>
      <w:bookmarkEnd w:id="48"/>
      <w:bookmarkEnd w:id="49"/>
      <w:bookmarkEnd w:id="50"/>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51" w:name="_Toc522305750"/>
      <w:r w:rsidRPr="00B42FB4">
        <w:rPr>
          <w:b/>
        </w:rPr>
        <w:lastRenderedPageBreak/>
        <w:t>Administrator Console</w:t>
      </w:r>
      <w:bookmarkEnd w:id="51"/>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52" w:name="_Toc522305751"/>
    </w:p>
    <w:p w14:paraId="1F09EFDE" w14:textId="1F1680B5" w:rsidR="005B6D21" w:rsidRPr="00B42FB4" w:rsidRDefault="005B6D21" w:rsidP="00F211D1">
      <w:pPr>
        <w:jc w:val="left"/>
        <w:rPr>
          <w:b/>
        </w:rPr>
      </w:pPr>
      <w:r w:rsidRPr="00B42FB4">
        <w:rPr>
          <w:b/>
        </w:rPr>
        <w:t>Item Management List</w:t>
      </w:r>
      <w:bookmarkEnd w:id="52"/>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53" w:name="_Toc522305752"/>
    </w:p>
    <w:p w14:paraId="566C32E9" w14:textId="09FB2BAB" w:rsidR="005B6D21" w:rsidRPr="00B42FB4" w:rsidRDefault="00961E68" w:rsidP="00DB0CB4">
      <w:pPr>
        <w:jc w:val="left"/>
        <w:rPr>
          <w:b/>
        </w:rPr>
      </w:pPr>
      <w:r w:rsidRPr="00B42FB4">
        <w:rPr>
          <w:b/>
        </w:rPr>
        <w:lastRenderedPageBreak/>
        <w:t>Add an Item</w:t>
      </w:r>
      <w:bookmarkEnd w:id="53"/>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54" w:name="_Toc522305753"/>
      <w:r w:rsidRPr="00B42FB4">
        <w:rPr>
          <w:b/>
        </w:rPr>
        <w:t>Edit an Item</w:t>
      </w:r>
      <w:bookmarkEnd w:id="54"/>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55" w:name="_Toc522305754"/>
      <w:r w:rsidRPr="00B42FB4">
        <w:rPr>
          <w:b/>
        </w:rPr>
        <w:lastRenderedPageBreak/>
        <w:t>Remove an Item</w:t>
      </w:r>
      <w:bookmarkEnd w:id="55"/>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56"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r w:rsidRPr="007F2F13">
        <w:lastRenderedPageBreak/>
        <w:t>Implementation</w:t>
      </w:r>
      <w:r w:rsidR="00737252" w:rsidRPr="007F2F13">
        <w:t xml:space="preserve"> of the Prototype</w:t>
      </w:r>
      <w:bookmarkEnd w:id="56"/>
    </w:p>
    <w:p w14:paraId="40468E1F" w14:textId="283370E0"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57" w:name="_Toc522305756"/>
      <w:r>
        <w:t xml:space="preserve">Prototype </w:t>
      </w:r>
      <w:r w:rsidR="001965AA" w:rsidRPr="006C1277">
        <w:t>Code</w:t>
      </w:r>
      <w:bookmarkEnd w:id="57"/>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3874371B">
            <wp:extent cx="5106670" cy="2441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6670" cy="244157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w:t>
      </w:r>
      <w:proofErr w:type="spellStart"/>
      <w:r w:rsidRPr="006C1277">
        <w:t>JQuery</w:t>
      </w:r>
      <w:proofErr w:type="spellEnd"/>
      <w:r w:rsidRPr="006C1277">
        <w:t xml:space="preserve">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58" w:name="_Toc522305757"/>
      <w:r w:rsidRPr="006C1277">
        <w:lastRenderedPageBreak/>
        <w:t xml:space="preserve">Prototype </w:t>
      </w:r>
      <w:r w:rsidR="004D5487" w:rsidRPr="006C1277">
        <w:t>Graphical User Interface (GUI) Layout</w:t>
      </w:r>
      <w:bookmarkEnd w:id="58"/>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DB0CB4">
      <w:pPr>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74735DA5" w14:textId="7424E91E" w:rsidR="00825FD1" w:rsidRPr="006C1277" w:rsidRDefault="00407202" w:rsidP="00DB0CB4">
      <w:pPr>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w:t>
      </w:r>
      <w:r w:rsidR="005D2C1C" w:rsidRPr="006C1277">
        <w:drawing>
          <wp:inline distT="0" distB="0" distL="0" distR="0" wp14:anchorId="47101BA2" wp14:editId="115E3AC9">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671D5B" w:rsidRPr="006C1277">
        <w:t>display</w:t>
      </w:r>
      <w:r w:rsidR="00155526" w:rsidRPr="006C1277">
        <w:t>ed</w:t>
      </w:r>
      <w:r w:rsidR="009952AA" w:rsidRPr="006C1277">
        <w:t>.</w:t>
      </w:r>
      <w:r w:rsidR="00825FD1" w:rsidRPr="006C1277">
        <w:br/>
        <w:t xml:space="preserve"> </w:t>
      </w: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1F808FDB" w:rsidR="00407202" w:rsidRPr="006C1277" w:rsidRDefault="0067193E" w:rsidP="00DB0CB4">
      <w:pPr>
        <w:jc w:val="left"/>
      </w:pPr>
      <w:r w:rsidRPr="006C1277">
        <w:t xml:space="preserve">This is how the item selection page displays on </w:t>
      </w:r>
      <w:r w:rsidR="0038261C" w:rsidRPr="006C1277">
        <w:t>a computer browser</w:t>
      </w:r>
      <w:r w:rsidRPr="006C1277">
        <w:t xml:space="preserve">. Again, not perfect but functions.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08914736"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xml:space="preserve">. There is also a button to log back out. </w:t>
      </w:r>
      <w:r w:rsidR="008C6D11" w:rsidRPr="006C1277">
        <w:t>Again,</w:t>
      </w:r>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77777777" w:rsidR="001821F4" w:rsidRPr="006C1277" w:rsidRDefault="001821F4" w:rsidP="00DB0CB4">
      <w:pPr>
        <w:jc w:val="left"/>
      </w:pPr>
    </w:p>
    <w:p w14:paraId="684AF1B7" w14:textId="414CA39A" w:rsidR="00F077BB" w:rsidRPr="006C1277" w:rsidRDefault="00F077BB" w:rsidP="00385D40">
      <w:pPr>
        <w:pStyle w:val="Heading2"/>
      </w:pPr>
      <w:bookmarkStart w:id="59" w:name="_Toc522305758"/>
      <w:r w:rsidRPr="006C1277">
        <w:t>Testing</w:t>
      </w:r>
      <w:bookmarkEnd w:id="59"/>
    </w:p>
    <w:p w14:paraId="342D1FFD" w14:textId="0BE214EE"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421E79" w:rsidRPr="006C1277">
        <w:t>ing</w:t>
      </w:r>
      <w:r w:rsidR="00BC6BD8" w:rsidRPr="006C1277">
        <w:t xml:space="preserve"> the issue</w:t>
      </w:r>
      <w:r w:rsidR="006E7B0F" w:rsidRPr="006C1277">
        <w:t xml:space="preserve"> before moving on to </w:t>
      </w:r>
      <w:r w:rsidR="006E7B0F" w:rsidRPr="006C1277">
        <w:lastRenderedPageBreak/>
        <w:t>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58EC394F"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affect it would have on the browser without altering the file.</w:t>
      </w:r>
      <w:r w:rsidR="00CA7D22" w:rsidRPr="006C1277">
        <w:t xml:space="preserve"> Once I was sure I had it figure out I then went back to the </w:t>
      </w:r>
      <w:r w:rsidR="0031705F" w:rsidRPr="006C1277">
        <w:t>Project</w:t>
      </w:r>
      <w:r w:rsidR="00CA7D22" w:rsidRPr="006C1277">
        <w:t xml:space="preserve"> files and added or removed to whatever class or ID</w:t>
      </w:r>
      <w:r w:rsidR="00BB6318" w:rsidRPr="006C1277">
        <w:t>,</w:t>
      </w:r>
      <w:r w:rsidR="00CA7D22" w:rsidRPr="006C1277">
        <w:t xml:space="preserve"> on the specific file and line number which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2CEA1117" w14:textId="5B8960F3" w:rsidR="008239B3" w:rsidRPr="006C1277"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For a brief </w:t>
      </w:r>
      <w:r w:rsidR="00895083" w:rsidRPr="006C1277">
        <w:t>time,</w:t>
      </w:r>
      <w:r w:rsidR="004B26F6" w:rsidRPr="006C1277">
        <w:t xml:space="preserve"> I managed somehow to have it adding 2 rows to the database one </w:t>
      </w:r>
      <w:r w:rsidR="004B26F6" w:rsidRPr="006C1277">
        <w:lastRenderedPageBreak/>
        <w:t xml:space="preserve">empty row and </w:t>
      </w:r>
      <w:r w:rsidR="003403B6" w:rsidRPr="006C1277">
        <w:t>a row</w:t>
      </w:r>
      <w:r w:rsidR="004B26F6"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60" w:name="_Toc522305759"/>
      <w:r w:rsidR="00F077BB" w:rsidRPr="006C1277">
        <w:t>Customer testing</w:t>
      </w:r>
      <w:bookmarkEnd w:id="60"/>
    </w:p>
    <w:p w14:paraId="6FA7CE8F" w14:textId="285AF6C2" w:rsidR="00C17A55" w:rsidRPr="006C1277" w:rsidRDefault="008239B3" w:rsidP="00DB0CB4">
      <w:pPr>
        <w:jc w:val="left"/>
      </w:pPr>
      <w:r w:rsidRPr="006C1277">
        <w:t xml:space="preserve">For user testing I had to </w:t>
      </w:r>
      <w:r w:rsidR="00BF5997" w:rsidRPr="006C1277">
        <w:t xml:space="preserve">create a guide as to how to set up and run the prototype. I also had to have them test on a computer as PHP runs on a server, so the testers had to set up a localhost server. In the guide as </w:t>
      </w:r>
      <w:r w:rsidR="00E25D33" w:rsidRPr="006C1277">
        <w:t>I had in</w:t>
      </w:r>
      <w:r w:rsidR="00BF5997" w:rsidRPr="006C1277">
        <w:t xml:space="preserve"> development I had them set up XAMPP.</w:t>
      </w:r>
    </w:p>
    <w:p w14:paraId="71972E28" w14:textId="6AC9675F"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used to online shopping others rarely do. They were also of an age range of 22 – 67 years old. </w:t>
      </w:r>
      <w:r w:rsidR="00095DE7" w:rsidRPr="006C1277">
        <w:t>Again,</w:t>
      </w:r>
      <w:r w:rsidR="006271C8" w:rsidRPr="006C1277">
        <w:t xml:space="preserve"> 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61" w:name="_Toc522305760"/>
      <w:r w:rsidR="00F077BB" w:rsidRPr="006C1277">
        <w:t>Evaluation</w:t>
      </w:r>
      <w:r w:rsidR="002301C2" w:rsidRPr="006C1277">
        <w:t xml:space="preserve"> and Testing results</w:t>
      </w:r>
      <w:bookmarkEnd w:id="61"/>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0FAD9972"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 again due to time I have had to leave in.</w:t>
      </w:r>
    </w:p>
    <w:p w14:paraId="2411446F" w14:textId="6C3AFB38" w:rsidR="00917C1B" w:rsidRPr="006C1277" w:rsidRDefault="00ED1ECB" w:rsidP="00DB0CB4">
      <w:pPr>
        <w:jc w:val="left"/>
      </w:pPr>
      <w:r w:rsidRPr="006C1277">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lastRenderedPageBreak/>
        <w:t>In terms of the understanding of the elements of the application user’s average rating was 62.5% positively</w:t>
      </w:r>
    </w:p>
    <w:p w14:paraId="292CE7E2" w14:textId="2929BBF0" w:rsidR="0001636D" w:rsidRPr="006C1277" w:rsidRDefault="00917C1B" w:rsidP="00DB0CB4">
      <w:pPr>
        <w:jc w:val="left"/>
      </w:pPr>
      <w:r w:rsidRPr="006C1277">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62" w:name="_Toc522305761"/>
      <w:r w:rsidRPr="006C1277">
        <w:lastRenderedPageBreak/>
        <w:t>Conclusions</w:t>
      </w:r>
      <w:bookmarkEnd w:id="62"/>
    </w:p>
    <w:p w14:paraId="31EF4826" w14:textId="64617556" w:rsidR="00C17A55" w:rsidRPr="006C1277" w:rsidRDefault="008107B2" w:rsidP="00DB0CB4">
      <w:pPr>
        <w:jc w:val="left"/>
      </w:pPr>
      <w:r w:rsidRPr="006C1277">
        <w:t>From the very start this project was an uphill battle. As I had started to develop the application a lot of changes had been made. I</w:t>
      </w:r>
      <w:r w:rsidR="00FC122C" w:rsidRPr="006C1277">
        <w:t xml:space="preserve"> </w:t>
      </w:r>
      <w:r w:rsidRPr="006C1277">
        <w:t>had initially planned to develop in C# with a code first database using visual studio, then after spending months obsessing, trying to get a JavaScript seating map working I ended up thinking I would develop in android natively. That turned out to be a completely different and frustratingly difficult environment to set up without causing issues for other projects.</w:t>
      </w:r>
    </w:p>
    <w:p w14:paraId="29A730BF" w14:textId="5D1FB778" w:rsidR="008107B2" w:rsidRPr="006C1277" w:rsidRDefault="008107B2" w:rsidP="00DB0CB4">
      <w:pPr>
        <w:jc w:val="left"/>
      </w:pPr>
      <w:r w:rsidRPr="006C1277">
        <w:t xml:space="preserve">In the end I steeled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DB0CB4">
      <w:pPr>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72A060A9" w:rsidR="008107B2" w:rsidRPr="006C1277" w:rsidRDefault="008107B2" w:rsidP="00DB0CB4">
      <w:pPr>
        <w:jc w:val="left"/>
      </w:pPr>
      <w:r w:rsidRPr="006C1277">
        <w:t xml:space="preserve">I done a course on Udemy.com on web development and again had to refresh my knowledge on software engineering, project management and </w:t>
      </w:r>
      <w:r w:rsidR="00085A85" w:rsidRPr="006C1277">
        <w:t xml:space="preserve">PHP which I had again previously done through independent learning </w:t>
      </w:r>
      <w:r w:rsidR="00156B22" w:rsidRPr="006C1277">
        <w:t>course on codeacademy.com.</w:t>
      </w:r>
    </w:p>
    <w:p w14:paraId="65129C48" w14:textId="23A51D88" w:rsidR="0069694C" w:rsidRPr="006C1277" w:rsidRDefault="00156B22" w:rsidP="00DB0CB4">
      <w:pPr>
        <w:jc w:val="left"/>
      </w:pPr>
      <w:r w:rsidRPr="006C1277">
        <w:t>Each time becoming obsessed and spending more time than I should have on each, all outside of working full time. The other distraction.</w:t>
      </w:r>
      <w:r w:rsidR="0069694C" w:rsidRPr="006C1277">
        <w:t xml:space="preserve"> The prototype itself and timescale then influenced me more meaning it is merely a proof of concept more than a prototype both creating more ideas for functions or design or things having to be removed and focused on fully. </w:t>
      </w:r>
    </w:p>
    <w:p w14:paraId="325D9621" w14:textId="7BE67E37" w:rsidR="00156B22" w:rsidRPr="006C1277" w:rsidRDefault="0069694C" w:rsidP="00DB0CB4">
      <w:pPr>
        <w:jc w:val="left"/>
      </w:pPr>
      <w:r w:rsidRPr="006C1277">
        <w:t xml:space="preserve">Whilst developing I had researched and attempted a number of things for example the failed JS Seating Map, Registration features, which I spent time on but removed or didn’t include as I felt that a </w:t>
      </w:r>
      <w:r w:rsidR="007C1393" w:rsidRPr="006C1277">
        <w:t>I would rather have something working correctly than only he idea being featured. Although again due to time restraints and delays some error found during user testing have been left in.</w:t>
      </w:r>
    </w:p>
    <w:p w14:paraId="0DA92A76" w14:textId="178B5627" w:rsidR="00156B22" w:rsidRPr="006C1277" w:rsidRDefault="007D6BBD" w:rsidP="00DB0CB4">
      <w:pPr>
        <w:jc w:val="left"/>
      </w:pPr>
      <w:r w:rsidRPr="006C1277">
        <w:t xml:space="preserve">Overall it is okay, but I feel had </w:t>
      </w:r>
      <w:r w:rsidR="009A23C7" w:rsidRPr="006C1277">
        <w:t>life not got in my way at times then maybe it could have been done better. But I am happy with what I had got</w:t>
      </w:r>
      <w:r w:rsidR="00FC7555" w:rsidRPr="006C1277">
        <w:t xml:space="preserve"> done overall</w:t>
      </w:r>
      <w:r w:rsidR="009A23C7" w:rsidRPr="006C1277">
        <w:t>.</w:t>
      </w:r>
    </w:p>
    <w:p w14:paraId="684AF1E4" w14:textId="335CCF26" w:rsidR="00F077BB" w:rsidRPr="006C1277" w:rsidRDefault="00F077BB" w:rsidP="004560EB">
      <w:pPr>
        <w:pStyle w:val="Heading1"/>
      </w:pPr>
      <w:bookmarkStart w:id="63" w:name="_Toc522305762"/>
      <w:r w:rsidRPr="006C1277">
        <w:lastRenderedPageBreak/>
        <w:t>Further development</w:t>
      </w:r>
      <w:bookmarkEnd w:id="63"/>
      <w:r w:rsidRPr="006C1277">
        <w:t xml:space="preserve"> </w:t>
      </w:r>
    </w:p>
    <w:p w14:paraId="0E521C5E" w14:textId="77777777"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proofErr w:type="spellStart"/>
      <w:r w:rsidR="00F65750" w:rsidRPr="006C1277">
        <w:t>trialled</w:t>
      </w:r>
      <w:proofErr w:type="spellEnd"/>
      <w:r w:rsidR="00F65750" w:rsidRPr="006C1277">
        <w:t xml:space="preserve"> in a single cinema.</w:t>
      </w:r>
    </w:p>
    <w:p w14:paraId="4E0951CC" w14:textId="15CCB5C3" w:rsidR="00F65750" w:rsidRPr="006C1277" w:rsidRDefault="00F65750" w:rsidP="00DB0CB4">
      <w:pPr>
        <w:jc w:val="left"/>
      </w:pPr>
      <w:r w:rsidRPr="006C1277">
        <w:t>As I said in the research I had come across an App in America doing the same thing for concession 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64" w:name="_Toc522305763"/>
      <w:r w:rsidRPr="006C1277">
        <w:lastRenderedPageBreak/>
        <w:t>References</w:t>
      </w:r>
      <w:bookmarkEnd w:id="64"/>
    </w:p>
    <w:p w14:paraId="1692AA5D" w14:textId="77777777" w:rsidR="00835BD3" w:rsidRPr="006C1277" w:rsidRDefault="00835BD3" w:rsidP="00DB0CB4">
      <w:pPr>
        <w:jc w:val="left"/>
      </w:pPr>
      <w:r w:rsidRPr="006C1277">
        <w:t xml:space="preserve">Agarwal, N. (2018). PHP Login Form with Sessions | </w:t>
      </w:r>
      <w:proofErr w:type="spellStart"/>
      <w:r w:rsidRPr="006C1277">
        <w:t>FormGet</w:t>
      </w:r>
      <w:proofErr w:type="spellEnd"/>
      <w:r w:rsidRPr="006C1277">
        <w:t xml:space="preserve">. [online] </w:t>
      </w:r>
      <w:proofErr w:type="spellStart"/>
      <w:r w:rsidRPr="006C1277">
        <w:t>FormGet</w:t>
      </w:r>
      <w:proofErr w:type="spellEnd"/>
      <w:r w:rsidRPr="006C1277">
        <w: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proofErr w:type="spellStart"/>
      <w:r w:rsidRPr="006C1277">
        <w:t>Balsamiq.cloud</w:t>
      </w:r>
      <w:proofErr w:type="spellEnd"/>
      <w:r w:rsidRPr="006C1277">
        <w:t>. (2018). Balsamiq Cloud. [online] Available at: https://balsamiq.cloud/ [Accessed 17 Aug. 2018].</w:t>
      </w:r>
    </w:p>
    <w:p w14:paraId="128EDA45" w14:textId="0707D290" w:rsidR="0027766B" w:rsidRPr="006C1277" w:rsidRDefault="0027766B" w:rsidP="00DB0CB4">
      <w:pPr>
        <w:jc w:val="left"/>
      </w:pPr>
      <w:r w:rsidRPr="006C1277">
        <w:t>Bcrypt.sourceforge.net. (2018). </w:t>
      </w:r>
      <w:proofErr w:type="spellStart"/>
      <w:r w:rsidRPr="006C1277">
        <w:t>Bcrypt</w:t>
      </w:r>
      <w:proofErr w:type="spellEnd"/>
      <w:r w:rsidRPr="006C1277">
        <w:t xml:space="preserve">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w:t>
      </w:r>
      <w:proofErr w:type="spellStart"/>
      <w:r w:rsidRPr="006C1277">
        <w:t>Bitnami</w:t>
      </w:r>
      <w:proofErr w:type="spellEnd"/>
      <w:r w:rsidRPr="006C1277">
        <w:t xml:space="preserve"> for XAMPP Application Modules. [online] Available at: https://bitnami.com/stack/xampp [Accessed 17 Aug. 2018].</w:t>
      </w:r>
    </w:p>
    <w:p w14:paraId="6021DADE" w14:textId="77777777" w:rsidR="00835BD3" w:rsidRPr="006C1277" w:rsidRDefault="00835BD3" w:rsidP="00DB0CB4">
      <w:pPr>
        <w:jc w:val="left"/>
      </w:pPr>
      <w:proofErr w:type="spellStart"/>
      <w:r w:rsidRPr="006C1277">
        <w:t>Codecademy</w:t>
      </w:r>
      <w:proofErr w:type="spellEnd"/>
      <w:r w:rsidRPr="006C1277">
        <w:t xml:space="preserve">. (2018). Learn to code - for free | </w:t>
      </w:r>
      <w:proofErr w:type="spellStart"/>
      <w:r w:rsidRPr="006C1277">
        <w:t>Codecademy</w:t>
      </w:r>
      <w:proofErr w:type="spellEnd"/>
      <w:r w:rsidRPr="006C1277">
        <w:t>.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 xml:space="preserve">Designs, A. (2018). Showtime font by ARRF Designs - </w:t>
      </w:r>
      <w:proofErr w:type="spellStart"/>
      <w:r w:rsidRPr="006C1277">
        <w:t>FontSpace</w:t>
      </w:r>
      <w:proofErr w:type="spellEnd"/>
      <w:r w:rsidRPr="006C1277">
        <w:t xml:space="preserve">. [online] </w:t>
      </w:r>
      <w:proofErr w:type="spellStart"/>
      <w:r w:rsidRPr="006C1277">
        <w:t>FontSpace</w:t>
      </w:r>
      <w:proofErr w:type="spellEnd"/>
      <w:r w:rsidRPr="006C1277">
        <w:t>.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proofErr w:type="spellStart"/>
      <w:r w:rsidRPr="006C1277">
        <w:t>Engadget</w:t>
      </w:r>
      <w:proofErr w:type="spellEnd"/>
      <w:r w:rsidRPr="006C1277">
        <w:t xml:space="preserve">. (2018). MasterCard's </w:t>
      </w:r>
      <w:proofErr w:type="spellStart"/>
      <w:r w:rsidRPr="006C1277">
        <w:t>QkR</w:t>
      </w:r>
      <w:proofErr w:type="spellEnd"/>
      <w:r w:rsidRPr="006C1277">
        <w:t xml:space="preserve">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proofErr w:type="spellStart"/>
      <w:r w:rsidRPr="006C1277">
        <w:t>FanFood</w:t>
      </w:r>
      <w:proofErr w:type="spellEnd"/>
      <w:r w:rsidRPr="006C1277">
        <w:t>, I. (2018). </w:t>
      </w:r>
      <w:proofErr w:type="spellStart"/>
      <w:r w:rsidRPr="006C1277">
        <w:t>FanFood</w:t>
      </w:r>
      <w:proofErr w:type="spellEnd"/>
      <w:r w:rsidRPr="006C1277">
        <w:t xml:space="preserve">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w:t>
      </w:r>
      <w:proofErr w:type="spellStart"/>
      <w:r w:rsidRPr="006C1277">
        <w:t>mysql_</w:t>
      </w:r>
      <w:proofErr w:type="gramStart"/>
      <w:r w:rsidRPr="006C1277">
        <w:t>connect</w:t>
      </w:r>
      <w:proofErr w:type="spellEnd"/>
      <w:r w:rsidRPr="006C1277">
        <w:t>(</w:t>
      </w:r>
      <w:proofErr w:type="gramEnd"/>
      <w:r w:rsidRPr="006C1277">
        <w: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w:t>
      </w:r>
      <w:proofErr w:type="spellStart"/>
      <w:r w:rsidRPr="006C1277">
        <w:t>Maxcdn</w:t>
      </w:r>
      <w:proofErr w:type="spellEnd"/>
      <w:r w:rsidRPr="006C1277">
        <w:t xml:space="preserve"> bootstrap </w:t>
      </w:r>
      <w:proofErr w:type="spellStart"/>
      <w:r w:rsidRPr="006C1277">
        <w:t>cdn</w:t>
      </w:r>
      <w:proofErr w:type="spellEnd"/>
      <w:r w:rsidRPr="006C1277">
        <w:t>. [online] Available at: https://maxcdn.bootstrapcdn.com/bootstrap/4.0.0-alpha.6/css/bootstrap.min.css [Accessed 17 Aug. 2018].</w:t>
      </w:r>
    </w:p>
    <w:p w14:paraId="35EBEBAA" w14:textId="77777777" w:rsidR="00835BD3" w:rsidRPr="006C1277" w:rsidRDefault="00835BD3" w:rsidP="00DB0CB4">
      <w:pPr>
        <w:jc w:val="left"/>
      </w:pPr>
      <w:proofErr w:type="spellStart"/>
      <w:r w:rsidRPr="006C1277">
        <w:t>Murshed</w:t>
      </w:r>
      <w:proofErr w:type="spellEnd"/>
      <w:r w:rsidRPr="006C1277">
        <w:t xml:space="preserve">, S. (2018). Encrypt and Decrypt Data with C# - </w:t>
      </w:r>
      <w:proofErr w:type="spellStart"/>
      <w:r w:rsidRPr="006C1277">
        <w:t>CodeProject</w:t>
      </w:r>
      <w:proofErr w:type="spellEnd"/>
      <w:r w:rsidRPr="006C1277">
        <w:t>. [online] Codeproject.com. Available at: http://www.codeproject.com/Articles/14150/Encrypt-and-Decrypt-Data-with-C [Accessed 17 Aug. 2018].</w:t>
      </w:r>
    </w:p>
    <w:p w14:paraId="36BCB346" w14:textId="77777777" w:rsidR="00835BD3" w:rsidRPr="006C1277" w:rsidRDefault="00835BD3" w:rsidP="00DB0CB4">
      <w:pPr>
        <w:jc w:val="left"/>
      </w:pPr>
      <w:proofErr w:type="spellStart"/>
      <w:r w:rsidRPr="006C1277">
        <w:t>Neagoie</w:t>
      </w:r>
      <w:proofErr w:type="spellEnd"/>
      <w:r w:rsidRPr="006C1277">
        <w:t>,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w:t>
      </w:r>
      <w:proofErr w:type="spellStart"/>
      <w:r w:rsidRPr="006C1277">
        <w:t>Paletton</w:t>
      </w:r>
      <w:proofErr w:type="spellEnd"/>
      <w:r w:rsidRPr="006C1277">
        <w:t xml:space="preserve">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 xml:space="preserve">Php.net. (2018). PHP: </w:t>
      </w:r>
      <w:proofErr w:type="spellStart"/>
      <w:r w:rsidRPr="006C1277">
        <w:t>Mhash</w:t>
      </w:r>
      <w:proofErr w:type="spellEnd"/>
      <w:r w:rsidRPr="006C1277">
        <w:t xml:space="preserve">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 xml:space="preserve">Php.net. (2018). PHP: </w:t>
      </w:r>
      <w:proofErr w:type="spellStart"/>
      <w:r w:rsidRPr="006C1277">
        <w:t>password_hash</w:t>
      </w:r>
      <w:proofErr w:type="spellEnd"/>
      <w:r w:rsidRPr="006C1277">
        <w:t xml:space="preserve">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proofErr w:type="spellStart"/>
      <w:r w:rsidRPr="006C1277">
        <w:lastRenderedPageBreak/>
        <w:t>SeatServe</w:t>
      </w:r>
      <w:proofErr w:type="spellEnd"/>
      <w:r w:rsidRPr="006C1277">
        <w:t xml:space="preserve"> - Official Website. (2018). </w:t>
      </w:r>
      <w:proofErr w:type="spellStart"/>
      <w:r w:rsidRPr="006C1277">
        <w:t>SeatServe</w:t>
      </w:r>
      <w:proofErr w:type="spellEnd"/>
      <w:r w:rsidRPr="006C1277">
        <w:t xml:space="preserve"> - Stay Seated. In-Seat Delivery at Your </w:t>
      </w:r>
      <w:proofErr w:type="gramStart"/>
      <w:r w:rsidRPr="006C1277">
        <w:t>Stadium..</w:t>
      </w:r>
      <w:proofErr w:type="gramEnd"/>
      <w:r w:rsidRPr="006C1277">
        <w:t xml:space="preserve">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 xml:space="preserve">W3schools.com. (2018). PHP </w:t>
      </w:r>
      <w:proofErr w:type="spellStart"/>
      <w:r w:rsidRPr="006C1277">
        <w:t>mysqli_real_escape_</w:t>
      </w:r>
      <w:proofErr w:type="gramStart"/>
      <w:r w:rsidRPr="006C1277">
        <w:t>string</w:t>
      </w:r>
      <w:proofErr w:type="spellEnd"/>
      <w:r w:rsidRPr="006C1277">
        <w:t>(</w:t>
      </w:r>
      <w:proofErr w:type="gramEnd"/>
      <w:r w:rsidRPr="006C1277">
        <w:t>)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65" w:name="_Toc522305764"/>
      <w:r w:rsidRPr="006C1277">
        <w:lastRenderedPageBreak/>
        <w:t>Appendix</w:t>
      </w:r>
      <w:bookmarkEnd w:id="65"/>
    </w:p>
    <w:p w14:paraId="7BF198C0" w14:textId="77777777" w:rsidR="000D1DF7" w:rsidRPr="002870D4" w:rsidRDefault="000D1DF7" w:rsidP="000D1DF7">
      <w:pPr>
        <w:pStyle w:val="Heading2"/>
        <w:rPr>
          <w:lang w:val="en-IE"/>
        </w:rPr>
      </w:pPr>
      <w:bookmarkStart w:id="66" w:name="_Toc522305765"/>
      <w:r w:rsidRPr="00F077BB">
        <w:rPr>
          <w:lang w:val="en-IE"/>
        </w:rPr>
        <w:t>Project Proposal</w:t>
      </w:r>
      <w:bookmarkEnd w:id="66"/>
    </w:p>
    <w:p w14:paraId="7E7DFDE0" w14:textId="77777777" w:rsidR="000D1DF7" w:rsidRDefault="000D1DF7" w:rsidP="000D1DF7">
      <w:pPr>
        <w:pStyle w:val="Heading3"/>
        <w:rPr>
          <w:lang w:val="en-GB"/>
        </w:rPr>
      </w:pPr>
      <w:bookmarkStart w:id="67" w:name="_Toc522305766"/>
      <w:r>
        <w:rPr>
          <w:lang w:val="en-GB"/>
        </w:rPr>
        <w:t>Introduction</w:t>
      </w:r>
      <w:bookmarkEnd w:id="67"/>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 xml:space="preserve">The outline of the project is to create a </w:t>
      </w:r>
      <w:proofErr w:type="gramStart"/>
      <w:r>
        <w:rPr>
          <w:lang w:val="en-GB"/>
        </w:rPr>
        <w:t>web based</w:t>
      </w:r>
      <w:proofErr w:type="gramEnd"/>
      <w:r>
        <w:rPr>
          <w:lang w:val="en-GB"/>
        </w:rPr>
        <w:t xml:space="preserve"> application solely for the use of customers in a cinema. It will allow the user to:</w:t>
      </w:r>
    </w:p>
    <w:p w14:paraId="566934D0" w14:textId="77777777" w:rsidR="000D1DF7" w:rsidRDefault="000D1DF7" w:rsidP="00735A82">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735A82">
      <w:pPr>
        <w:pStyle w:val="ListParagraph"/>
        <w:numPr>
          <w:ilvl w:val="1"/>
          <w:numId w:val="2"/>
        </w:numPr>
        <w:rPr>
          <w:lang w:val="en-GB"/>
        </w:rPr>
      </w:pPr>
      <w:r>
        <w:rPr>
          <w:lang w:val="en-GB"/>
        </w:rPr>
        <w:t>Full name</w:t>
      </w:r>
    </w:p>
    <w:p w14:paraId="5684BBAB" w14:textId="77777777" w:rsidR="000D1DF7" w:rsidRDefault="000D1DF7" w:rsidP="00735A82">
      <w:pPr>
        <w:pStyle w:val="ListParagraph"/>
        <w:numPr>
          <w:ilvl w:val="1"/>
          <w:numId w:val="2"/>
        </w:numPr>
        <w:rPr>
          <w:lang w:val="en-GB"/>
        </w:rPr>
      </w:pPr>
      <w:r>
        <w:rPr>
          <w:lang w:val="en-GB"/>
        </w:rPr>
        <w:t>Email address</w:t>
      </w:r>
    </w:p>
    <w:p w14:paraId="3D2085E2" w14:textId="77777777" w:rsidR="000D1DF7" w:rsidRDefault="000D1DF7" w:rsidP="00735A82">
      <w:pPr>
        <w:pStyle w:val="ListParagraph"/>
        <w:numPr>
          <w:ilvl w:val="1"/>
          <w:numId w:val="2"/>
        </w:numPr>
        <w:rPr>
          <w:lang w:val="en-GB"/>
        </w:rPr>
      </w:pPr>
      <w:r>
        <w:rPr>
          <w:lang w:val="en-GB"/>
        </w:rPr>
        <w:t>Contact number</w:t>
      </w:r>
    </w:p>
    <w:p w14:paraId="23BD051F" w14:textId="77777777" w:rsidR="000D1DF7" w:rsidRDefault="000D1DF7" w:rsidP="00735A82">
      <w:pPr>
        <w:pStyle w:val="ListParagraph"/>
        <w:numPr>
          <w:ilvl w:val="1"/>
          <w:numId w:val="2"/>
        </w:numPr>
        <w:rPr>
          <w:lang w:val="en-GB"/>
        </w:rPr>
      </w:pPr>
      <w:r>
        <w:rPr>
          <w:lang w:val="en-GB"/>
        </w:rPr>
        <w:t>Home address</w:t>
      </w:r>
    </w:p>
    <w:p w14:paraId="257A3DD2" w14:textId="77777777" w:rsidR="000D1DF7" w:rsidRPr="002305FF" w:rsidRDefault="000D1DF7" w:rsidP="00735A82">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735A82">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735A82">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735A82">
      <w:pPr>
        <w:pStyle w:val="ListParagraph"/>
        <w:numPr>
          <w:ilvl w:val="0"/>
          <w:numId w:val="2"/>
        </w:numPr>
        <w:rPr>
          <w:lang w:val="en-GB"/>
        </w:rPr>
      </w:pPr>
      <w:r>
        <w:rPr>
          <w:lang w:val="en-GB"/>
        </w:rPr>
        <w:t xml:space="preserve">There will also be a guest account setting, for one-times users who do not wish to setup an </w:t>
      </w:r>
      <w:proofErr w:type="gramStart"/>
      <w:r>
        <w:rPr>
          <w:lang w:val="en-GB"/>
        </w:rPr>
        <w:t>account, but</w:t>
      </w:r>
      <w:proofErr w:type="gramEnd"/>
      <w:r>
        <w:rPr>
          <w:lang w:val="en-GB"/>
        </w:rPr>
        <w:t xml:space="preserve">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w:t>
      </w:r>
      <w:proofErr w:type="gramStart"/>
      <w:r w:rsidRPr="00841C23">
        <w:rPr>
          <w:lang w:val="en-GB"/>
        </w:rPr>
        <w:t>an</w:t>
      </w:r>
      <w:proofErr w:type="gramEnd"/>
      <w:r w:rsidRPr="00841C23">
        <w:rPr>
          <w:lang w:val="en-GB"/>
        </w:rPr>
        <w:t xml:space="preserve">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lastRenderedPageBreak/>
        <w:t>The users will be able to order through the App by setting up an account and log in, selecting the food type, and portion size, that the cinema provides e.g. two Large Popcorn. Or by selecting and ordering a deal on offer e.g. Medium 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 xml:space="preserve">Their account information will securely store their name, address, contact information and credit card details. This and the payment system will be my </w:t>
      </w:r>
      <w:proofErr w:type="gramStart"/>
      <w:r w:rsidRPr="00841C23">
        <w:rPr>
          <w:lang w:val="en-GB"/>
        </w:rPr>
        <w:t>main focus</w:t>
      </w:r>
      <w:proofErr w:type="gramEnd"/>
      <w:r w:rsidRPr="00841C23">
        <w:rPr>
          <w:lang w:val="en-GB"/>
        </w:rPr>
        <w:t>.</w:t>
      </w:r>
      <w:r w:rsidRPr="00841C23">
        <w:rPr>
          <w:lang w:val="en-GB"/>
        </w:rPr>
        <w:br/>
      </w:r>
    </w:p>
    <w:p w14:paraId="21A24E48" w14:textId="77777777" w:rsidR="000D1DF7" w:rsidRDefault="000D1DF7" w:rsidP="000D1DF7">
      <w:pPr>
        <w:pStyle w:val="Heading3"/>
      </w:pPr>
      <w:bookmarkStart w:id="68" w:name="_Toc522305767"/>
      <w:r>
        <w:t>Background</w:t>
      </w:r>
      <w:bookmarkEnd w:id="68"/>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 xml:space="preserve">This technology is </w:t>
      </w:r>
      <w:proofErr w:type="gramStart"/>
      <w:r w:rsidRPr="0075341E">
        <w:rPr>
          <w:lang w:val="en-GB"/>
        </w:rPr>
        <w:t>similar to</w:t>
      </w:r>
      <w:proofErr w:type="gramEnd"/>
      <w:r w:rsidRPr="0075341E">
        <w:rPr>
          <w:lang w:val="en-GB"/>
        </w:rPr>
        <w:t xml:space="preserve">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w:t>
      </w:r>
      <w:r w:rsidRPr="0075341E">
        <w:rPr>
          <w:lang w:val="en-GB"/>
        </w:rPr>
        <w:lastRenderedPageBreak/>
        <w:t xml:space="preserve">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t xml:space="preserve">Also in Australia MasterCard have created an application called </w:t>
      </w:r>
      <w:proofErr w:type="spellStart"/>
      <w:r w:rsidRPr="0075341E">
        <w:rPr>
          <w:lang w:val="en-GB"/>
        </w:rPr>
        <w:t>QkR</w:t>
      </w:r>
      <w:proofErr w:type="spellEnd"/>
      <w:r w:rsidRPr="0075341E">
        <w:rPr>
          <w:lang w:val="en-GB"/>
        </w:rPr>
        <w:t xml:space="preserve"> which uses NFC or QR codes where the customer can scan the arm rest of the chair to order and pay for food.</w:t>
      </w:r>
    </w:p>
    <w:p w14:paraId="60E85CD3" w14:textId="77777777" w:rsidR="000D1DF7" w:rsidRPr="00EE765F" w:rsidRDefault="000D1DF7" w:rsidP="000D1DF7">
      <w:pPr>
        <w:pStyle w:val="Heading3"/>
      </w:pPr>
      <w:bookmarkStart w:id="69" w:name="_Toc522305768"/>
      <w:r w:rsidRPr="00EA3470">
        <w:t>Objectives</w:t>
      </w:r>
      <w:bookmarkEnd w:id="69"/>
    </w:p>
    <w:p w14:paraId="4D3DE7B6" w14:textId="77777777" w:rsidR="000D1DF7" w:rsidRDefault="000D1DF7" w:rsidP="000D1DF7">
      <w:pPr>
        <w:spacing w:after="0"/>
        <w:rPr>
          <w:lang w:val="en-GB"/>
        </w:rPr>
      </w:pPr>
      <w:r w:rsidRPr="007432DA">
        <w:rPr>
          <w:lang w:val="en-GB"/>
        </w:rPr>
        <w:t xml:space="preserve">My objective is to create a </w:t>
      </w:r>
      <w:proofErr w:type="gramStart"/>
      <w:r w:rsidRPr="007432DA">
        <w:rPr>
          <w:lang w:val="en-GB"/>
        </w:rPr>
        <w:t>web based</w:t>
      </w:r>
      <w:proofErr w:type="gramEnd"/>
      <w:r w:rsidRPr="007432DA">
        <w:rPr>
          <w:lang w:val="en-GB"/>
        </w:rPr>
        <w:t xml:space="preserve">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735A82">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735A82">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735A82">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735A82">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735A82">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735A82">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lastRenderedPageBreak/>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735A82">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735A82">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70" w:name="_Toc522305769"/>
      <w:r w:rsidRPr="007432DA">
        <w:rPr>
          <w:lang w:val="en-GB"/>
        </w:rPr>
        <w:t>Technical Approach</w:t>
      </w:r>
      <w:bookmarkEnd w:id="70"/>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71" w:name="_Toc522305770"/>
      <w:r w:rsidRPr="007432DA">
        <w:rPr>
          <w:lang w:val="en-GB"/>
        </w:rPr>
        <w:t>Special resources required</w:t>
      </w:r>
      <w:bookmarkEnd w:id="71"/>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w:t>
      </w:r>
      <w:r>
        <w:rPr>
          <w:lang w:val="en-GB"/>
        </w:rPr>
        <w:lastRenderedPageBreak/>
        <w:t xml:space="preserve">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72" w:name="_Toc522305771"/>
      <w:r w:rsidRPr="00F077BB">
        <w:rPr>
          <w:lang w:val="en-IE"/>
        </w:rPr>
        <w:t>Project Plan</w:t>
      </w:r>
      <w:bookmarkEnd w:id="72"/>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lastRenderedPageBreak/>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73" w:name="_Toc522305772"/>
      <w:r w:rsidRPr="00F077BB">
        <w:rPr>
          <w:lang w:val="en-IE"/>
        </w:rPr>
        <w:t xml:space="preserve">Monthly </w:t>
      </w:r>
      <w:r>
        <w:rPr>
          <w:lang w:val="en-IE"/>
        </w:rPr>
        <w:t>Journals</w:t>
      </w:r>
      <w:bookmarkEnd w:id="73"/>
    </w:p>
    <w:p w14:paraId="2B29D5FB" w14:textId="77777777" w:rsidR="000D1DF7" w:rsidRPr="006F55FC" w:rsidRDefault="000D1DF7" w:rsidP="000D1DF7">
      <w:pPr>
        <w:pStyle w:val="Heading3"/>
        <w:rPr>
          <w:lang w:val="en-IE"/>
        </w:rPr>
      </w:pPr>
      <w:bookmarkStart w:id="74" w:name="_Toc522305773"/>
      <w:r w:rsidRPr="006F55FC">
        <w:rPr>
          <w:lang w:val="en-IE"/>
        </w:rPr>
        <w:t>Reflective Journal</w:t>
      </w:r>
      <w:r>
        <w:t xml:space="preserve"> </w:t>
      </w:r>
      <w:r w:rsidRPr="00617CC5">
        <w:rPr>
          <w:lang w:val="en-IE"/>
        </w:rPr>
        <w:t>September 2016</w:t>
      </w:r>
      <w:bookmarkEnd w:id="74"/>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lastRenderedPageBreak/>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 xml:space="preserve">I done the project pitch on Wednesday 5th OCT, with Keith Maycock, </w:t>
      </w:r>
      <w:proofErr w:type="spellStart"/>
      <w:r w:rsidRPr="00617CC5">
        <w:rPr>
          <w:lang w:val="en-IE"/>
        </w:rPr>
        <w:t>Adrina</w:t>
      </w:r>
      <w:proofErr w:type="spellEnd"/>
      <w:r w:rsidRPr="00617CC5">
        <w:rPr>
          <w:lang w:val="en-IE"/>
        </w:rPr>
        <w:t xml:space="preserve"> </w:t>
      </w:r>
      <w:proofErr w:type="spellStart"/>
      <w:r w:rsidRPr="00617CC5">
        <w:rPr>
          <w:lang w:val="en-IE"/>
        </w:rPr>
        <w:t>Cris</w:t>
      </w:r>
      <w:proofErr w:type="spellEnd"/>
      <w:r w:rsidRPr="00617CC5">
        <w:rPr>
          <w:lang w:val="en-IE"/>
        </w:rPr>
        <w:t xml:space="preserve"> and Joe </w:t>
      </w:r>
      <w:proofErr w:type="spellStart"/>
      <w:r w:rsidRPr="00617CC5">
        <w:rPr>
          <w:lang w:val="en-IE"/>
        </w:rPr>
        <w:t>Molumby</w:t>
      </w:r>
      <w:proofErr w:type="spellEnd"/>
      <w:r w:rsidRPr="00617CC5">
        <w:rPr>
          <w:lang w:val="en-IE"/>
        </w:rPr>
        <w:t>.</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75" w:name="_Toc522305774"/>
      <w:r w:rsidRPr="006F55FC">
        <w:rPr>
          <w:lang w:val="en-IE"/>
        </w:rPr>
        <w:t>Reflective Journal</w:t>
      </w:r>
      <w:r>
        <w:rPr>
          <w:lang w:val="en-IE"/>
        </w:rPr>
        <w:t xml:space="preserve"> </w:t>
      </w:r>
      <w:r w:rsidRPr="00617CC5">
        <w:rPr>
          <w:lang w:val="en-IE"/>
        </w:rPr>
        <w:t>October 2016</w:t>
      </w:r>
      <w:bookmarkEnd w:id="75"/>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 xml:space="preserve">I got my project idea approved with some slight enfaces </w:t>
      </w:r>
      <w:proofErr w:type="gramStart"/>
      <w:r w:rsidRPr="00617CC5">
        <w:rPr>
          <w:lang w:val="en-IE"/>
        </w:rPr>
        <w:t>in regard to</w:t>
      </w:r>
      <w:proofErr w:type="gramEnd"/>
      <w:r w:rsidRPr="00617CC5">
        <w:rPr>
          <w:lang w:val="en-IE"/>
        </w:rPr>
        <w:t xml:space="preserve">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w:t>
      </w:r>
      <w:proofErr w:type="gramStart"/>
      <w:r w:rsidRPr="00617CC5">
        <w:rPr>
          <w:lang w:val="en-IE"/>
        </w:rPr>
        <w:t>and also</w:t>
      </w:r>
      <w:proofErr w:type="gramEnd"/>
      <w:r w:rsidRPr="00617CC5">
        <w:rPr>
          <w:lang w:val="en-IE"/>
        </w:rPr>
        <w:t xml:space="preserve">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Although I discovered in class on Monday 17/10, when I went to inform Eamon, that they had approved my idea and he informed me that I wasn’t on the list of people whose ideas were rejected, and my idea had been approved from the very 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proofErr w:type="gramStart"/>
      <w:r w:rsidRPr="00617CC5">
        <w:rPr>
          <w:lang w:val="en-IE"/>
        </w:rPr>
        <w:t>Also</w:t>
      </w:r>
      <w:proofErr w:type="gramEnd"/>
      <w:r w:rsidRPr="00617CC5">
        <w:rPr>
          <w:lang w:val="en-IE"/>
        </w:rPr>
        <w:t xml:space="preserve"> it was suggested to develop my project as a web application. I also realised that there were potentially a number of problems of trying to develop it as an Android Application </w:t>
      </w:r>
      <w:proofErr w:type="gramStart"/>
      <w:r w:rsidRPr="00617CC5">
        <w:rPr>
          <w:lang w:val="en-IE"/>
        </w:rPr>
        <w:t>in regards to</w:t>
      </w:r>
      <w:proofErr w:type="gramEnd"/>
      <w:r w:rsidRPr="00617CC5">
        <w:rPr>
          <w:lang w:val="en-IE"/>
        </w:rPr>
        <w:t xml:space="preserve"> the payment aspect which would require me to use Google Plays In-App billing system meaning I would be unable to develop my own payment system.</w:t>
      </w:r>
    </w:p>
    <w:p w14:paraId="26E76CAB" w14:textId="6601694A" w:rsidR="000D1DF7" w:rsidRDefault="000D1DF7" w:rsidP="000D1DF7">
      <w:pPr>
        <w:rPr>
          <w:lang w:val="en-IE"/>
        </w:rPr>
      </w:pPr>
      <w:r w:rsidRPr="00617CC5">
        <w:rPr>
          <w:lang w:val="en-IE"/>
        </w:rPr>
        <w:t xml:space="preserve">The above suggestions are now part of my </w:t>
      </w:r>
      <w:proofErr w:type="gramStart"/>
      <w:r w:rsidRPr="00617CC5">
        <w:rPr>
          <w:lang w:val="en-IE"/>
        </w:rPr>
        <w:t>main focus</w:t>
      </w:r>
      <w:proofErr w:type="gramEnd"/>
      <w:r w:rsidRPr="00617CC5">
        <w:rPr>
          <w:lang w:val="en-IE"/>
        </w:rPr>
        <w:t xml:space="preserve"> for the application.</w:t>
      </w:r>
    </w:p>
    <w:p w14:paraId="2322F03C" w14:textId="79C7EB7D" w:rsidR="008323F7" w:rsidRPr="008323F7" w:rsidRDefault="008323F7" w:rsidP="008323F7">
      <w:pPr>
        <w:pStyle w:val="Heading2"/>
        <w:rPr>
          <w:lang w:val="en-IE"/>
        </w:rPr>
      </w:pPr>
      <w:bookmarkStart w:id="76" w:name="_Hlk521300788"/>
      <w:bookmarkEnd w:id="76"/>
      <w:r w:rsidRPr="008323F7">
        <w:rPr>
          <w:lang w:val="en-IE"/>
        </w:rPr>
        <w:t>Prototype User Guide and Environment Setup</w:t>
      </w:r>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735A82">
      <w:pPr>
        <w:pStyle w:val="ListParagraph"/>
        <w:numPr>
          <w:ilvl w:val="0"/>
          <w:numId w:val="10"/>
        </w:numPr>
        <w:spacing w:before="0" w:after="160" w:line="259" w:lineRule="auto"/>
      </w:pPr>
      <w:r>
        <w:t>Internet Access</w:t>
      </w:r>
    </w:p>
    <w:p w14:paraId="76016981" w14:textId="77777777" w:rsidR="008323F7" w:rsidRDefault="008323F7" w:rsidP="00735A82">
      <w:pPr>
        <w:pStyle w:val="ListParagraph"/>
        <w:numPr>
          <w:ilvl w:val="0"/>
          <w:numId w:val="10"/>
        </w:numPr>
        <w:spacing w:before="0" w:after="160" w:line="259" w:lineRule="auto"/>
      </w:pPr>
      <w:r>
        <w:t>Laptop or Desktop Computer</w:t>
      </w:r>
    </w:p>
    <w:p w14:paraId="2F396FCD" w14:textId="77777777" w:rsidR="008323F7" w:rsidRDefault="008323F7" w:rsidP="00735A82">
      <w:pPr>
        <w:pStyle w:val="ListParagraph"/>
        <w:numPr>
          <w:ilvl w:val="0"/>
          <w:numId w:val="10"/>
        </w:numPr>
        <w:spacing w:before="0" w:after="160" w:line="259" w:lineRule="auto"/>
      </w:pPr>
      <w:r>
        <w:t>Browser (preferably Chrome and/or another)</w:t>
      </w:r>
    </w:p>
    <w:p w14:paraId="4982E1B7" w14:textId="77777777" w:rsidR="008323F7" w:rsidRDefault="008323F7" w:rsidP="00735A82">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735A82">
      <w:pPr>
        <w:pStyle w:val="ListParagraph"/>
        <w:numPr>
          <w:ilvl w:val="0"/>
          <w:numId w:val="10"/>
        </w:numPr>
        <w:spacing w:before="0" w:after="160" w:line="259" w:lineRule="auto"/>
      </w:pPr>
      <w:proofErr w:type="spellStart"/>
      <w:r>
        <w:t>Xampp</w:t>
      </w:r>
      <w:proofErr w:type="spellEnd"/>
      <w:r>
        <w:t xml:space="preserve"> Server or </w:t>
      </w:r>
      <w:proofErr w:type="spellStart"/>
      <w:r>
        <w:t>Wamp</w:t>
      </w:r>
      <w:proofErr w:type="spellEnd"/>
      <w:r>
        <w:t xml:space="preserve"> Server</w:t>
      </w:r>
    </w:p>
    <w:p w14:paraId="2A62CDF0" w14:textId="77777777" w:rsidR="008323F7" w:rsidRDefault="008323F7" w:rsidP="00735A82">
      <w:pPr>
        <w:pStyle w:val="ListParagraph"/>
        <w:numPr>
          <w:ilvl w:val="0"/>
          <w:numId w:val="10"/>
        </w:numPr>
        <w:spacing w:before="0" w:after="160" w:line="259" w:lineRule="auto"/>
      </w:pPr>
      <w:r>
        <w:t>Database imported from file to localhost server</w:t>
      </w:r>
    </w:p>
    <w:p w14:paraId="2B832C6E" w14:textId="77777777" w:rsidR="008323F7" w:rsidRDefault="008323F7" w:rsidP="00735A82">
      <w:pPr>
        <w:pStyle w:val="ListParagraph"/>
        <w:numPr>
          <w:ilvl w:val="0"/>
          <w:numId w:val="10"/>
        </w:numPr>
        <w:spacing w:before="0" w:after="160" w:line="259" w:lineRule="auto"/>
      </w:pPr>
      <w:r>
        <w:t>User Account Details</w:t>
      </w:r>
    </w:p>
    <w:p w14:paraId="624C534C" w14:textId="0828444D" w:rsidR="008323F7" w:rsidRDefault="008323F7" w:rsidP="00735A82">
      <w:pPr>
        <w:pStyle w:val="ListParagraph"/>
        <w:numPr>
          <w:ilvl w:val="0"/>
          <w:numId w:val="10"/>
        </w:numPr>
        <w:spacing w:before="0" w:after="160" w:line="259" w:lineRule="auto"/>
      </w:pPr>
      <w:r>
        <w:t>Sandbox PayPal Account Details</w:t>
      </w:r>
    </w:p>
    <w:p w14:paraId="0BD0F799" w14:textId="18CC9925" w:rsidR="001E35D4" w:rsidRDefault="001E35D4" w:rsidP="001E35D4">
      <w:pPr>
        <w:spacing w:after="160" w:line="259" w:lineRule="auto"/>
      </w:pP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lastRenderedPageBreak/>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735A82">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735A82">
      <w:pPr>
        <w:pStyle w:val="ListParagraph"/>
        <w:numPr>
          <w:ilvl w:val="0"/>
          <w:numId w:val="11"/>
        </w:numPr>
        <w:spacing w:before="0" w:after="160" w:line="259" w:lineRule="auto"/>
      </w:pPr>
      <w:r>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p>
    <w:p w14:paraId="630B71B7" w14:textId="77777777" w:rsidR="00113C3B" w:rsidRDefault="00113C3B" w:rsidP="008323F7"/>
    <w:p w14:paraId="723BFFB4" w14:textId="3A55CEB3" w:rsidR="008323F7" w:rsidRDefault="008323F7" w:rsidP="00735A82">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01BA6640" w:rsidR="008323F7" w:rsidRDefault="008323F7" w:rsidP="008323F7"/>
    <w:p w14:paraId="234578D4" w14:textId="77777777" w:rsidR="008323F7" w:rsidRDefault="008323F7" w:rsidP="008323F7"/>
    <w:p w14:paraId="3B392EB1" w14:textId="77777777" w:rsidR="008323F7" w:rsidRDefault="008323F7" w:rsidP="00735A82">
      <w:pPr>
        <w:pStyle w:val="ListParagraph"/>
        <w:numPr>
          <w:ilvl w:val="0"/>
          <w:numId w:val="11"/>
        </w:numPr>
        <w:spacing w:before="0" w:after="160" w:line="259" w:lineRule="auto"/>
      </w:pPr>
      <w:r>
        <w:lastRenderedPageBreak/>
        <w:t>Save to Desktop</w:t>
      </w:r>
    </w:p>
    <w:p w14:paraId="1BC10655" w14:textId="77777777" w:rsidR="008323F7" w:rsidRDefault="008323F7" w:rsidP="008323F7">
      <w:pPr>
        <w:pStyle w:val="ListParagraph"/>
      </w:pPr>
      <w:r>
        <w:rPr>
          <w:noProof/>
        </w:rPr>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br/>
      </w:r>
      <w:r>
        <w:rPr>
          <w:u w:val="single"/>
        </w:rPr>
        <w:br/>
      </w:r>
      <w:r w:rsidRPr="004E6CAE">
        <w:rPr>
          <w:u w:val="single"/>
        </w:rPr>
        <w:t>For XAMPP</w:t>
      </w:r>
      <w:r>
        <w:rPr>
          <w:u w:val="single"/>
        </w:rPr>
        <w:t xml:space="preserve"> Setup</w:t>
      </w:r>
    </w:p>
    <w:p w14:paraId="38CE5B3C" w14:textId="77777777" w:rsidR="008323F7" w:rsidRPr="006D2E6A" w:rsidRDefault="008323F7" w:rsidP="00735A82">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735A82">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lastRenderedPageBreak/>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735A82">
      <w:pPr>
        <w:pStyle w:val="ListParagraph"/>
        <w:numPr>
          <w:ilvl w:val="0"/>
          <w:numId w:val="11"/>
        </w:numPr>
        <w:spacing w:before="0" w:after="160" w:line="259" w:lineRule="auto"/>
      </w:pPr>
      <w:r>
        <w:t>Once downloaded, run the executable file.</w:t>
      </w:r>
    </w:p>
    <w:p w14:paraId="34DCCAB2" w14:textId="77777777" w:rsidR="008323F7" w:rsidRDefault="008323F7" w:rsidP="00735A82">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735A82">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735A82">
      <w:pPr>
        <w:pStyle w:val="ListParagraph"/>
        <w:numPr>
          <w:ilvl w:val="0"/>
          <w:numId w:val="11"/>
        </w:numPr>
        <w:spacing w:before="0" w:after="160" w:line="259" w:lineRule="auto"/>
      </w:pPr>
      <w:r>
        <w:lastRenderedPageBreak/>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77777777" w:rsidR="00475135" w:rsidRDefault="00475135" w:rsidP="008323F7">
      <w:pPr>
        <w:rPr>
          <w:u w:val="single"/>
        </w:rPr>
      </w:pPr>
    </w:p>
    <w:p w14:paraId="40924BC1" w14:textId="77777777" w:rsidR="008323F7" w:rsidRDefault="008323F7" w:rsidP="008323F7">
      <w:pPr>
        <w:rPr>
          <w:u w:val="single"/>
        </w:rPr>
      </w:pPr>
      <w:r w:rsidRPr="004E6CAE">
        <w:rPr>
          <w:u w:val="single"/>
        </w:rPr>
        <w:lastRenderedPageBreak/>
        <w:t>Import Database File</w:t>
      </w:r>
    </w:p>
    <w:p w14:paraId="4770F49E" w14:textId="77777777" w:rsidR="008323F7" w:rsidRDefault="008323F7" w:rsidP="00735A82">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735A82">
      <w:pPr>
        <w:pStyle w:val="ListParagraph"/>
        <w:numPr>
          <w:ilvl w:val="0"/>
          <w:numId w:val="12"/>
        </w:numPr>
        <w:spacing w:before="0" w:after="160" w:line="259" w:lineRule="auto"/>
      </w:pPr>
      <w:r>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lastRenderedPageBreak/>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735A82">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735A82">
      <w:pPr>
        <w:pStyle w:val="ListParagraph"/>
        <w:numPr>
          <w:ilvl w:val="0"/>
          <w:numId w:val="12"/>
        </w:numPr>
        <w:spacing w:before="0" w:after="160" w:line="259" w:lineRule="auto"/>
      </w:pPr>
      <w:r>
        <w:t xml:space="preserve">Log in to </w:t>
      </w:r>
      <w:proofErr w:type="spellStart"/>
      <w:r>
        <w:t>PHPMyAdmin</w:t>
      </w:r>
      <w:proofErr w:type="spellEnd"/>
      <w:r>
        <w:t>. (Admin root)</w:t>
      </w:r>
    </w:p>
    <w:p w14:paraId="3FFC4097" w14:textId="77777777" w:rsidR="008323F7" w:rsidRDefault="008323F7" w:rsidP="00735A82">
      <w:pPr>
        <w:pStyle w:val="ListParagraph"/>
        <w:numPr>
          <w:ilvl w:val="0"/>
          <w:numId w:val="12"/>
        </w:numPr>
        <w:spacing w:before="0" w:after="160" w:line="259" w:lineRule="auto"/>
      </w:pPr>
      <w:r>
        <w:t>Click</w:t>
      </w:r>
      <w:hyperlink r:id="rId79" w:history="1"/>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735A82">
      <w:pPr>
        <w:pStyle w:val="ListParagraph"/>
        <w:numPr>
          <w:ilvl w:val="0"/>
          <w:numId w:val="12"/>
        </w:numPr>
        <w:spacing w:before="0" w:after="160" w:line="259" w:lineRule="auto"/>
      </w:pPr>
      <w:r>
        <w:t xml:space="preserve">Under Create Database type ‘Company’, </w:t>
      </w:r>
    </w:p>
    <w:p w14:paraId="56A87729" w14:textId="77777777" w:rsidR="008323F7" w:rsidRDefault="008323F7" w:rsidP="00735A82">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77777777" w:rsidR="008323F7" w:rsidRDefault="008323F7" w:rsidP="008323F7">
      <w:pPr>
        <w:pStyle w:val="ListParagraph"/>
      </w:pPr>
    </w:p>
    <w:p w14:paraId="1D1AB908" w14:textId="77777777" w:rsidR="008323F7" w:rsidRDefault="008323F7" w:rsidP="00735A82">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CA83B95" w14:textId="77777777" w:rsidR="008323F7" w:rsidRDefault="008323F7" w:rsidP="00735A82">
      <w:pPr>
        <w:pStyle w:val="ListParagraph"/>
        <w:numPr>
          <w:ilvl w:val="0"/>
          <w:numId w:val="12"/>
        </w:numPr>
        <w:spacing w:before="0" w:after="160" w:line="259" w:lineRule="auto"/>
      </w:pPr>
      <w:r>
        <w:t>Then click on the “Import” Tab</w:t>
      </w:r>
    </w:p>
    <w:p w14:paraId="7D029552" w14:textId="77777777" w:rsidR="008323F7" w:rsidRDefault="008323F7" w:rsidP="008323F7"/>
    <w:p w14:paraId="672774F4" w14:textId="77777777" w:rsidR="008323F7" w:rsidRDefault="008323F7" w:rsidP="008323F7">
      <w:r>
        <w:rPr>
          <w:noProof/>
        </w:rPr>
        <w:lastRenderedPageBreak/>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FBEB2BE" w14:textId="77777777" w:rsidR="008323F7" w:rsidRDefault="008323F7" w:rsidP="00735A82">
      <w:pPr>
        <w:pStyle w:val="ListParagraph"/>
        <w:numPr>
          <w:ilvl w:val="0"/>
          <w:numId w:val="12"/>
        </w:numPr>
        <w:spacing w:before="0" w:after="160" w:line="259" w:lineRule="auto"/>
      </w:pPr>
      <w:r>
        <w:t>Under “</w:t>
      </w:r>
      <w:r w:rsidRPr="00C90163">
        <w:rPr>
          <w:b/>
          <w:i/>
        </w:rPr>
        <w:t>File to import</w:t>
      </w:r>
      <w:r>
        <w:rPr>
          <w:b/>
          <w:i/>
        </w:rPr>
        <w:t>”</w:t>
      </w:r>
      <w:r>
        <w:t xml:space="preserve"> click on the ‘choose File’ Button.</w:t>
      </w:r>
    </w:p>
    <w:p w14:paraId="01DC17C4" w14:textId="77777777" w:rsidR="008323F7" w:rsidRDefault="008323F7" w:rsidP="008323F7">
      <w:pPr>
        <w:pStyle w:val="ListParagraph"/>
      </w:pPr>
      <w:r>
        <w:rPr>
          <w:noProof/>
        </w:rPr>
        <w:drawing>
          <wp:anchor distT="0" distB="0" distL="114300" distR="114300" simplePos="0" relativeHeight="251668480" behindDoc="1" locked="0" layoutInCell="1" allowOverlap="1" wp14:anchorId="5647A154" wp14:editId="72E5DB54">
            <wp:simplePos x="0" y="0"/>
            <wp:positionH relativeFrom="column">
              <wp:posOffset>460375</wp:posOffset>
            </wp:positionH>
            <wp:positionV relativeFrom="page">
              <wp:posOffset>3158490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p>
    <w:p w14:paraId="73886DAD" w14:textId="5E9FAF3F" w:rsidR="008323F7" w:rsidRDefault="008323F7" w:rsidP="00735A82">
      <w:pPr>
        <w:pStyle w:val="ListParagraph"/>
        <w:numPr>
          <w:ilvl w:val="0"/>
          <w:numId w:val="12"/>
        </w:numPr>
        <w:spacing w:before="0" w:after="160" w:line="259" w:lineRule="auto"/>
      </w:pPr>
      <w:r>
        <w:lastRenderedPageBreak/>
        <w:t>Select the “company.</w:t>
      </w:r>
      <w:r w:rsidR="003F545B" w:rsidRPr="003F545B">
        <w:rPr>
          <w:noProof/>
        </w:rPr>
        <w:t xml:space="preserve"> </w:t>
      </w:r>
      <w:proofErr w:type="spellStart"/>
      <w:r>
        <w:t>sql</w:t>
      </w:r>
      <w:proofErr w:type="spellEnd"/>
      <w:r>
        <w:t>”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lastRenderedPageBreak/>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lastRenderedPageBreak/>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10C8EB17" w14:textId="77777777" w:rsidR="008323F7" w:rsidRDefault="008323F7" w:rsidP="008323F7">
      <w:r>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2AE9A5D8" w14:textId="77777777" w:rsidR="008323F7" w:rsidRDefault="008323F7" w:rsidP="008323F7"/>
    <w:p w14:paraId="5DCFD9F9" w14:textId="77777777" w:rsidR="008323F7" w:rsidRPr="00C90163" w:rsidRDefault="008323F7" w:rsidP="008323F7">
      <w:pPr>
        <w:rPr>
          <w:u w:val="single"/>
        </w:rPr>
      </w:pPr>
      <w:r w:rsidRPr="00C90163">
        <w:rPr>
          <w:u w:val="single"/>
        </w:rPr>
        <w:lastRenderedPageBreak/>
        <w:t>Run the Project</w:t>
      </w:r>
    </w:p>
    <w:p w14:paraId="09E9FC74" w14:textId="77777777" w:rsidR="008323F7" w:rsidRDefault="008323F7" w:rsidP="00735A82">
      <w:pPr>
        <w:pStyle w:val="ListParagraph"/>
        <w:numPr>
          <w:ilvl w:val="0"/>
          <w:numId w:val="13"/>
        </w:numPr>
        <w:spacing w:before="0" w:after="160" w:line="259" w:lineRule="auto"/>
      </w:pPr>
      <w:r>
        <w:t>In file explorer, browse to the location of the Project files you downloaded right Click the zip file.</w:t>
      </w:r>
    </w:p>
    <w:p w14:paraId="70869D31" w14:textId="77777777" w:rsidR="008323F7" w:rsidRDefault="008323F7" w:rsidP="008323F7">
      <w:r>
        <w:rPr>
          <w:noProof/>
        </w:rPr>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77777777" w:rsidR="008323F7" w:rsidRDefault="008323F7"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735A82">
      <w:pPr>
        <w:pStyle w:val="ListParagraph"/>
        <w:numPr>
          <w:ilvl w:val="0"/>
          <w:numId w:val="13"/>
        </w:numPr>
        <w:spacing w:before="0" w:after="160" w:line="259" w:lineRule="auto"/>
      </w:pPr>
      <w:r>
        <w:t>Click ‘Extract All’</w:t>
      </w:r>
    </w:p>
    <w:p w14:paraId="2A48B09C" w14:textId="77777777" w:rsidR="008323F7" w:rsidRDefault="008323F7" w:rsidP="008323F7">
      <w:r>
        <w:rPr>
          <w:noProof/>
        </w:rPr>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735A82">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77777777" w:rsidR="008323F7" w:rsidRDefault="008323F7" w:rsidP="008323F7"/>
    <w:p w14:paraId="4F7B5412" w14:textId="77777777" w:rsidR="008323F7" w:rsidRDefault="008323F7" w:rsidP="00735A82">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735A82">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77777777" w:rsidR="008323F7" w:rsidRDefault="008323F7" w:rsidP="00735A82">
      <w:pPr>
        <w:pStyle w:val="ListParagraph"/>
        <w:numPr>
          <w:ilvl w:val="0"/>
          <w:numId w:val="13"/>
        </w:numPr>
        <w:spacing w:before="0" w:after="160" w:line="259" w:lineRule="auto"/>
      </w:pPr>
      <w:r>
        <w:lastRenderedPageBreak/>
        <w:t>Once files have copied open a browser</w:t>
      </w:r>
    </w:p>
    <w:p w14:paraId="6AFCAFAA" w14:textId="77777777" w:rsidR="008323F7" w:rsidRDefault="008323F7" w:rsidP="00735A82">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735A82">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4E6743">
        <w:tc>
          <w:tcPr>
            <w:tcW w:w="2536" w:type="dxa"/>
          </w:tcPr>
          <w:p w14:paraId="1294D9D5" w14:textId="77777777" w:rsidR="008323F7" w:rsidRPr="00267801" w:rsidRDefault="008323F7" w:rsidP="004E6743">
            <w:pPr>
              <w:pStyle w:val="ListParagraph"/>
              <w:ind w:left="0"/>
              <w:rPr>
                <w:b/>
              </w:rPr>
            </w:pPr>
            <w:r w:rsidRPr="00267801">
              <w:rPr>
                <w:b/>
              </w:rPr>
              <w:t>Email:</w:t>
            </w:r>
          </w:p>
        </w:tc>
        <w:tc>
          <w:tcPr>
            <w:tcW w:w="2835" w:type="dxa"/>
          </w:tcPr>
          <w:p w14:paraId="73758C21" w14:textId="77777777" w:rsidR="008323F7" w:rsidRDefault="008323F7" w:rsidP="004E6743">
            <w:pPr>
              <w:pStyle w:val="ListParagraph"/>
              <w:ind w:left="0"/>
            </w:pPr>
            <w:r w:rsidRPr="00BE1926">
              <w:t>test@prototype.com</w:t>
            </w:r>
          </w:p>
        </w:tc>
      </w:tr>
      <w:tr w:rsidR="008323F7" w14:paraId="55D548C5" w14:textId="77777777" w:rsidTr="004E6743">
        <w:tc>
          <w:tcPr>
            <w:tcW w:w="2536" w:type="dxa"/>
          </w:tcPr>
          <w:p w14:paraId="7C18378B" w14:textId="77777777" w:rsidR="008323F7" w:rsidRPr="00267801" w:rsidRDefault="008323F7" w:rsidP="004E6743">
            <w:pPr>
              <w:pStyle w:val="ListParagraph"/>
              <w:ind w:left="0"/>
              <w:rPr>
                <w:b/>
              </w:rPr>
            </w:pPr>
            <w:r w:rsidRPr="00267801">
              <w:rPr>
                <w:b/>
              </w:rPr>
              <w:t>Password:</w:t>
            </w:r>
          </w:p>
        </w:tc>
        <w:tc>
          <w:tcPr>
            <w:tcW w:w="2835" w:type="dxa"/>
          </w:tcPr>
          <w:p w14:paraId="4817D864" w14:textId="77777777" w:rsidR="008323F7" w:rsidRPr="00BE1926" w:rsidRDefault="008323F7" w:rsidP="004E6743">
            <w:pPr>
              <w:pStyle w:val="ListParagraph"/>
              <w:ind w:left="0"/>
            </w:pPr>
            <w:proofErr w:type="spellStart"/>
            <w:r w:rsidRPr="00BE1926">
              <w:t>P@ssword</w:t>
            </w:r>
            <w:proofErr w:type="spellEnd"/>
          </w:p>
        </w:tc>
      </w:tr>
    </w:tbl>
    <w:p w14:paraId="7255A29A" w14:textId="77777777" w:rsidR="008323F7" w:rsidRDefault="008323F7" w:rsidP="008323F7">
      <w:pPr>
        <w:pStyle w:val="ListParagraph"/>
      </w:pPr>
    </w:p>
    <w:p w14:paraId="5A4BE382" w14:textId="26FFF904" w:rsidR="008323F7" w:rsidRPr="00E603E4" w:rsidRDefault="008323F7" w:rsidP="00735A82">
      <w:pPr>
        <w:pStyle w:val="ListParagraph"/>
        <w:numPr>
          <w:ilvl w:val="0"/>
          <w:numId w:val="15"/>
        </w:numPr>
        <w:spacing w:before="0" w:after="160" w:line="259" w:lineRule="auto"/>
        <w:rPr>
          <w:u w:val="single"/>
        </w:rPr>
      </w:pPr>
      <w:r w:rsidRPr="00E603E4">
        <w:rPr>
          <w:u w:val="single"/>
        </w:rPr>
        <w:t xml:space="preserve">For </w:t>
      </w:r>
      <w:proofErr w:type="gramStart"/>
      <w:r w:rsidRPr="00E603E4">
        <w:rPr>
          <w:u w:val="single"/>
        </w:rPr>
        <w:t>euro(</w:t>
      </w:r>
      <w:proofErr w:type="gramEnd"/>
      <w:r w:rsidRPr="00E603E4">
        <w:rPr>
          <w:u w:val="single"/>
        </w:rPr>
        <w:t>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4E6743">
        <w:tc>
          <w:tcPr>
            <w:tcW w:w="2536" w:type="dxa"/>
          </w:tcPr>
          <w:p w14:paraId="2C63CBEB" w14:textId="77777777" w:rsidR="008323F7" w:rsidRPr="00267801" w:rsidRDefault="008323F7" w:rsidP="004E6743">
            <w:pPr>
              <w:pStyle w:val="ListParagraph"/>
              <w:ind w:left="0"/>
              <w:rPr>
                <w:b/>
              </w:rPr>
            </w:pPr>
            <w:r w:rsidRPr="00267801">
              <w:rPr>
                <w:b/>
              </w:rPr>
              <w:t>PayPal Username:</w:t>
            </w:r>
          </w:p>
        </w:tc>
        <w:tc>
          <w:tcPr>
            <w:tcW w:w="2835" w:type="dxa"/>
          </w:tcPr>
          <w:p w14:paraId="0B92BA1C" w14:textId="77777777" w:rsidR="008323F7" w:rsidRDefault="008323F7" w:rsidP="004E6743">
            <w:pPr>
              <w:pStyle w:val="ListParagraph"/>
              <w:ind w:left="0"/>
            </w:pPr>
            <w:r w:rsidRPr="00BE1926">
              <w:t>test2@popcorn.com</w:t>
            </w:r>
          </w:p>
        </w:tc>
      </w:tr>
      <w:tr w:rsidR="008323F7" w14:paraId="335DD6EE" w14:textId="77777777" w:rsidTr="004E6743">
        <w:tc>
          <w:tcPr>
            <w:tcW w:w="2536" w:type="dxa"/>
          </w:tcPr>
          <w:p w14:paraId="22F7DF87" w14:textId="77777777" w:rsidR="008323F7" w:rsidRPr="00267801" w:rsidRDefault="008323F7" w:rsidP="004E6743">
            <w:pPr>
              <w:pStyle w:val="ListParagraph"/>
              <w:ind w:left="0"/>
              <w:rPr>
                <w:b/>
              </w:rPr>
            </w:pPr>
            <w:r w:rsidRPr="00267801">
              <w:rPr>
                <w:b/>
              </w:rPr>
              <w:t>PayPal Password:</w:t>
            </w:r>
          </w:p>
        </w:tc>
        <w:tc>
          <w:tcPr>
            <w:tcW w:w="2835" w:type="dxa"/>
          </w:tcPr>
          <w:p w14:paraId="1A4710D7" w14:textId="77777777" w:rsidR="008323F7" w:rsidRDefault="008323F7" w:rsidP="004E6743">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 xml:space="preserve">For </w:t>
      </w:r>
      <w:proofErr w:type="gramStart"/>
      <w:r w:rsidRPr="00E603E4">
        <w:rPr>
          <w:u w:val="single"/>
        </w:rPr>
        <w:t>GBP(</w:t>
      </w:r>
      <w:proofErr w:type="gramEnd"/>
      <w:r w:rsidRPr="00E603E4">
        <w:rPr>
          <w:u w:val="single"/>
        </w:rPr>
        <w:t>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4E6743">
        <w:tc>
          <w:tcPr>
            <w:tcW w:w="2536" w:type="dxa"/>
          </w:tcPr>
          <w:p w14:paraId="5D2BA785" w14:textId="77777777" w:rsidR="008323F7" w:rsidRPr="00267801" w:rsidRDefault="008323F7" w:rsidP="004E6743">
            <w:pPr>
              <w:pStyle w:val="ListParagraph"/>
              <w:ind w:left="0"/>
              <w:rPr>
                <w:b/>
              </w:rPr>
            </w:pPr>
            <w:r w:rsidRPr="00267801">
              <w:rPr>
                <w:b/>
              </w:rPr>
              <w:t>PayPal Username:</w:t>
            </w:r>
          </w:p>
        </w:tc>
        <w:tc>
          <w:tcPr>
            <w:tcW w:w="2835" w:type="dxa"/>
          </w:tcPr>
          <w:p w14:paraId="6EC67819" w14:textId="77777777" w:rsidR="008323F7" w:rsidRDefault="008323F7" w:rsidP="004E6743">
            <w:pPr>
              <w:pStyle w:val="ListParagraph"/>
              <w:ind w:left="0"/>
            </w:pPr>
            <w:r w:rsidRPr="00BE1926">
              <w:t>test@popcorn.com</w:t>
            </w:r>
          </w:p>
        </w:tc>
      </w:tr>
      <w:tr w:rsidR="008323F7" w14:paraId="5724F0DB" w14:textId="77777777" w:rsidTr="004E6743">
        <w:tc>
          <w:tcPr>
            <w:tcW w:w="2536" w:type="dxa"/>
          </w:tcPr>
          <w:p w14:paraId="73A8CC10" w14:textId="77777777" w:rsidR="008323F7" w:rsidRPr="00267801" w:rsidRDefault="008323F7" w:rsidP="004E6743">
            <w:pPr>
              <w:pStyle w:val="ListParagraph"/>
              <w:ind w:left="0"/>
              <w:rPr>
                <w:b/>
              </w:rPr>
            </w:pPr>
            <w:r w:rsidRPr="00267801">
              <w:rPr>
                <w:b/>
              </w:rPr>
              <w:t>PayPal Password:</w:t>
            </w:r>
          </w:p>
        </w:tc>
        <w:tc>
          <w:tcPr>
            <w:tcW w:w="2835" w:type="dxa"/>
          </w:tcPr>
          <w:p w14:paraId="2DA968C4" w14:textId="77777777" w:rsidR="008323F7" w:rsidRDefault="008323F7" w:rsidP="004E6743">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71AC37AC" w:rsidR="00A70A2E" w:rsidRDefault="00A70A2E"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lastRenderedPageBreak/>
        <w:t xml:space="preserve">The </w:t>
      </w:r>
      <w:r>
        <w:rPr>
          <w:u w:val="single"/>
        </w:rPr>
        <w:t>prototype</w:t>
      </w:r>
      <w:r w:rsidRPr="007907EC">
        <w:rPr>
          <w:u w:val="single"/>
        </w:rPr>
        <w:t xml:space="preserve"> </w:t>
      </w:r>
    </w:p>
    <w:p w14:paraId="0A642D05" w14:textId="77777777" w:rsidR="008323F7" w:rsidRDefault="008323F7" w:rsidP="00735A82">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735A82">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735A82">
      <w:pPr>
        <w:pStyle w:val="ListParagraph"/>
        <w:numPr>
          <w:ilvl w:val="2"/>
          <w:numId w:val="14"/>
        </w:numPr>
        <w:spacing w:before="0" w:after="160" w:line="259" w:lineRule="auto"/>
      </w:pPr>
      <w:r>
        <w:t>Type in the username and the password.</w:t>
      </w:r>
    </w:p>
    <w:p w14:paraId="347DF0F5" w14:textId="77777777" w:rsidR="008323F7" w:rsidRDefault="008323F7" w:rsidP="00735A82">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735A82">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735A82">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735A82">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735A82">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735A82">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735A82">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735A82">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735A82">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735A82">
      <w:pPr>
        <w:pStyle w:val="ListParagraph"/>
        <w:numPr>
          <w:ilvl w:val="0"/>
          <w:numId w:val="14"/>
        </w:numPr>
        <w:spacing w:before="0" w:after="160" w:line="259" w:lineRule="auto"/>
      </w:pPr>
      <w:r>
        <w:t>Click buy now.</w:t>
      </w:r>
    </w:p>
    <w:p w14:paraId="0CED8AA0" w14:textId="4C655A90" w:rsidR="008323F7" w:rsidRDefault="008323F7" w:rsidP="00735A82">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735A82">
      <w:pPr>
        <w:pStyle w:val="ListParagraph"/>
        <w:numPr>
          <w:ilvl w:val="0"/>
          <w:numId w:val="14"/>
        </w:numPr>
        <w:spacing w:before="0" w:after="160" w:line="259" w:lineRule="auto"/>
      </w:pPr>
      <w:r>
        <w:t>Continue through the mock payment until complete.</w:t>
      </w:r>
    </w:p>
    <w:p w14:paraId="62DBCBE3" w14:textId="77777777" w:rsidR="008323F7" w:rsidRDefault="008323F7" w:rsidP="00735A82">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F424F5">
      <w:type w:val="continuous"/>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743E5" w14:textId="77777777" w:rsidR="00735A82" w:rsidRDefault="00735A82">
      <w:r>
        <w:separator/>
      </w:r>
    </w:p>
  </w:endnote>
  <w:endnote w:type="continuationSeparator" w:id="0">
    <w:p w14:paraId="2DEB82FA" w14:textId="77777777" w:rsidR="00735A82" w:rsidRDefault="00735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2B053B" w:rsidRPr="0027338D" w:rsidRDefault="002B053B">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2B053B" w:rsidRPr="00991F52" w:rsidRDefault="002B053B"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2B053B" w:rsidRDefault="002B053B"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402F8" w14:textId="77777777" w:rsidR="00735A82" w:rsidRDefault="00735A82">
      <w:r>
        <w:separator/>
      </w:r>
    </w:p>
  </w:footnote>
  <w:footnote w:type="continuationSeparator" w:id="0">
    <w:p w14:paraId="1139F567" w14:textId="77777777" w:rsidR="00735A82" w:rsidRDefault="00735A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5F4D"/>
    <w:rsid w:val="00006C03"/>
    <w:rsid w:val="00011932"/>
    <w:rsid w:val="000126B9"/>
    <w:rsid w:val="00012730"/>
    <w:rsid w:val="0001455C"/>
    <w:rsid w:val="0001636D"/>
    <w:rsid w:val="000169D8"/>
    <w:rsid w:val="0002761E"/>
    <w:rsid w:val="00031D86"/>
    <w:rsid w:val="00032827"/>
    <w:rsid w:val="00032970"/>
    <w:rsid w:val="00032C6F"/>
    <w:rsid w:val="00033A44"/>
    <w:rsid w:val="0003690E"/>
    <w:rsid w:val="00037BFC"/>
    <w:rsid w:val="00037E3D"/>
    <w:rsid w:val="00042019"/>
    <w:rsid w:val="00042313"/>
    <w:rsid w:val="00042778"/>
    <w:rsid w:val="00050F92"/>
    <w:rsid w:val="00051BA0"/>
    <w:rsid w:val="0005398E"/>
    <w:rsid w:val="00060019"/>
    <w:rsid w:val="00060378"/>
    <w:rsid w:val="00060B29"/>
    <w:rsid w:val="00062FD5"/>
    <w:rsid w:val="0006438D"/>
    <w:rsid w:val="0007350B"/>
    <w:rsid w:val="00073703"/>
    <w:rsid w:val="00076A24"/>
    <w:rsid w:val="000770DC"/>
    <w:rsid w:val="000804CF"/>
    <w:rsid w:val="00081B33"/>
    <w:rsid w:val="00082306"/>
    <w:rsid w:val="00082C4C"/>
    <w:rsid w:val="00083A68"/>
    <w:rsid w:val="00085A85"/>
    <w:rsid w:val="00085D41"/>
    <w:rsid w:val="0008731D"/>
    <w:rsid w:val="00093EAB"/>
    <w:rsid w:val="00095DE7"/>
    <w:rsid w:val="000A0731"/>
    <w:rsid w:val="000A1333"/>
    <w:rsid w:val="000A25BE"/>
    <w:rsid w:val="000A3FC3"/>
    <w:rsid w:val="000A5D4A"/>
    <w:rsid w:val="000A65FF"/>
    <w:rsid w:val="000B05AF"/>
    <w:rsid w:val="000B0AB9"/>
    <w:rsid w:val="000B2DAB"/>
    <w:rsid w:val="000B4526"/>
    <w:rsid w:val="000B7A0A"/>
    <w:rsid w:val="000C481D"/>
    <w:rsid w:val="000C4931"/>
    <w:rsid w:val="000C647A"/>
    <w:rsid w:val="000D1DF7"/>
    <w:rsid w:val="000D228F"/>
    <w:rsid w:val="000D3E5E"/>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598D"/>
    <w:rsid w:val="00126D05"/>
    <w:rsid w:val="0012717F"/>
    <w:rsid w:val="00127AD0"/>
    <w:rsid w:val="00132BE5"/>
    <w:rsid w:val="001372D8"/>
    <w:rsid w:val="00141200"/>
    <w:rsid w:val="0014179C"/>
    <w:rsid w:val="001424F9"/>
    <w:rsid w:val="00142848"/>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6463"/>
    <w:rsid w:val="00191583"/>
    <w:rsid w:val="00194F16"/>
    <w:rsid w:val="0019541E"/>
    <w:rsid w:val="00195D42"/>
    <w:rsid w:val="001965AA"/>
    <w:rsid w:val="001A0388"/>
    <w:rsid w:val="001A075A"/>
    <w:rsid w:val="001A3CF9"/>
    <w:rsid w:val="001A5A4D"/>
    <w:rsid w:val="001A6184"/>
    <w:rsid w:val="001A7D0A"/>
    <w:rsid w:val="001B0101"/>
    <w:rsid w:val="001B477E"/>
    <w:rsid w:val="001B7E0E"/>
    <w:rsid w:val="001C0647"/>
    <w:rsid w:val="001C2CB1"/>
    <w:rsid w:val="001C2D02"/>
    <w:rsid w:val="001C3CC2"/>
    <w:rsid w:val="001C5B28"/>
    <w:rsid w:val="001C745B"/>
    <w:rsid w:val="001D15DF"/>
    <w:rsid w:val="001D2065"/>
    <w:rsid w:val="001D23FC"/>
    <w:rsid w:val="001D24BB"/>
    <w:rsid w:val="001D286A"/>
    <w:rsid w:val="001D40D1"/>
    <w:rsid w:val="001D57BD"/>
    <w:rsid w:val="001D6553"/>
    <w:rsid w:val="001E1EFB"/>
    <w:rsid w:val="001E35D4"/>
    <w:rsid w:val="001E508D"/>
    <w:rsid w:val="001E6224"/>
    <w:rsid w:val="001F6D6F"/>
    <w:rsid w:val="00204EA8"/>
    <w:rsid w:val="00204EB8"/>
    <w:rsid w:val="00215C18"/>
    <w:rsid w:val="00217778"/>
    <w:rsid w:val="00220FD2"/>
    <w:rsid w:val="002301C2"/>
    <w:rsid w:val="00232E55"/>
    <w:rsid w:val="00233BC0"/>
    <w:rsid w:val="00233FDA"/>
    <w:rsid w:val="002348E9"/>
    <w:rsid w:val="00237FD5"/>
    <w:rsid w:val="002400AB"/>
    <w:rsid w:val="00247AB8"/>
    <w:rsid w:val="002548C8"/>
    <w:rsid w:val="00267C44"/>
    <w:rsid w:val="002727FB"/>
    <w:rsid w:val="0027338D"/>
    <w:rsid w:val="002734FC"/>
    <w:rsid w:val="0027766B"/>
    <w:rsid w:val="00280342"/>
    <w:rsid w:val="00281F39"/>
    <w:rsid w:val="00285613"/>
    <w:rsid w:val="0028582E"/>
    <w:rsid w:val="002870D4"/>
    <w:rsid w:val="00295B11"/>
    <w:rsid w:val="002972A1"/>
    <w:rsid w:val="002A2ED0"/>
    <w:rsid w:val="002A3AED"/>
    <w:rsid w:val="002A6C73"/>
    <w:rsid w:val="002B053B"/>
    <w:rsid w:val="002B393B"/>
    <w:rsid w:val="002B4054"/>
    <w:rsid w:val="002B70EC"/>
    <w:rsid w:val="002B7AB3"/>
    <w:rsid w:val="002C1B95"/>
    <w:rsid w:val="002C6D77"/>
    <w:rsid w:val="002C75CF"/>
    <w:rsid w:val="002D30DA"/>
    <w:rsid w:val="002D4275"/>
    <w:rsid w:val="002D4BF6"/>
    <w:rsid w:val="002D5751"/>
    <w:rsid w:val="002D64CE"/>
    <w:rsid w:val="002D6C09"/>
    <w:rsid w:val="002E2D96"/>
    <w:rsid w:val="002E63B4"/>
    <w:rsid w:val="002F05CA"/>
    <w:rsid w:val="002F24A4"/>
    <w:rsid w:val="002F5F02"/>
    <w:rsid w:val="0030099D"/>
    <w:rsid w:val="003015A5"/>
    <w:rsid w:val="00304BD5"/>
    <w:rsid w:val="003051FE"/>
    <w:rsid w:val="003074DE"/>
    <w:rsid w:val="00313B41"/>
    <w:rsid w:val="0031705F"/>
    <w:rsid w:val="0031773B"/>
    <w:rsid w:val="00322871"/>
    <w:rsid w:val="00323036"/>
    <w:rsid w:val="00323586"/>
    <w:rsid w:val="00326277"/>
    <w:rsid w:val="003276C8"/>
    <w:rsid w:val="00330C7D"/>
    <w:rsid w:val="00330CF4"/>
    <w:rsid w:val="00333732"/>
    <w:rsid w:val="00335E81"/>
    <w:rsid w:val="00336CD6"/>
    <w:rsid w:val="003403B6"/>
    <w:rsid w:val="00344535"/>
    <w:rsid w:val="00346B0C"/>
    <w:rsid w:val="00352929"/>
    <w:rsid w:val="00354F64"/>
    <w:rsid w:val="00356D33"/>
    <w:rsid w:val="00361A55"/>
    <w:rsid w:val="003644ED"/>
    <w:rsid w:val="00366FB4"/>
    <w:rsid w:val="00367554"/>
    <w:rsid w:val="00370A88"/>
    <w:rsid w:val="00380C29"/>
    <w:rsid w:val="00381D3A"/>
    <w:rsid w:val="0038261C"/>
    <w:rsid w:val="00383CD0"/>
    <w:rsid w:val="00385D40"/>
    <w:rsid w:val="003918D0"/>
    <w:rsid w:val="003A1449"/>
    <w:rsid w:val="003A264A"/>
    <w:rsid w:val="003A3400"/>
    <w:rsid w:val="003A3974"/>
    <w:rsid w:val="003B0A92"/>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400B2F"/>
    <w:rsid w:val="004013AC"/>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75DE"/>
    <w:rsid w:val="00441F78"/>
    <w:rsid w:val="00442BDE"/>
    <w:rsid w:val="00446E41"/>
    <w:rsid w:val="00453C72"/>
    <w:rsid w:val="004559B1"/>
    <w:rsid w:val="004560EB"/>
    <w:rsid w:val="00460FEE"/>
    <w:rsid w:val="004633E6"/>
    <w:rsid w:val="0046403B"/>
    <w:rsid w:val="00464458"/>
    <w:rsid w:val="00464C60"/>
    <w:rsid w:val="00466DC6"/>
    <w:rsid w:val="004750FA"/>
    <w:rsid w:val="00475135"/>
    <w:rsid w:val="00481D51"/>
    <w:rsid w:val="00483095"/>
    <w:rsid w:val="004919E6"/>
    <w:rsid w:val="004927FE"/>
    <w:rsid w:val="00492EFE"/>
    <w:rsid w:val="00493302"/>
    <w:rsid w:val="004955C7"/>
    <w:rsid w:val="004A0A4C"/>
    <w:rsid w:val="004A1CC7"/>
    <w:rsid w:val="004A25D9"/>
    <w:rsid w:val="004A3B1A"/>
    <w:rsid w:val="004B0C7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64C47"/>
    <w:rsid w:val="00567297"/>
    <w:rsid w:val="00571245"/>
    <w:rsid w:val="005729F3"/>
    <w:rsid w:val="005744DF"/>
    <w:rsid w:val="00574606"/>
    <w:rsid w:val="00580AE8"/>
    <w:rsid w:val="005925D9"/>
    <w:rsid w:val="005942B8"/>
    <w:rsid w:val="00594A2B"/>
    <w:rsid w:val="005969CA"/>
    <w:rsid w:val="005A04A9"/>
    <w:rsid w:val="005A1F60"/>
    <w:rsid w:val="005A2BA1"/>
    <w:rsid w:val="005B27C3"/>
    <w:rsid w:val="005B4FFF"/>
    <w:rsid w:val="005B50B2"/>
    <w:rsid w:val="005B577C"/>
    <w:rsid w:val="005B6D21"/>
    <w:rsid w:val="005C10A5"/>
    <w:rsid w:val="005C3824"/>
    <w:rsid w:val="005C55A1"/>
    <w:rsid w:val="005D2C1C"/>
    <w:rsid w:val="005D3F5A"/>
    <w:rsid w:val="005E19E9"/>
    <w:rsid w:val="005E1CEF"/>
    <w:rsid w:val="005E2AEF"/>
    <w:rsid w:val="005E2C64"/>
    <w:rsid w:val="005F12D0"/>
    <w:rsid w:val="005F6C6E"/>
    <w:rsid w:val="006034A3"/>
    <w:rsid w:val="006042EF"/>
    <w:rsid w:val="006109D1"/>
    <w:rsid w:val="006112B1"/>
    <w:rsid w:val="0061143F"/>
    <w:rsid w:val="006124B2"/>
    <w:rsid w:val="006129AB"/>
    <w:rsid w:val="006141D4"/>
    <w:rsid w:val="0061464E"/>
    <w:rsid w:val="00617CC5"/>
    <w:rsid w:val="00617E0C"/>
    <w:rsid w:val="006218BF"/>
    <w:rsid w:val="006221C3"/>
    <w:rsid w:val="0062222A"/>
    <w:rsid w:val="006230B8"/>
    <w:rsid w:val="00623198"/>
    <w:rsid w:val="006271C8"/>
    <w:rsid w:val="0063169A"/>
    <w:rsid w:val="00633AE6"/>
    <w:rsid w:val="00634805"/>
    <w:rsid w:val="006360DB"/>
    <w:rsid w:val="0064361F"/>
    <w:rsid w:val="00650BB4"/>
    <w:rsid w:val="0065142F"/>
    <w:rsid w:val="00656F2E"/>
    <w:rsid w:val="00657709"/>
    <w:rsid w:val="0066075A"/>
    <w:rsid w:val="00663DCF"/>
    <w:rsid w:val="00664FBD"/>
    <w:rsid w:val="006660D9"/>
    <w:rsid w:val="00670DC6"/>
    <w:rsid w:val="0067193E"/>
    <w:rsid w:val="00671D5B"/>
    <w:rsid w:val="00674F8A"/>
    <w:rsid w:val="00677288"/>
    <w:rsid w:val="00677AFA"/>
    <w:rsid w:val="006816A9"/>
    <w:rsid w:val="00682278"/>
    <w:rsid w:val="00682B1B"/>
    <w:rsid w:val="006856C2"/>
    <w:rsid w:val="00691310"/>
    <w:rsid w:val="00691603"/>
    <w:rsid w:val="00692F35"/>
    <w:rsid w:val="0069694C"/>
    <w:rsid w:val="006A0DFC"/>
    <w:rsid w:val="006A17B4"/>
    <w:rsid w:val="006B0EA1"/>
    <w:rsid w:val="006B1702"/>
    <w:rsid w:val="006B6503"/>
    <w:rsid w:val="006C1277"/>
    <w:rsid w:val="006D0790"/>
    <w:rsid w:val="006D1522"/>
    <w:rsid w:val="006D2F13"/>
    <w:rsid w:val="006D58CA"/>
    <w:rsid w:val="006E17B8"/>
    <w:rsid w:val="006E7B0F"/>
    <w:rsid w:val="006F1F6D"/>
    <w:rsid w:val="006F32ED"/>
    <w:rsid w:val="006F3F7D"/>
    <w:rsid w:val="006F55FC"/>
    <w:rsid w:val="00700CAD"/>
    <w:rsid w:val="007012A4"/>
    <w:rsid w:val="007012AE"/>
    <w:rsid w:val="0070556B"/>
    <w:rsid w:val="00711796"/>
    <w:rsid w:val="00711A60"/>
    <w:rsid w:val="007146E9"/>
    <w:rsid w:val="007167BB"/>
    <w:rsid w:val="00716CB5"/>
    <w:rsid w:val="007206C4"/>
    <w:rsid w:val="0072133E"/>
    <w:rsid w:val="00726F88"/>
    <w:rsid w:val="007279AC"/>
    <w:rsid w:val="007301D9"/>
    <w:rsid w:val="00731108"/>
    <w:rsid w:val="00733A2F"/>
    <w:rsid w:val="007350D1"/>
    <w:rsid w:val="007351D5"/>
    <w:rsid w:val="00735A82"/>
    <w:rsid w:val="00737252"/>
    <w:rsid w:val="0074171B"/>
    <w:rsid w:val="00742B23"/>
    <w:rsid w:val="00743103"/>
    <w:rsid w:val="00756F6A"/>
    <w:rsid w:val="00762C8F"/>
    <w:rsid w:val="007707E2"/>
    <w:rsid w:val="007718F1"/>
    <w:rsid w:val="007721C2"/>
    <w:rsid w:val="007735F4"/>
    <w:rsid w:val="007763A6"/>
    <w:rsid w:val="0078353E"/>
    <w:rsid w:val="00786BC7"/>
    <w:rsid w:val="00791211"/>
    <w:rsid w:val="00793383"/>
    <w:rsid w:val="00794295"/>
    <w:rsid w:val="007A0F09"/>
    <w:rsid w:val="007A2809"/>
    <w:rsid w:val="007A2952"/>
    <w:rsid w:val="007A3709"/>
    <w:rsid w:val="007A7849"/>
    <w:rsid w:val="007B0AC0"/>
    <w:rsid w:val="007B1380"/>
    <w:rsid w:val="007B21E4"/>
    <w:rsid w:val="007B2218"/>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E0D11"/>
    <w:rsid w:val="007E1DDE"/>
    <w:rsid w:val="007E2338"/>
    <w:rsid w:val="007F0157"/>
    <w:rsid w:val="007F1B27"/>
    <w:rsid w:val="007F2E2D"/>
    <w:rsid w:val="007F2F13"/>
    <w:rsid w:val="007F6929"/>
    <w:rsid w:val="00802601"/>
    <w:rsid w:val="00807080"/>
    <w:rsid w:val="008104F3"/>
    <w:rsid w:val="008107B2"/>
    <w:rsid w:val="00813303"/>
    <w:rsid w:val="008133B7"/>
    <w:rsid w:val="008204E5"/>
    <w:rsid w:val="00821875"/>
    <w:rsid w:val="008239B3"/>
    <w:rsid w:val="00824DE5"/>
    <w:rsid w:val="00825FD1"/>
    <w:rsid w:val="008271A4"/>
    <w:rsid w:val="008320D5"/>
    <w:rsid w:val="008323F7"/>
    <w:rsid w:val="00832BCC"/>
    <w:rsid w:val="00834796"/>
    <w:rsid w:val="00834A6B"/>
    <w:rsid w:val="00835BD3"/>
    <w:rsid w:val="00836F05"/>
    <w:rsid w:val="00840442"/>
    <w:rsid w:val="008453BB"/>
    <w:rsid w:val="00846544"/>
    <w:rsid w:val="008472BF"/>
    <w:rsid w:val="00847572"/>
    <w:rsid w:val="008543C2"/>
    <w:rsid w:val="00854618"/>
    <w:rsid w:val="00857131"/>
    <w:rsid w:val="008612BB"/>
    <w:rsid w:val="0086198E"/>
    <w:rsid w:val="00862EE3"/>
    <w:rsid w:val="00862FBA"/>
    <w:rsid w:val="00875E25"/>
    <w:rsid w:val="00877052"/>
    <w:rsid w:val="008817EE"/>
    <w:rsid w:val="00882909"/>
    <w:rsid w:val="0088569E"/>
    <w:rsid w:val="00886873"/>
    <w:rsid w:val="00887BD5"/>
    <w:rsid w:val="008903DD"/>
    <w:rsid w:val="0089152C"/>
    <w:rsid w:val="00892565"/>
    <w:rsid w:val="00894A06"/>
    <w:rsid w:val="00895083"/>
    <w:rsid w:val="0089613B"/>
    <w:rsid w:val="008A14FA"/>
    <w:rsid w:val="008A2FE0"/>
    <w:rsid w:val="008A4410"/>
    <w:rsid w:val="008A604F"/>
    <w:rsid w:val="008B02C8"/>
    <w:rsid w:val="008B1BAB"/>
    <w:rsid w:val="008C2D87"/>
    <w:rsid w:val="008C3471"/>
    <w:rsid w:val="008C3575"/>
    <w:rsid w:val="008C3F63"/>
    <w:rsid w:val="008C6D11"/>
    <w:rsid w:val="008C7168"/>
    <w:rsid w:val="008D41B3"/>
    <w:rsid w:val="008D4957"/>
    <w:rsid w:val="008D49AC"/>
    <w:rsid w:val="008D7F74"/>
    <w:rsid w:val="008E04E7"/>
    <w:rsid w:val="008E0A05"/>
    <w:rsid w:val="008E2AB2"/>
    <w:rsid w:val="008E5B4D"/>
    <w:rsid w:val="008E6424"/>
    <w:rsid w:val="008F6A66"/>
    <w:rsid w:val="009018F9"/>
    <w:rsid w:val="009050E7"/>
    <w:rsid w:val="00905B5C"/>
    <w:rsid w:val="00906063"/>
    <w:rsid w:val="00907E76"/>
    <w:rsid w:val="00910836"/>
    <w:rsid w:val="00910DF1"/>
    <w:rsid w:val="0091482A"/>
    <w:rsid w:val="00914E19"/>
    <w:rsid w:val="0091530D"/>
    <w:rsid w:val="00916066"/>
    <w:rsid w:val="00917C1B"/>
    <w:rsid w:val="00920825"/>
    <w:rsid w:val="00925005"/>
    <w:rsid w:val="00930596"/>
    <w:rsid w:val="00932B42"/>
    <w:rsid w:val="009340EF"/>
    <w:rsid w:val="00937ACF"/>
    <w:rsid w:val="009440A9"/>
    <w:rsid w:val="00945AC2"/>
    <w:rsid w:val="00945E41"/>
    <w:rsid w:val="009467F9"/>
    <w:rsid w:val="00954551"/>
    <w:rsid w:val="009546AE"/>
    <w:rsid w:val="009565EF"/>
    <w:rsid w:val="00960D86"/>
    <w:rsid w:val="009610D4"/>
    <w:rsid w:val="00961E68"/>
    <w:rsid w:val="00961F2A"/>
    <w:rsid w:val="00962B86"/>
    <w:rsid w:val="009650FF"/>
    <w:rsid w:val="00967E2B"/>
    <w:rsid w:val="009715ED"/>
    <w:rsid w:val="00980321"/>
    <w:rsid w:val="0098152B"/>
    <w:rsid w:val="0098395E"/>
    <w:rsid w:val="00991F52"/>
    <w:rsid w:val="009952AA"/>
    <w:rsid w:val="009976EB"/>
    <w:rsid w:val="009A06C7"/>
    <w:rsid w:val="009A1306"/>
    <w:rsid w:val="009A23C7"/>
    <w:rsid w:val="009B126C"/>
    <w:rsid w:val="009B1761"/>
    <w:rsid w:val="009B238E"/>
    <w:rsid w:val="009B2BB6"/>
    <w:rsid w:val="009B7CBD"/>
    <w:rsid w:val="009C0367"/>
    <w:rsid w:val="009C04FC"/>
    <w:rsid w:val="009C324A"/>
    <w:rsid w:val="009C433F"/>
    <w:rsid w:val="009C4523"/>
    <w:rsid w:val="009C5216"/>
    <w:rsid w:val="009C57B2"/>
    <w:rsid w:val="009C68ED"/>
    <w:rsid w:val="009D1E0C"/>
    <w:rsid w:val="009E0EF0"/>
    <w:rsid w:val="009E0F96"/>
    <w:rsid w:val="009E35DB"/>
    <w:rsid w:val="009E3DC8"/>
    <w:rsid w:val="009E49E9"/>
    <w:rsid w:val="009E7A50"/>
    <w:rsid w:val="009F088E"/>
    <w:rsid w:val="009F169C"/>
    <w:rsid w:val="009F25D6"/>
    <w:rsid w:val="009F667E"/>
    <w:rsid w:val="00A005A4"/>
    <w:rsid w:val="00A03788"/>
    <w:rsid w:val="00A03A12"/>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6A63"/>
    <w:rsid w:val="00A70560"/>
    <w:rsid w:val="00A70A2E"/>
    <w:rsid w:val="00A7305F"/>
    <w:rsid w:val="00A74538"/>
    <w:rsid w:val="00A74623"/>
    <w:rsid w:val="00A827C9"/>
    <w:rsid w:val="00A84AC2"/>
    <w:rsid w:val="00A8514D"/>
    <w:rsid w:val="00A866CC"/>
    <w:rsid w:val="00A87367"/>
    <w:rsid w:val="00A97436"/>
    <w:rsid w:val="00AA412F"/>
    <w:rsid w:val="00AB0FF1"/>
    <w:rsid w:val="00AB2480"/>
    <w:rsid w:val="00AB2DF9"/>
    <w:rsid w:val="00AB3BE5"/>
    <w:rsid w:val="00AB4CA9"/>
    <w:rsid w:val="00AB52C8"/>
    <w:rsid w:val="00AB54CB"/>
    <w:rsid w:val="00AB5B68"/>
    <w:rsid w:val="00AB699C"/>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645CE"/>
    <w:rsid w:val="00B6648B"/>
    <w:rsid w:val="00B72454"/>
    <w:rsid w:val="00B74A96"/>
    <w:rsid w:val="00B77777"/>
    <w:rsid w:val="00B82CB5"/>
    <w:rsid w:val="00B87282"/>
    <w:rsid w:val="00B96AC4"/>
    <w:rsid w:val="00B977D6"/>
    <w:rsid w:val="00BA333D"/>
    <w:rsid w:val="00BA3575"/>
    <w:rsid w:val="00BA438C"/>
    <w:rsid w:val="00BB006B"/>
    <w:rsid w:val="00BB2451"/>
    <w:rsid w:val="00BB2C8E"/>
    <w:rsid w:val="00BB6318"/>
    <w:rsid w:val="00BB63BD"/>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544B"/>
    <w:rsid w:val="00BE68E4"/>
    <w:rsid w:val="00BF5997"/>
    <w:rsid w:val="00C00D48"/>
    <w:rsid w:val="00C0485C"/>
    <w:rsid w:val="00C055E1"/>
    <w:rsid w:val="00C056D3"/>
    <w:rsid w:val="00C05BA5"/>
    <w:rsid w:val="00C07C20"/>
    <w:rsid w:val="00C12397"/>
    <w:rsid w:val="00C15720"/>
    <w:rsid w:val="00C16744"/>
    <w:rsid w:val="00C17A55"/>
    <w:rsid w:val="00C216CE"/>
    <w:rsid w:val="00C2317A"/>
    <w:rsid w:val="00C34D43"/>
    <w:rsid w:val="00C3613B"/>
    <w:rsid w:val="00C3636E"/>
    <w:rsid w:val="00C365EB"/>
    <w:rsid w:val="00C36732"/>
    <w:rsid w:val="00C40A76"/>
    <w:rsid w:val="00C41946"/>
    <w:rsid w:val="00C467E9"/>
    <w:rsid w:val="00C505EA"/>
    <w:rsid w:val="00C52707"/>
    <w:rsid w:val="00C531E2"/>
    <w:rsid w:val="00C61845"/>
    <w:rsid w:val="00C620D8"/>
    <w:rsid w:val="00C62F08"/>
    <w:rsid w:val="00C63B69"/>
    <w:rsid w:val="00C63F88"/>
    <w:rsid w:val="00C66ECA"/>
    <w:rsid w:val="00C708FE"/>
    <w:rsid w:val="00C749E9"/>
    <w:rsid w:val="00C7510B"/>
    <w:rsid w:val="00C801D1"/>
    <w:rsid w:val="00C80CBF"/>
    <w:rsid w:val="00C857EB"/>
    <w:rsid w:val="00C92563"/>
    <w:rsid w:val="00C9393F"/>
    <w:rsid w:val="00C94C33"/>
    <w:rsid w:val="00C965E7"/>
    <w:rsid w:val="00CA1446"/>
    <w:rsid w:val="00CA39EB"/>
    <w:rsid w:val="00CA4E1D"/>
    <w:rsid w:val="00CA6088"/>
    <w:rsid w:val="00CA60AF"/>
    <w:rsid w:val="00CA7D22"/>
    <w:rsid w:val="00CA7FA6"/>
    <w:rsid w:val="00CB3CDF"/>
    <w:rsid w:val="00CB465B"/>
    <w:rsid w:val="00CB51E4"/>
    <w:rsid w:val="00CB6149"/>
    <w:rsid w:val="00CC0DB9"/>
    <w:rsid w:val="00CC11D4"/>
    <w:rsid w:val="00CC3302"/>
    <w:rsid w:val="00CD0791"/>
    <w:rsid w:val="00CD140C"/>
    <w:rsid w:val="00CD17DC"/>
    <w:rsid w:val="00CD75BF"/>
    <w:rsid w:val="00CE01DE"/>
    <w:rsid w:val="00CE01F1"/>
    <w:rsid w:val="00CE08EF"/>
    <w:rsid w:val="00CE277D"/>
    <w:rsid w:val="00CE5099"/>
    <w:rsid w:val="00CE58B7"/>
    <w:rsid w:val="00CE6C2C"/>
    <w:rsid w:val="00CE7568"/>
    <w:rsid w:val="00CF35DE"/>
    <w:rsid w:val="00CF3789"/>
    <w:rsid w:val="00CF40A2"/>
    <w:rsid w:val="00CF56A9"/>
    <w:rsid w:val="00CF7C0A"/>
    <w:rsid w:val="00D01D20"/>
    <w:rsid w:val="00D07567"/>
    <w:rsid w:val="00D11C33"/>
    <w:rsid w:val="00D12DF4"/>
    <w:rsid w:val="00D13BFF"/>
    <w:rsid w:val="00D14223"/>
    <w:rsid w:val="00D15C47"/>
    <w:rsid w:val="00D23FCC"/>
    <w:rsid w:val="00D24BE2"/>
    <w:rsid w:val="00D3075C"/>
    <w:rsid w:val="00D3120E"/>
    <w:rsid w:val="00D3236D"/>
    <w:rsid w:val="00D368AF"/>
    <w:rsid w:val="00D37648"/>
    <w:rsid w:val="00D40980"/>
    <w:rsid w:val="00D40D19"/>
    <w:rsid w:val="00D40FA3"/>
    <w:rsid w:val="00D41DB6"/>
    <w:rsid w:val="00D421D4"/>
    <w:rsid w:val="00D4250D"/>
    <w:rsid w:val="00D43753"/>
    <w:rsid w:val="00D459DA"/>
    <w:rsid w:val="00D45B0F"/>
    <w:rsid w:val="00D5384E"/>
    <w:rsid w:val="00D53875"/>
    <w:rsid w:val="00D61C1D"/>
    <w:rsid w:val="00D6577F"/>
    <w:rsid w:val="00D66C9B"/>
    <w:rsid w:val="00D67C3F"/>
    <w:rsid w:val="00D7298F"/>
    <w:rsid w:val="00D72C42"/>
    <w:rsid w:val="00D8351D"/>
    <w:rsid w:val="00D902FB"/>
    <w:rsid w:val="00D91AF7"/>
    <w:rsid w:val="00D923D6"/>
    <w:rsid w:val="00D92AB7"/>
    <w:rsid w:val="00D933A4"/>
    <w:rsid w:val="00D93A53"/>
    <w:rsid w:val="00DA191B"/>
    <w:rsid w:val="00DA73A5"/>
    <w:rsid w:val="00DB0CB4"/>
    <w:rsid w:val="00DB5C8D"/>
    <w:rsid w:val="00DC3D77"/>
    <w:rsid w:val="00DD1C57"/>
    <w:rsid w:val="00DD1EAF"/>
    <w:rsid w:val="00DD5E55"/>
    <w:rsid w:val="00DD7F8B"/>
    <w:rsid w:val="00DE2B0E"/>
    <w:rsid w:val="00DE54B9"/>
    <w:rsid w:val="00DF10E4"/>
    <w:rsid w:val="00E01D49"/>
    <w:rsid w:val="00E02D78"/>
    <w:rsid w:val="00E0441B"/>
    <w:rsid w:val="00E073A0"/>
    <w:rsid w:val="00E1548A"/>
    <w:rsid w:val="00E20DE8"/>
    <w:rsid w:val="00E2292F"/>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193D"/>
    <w:rsid w:val="00E52EC8"/>
    <w:rsid w:val="00E603E4"/>
    <w:rsid w:val="00E63DA0"/>
    <w:rsid w:val="00E70137"/>
    <w:rsid w:val="00E713FD"/>
    <w:rsid w:val="00E71D8C"/>
    <w:rsid w:val="00E76933"/>
    <w:rsid w:val="00E8196D"/>
    <w:rsid w:val="00E8601B"/>
    <w:rsid w:val="00E874C9"/>
    <w:rsid w:val="00E8755B"/>
    <w:rsid w:val="00E926F0"/>
    <w:rsid w:val="00E92827"/>
    <w:rsid w:val="00E92CFA"/>
    <w:rsid w:val="00E9577B"/>
    <w:rsid w:val="00E967AB"/>
    <w:rsid w:val="00EA38D5"/>
    <w:rsid w:val="00EA5D1C"/>
    <w:rsid w:val="00EB1213"/>
    <w:rsid w:val="00EC1192"/>
    <w:rsid w:val="00EC724A"/>
    <w:rsid w:val="00EC7BBC"/>
    <w:rsid w:val="00ED0DA9"/>
    <w:rsid w:val="00ED0EEC"/>
    <w:rsid w:val="00ED1ECB"/>
    <w:rsid w:val="00ED2AAD"/>
    <w:rsid w:val="00ED7428"/>
    <w:rsid w:val="00EE4B0D"/>
    <w:rsid w:val="00EF1C18"/>
    <w:rsid w:val="00EF5722"/>
    <w:rsid w:val="00EF7950"/>
    <w:rsid w:val="00EF7D68"/>
    <w:rsid w:val="00F00361"/>
    <w:rsid w:val="00F04F02"/>
    <w:rsid w:val="00F077BB"/>
    <w:rsid w:val="00F15B25"/>
    <w:rsid w:val="00F16876"/>
    <w:rsid w:val="00F17D6B"/>
    <w:rsid w:val="00F211D1"/>
    <w:rsid w:val="00F22DF8"/>
    <w:rsid w:val="00F2674D"/>
    <w:rsid w:val="00F268BE"/>
    <w:rsid w:val="00F276BD"/>
    <w:rsid w:val="00F30ED0"/>
    <w:rsid w:val="00F316B9"/>
    <w:rsid w:val="00F31C18"/>
    <w:rsid w:val="00F33F5A"/>
    <w:rsid w:val="00F3540F"/>
    <w:rsid w:val="00F40587"/>
    <w:rsid w:val="00F40F9D"/>
    <w:rsid w:val="00F424F5"/>
    <w:rsid w:val="00F45E16"/>
    <w:rsid w:val="00F46D23"/>
    <w:rsid w:val="00F540F5"/>
    <w:rsid w:val="00F56331"/>
    <w:rsid w:val="00F6017B"/>
    <w:rsid w:val="00F6098E"/>
    <w:rsid w:val="00F617A0"/>
    <w:rsid w:val="00F627B4"/>
    <w:rsid w:val="00F64BB0"/>
    <w:rsid w:val="00F65432"/>
    <w:rsid w:val="00F65750"/>
    <w:rsid w:val="00F70111"/>
    <w:rsid w:val="00F7059B"/>
    <w:rsid w:val="00F7170A"/>
    <w:rsid w:val="00F71B53"/>
    <w:rsid w:val="00F745A6"/>
    <w:rsid w:val="00F75E1E"/>
    <w:rsid w:val="00F76BAF"/>
    <w:rsid w:val="00F811B0"/>
    <w:rsid w:val="00F85B08"/>
    <w:rsid w:val="00F91AED"/>
    <w:rsid w:val="00F93336"/>
    <w:rsid w:val="00F94738"/>
    <w:rsid w:val="00FA03A0"/>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496B-6257-454B-8811-C3905538D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117</TotalTime>
  <Pages>87</Pages>
  <Words>10370</Words>
  <Characters>59111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69343</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225</cp:revision>
  <cp:lastPrinted>2005-03-03T15:39:00Z</cp:lastPrinted>
  <dcterms:created xsi:type="dcterms:W3CDTF">2018-08-18T14:41:00Z</dcterms:created>
  <dcterms:modified xsi:type="dcterms:W3CDTF">2018-08-18T16:40:00Z</dcterms:modified>
</cp:coreProperties>
</file>