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AF16B" w14:textId="77777777"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14:paraId="684AF16C" w14:textId="77777777"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14:paraId="684AF16D" w14:textId="77777777" w:rsidR="00D368AF" w:rsidRPr="005A04A9" w:rsidRDefault="00D368AF" w:rsidP="00D368AF">
      <w:pPr>
        <w:pStyle w:val="TitleName"/>
        <w:rPr>
          <w:rFonts w:cs="Arial"/>
        </w:rPr>
      </w:pPr>
      <w:r w:rsidRPr="005A04A9">
        <w:rPr>
          <w:rFonts w:cs="Arial"/>
        </w:rPr>
        <w:t>20</w:t>
      </w:r>
      <w:r w:rsidR="00E374B9">
        <w:rPr>
          <w:rFonts w:cs="Arial"/>
        </w:rPr>
        <w:t>14</w:t>
      </w:r>
      <w:r w:rsidRPr="005A04A9">
        <w:rPr>
          <w:rFonts w:cs="Arial"/>
        </w:rPr>
        <w:t>/20</w:t>
      </w:r>
      <w:r w:rsidR="00FF5059">
        <w:rPr>
          <w:rFonts w:cs="Arial"/>
        </w:rPr>
        <w:t>1</w:t>
      </w:r>
      <w:r w:rsidR="00E374B9">
        <w:rPr>
          <w:rFonts w:cs="Arial"/>
        </w:rPr>
        <w:t>5</w:t>
      </w:r>
    </w:p>
    <w:p w14:paraId="684AF16E" w14:textId="77777777" w:rsidR="00D368AF" w:rsidRPr="005A04A9" w:rsidRDefault="00D368AF" w:rsidP="00D368AF">
      <w:pPr>
        <w:pStyle w:val="TitleName"/>
        <w:rPr>
          <w:rFonts w:cs="Arial"/>
        </w:rPr>
      </w:pPr>
    </w:p>
    <w:p w14:paraId="684AF16F" w14:textId="77777777" w:rsidR="008D41B3" w:rsidRPr="005A04A9" w:rsidRDefault="008D41B3" w:rsidP="00D368AF">
      <w:pPr>
        <w:pStyle w:val="TitleName"/>
        <w:rPr>
          <w:rFonts w:cs="Arial"/>
        </w:rPr>
      </w:pPr>
    </w:p>
    <w:p w14:paraId="684AF170" w14:textId="20D8997D" w:rsidR="00D368AF" w:rsidRPr="005A04A9" w:rsidRDefault="00060019" w:rsidP="00D368AF">
      <w:pPr>
        <w:pStyle w:val="TitleName"/>
        <w:rPr>
          <w:rFonts w:cs="Arial"/>
        </w:rPr>
      </w:pPr>
      <w:r>
        <w:rPr>
          <w:rFonts w:cs="Arial"/>
        </w:rPr>
        <w:t>Shane O’Brien</w:t>
      </w:r>
    </w:p>
    <w:p w14:paraId="684AF171" w14:textId="31BCAF21" w:rsidR="00D368AF" w:rsidRPr="005A04A9" w:rsidRDefault="00060019" w:rsidP="00D368AF">
      <w:pPr>
        <w:pStyle w:val="TitleName"/>
        <w:rPr>
          <w:rFonts w:cs="Arial"/>
        </w:rPr>
      </w:pPr>
      <w:r>
        <w:rPr>
          <w:rFonts w:cs="Arial"/>
        </w:rPr>
        <w:t>X11103400</w:t>
      </w:r>
    </w:p>
    <w:p w14:paraId="0BF4650B" w14:textId="616E2372" w:rsidR="00060019" w:rsidRPr="005A04A9" w:rsidRDefault="00060019" w:rsidP="00060019">
      <w:pPr>
        <w:pStyle w:val="TitleName"/>
        <w:rPr>
          <w:rFonts w:cs="Arial"/>
        </w:rPr>
      </w:pPr>
      <w:r>
        <w:rPr>
          <w:rFonts w:cs="Arial"/>
        </w:rPr>
        <w:t>X11103400@student.ncirl.ie</w:t>
      </w:r>
    </w:p>
    <w:p w14:paraId="684AF173" w14:textId="77777777" w:rsidR="00D368AF" w:rsidRPr="005A04A9" w:rsidRDefault="00D368AF" w:rsidP="003A1449">
      <w:pPr>
        <w:rPr>
          <w:rFonts w:cs="Arial"/>
          <w:lang w:val="en-IE"/>
        </w:rPr>
      </w:pPr>
    </w:p>
    <w:p w14:paraId="684AF174" w14:textId="24A37A9A" w:rsidR="003A1449" w:rsidRPr="005A04A9" w:rsidRDefault="001D6553" w:rsidP="00D368AF">
      <w:pPr>
        <w:pStyle w:val="FullTitle"/>
        <w:rPr>
          <w:rFonts w:cs="Arial"/>
        </w:rPr>
      </w:pPr>
      <w:r>
        <w:rPr>
          <w:rFonts w:cs="Arial"/>
        </w:rPr>
        <w:t xml:space="preserve">It’s </w:t>
      </w:r>
      <w:proofErr w:type="spellStart"/>
      <w:r>
        <w:rPr>
          <w:rFonts w:cs="Arial"/>
        </w:rPr>
        <w:t>POPCORNtime</w:t>
      </w:r>
      <w:proofErr w:type="spellEnd"/>
      <w:r w:rsidR="00CF35DE">
        <w:rPr>
          <w:rFonts w:cs="Arial"/>
        </w:rPr>
        <w:t>!</w:t>
      </w:r>
    </w:p>
    <w:p w14:paraId="684AF175" w14:textId="77777777" w:rsidR="00711796" w:rsidRPr="005A04A9" w:rsidRDefault="001C3CC2" w:rsidP="00711796">
      <w:pPr>
        <w:pStyle w:val="TitleName"/>
        <w:rPr>
          <w:rFonts w:cs="Arial"/>
        </w:rPr>
      </w:pPr>
      <w:r>
        <w:rPr>
          <w:rFonts w:cs="Arial"/>
        </w:rPr>
        <w:t>Technical Report</w:t>
      </w:r>
    </w:p>
    <w:p w14:paraId="684AF176" w14:textId="77777777" w:rsidR="00F91AED" w:rsidRDefault="00F91AED" w:rsidP="00F91AED">
      <w:pPr>
        <w:rPr>
          <w:lang w:val="en-IE"/>
        </w:rPr>
      </w:pPr>
    </w:p>
    <w:p w14:paraId="684AF177" w14:textId="77777777" w:rsidR="00F91AED" w:rsidRDefault="00F91AED" w:rsidP="00F91AED">
      <w:pPr>
        <w:rPr>
          <w:lang w:val="en-IE"/>
        </w:rPr>
      </w:pPr>
    </w:p>
    <w:p w14:paraId="684AF178" w14:textId="77777777" w:rsidR="00F91AED" w:rsidRDefault="00F91AED" w:rsidP="00F91AED">
      <w:pPr>
        <w:rPr>
          <w:lang w:val="en-IE"/>
        </w:rPr>
      </w:pPr>
    </w:p>
    <w:p w14:paraId="684AF179" w14:textId="77777777" w:rsidR="00F91AED" w:rsidRDefault="00F91AED" w:rsidP="00F91AED">
      <w:pPr>
        <w:rPr>
          <w:lang w:val="en-IE"/>
        </w:rPr>
      </w:pPr>
    </w:p>
    <w:p w14:paraId="684AF17A" w14:textId="77777777" w:rsidR="00F91AED" w:rsidRDefault="00F91AED" w:rsidP="00F91AED">
      <w:pPr>
        <w:rPr>
          <w:lang w:val="en-IE"/>
        </w:rPr>
      </w:pPr>
    </w:p>
    <w:p w14:paraId="684AF17B" w14:textId="77777777" w:rsidR="00F91AED" w:rsidRDefault="00F91AED" w:rsidP="00F91AED">
      <w:pPr>
        <w:rPr>
          <w:lang w:val="en-IE"/>
        </w:rPr>
      </w:pPr>
    </w:p>
    <w:p w14:paraId="684AF17C" w14:textId="77777777" w:rsidR="00F91AED" w:rsidRDefault="00F91AED" w:rsidP="00F91AED">
      <w:pPr>
        <w:rPr>
          <w:lang w:val="en-IE"/>
        </w:rPr>
      </w:pPr>
    </w:p>
    <w:p w14:paraId="684AF17D" w14:textId="77777777" w:rsidR="00F91AED" w:rsidRDefault="009D1E0C" w:rsidP="00F91AED">
      <w:pPr>
        <w:jc w:val="center"/>
        <w:rPr>
          <w:lang w:val="en-IE"/>
        </w:rPr>
      </w:pPr>
      <w:r>
        <w:rPr>
          <w:noProof/>
          <w:lang w:val="en-IE" w:eastAsia="en-IE"/>
        </w:rPr>
        <w:drawing>
          <wp:inline distT="0" distB="0" distL="0" distR="0" wp14:anchorId="684AF1F6" wp14:editId="684AF1F7">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684AF17E" w14:textId="77777777" w:rsidR="00F91AED" w:rsidRDefault="00F91AED" w:rsidP="00F91AED">
      <w:pPr>
        <w:rPr>
          <w:lang w:val="en-IE"/>
        </w:rPr>
        <w:sectPr w:rsidR="00F91AED" w:rsidSect="00F91AED">
          <w:footerReference w:type="default" r:id="rId9"/>
          <w:footerReference w:type="first" r:id="rId10"/>
          <w:pgSz w:w="12240" w:h="15840" w:code="1"/>
          <w:pgMar w:top="1440" w:right="1797" w:bottom="1440" w:left="1797" w:header="709" w:footer="709" w:gutter="0"/>
          <w:cols w:space="708"/>
          <w:titlePg/>
          <w:docGrid w:linePitch="360"/>
        </w:sectPr>
      </w:pPr>
    </w:p>
    <w:p w14:paraId="684AF17F"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329984B9" w14:textId="01904F45" w:rsidR="00510DE6" w:rsidRDefault="00F91AE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Pr>
          <w:lang w:val="en-IE"/>
        </w:rPr>
        <w:instrText xml:space="preserve"> TOC \o "1-3" \h \z \u </w:instrText>
      </w:r>
      <w:r>
        <w:rPr>
          <w:lang w:val="en-IE"/>
        </w:rPr>
        <w:fldChar w:fldCharType="separate"/>
      </w:r>
      <w:hyperlink w:anchor="_Toc475697250" w:history="1">
        <w:r w:rsidR="00510DE6" w:rsidRPr="000F4659">
          <w:rPr>
            <w:rStyle w:val="Hyperlink"/>
            <w:noProof/>
            <w:lang w:val="en-IE"/>
          </w:rPr>
          <w:t>Executive Summary</w:t>
        </w:r>
        <w:r w:rsidR="00510DE6">
          <w:rPr>
            <w:noProof/>
            <w:webHidden/>
          </w:rPr>
          <w:tab/>
        </w:r>
        <w:r w:rsidR="00510DE6">
          <w:rPr>
            <w:noProof/>
            <w:webHidden/>
          </w:rPr>
          <w:fldChar w:fldCharType="begin"/>
        </w:r>
        <w:r w:rsidR="00510DE6">
          <w:rPr>
            <w:noProof/>
            <w:webHidden/>
          </w:rPr>
          <w:instrText xml:space="preserve"> PAGEREF _Toc475697250 \h </w:instrText>
        </w:r>
        <w:r w:rsidR="00510DE6">
          <w:rPr>
            <w:noProof/>
            <w:webHidden/>
          </w:rPr>
        </w:r>
        <w:r w:rsidR="00510DE6">
          <w:rPr>
            <w:noProof/>
            <w:webHidden/>
          </w:rPr>
          <w:fldChar w:fldCharType="separate"/>
        </w:r>
        <w:r w:rsidR="00510DE6">
          <w:rPr>
            <w:noProof/>
            <w:webHidden/>
          </w:rPr>
          <w:t>4</w:t>
        </w:r>
        <w:r w:rsidR="00510DE6">
          <w:rPr>
            <w:noProof/>
            <w:webHidden/>
          </w:rPr>
          <w:fldChar w:fldCharType="end"/>
        </w:r>
      </w:hyperlink>
    </w:p>
    <w:p w14:paraId="46856EEB" w14:textId="6C9B8559"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1" w:history="1">
        <w:r w:rsidR="00510DE6" w:rsidRPr="000F4659">
          <w:rPr>
            <w:rStyle w:val="Hyperlink"/>
            <w:noProof/>
            <w:lang w:val="en-IE"/>
          </w:rPr>
          <w:t>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Introduction</w:t>
        </w:r>
        <w:r w:rsidR="00510DE6">
          <w:rPr>
            <w:noProof/>
            <w:webHidden/>
          </w:rPr>
          <w:tab/>
        </w:r>
        <w:r w:rsidR="00510DE6">
          <w:rPr>
            <w:noProof/>
            <w:webHidden/>
          </w:rPr>
          <w:fldChar w:fldCharType="begin"/>
        </w:r>
        <w:r w:rsidR="00510DE6">
          <w:rPr>
            <w:noProof/>
            <w:webHidden/>
          </w:rPr>
          <w:instrText xml:space="preserve"> PAGEREF _Toc475697251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07FD12AE" w14:textId="7C09EE43" w:rsidR="00510DE6" w:rsidRDefault="00C9393F">
      <w:pPr>
        <w:pStyle w:val="TOC2"/>
        <w:rPr>
          <w:rFonts w:asciiTheme="minorHAnsi" w:eastAsiaTheme="minorEastAsia" w:hAnsiTheme="minorHAnsi" w:cstheme="minorBidi"/>
          <w:noProof/>
          <w:sz w:val="22"/>
          <w:szCs w:val="22"/>
          <w:lang w:val="en-IE" w:eastAsia="en-IE"/>
        </w:rPr>
      </w:pPr>
      <w:hyperlink w:anchor="_Toc475697252" w:history="1">
        <w:r w:rsidR="00510DE6" w:rsidRPr="000F4659">
          <w:rPr>
            <w:rStyle w:val="Hyperlink"/>
            <w:noProof/>
            <w:lang w:val="en-IE"/>
          </w:rPr>
          <w:t>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Background</w:t>
        </w:r>
        <w:r w:rsidR="00510DE6">
          <w:rPr>
            <w:noProof/>
            <w:webHidden/>
          </w:rPr>
          <w:tab/>
        </w:r>
        <w:r w:rsidR="00510DE6">
          <w:rPr>
            <w:noProof/>
            <w:webHidden/>
          </w:rPr>
          <w:fldChar w:fldCharType="begin"/>
        </w:r>
        <w:r w:rsidR="00510DE6">
          <w:rPr>
            <w:noProof/>
            <w:webHidden/>
          </w:rPr>
          <w:instrText xml:space="preserve"> PAGEREF _Toc475697252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12C24081" w14:textId="52BD94D2" w:rsidR="00510DE6" w:rsidRDefault="00C9393F">
      <w:pPr>
        <w:pStyle w:val="TOC2"/>
        <w:rPr>
          <w:rFonts w:asciiTheme="minorHAnsi" w:eastAsiaTheme="minorEastAsia" w:hAnsiTheme="minorHAnsi" w:cstheme="minorBidi"/>
          <w:noProof/>
          <w:sz w:val="22"/>
          <w:szCs w:val="22"/>
          <w:lang w:val="en-IE" w:eastAsia="en-IE"/>
        </w:rPr>
      </w:pPr>
      <w:hyperlink w:anchor="_Toc475697253" w:history="1">
        <w:r w:rsidR="00510DE6" w:rsidRPr="000F4659">
          <w:rPr>
            <w:rStyle w:val="Hyperlink"/>
            <w:noProof/>
            <w:lang w:val="en-IE"/>
          </w:rPr>
          <w:t>1.2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Aims</w:t>
        </w:r>
        <w:r w:rsidR="00510DE6">
          <w:rPr>
            <w:noProof/>
            <w:webHidden/>
          </w:rPr>
          <w:tab/>
        </w:r>
        <w:r w:rsidR="00510DE6">
          <w:rPr>
            <w:noProof/>
            <w:webHidden/>
          </w:rPr>
          <w:fldChar w:fldCharType="begin"/>
        </w:r>
        <w:r w:rsidR="00510DE6">
          <w:rPr>
            <w:noProof/>
            <w:webHidden/>
          </w:rPr>
          <w:instrText xml:space="preserve"> PAGEREF _Toc475697253 \h </w:instrText>
        </w:r>
        <w:r w:rsidR="00510DE6">
          <w:rPr>
            <w:noProof/>
            <w:webHidden/>
          </w:rPr>
        </w:r>
        <w:r w:rsidR="00510DE6">
          <w:rPr>
            <w:noProof/>
            <w:webHidden/>
          </w:rPr>
          <w:fldChar w:fldCharType="separate"/>
        </w:r>
        <w:r w:rsidR="00510DE6">
          <w:rPr>
            <w:noProof/>
            <w:webHidden/>
          </w:rPr>
          <w:t>6</w:t>
        </w:r>
        <w:r w:rsidR="00510DE6">
          <w:rPr>
            <w:noProof/>
            <w:webHidden/>
          </w:rPr>
          <w:fldChar w:fldCharType="end"/>
        </w:r>
      </w:hyperlink>
    </w:p>
    <w:p w14:paraId="41315D8B" w14:textId="7D23D43E" w:rsidR="00510DE6" w:rsidRDefault="00C9393F">
      <w:pPr>
        <w:pStyle w:val="TOC2"/>
        <w:rPr>
          <w:rFonts w:asciiTheme="minorHAnsi" w:eastAsiaTheme="minorEastAsia" w:hAnsiTheme="minorHAnsi" w:cstheme="minorBidi"/>
          <w:noProof/>
          <w:sz w:val="22"/>
          <w:szCs w:val="22"/>
          <w:lang w:val="en-IE" w:eastAsia="en-IE"/>
        </w:rPr>
      </w:pPr>
      <w:hyperlink w:anchor="_Toc475697254" w:history="1">
        <w:r w:rsidR="00510DE6" w:rsidRPr="000F4659">
          <w:rPr>
            <w:rStyle w:val="Hyperlink"/>
            <w:noProof/>
            <w:lang w:val="en-IE"/>
          </w:rPr>
          <w:t>1.3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Technologies</w:t>
        </w:r>
        <w:r w:rsidR="00510DE6">
          <w:rPr>
            <w:noProof/>
            <w:webHidden/>
          </w:rPr>
          <w:tab/>
        </w:r>
        <w:r w:rsidR="00510DE6">
          <w:rPr>
            <w:noProof/>
            <w:webHidden/>
          </w:rPr>
          <w:fldChar w:fldCharType="begin"/>
        </w:r>
        <w:r w:rsidR="00510DE6">
          <w:rPr>
            <w:noProof/>
            <w:webHidden/>
          </w:rPr>
          <w:instrText xml:space="preserve"> PAGEREF _Toc475697254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1DDE7EAE" w14:textId="05B8A97E" w:rsidR="00510DE6" w:rsidRDefault="00C9393F">
      <w:pPr>
        <w:pStyle w:val="TOC2"/>
        <w:rPr>
          <w:rFonts w:asciiTheme="minorHAnsi" w:eastAsiaTheme="minorEastAsia" w:hAnsiTheme="minorHAnsi" w:cstheme="minorBidi"/>
          <w:noProof/>
          <w:sz w:val="22"/>
          <w:szCs w:val="22"/>
          <w:lang w:val="en-IE" w:eastAsia="en-IE"/>
        </w:rPr>
      </w:pPr>
      <w:hyperlink w:anchor="_Toc475697255" w:history="1">
        <w:r w:rsidR="00510DE6" w:rsidRPr="000F4659">
          <w:rPr>
            <w:rStyle w:val="Hyperlink"/>
            <w:noProof/>
            <w:lang w:val="en-IE"/>
          </w:rPr>
          <w:t>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Structure</w:t>
        </w:r>
        <w:r w:rsidR="00510DE6">
          <w:rPr>
            <w:noProof/>
            <w:webHidden/>
          </w:rPr>
          <w:tab/>
        </w:r>
        <w:r w:rsidR="00510DE6">
          <w:rPr>
            <w:noProof/>
            <w:webHidden/>
          </w:rPr>
          <w:fldChar w:fldCharType="begin"/>
        </w:r>
        <w:r w:rsidR="00510DE6">
          <w:rPr>
            <w:noProof/>
            <w:webHidden/>
          </w:rPr>
          <w:instrText xml:space="preserve"> PAGEREF _Toc475697255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7BAEA33D" w14:textId="5065FC39"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6" w:history="1">
        <w:r w:rsidR="00510DE6" w:rsidRPr="000F4659">
          <w:rPr>
            <w:rStyle w:val="Hyperlink"/>
            <w:noProof/>
            <w:lang w:val="en-IE"/>
          </w:rPr>
          <w:t>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System</w:t>
        </w:r>
        <w:r w:rsidR="00510DE6">
          <w:rPr>
            <w:noProof/>
            <w:webHidden/>
          </w:rPr>
          <w:tab/>
        </w:r>
        <w:r w:rsidR="00510DE6">
          <w:rPr>
            <w:noProof/>
            <w:webHidden/>
          </w:rPr>
          <w:fldChar w:fldCharType="begin"/>
        </w:r>
        <w:r w:rsidR="00510DE6">
          <w:rPr>
            <w:noProof/>
            <w:webHidden/>
          </w:rPr>
          <w:instrText xml:space="preserve"> PAGEREF _Toc475697256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75B946AE" w14:textId="417DE0CD" w:rsidR="00510DE6" w:rsidRDefault="00C9393F">
      <w:pPr>
        <w:pStyle w:val="TOC2"/>
        <w:rPr>
          <w:rFonts w:asciiTheme="minorHAnsi" w:eastAsiaTheme="minorEastAsia" w:hAnsiTheme="minorHAnsi" w:cstheme="minorBidi"/>
          <w:noProof/>
          <w:sz w:val="22"/>
          <w:szCs w:val="22"/>
          <w:lang w:val="en-IE" w:eastAsia="en-IE"/>
        </w:rPr>
      </w:pPr>
      <w:hyperlink w:anchor="_Toc475697257" w:history="1">
        <w:r w:rsidR="00510DE6" w:rsidRPr="000F4659">
          <w:rPr>
            <w:rStyle w:val="Hyperlink"/>
            <w:noProof/>
            <w:lang w:val="en-IE"/>
          </w:rPr>
          <w:t>2.1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Requirements</w:t>
        </w:r>
        <w:r w:rsidR="00510DE6">
          <w:rPr>
            <w:noProof/>
            <w:webHidden/>
          </w:rPr>
          <w:tab/>
        </w:r>
        <w:r w:rsidR="00510DE6">
          <w:rPr>
            <w:noProof/>
            <w:webHidden/>
          </w:rPr>
          <w:fldChar w:fldCharType="begin"/>
        </w:r>
        <w:r w:rsidR="00510DE6">
          <w:rPr>
            <w:noProof/>
            <w:webHidden/>
          </w:rPr>
          <w:instrText xml:space="preserve"> PAGEREF _Toc475697257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5FD97439" w14:textId="1C6C8A9A" w:rsidR="00510DE6" w:rsidRDefault="00C9393F">
      <w:pPr>
        <w:pStyle w:val="TOC3"/>
        <w:rPr>
          <w:rFonts w:asciiTheme="minorHAnsi" w:eastAsiaTheme="minorEastAsia" w:hAnsiTheme="minorHAnsi" w:cstheme="minorBidi"/>
          <w:noProof/>
          <w:sz w:val="22"/>
          <w:szCs w:val="22"/>
          <w:lang w:val="en-IE" w:eastAsia="en-IE"/>
        </w:rPr>
      </w:pPr>
      <w:hyperlink w:anchor="_Toc475697258" w:history="1">
        <w:r w:rsidR="00510DE6" w:rsidRPr="000F4659">
          <w:rPr>
            <w:rStyle w:val="Hyperlink"/>
            <w:noProof/>
            <w:lang w:val="en-IE"/>
          </w:rPr>
          <w:t>2.1.1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Functional requirements</w:t>
        </w:r>
        <w:r w:rsidR="00510DE6">
          <w:rPr>
            <w:noProof/>
            <w:webHidden/>
          </w:rPr>
          <w:tab/>
        </w:r>
        <w:r w:rsidR="00510DE6">
          <w:rPr>
            <w:noProof/>
            <w:webHidden/>
          </w:rPr>
          <w:fldChar w:fldCharType="begin"/>
        </w:r>
        <w:r w:rsidR="00510DE6">
          <w:rPr>
            <w:noProof/>
            <w:webHidden/>
          </w:rPr>
          <w:instrText xml:space="preserve"> PAGEREF _Toc475697258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344CA804" w14:textId="35D8A522" w:rsidR="00510DE6" w:rsidRDefault="00C9393F">
      <w:pPr>
        <w:pStyle w:val="TOC3"/>
        <w:rPr>
          <w:rFonts w:asciiTheme="minorHAnsi" w:eastAsiaTheme="minorEastAsia" w:hAnsiTheme="minorHAnsi" w:cstheme="minorBidi"/>
          <w:noProof/>
          <w:sz w:val="22"/>
          <w:szCs w:val="22"/>
          <w:lang w:val="en-IE" w:eastAsia="en-IE"/>
        </w:rPr>
      </w:pPr>
      <w:hyperlink w:anchor="_Toc475697259" w:history="1">
        <w:r w:rsidR="00510DE6" w:rsidRPr="000F4659">
          <w:rPr>
            <w:rStyle w:val="Hyperlink"/>
            <w:noProof/>
          </w:rPr>
          <w:t>2.1.2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Non-Functional Requirements</w:t>
        </w:r>
        <w:r w:rsidR="00510DE6">
          <w:rPr>
            <w:noProof/>
            <w:webHidden/>
          </w:rPr>
          <w:tab/>
        </w:r>
        <w:r w:rsidR="00510DE6">
          <w:rPr>
            <w:noProof/>
            <w:webHidden/>
          </w:rPr>
          <w:fldChar w:fldCharType="begin"/>
        </w:r>
        <w:r w:rsidR="00510DE6">
          <w:rPr>
            <w:noProof/>
            <w:webHidden/>
          </w:rPr>
          <w:instrText xml:space="preserve"> PAGEREF _Toc475697259 \h </w:instrText>
        </w:r>
        <w:r w:rsidR="00510DE6">
          <w:rPr>
            <w:noProof/>
            <w:webHidden/>
          </w:rPr>
        </w:r>
        <w:r w:rsidR="00510DE6">
          <w:rPr>
            <w:noProof/>
            <w:webHidden/>
          </w:rPr>
          <w:fldChar w:fldCharType="separate"/>
        </w:r>
        <w:r w:rsidR="00510DE6">
          <w:rPr>
            <w:noProof/>
            <w:webHidden/>
          </w:rPr>
          <w:t>13</w:t>
        </w:r>
        <w:r w:rsidR="00510DE6">
          <w:rPr>
            <w:noProof/>
            <w:webHidden/>
          </w:rPr>
          <w:fldChar w:fldCharType="end"/>
        </w:r>
      </w:hyperlink>
    </w:p>
    <w:p w14:paraId="7BD67E36" w14:textId="33739547" w:rsidR="00510DE6" w:rsidRDefault="00C9393F">
      <w:pPr>
        <w:pStyle w:val="TOC2"/>
        <w:rPr>
          <w:rFonts w:asciiTheme="minorHAnsi" w:eastAsiaTheme="minorEastAsia" w:hAnsiTheme="minorHAnsi" w:cstheme="minorBidi"/>
          <w:noProof/>
          <w:sz w:val="22"/>
          <w:szCs w:val="22"/>
          <w:lang w:val="en-IE" w:eastAsia="en-IE"/>
        </w:rPr>
      </w:pPr>
      <w:hyperlink w:anchor="_Toc475697260" w:history="1">
        <w:r w:rsidR="00510DE6" w:rsidRPr="000F4659">
          <w:rPr>
            <w:rStyle w:val="Hyperlink"/>
            <w:noProof/>
            <w:lang w:val="en-IE"/>
          </w:rPr>
          <w:t>2.2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User requirements</w:t>
        </w:r>
        <w:r w:rsidR="00510DE6">
          <w:rPr>
            <w:noProof/>
            <w:webHidden/>
          </w:rPr>
          <w:tab/>
        </w:r>
        <w:r w:rsidR="00510DE6">
          <w:rPr>
            <w:noProof/>
            <w:webHidden/>
          </w:rPr>
          <w:fldChar w:fldCharType="begin"/>
        </w:r>
        <w:r w:rsidR="00510DE6">
          <w:rPr>
            <w:noProof/>
            <w:webHidden/>
          </w:rPr>
          <w:instrText xml:space="preserve"> PAGEREF _Toc475697260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6EB4D8DF" w14:textId="4BA41ED2" w:rsidR="00510DE6" w:rsidRDefault="00C9393F">
      <w:pPr>
        <w:pStyle w:val="TOC2"/>
        <w:rPr>
          <w:rFonts w:asciiTheme="minorHAnsi" w:eastAsiaTheme="minorEastAsia" w:hAnsiTheme="minorHAnsi" w:cstheme="minorBidi"/>
          <w:noProof/>
          <w:sz w:val="22"/>
          <w:szCs w:val="22"/>
          <w:lang w:val="en-IE" w:eastAsia="en-IE"/>
        </w:rPr>
      </w:pPr>
      <w:hyperlink w:anchor="_Toc475697261" w:history="1">
        <w:r w:rsidR="00510DE6" w:rsidRPr="000F4659">
          <w:rPr>
            <w:rStyle w:val="Hyperlink"/>
            <w:noProof/>
            <w:lang w:val="en-IE"/>
          </w:rPr>
          <w:t>2.3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Environmental requirements</w:t>
        </w:r>
        <w:r w:rsidR="00510DE6">
          <w:rPr>
            <w:noProof/>
            <w:webHidden/>
          </w:rPr>
          <w:tab/>
        </w:r>
        <w:r w:rsidR="00510DE6">
          <w:rPr>
            <w:noProof/>
            <w:webHidden/>
          </w:rPr>
          <w:fldChar w:fldCharType="begin"/>
        </w:r>
        <w:r w:rsidR="00510DE6">
          <w:rPr>
            <w:noProof/>
            <w:webHidden/>
          </w:rPr>
          <w:instrText xml:space="preserve"> PAGEREF _Toc475697261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AF0DB93" w14:textId="0AA36521" w:rsidR="00510DE6" w:rsidRDefault="00C9393F">
      <w:pPr>
        <w:pStyle w:val="TOC2"/>
        <w:rPr>
          <w:rFonts w:asciiTheme="minorHAnsi" w:eastAsiaTheme="minorEastAsia" w:hAnsiTheme="minorHAnsi" w:cstheme="minorBidi"/>
          <w:noProof/>
          <w:sz w:val="22"/>
          <w:szCs w:val="22"/>
          <w:lang w:val="en-IE" w:eastAsia="en-IE"/>
        </w:rPr>
      </w:pPr>
      <w:hyperlink w:anchor="_Toc475697262" w:history="1">
        <w:r w:rsidR="00510DE6" w:rsidRPr="000F4659">
          <w:rPr>
            <w:rStyle w:val="Hyperlink"/>
            <w:noProof/>
            <w:lang w:val="en-IE"/>
          </w:rPr>
          <w:t>2.4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Usability requirements</w:t>
        </w:r>
        <w:r w:rsidR="00510DE6">
          <w:rPr>
            <w:noProof/>
            <w:webHidden/>
          </w:rPr>
          <w:tab/>
        </w:r>
        <w:r w:rsidR="00510DE6">
          <w:rPr>
            <w:noProof/>
            <w:webHidden/>
          </w:rPr>
          <w:fldChar w:fldCharType="begin"/>
        </w:r>
        <w:r w:rsidR="00510DE6">
          <w:rPr>
            <w:noProof/>
            <w:webHidden/>
          </w:rPr>
          <w:instrText xml:space="preserve"> PAGEREF _Toc475697262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752453EA" w14:textId="7EF00206" w:rsidR="00510DE6" w:rsidRDefault="00C9393F">
      <w:pPr>
        <w:pStyle w:val="TOC2"/>
        <w:rPr>
          <w:rFonts w:asciiTheme="minorHAnsi" w:eastAsiaTheme="minorEastAsia" w:hAnsiTheme="minorHAnsi" w:cstheme="minorBidi"/>
          <w:noProof/>
          <w:sz w:val="22"/>
          <w:szCs w:val="22"/>
          <w:lang w:val="en-IE" w:eastAsia="en-IE"/>
        </w:rPr>
      </w:pPr>
      <w:hyperlink w:anchor="_Toc475697263" w:history="1">
        <w:r w:rsidR="00510DE6" w:rsidRPr="000F4659">
          <w:rPr>
            <w:rStyle w:val="Hyperlink"/>
            <w:noProof/>
            <w:lang w:val="en-IE"/>
          </w:rPr>
          <w:t>2.5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Design and Architecture</w:t>
        </w:r>
        <w:r w:rsidR="00510DE6">
          <w:rPr>
            <w:noProof/>
            <w:webHidden/>
          </w:rPr>
          <w:tab/>
        </w:r>
        <w:r w:rsidR="00510DE6">
          <w:rPr>
            <w:noProof/>
            <w:webHidden/>
          </w:rPr>
          <w:fldChar w:fldCharType="begin"/>
        </w:r>
        <w:r w:rsidR="00510DE6">
          <w:rPr>
            <w:noProof/>
            <w:webHidden/>
          </w:rPr>
          <w:instrText xml:space="preserve"> PAGEREF _Toc475697263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0DB43D15" w14:textId="002E69ED" w:rsidR="00510DE6" w:rsidRDefault="00C9393F">
      <w:pPr>
        <w:pStyle w:val="TOC2"/>
        <w:rPr>
          <w:rFonts w:asciiTheme="minorHAnsi" w:eastAsiaTheme="minorEastAsia" w:hAnsiTheme="minorHAnsi" w:cstheme="minorBidi"/>
          <w:noProof/>
          <w:sz w:val="22"/>
          <w:szCs w:val="22"/>
          <w:lang w:val="en-IE" w:eastAsia="en-IE"/>
        </w:rPr>
      </w:pPr>
      <w:hyperlink w:anchor="_Toc475697264" w:history="1">
        <w:r w:rsidR="00510DE6" w:rsidRPr="000F4659">
          <w:rPr>
            <w:rStyle w:val="Hyperlink"/>
            <w:noProof/>
            <w:lang w:val="en-IE"/>
          </w:rPr>
          <w:t>2.6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Implementation</w:t>
        </w:r>
        <w:r w:rsidR="00510DE6">
          <w:rPr>
            <w:noProof/>
            <w:webHidden/>
          </w:rPr>
          <w:tab/>
        </w:r>
        <w:r w:rsidR="00510DE6">
          <w:rPr>
            <w:noProof/>
            <w:webHidden/>
          </w:rPr>
          <w:fldChar w:fldCharType="begin"/>
        </w:r>
        <w:r w:rsidR="00510DE6">
          <w:rPr>
            <w:noProof/>
            <w:webHidden/>
          </w:rPr>
          <w:instrText xml:space="preserve"> PAGEREF _Toc475697264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569818E2" w14:textId="76C05F9A" w:rsidR="00510DE6" w:rsidRDefault="00C9393F">
      <w:pPr>
        <w:pStyle w:val="TOC2"/>
        <w:rPr>
          <w:rFonts w:asciiTheme="minorHAnsi" w:eastAsiaTheme="minorEastAsia" w:hAnsiTheme="minorHAnsi" w:cstheme="minorBidi"/>
          <w:noProof/>
          <w:sz w:val="22"/>
          <w:szCs w:val="22"/>
          <w:lang w:val="en-IE" w:eastAsia="en-IE"/>
        </w:rPr>
      </w:pPr>
      <w:hyperlink w:anchor="_Toc475697265" w:history="1">
        <w:r w:rsidR="00510DE6" w:rsidRPr="000F4659">
          <w:rPr>
            <w:rStyle w:val="Hyperlink"/>
            <w:noProof/>
            <w:lang w:val="en-IE"/>
          </w:rPr>
          <w:t>2.7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Graphical User Interface (GUI) Layout</w:t>
        </w:r>
        <w:r w:rsidR="00510DE6">
          <w:rPr>
            <w:noProof/>
            <w:webHidden/>
          </w:rPr>
          <w:tab/>
        </w:r>
        <w:r w:rsidR="00510DE6">
          <w:rPr>
            <w:noProof/>
            <w:webHidden/>
          </w:rPr>
          <w:fldChar w:fldCharType="begin"/>
        </w:r>
        <w:r w:rsidR="00510DE6">
          <w:rPr>
            <w:noProof/>
            <w:webHidden/>
          </w:rPr>
          <w:instrText xml:space="preserve"> PAGEREF _Toc475697265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3FF702B" w14:textId="4FCB4D2F" w:rsidR="00510DE6" w:rsidRDefault="00C9393F">
      <w:pPr>
        <w:pStyle w:val="TOC3"/>
        <w:rPr>
          <w:rFonts w:asciiTheme="minorHAnsi" w:eastAsiaTheme="minorEastAsia" w:hAnsiTheme="minorHAnsi" w:cstheme="minorBidi"/>
          <w:noProof/>
          <w:sz w:val="22"/>
          <w:szCs w:val="22"/>
          <w:lang w:val="en-IE" w:eastAsia="en-IE"/>
        </w:rPr>
      </w:pPr>
      <w:hyperlink w:anchor="_Toc475697266" w:history="1">
        <w:r w:rsidR="00510DE6" w:rsidRPr="000F4659">
          <w:rPr>
            <w:rStyle w:val="Hyperlink"/>
            <w:noProof/>
            <w:lang w:val="en-GB"/>
          </w:rPr>
          <w:t>2.7.1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Start_Page</w:t>
        </w:r>
        <w:r w:rsidR="00510DE6">
          <w:rPr>
            <w:noProof/>
            <w:webHidden/>
          </w:rPr>
          <w:tab/>
        </w:r>
        <w:r w:rsidR="00510DE6">
          <w:rPr>
            <w:noProof/>
            <w:webHidden/>
          </w:rPr>
          <w:fldChar w:fldCharType="begin"/>
        </w:r>
        <w:r w:rsidR="00510DE6">
          <w:rPr>
            <w:noProof/>
            <w:webHidden/>
          </w:rPr>
          <w:instrText xml:space="preserve"> PAGEREF _Toc475697266 \h </w:instrText>
        </w:r>
        <w:r w:rsidR="00510DE6">
          <w:rPr>
            <w:noProof/>
            <w:webHidden/>
          </w:rPr>
        </w:r>
        <w:r w:rsidR="00510DE6">
          <w:rPr>
            <w:noProof/>
            <w:webHidden/>
          </w:rPr>
          <w:fldChar w:fldCharType="separate"/>
        </w:r>
        <w:r w:rsidR="00510DE6">
          <w:rPr>
            <w:noProof/>
            <w:webHidden/>
          </w:rPr>
          <w:t>16</w:t>
        </w:r>
        <w:r w:rsidR="00510DE6">
          <w:rPr>
            <w:noProof/>
            <w:webHidden/>
          </w:rPr>
          <w:fldChar w:fldCharType="end"/>
        </w:r>
      </w:hyperlink>
    </w:p>
    <w:p w14:paraId="197EE1D6" w14:textId="2D522A10" w:rsidR="00510DE6" w:rsidRDefault="00C9393F">
      <w:pPr>
        <w:pStyle w:val="TOC3"/>
        <w:rPr>
          <w:rFonts w:asciiTheme="minorHAnsi" w:eastAsiaTheme="minorEastAsia" w:hAnsiTheme="minorHAnsi" w:cstheme="minorBidi"/>
          <w:noProof/>
          <w:sz w:val="22"/>
          <w:szCs w:val="22"/>
          <w:lang w:val="en-IE" w:eastAsia="en-IE"/>
        </w:rPr>
      </w:pPr>
      <w:hyperlink w:anchor="_Toc475697267" w:history="1">
        <w:r w:rsidR="00510DE6" w:rsidRPr="000F4659">
          <w:rPr>
            <w:rStyle w:val="Hyperlink"/>
            <w:noProof/>
            <w:lang w:val="en-GB"/>
          </w:rPr>
          <w:t>2.7.2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Login</w:t>
        </w:r>
        <w:r w:rsidR="00510DE6">
          <w:rPr>
            <w:noProof/>
            <w:webHidden/>
          </w:rPr>
          <w:tab/>
        </w:r>
        <w:r w:rsidR="00510DE6">
          <w:rPr>
            <w:noProof/>
            <w:webHidden/>
          </w:rPr>
          <w:fldChar w:fldCharType="begin"/>
        </w:r>
        <w:r w:rsidR="00510DE6">
          <w:rPr>
            <w:noProof/>
            <w:webHidden/>
          </w:rPr>
          <w:instrText xml:space="preserve"> PAGEREF _Toc475697267 \h </w:instrText>
        </w:r>
        <w:r w:rsidR="00510DE6">
          <w:rPr>
            <w:noProof/>
            <w:webHidden/>
          </w:rPr>
        </w:r>
        <w:r w:rsidR="00510DE6">
          <w:rPr>
            <w:noProof/>
            <w:webHidden/>
          </w:rPr>
          <w:fldChar w:fldCharType="separate"/>
        </w:r>
        <w:r w:rsidR="00510DE6">
          <w:rPr>
            <w:noProof/>
            <w:webHidden/>
          </w:rPr>
          <w:t>17</w:t>
        </w:r>
        <w:r w:rsidR="00510DE6">
          <w:rPr>
            <w:noProof/>
            <w:webHidden/>
          </w:rPr>
          <w:fldChar w:fldCharType="end"/>
        </w:r>
      </w:hyperlink>
    </w:p>
    <w:p w14:paraId="33AA9BC5" w14:textId="3CC314B7" w:rsidR="00510DE6" w:rsidRDefault="00C9393F">
      <w:pPr>
        <w:pStyle w:val="TOC3"/>
        <w:rPr>
          <w:rFonts w:asciiTheme="minorHAnsi" w:eastAsiaTheme="minorEastAsia" w:hAnsiTheme="minorHAnsi" w:cstheme="minorBidi"/>
          <w:noProof/>
          <w:sz w:val="22"/>
          <w:szCs w:val="22"/>
          <w:lang w:val="en-IE" w:eastAsia="en-IE"/>
        </w:rPr>
      </w:pPr>
      <w:hyperlink w:anchor="_Toc475697268" w:history="1">
        <w:r w:rsidR="00510DE6" w:rsidRPr="000F4659">
          <w:rPr>
            <w:rStyle w:val="Hyperlink"/>
            <w:noProof/>
            <w:lang w:val="en-GB"/>
          </w:rPr>
          <w:t>2.7.3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Registration</w:t>
        </w:r>
        <w:r w:rsidR="00510DE6">
          <w:rPr>
            <w:noProof/>
            <w:webHidden/>
          </w:rPr>
          <w:tab/>
        </w:r>
        <w:r w:rsidR="00510DE6">
          <w:rPr>
            <w:noProof/>
            <w:webHidden/>
          </w:rPr>
          <w:fldChar w:fldCharType="begin"/>
        </w:r>
        <w:r w:rsidR="00510DE6">
          <w:rPr>
            <w:noProof/>
            <w:webHidden/>
          </w:rPr>
          <w:instrText xml:space="preserve"> PAGEREF _Toc475697268 \h </w:instrText>
        </w:r>
        <w:r w:rsidR="00510DE6">
          <w:rPr>
            <w:noProof/>
            <w:webHidden/>
          </w:rPr>
        </w:r>
        <w:r w:rsidR="00510DE6">
          <w:rPr>
            <w:noProof/>
            <w:webHidden/>
          </w:rPr>
          <w:fldChar w:fldCharType="separate"/>
        </w:r>
        <w:r w:rsidR="00510DE6">
          <w:rPr>
            <w:noProof/>
            <w:webHidden/>
          </w:rPr>
          <w:t>18</w:t>
        </w:r>
        <w:r w:rsidR="00510DE6">
          <w:rPr>
            <w:noProof/>
            <w:webHidden/>
          </w:rPr>
          <w:fldChar w:fldCharType="end"/>
        </w:r>
      </w:hyperlink>
    </w:p>
    <w:p w14:paraId="3326A3EB" w14:textId="66AB50D6" w:rsidR="00510DE6" w:rsidRDefault="00C9393F">
      <w:pPr>
        <w:pStyle w:val="TOC3"/>
        <w:rPr>
          <w:rFonts w:asciiTheme="minorHAnsi" w:eastAsiaTheme="minorEastAsia" w:hAnsiTheme="minorHAnsi" w:cstheme="minorBidi"/>
          <w:noProof/>
          <w:sz w:val="22"/>
          <w:szCs w:val="22"/>
          <w:lang w:val="en-IE" w:eastAsia="en-IE"/>
        </w:rPr>
      </w:pPr>
      <w:hyperlink w:anchor="_Toc475697269" w:history="1">
        <w:r w:rsidR="00510DE6" w:rsidRPr="000F4659">
          <w:rPr>
            <w:rStyle w:val="Hyperlink"/>
            <w:noProof/>
            <w:lang w:val="en-GB"/>
          </w:rPr>
          <w:t>2.7.4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Screen and Seat Selection</w:t>
        </w:r>
        <w:r w:rsidR="00510DE6">
          <w:rPr>
            <w:noProof/>
            <w:webHidden/>
          </w:rPr>
          <w:tab/>
        </w:r>
        <w:r w:rsidR="00510DE6">
          <w:rPr>
            <w:noProof/>
            <w:webHidden/>
          </w:rPr>
          <w:fldChar w:fldCharType="begin"/>
        </w:r>
        <w:r w:rsidR="00510DE6">
          <w:rPr>
            <w:noProof/>
            <w:webHidden/>
          </w:rPr>
          <w:instrText xml:space="preserve"> PAGEREF _Toc475697269 \h </w:instrText>
        </w:r>
        <w:r w:rsidR="00510DE6">
          <w:rPr>
            <w:noProof/>
            <w:webHidden/>
          </w:rPr>
        </w:r>
        <w:r w:rsidR="00510DE6">
          <w:rPr>
            <w:noProof/>
            <w:webHidden/>
          </w:rPr>
          <w:fldChar w:fldCharType="separate"/>
        </w:r>
        <w:r w:rsidR="00510DE6">
          <w:rPr>
            <w:noProof/>
            <w:webHidden/>
          </w:rPr>
          <w:t>19</w:t>
        </w:r>
        <w:r w:rsidR="00510DE6">
          <w:rPr>
            <w:noProof/>
            <w:webHidden/>
          </w:rPr>
          <w:fldChar w:fldCharType="end"/>
        </w:r>
      </w:hyperlink>
    </w:p>
    <w:p w14:paraId="6C6B2F8E" w14:textId="666A6A89" w:rsidR="00510DE6" w:rsidRDefault="00C9393F">
      <w:pPr>
        <w:pStyle w:val="TOC3"/>
        <w:rPr>
          <w:rFonts w:asciiTheme="minorHAnsi" w:eastAsiaTheme="minorEastAsia" w:hAnsiTheme="minorHAnsi" w:cstheme="minorBidi"/>
          <w:noProof/>
          <w:sz w:val="22"/>
          <w:szCs w:val="22"/>
          <w:lang w:val="en-IE" w:eastAsia="en-IE"/>
        </w:rPr>
      </w:pPr>
      <w:hyperlink w:anchor="_Toc475697270" w:history="1">
        <w:r w:rsidR="00510DE6" w:rsidRPr="000F4659">
          <w:rPr>
            <w:rStyle w:val="Hyperlink"/>
            <w:noProof/>
            <w:lang w:val="en-GB"/>
          </w:rPr>
          <w:t>2.7.5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Item Selection</w:t>
        </w:r>
        <w:r w:rsidR="00510DE6">
          <w:rPr>
            <w:noProof/>
            <w:webHidden/>
          </w:rPr>
          <w:tab/>
        </w:r>
        <w:r w:rsidR="00510DE6">
          <w:rPr>
            <w:noProof/>
            <w:webHidden/>
          </w:rPr>
          <w:fldChar w:fldCharType="begin"/>
        </w:r>
        <w:r w:rsidR="00510DE6">
          <w:rPr>
            <w:noProof/>
            <w:webHidden/>
          </w:rPr>
          <w:instrText xml:space="preserve"> PAGEREF _Toc475697270 \h </w:instrText>
        </w:r>
        <w:r w:rsidR="00510DE6">
          <w:rPr>
            <w:noProof/>
            <w:webHidden/>
          </w:rPr>
        </w:r>
        <w:r w:rsidR="00510DE6">
          <w:rPr>
            <w:noProof/>
            <w:webHidden/>
          </w:rPr>
          <w:fldChar w:fldCharType="separate"/>
        </w:r>
        <w:r w:rsidR="00510DE6">
          <w:rPr>
            <w:noProof/>
            <w:webHidden/>
          </w:rPr>
          <w:t>20</w:t>
        </w:r>
        <w:r w:rsidR="00510DE6">
          <w:rPr>
            <w:noProof/>
            <w:webHidden/>
          </w:rPr>
          <w:fldChar w:fldCharType="end"/>
        </w:r>
      </w:hyperlink>
    </w:p>
    <w:p w14:paraId="670C5BD6" w14:textId="43A8D1A3" w:rsidR="00510DE6" w:rsidRDefault="00C9393F">
      <w:pPr>
        <w:pStyle w:val="TOC3"/>
        <w:rPr>
          <w:rFonts w:asciiTheme="minorHAnsi" w:eastAsiaTheme="minorEastAsia" w:hAnsiTheme="minorHAnsi" w:cstheme="minorBidi"/>
          <w:noProof/>
          <w:sz w:val="22"/>
          <w:szCs w:val="22"/>
          <w:lang w:val="en-IE" w:eastAsia="en-IE"/>
        </w:rPr>
      </w:pPr>
      <w:hyperlink w:anchor="_Toc475697271" w:history="1">
        <w:r w:rsidR="00510DE6" w:rsidRPr="000F4659">
          <w:rPr>
            <w:rStyle w:val="Hyperlink"/>
            <w:noProof/>
            <w:lang w:val="en-GB"/>
          </w:rPr>
          <w:t>2.7.6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Cart</w:t>
        </w:r>
        <w:r w:rsidR="00510DE6">
          <w:rPr>
            <w:noProof/>
            <w:webHidden/>
          </w:rPr>
          <w:tab/>
        </w:r>
        <w:r w:rsidR="00510DE6">
          <w:rPr>
            <w:noProof/>
            <w:webHidden/>
          </w:rPr>
          <w:fldChar w:fldCharType="begin"/>
        </w:r>
        <w:r w:rsidR="00510DE6">
          <w:rPr>
            <w:noProof/>
            <w:webHidden/>
          </w:rPr>
          <w:instrText xml:space="preserve"> PAGEREF _Toc475697271 \h </w:instrText>
        </w:r>
        <w:r w:rsidR="00510DE6">
          <w:rPr>
            <w:noProof/>
            <w:webHidden/>
          </w:rPr>
        </w:r>
        <w:r w:rsidR="00510DE6">
          <w:rPr>
            <w:noProof/>
            <w:webHidden/>
          </w:rPr>
          <w:fldChar w:fldCharType="separate"/>
        </w:r>
        <w:r w:rsidR="00510DE6">
          <w:rPr>
            <w:noProof/>
            <w:webHidden/>
          </w:rPr>
          <w:t>21</w:t>
        </w:r>
        <w:r w:rsidR="00510DE6">
          <w:rPr>
            <w:noProof/>
            <w:webHidden/>
          </w:rPr>
          <w:fldChar w:fldCharType="end"/>
        </w:r>
      </w:hyperlink>
    </w:p>
    <w:p w14:paraId="602C0751" w14:textId="4EC146C1" w:rsidR="00510DE6" w:rsidRDefault="00C9393F">
      <w:pPr>
        <w:pStyle w:val="TOC3"/>
        <w:rPr>
          <w:rFonts w:asciiTheme="minorHAnsi" w:eastAsiaTheme="minorEastAsia" w:hAnsiTheme="minorHAnsi" w:cstheme="minorBidi"/>
          <w:noProof/>
          <w:sz w:val="22"/>
          <w:szCs w:val="22"/>
          <w:lang w:val="en-IE" w:eastAsia="en-IE"/>
        </w:rPr>
      </w:pPr>
      <w:hyperlink w:anchor="_Toc475697272" w:history="1">
        <w:r w:rsidR="00510DE6" w:rsidRPr="000F4659">
          <w:rPr>
            <w:rStyle w:val="Hyperlink"/>
            <w:noProof/>
            <w:lang w:val="en-GB"/>
          </w:rPr>
          <w:t>2.7.7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Payment</w:t>
        </w:r>
        <w:r w:rsidR="00510DE6">
          <w:rPr>
            <w:noProof/>
            <w:webHidden/>
          </w:rPr>
          <w:tab/>
        </w:r>
        <w:r w:rsidR="00510DE6">
          <w:rPr>
            <w:noProof/>
            <w:webHidden/>
          </w:rPr>
          <w:fldChar w:fldCharType="begin"/>
        </w:r>
        <w:r w:rsidR="00510DE6">
          <w:rPr>
            <w:noProof/>
            <w:webHidden/>
          </w:rPr>
          <w:instrText xml:space="preserve"> PAGEREF _Toc475697272 \h </w:instrText>
        </w:r>
        <w:r w:rsidR="00510DE6">
          <w:rPr>
            <w:noProof/>
            <w:webHidden/>
          </w:rPr>
        </w:r>
        <w:r w:rsidR="00510DE6">
          <w:rPr>
            <w:noProof/>
            <w:webHidden/>
          </w:rPr>
          <w:fldChar w:fldCharType="separate"/>
        </w:r>
        <w:r w:rsidR="00510DE6">
          <w:rPr>
            <w:noProof/>
            <w:webHidden/>
          </w:rPr>
          <w:t>22</w:t>
        </w:r>
        <w:r w:rsidR="00510DE6">
          <w:rPr>
            <w:noProof/>
            <w:webHidden/>
          </w:rPr>
          <w:fldChar w:fldCharType="end"/>
        </w:r>
      </w:hyperlink>
    </w:p>
    <w:p w14:paraId="1421A1D1" w14:textId="48D2E622" w:rsidR="00510DE6" w:rsidRDefault="00C9393F">
      <w:pPr>
        <w:pStyle w:val="TOC3"/>
        <w:rPr>
          <w:rFonts w:asciiTheme="minorHAnsi" w:eastAsiaTheme="minorEastAsia" w:hAnsiTheme="minorHAnsi" w:cstheme="minorBidi"/>
          <w:noProof/>
          <w:sz w:val="22"/>
          <w:szCs w:val="22"/>
          <w:lang w:val="en-IE" w:eastAsia="en-IE"/>
        </w:rPr>
      </w:pPr>
      <w:hyperlink w:anchor="_Toc475697273" w:history="1">
        <w:r w:rsidR="00510DE6" w:rsidRPr="000F4659">
          <w:rPr>
            <w:rStyle w:val="Hyperlink"/>
            <w:noProof/>
            <w:lang w:val="en-GB"/>
          </w:rPr>
          <w:t>2.7.8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Menu Bar and My Account Screen</w:t>
        </w:r>
        <w:r w:rsidR="00510DE6">
          <w:rPr>
            <w:noProof/>
            <w:webHidden/>
          </w:rPr>
          <w:tab/>
        </w:r>
        <w:r w:rsidR="00510DE6">
          <w:rPr>
            <w:noProof/>
            <w:webHidden/>
          </w:rPr>
          <w:fldChar w:fldCharType="begin"/>
        </w:r>
        <w:r w:rsidR="00510DE6">
          <w:rPr>
            <w:noProof/>
            <w:webHidden/>
          </w:rPr>
          <w:instrText xml:space="preserve"> PAGEREF _Toc475697273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9499E46" w14:textId="0AF6DB50" w:rsidR="00510DE6" w:rsidRDefault="00C9393F">
      <w:pPr>
        <w:pStyle w:val="TOC2"/>
        <w:rPr>
          <w:rFonts w:asciiTheme="minorHAnsi" w:eastAsiaTheme="minorEastAsia" w:hAnsiTheme="minorHAnsi" w:cstheme="minorBidi"/>
          <w:noProof/>
          <w:sz w:val="22"/>
          <w:szCs w:val="22"/>
          <w:lang w:val="en-IE" w:eastAsia="en-IE"/>
        </w:rPr>
      </w:pPr>
      <w:hyperlink w:anchor="_Toc475697274" w:history="1">
        <w:r w:rsidR="00510DE6" w:rsidRPr="000F4659">
          <w:rPr>
            <w:rStyle w:val="Hyperlink"/>
            <w:noProof/>
            <w:lang w:val="en-IE"/>
          </w:rPr>
          <w:t>2.8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Testing</w:t>
        </w:r>
        <w:r w:rsidR="00510DE6">
          <w:rPr>
            <w:noProof/>
            <w:webHidden/>
          </w:rPr>
          <w:tab/>
        </w:r>
        <w:r w:rsidR="00510DE6">
          <w:rPr>
            <w:noProof/>
            <w:webHidden/>
          </w:rPr>
          <w:fldChar w:fldCharType="begin"/>
        </w:r>
        <w:r w:rsidR="00510DE6">
          <w:rPr>
            <w:noProof/>
            <w:webHidden/>
          </w:rPr>
          <w:instrText xml:space="preserve"> PAGEREF _Toc475697274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4849CAFB" w14:textId="218D52E6" w:rsidR="00510DE6" w:rsidRDefault="00C9393F">
      <w:pPr>
        <w:pStyle w:val="TOC2"/>
        <w:rPr>
          <w:rFonts w:asciiTheme="minorHAnsi" w:eastAsiaTheme="minorEastAsia" w:hAnsiTheme="minorHAnsi" w:cstheme="minorBidi"/>
          <w:noProof/>
          <w:sz w:val="22"/>
          <w:szCs w:val="22"/>
          <w:lang w:val="en-IE" w:eastAsia="en-IE"/>
        </w:rPr>
      </w:pPr>
      <w:hyperlink w:anchor="_Toc475697275" w:history="1">
        <w:r w:rsidR="00510DE6" w:rsidRPr="000F4659">
          <w:rPr>
            <w:rStyle w:val="Hyperlink"/>
            <w:noProof/>
            <w:lang w:val="en-IE"/>
          </w:rPr>
          <w:t>2.9</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Customer testing</w:t>
        </w:r>
        <w:r w:rsidR="00510DE6">
          <w:rPr>
            <w:noProof/>
            <w:webHidden/>
          </w:rPr>
          <w:tab/>
        </w:r>
        <w:r w:rsidR="00510DE6">
          <w:rPr>
            <w:noProof/>
            <w:webHidden/>
          </w:rPr>
          <w:fldChar w:fldCharType="begin"/>
        </w:r>
        <w:r w:rsidR="00510DE6">
          <w:rPr>
            <w:noProof/>
            <w:webHidden/>
          </w:rPr>
          <w:instrText xml:space="preserve"> PAGEREF _Toc475697275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51FCDA12" w14:textId="49AFF4ED" w:rsidR="00510DE6" w:rsidRDefault="00C9393F">
      <w:pPr>
        <w:pStyle w:val="TOC2"/>
        <w:rPr>
          <w:rFonts w:asciiTheme="minorHAnsi" w:eastAsiaTheme="minorEastAsia" w:hAnsiTheme="minorHAnsi" w:cstheme="minorBidi"/>
          <w:noProof/>
          <w:sz w:val="22"/>
          <w:szCs w:val="22"/>
          <w:lang w:val="en-IE" w:eastAsia="en-IE"/>
        </w:rPr>
      </w:pPr>
      <w:hyperlink w:anchor="_Toc475697276" w:history="1">
        <w:r w:rsidR="00510DE6" w:rsidRPr="000F4659">
          <w:rPr>
            <w:rStyle w:val="Hyperlink"/>
            <w:noProof/>
            <w:lang w:val="en-IE"/>
          </w:rPr>
          <w:t>2.10</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Evaluation</w:t>
        </w:r>
        <w:r w:rsidR="00510DE6">
          <w:rPr>
            <w:noProof/>
            <w:webHidden/>
          </w:rPr>
          <w:tab/>
        </w:r>
        <w:r w:rsidR="00510DE6">
          <w:rPr>
            <w:noProof/>
            <w:webHidden/>
          </w:rPr>
          <w:fldChar w:fldCharType="begin"/>
        </w:r>
        <w:r w:rsidR="00510DE6">
          <w:rPr>
            <w:noProof/>
            <w:webHidden/>
          </w:rPr>
          <w:instrText xml:space="preserve"> PAGEREF _Toc475697276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C46CB0A" w14:textId="5D9BE33A"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7" w:history="1">
        <w:r w:rsidR="00510DE6" w:rsidRPr="000F4659">
          <w:rPr>
            <w:rStyle w:val="Hyperlink"/>
            <w:noProof/>
            <w:lang w:val="en-IE"/>
          </w:rPr>
          <w:t>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Conclusions</w:t>
        </w:r>
        <w:r w:rsidR="00510DE6">
          <w:rPr>
            <w:noProof/>
            <w:webHidden/>
          </w:rPr>
          <w:tab/>
        </w:r>
        <w:r w:rsidR="00510DE6">
          <w:rPr>
            <w:noProof/>
            <w:webHidden/>
          </w:rPr>
          <w:fldChar w:fldCharType="begin"/>
        </w:r>
        <w:r w:rsidR="00510DE6">
          <w:rPr>
            <w:noProof/>
            <w:webHidden/>
          </w:rPr>
          <w:instrText xml:space="preserve"> PAGEREF _Toc475697277 \h </w:instrText>
        </w:r>
        <w:r w:rsidR="00510DE6">
          <w:rPr>
            <w:noProof/>
            <w:webHidden/>
          </w:rPr>
        </w:r>
        <w:r w:rsidR="00510DE6">
          <w:rPr>
            <w:noProof/>
            <w:webHidden/>
          </w:rPr>
          <w:fldChar w:fldCharType="separate"/>
        </w:r>
        <w:r w:rsidR="00510DE6">
          <w:rPr>
            <w:noProof/>
            <w:webHidden/>
          </w:rPr>
          <w:t>24</w:t>
        </w:r>
        <w:r w:rsidR="00510DE6">
          <w:rPr>
            <w:noProof/>
            <w:webHidden/>
          </w:rPr>
          <w:fldChar w:fldCharType="end"/>
        </w:r>
      </w:hyperlink>
    </w:p>
    <w:p w14:paraId="72E82B0D" w14:textId="34098C79"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8" w:history="1">
        <w:r w:rsidR="00510DE6" w:rsidRPr="000F4659">
          <w:rPr>
            <w:rStyle w:val="Hyperlink"/>
            <w:noProof/>
            <w:lang w:val="en-IE"/>
          </w:rPr>
          <w:t>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Further development or research</w:t>
        </w:r>
        <w:r w:rsidR="00510DE6">
          <w:rPr>
            <w:noProof/>
            <w:webHidden/>
          </w:rPr>
          <w:tab/>
        </w:r>
        <w:r w:rsidR="00510DE6">
          <w:rPr>
            <w:noProof/>
            <w:webHidden/>
          </w:rPr>
          <w:fldChar w:fldCharType="begin"/>
        </w:r>
        <w:r w:rsidR="00510DE6">
          <w:rPr>
            <w:noProof/>
            <w:webHidden/>
          </w:rPr>
          <w:instrText xml:space="preserve"> PAGEREF _Toc475697278 \h </w:instrText>
        </w:r>
        <w:r w:rsidR="00510DE6">
          <w:rPr>
            <w:noProof/>
            <w:webHidden/>
          </w:rPr>
        </w:r>
        <w:r w:rsidR="00510DE6">
          <w:rPr>
            <w:noProof/>
            <w:webHidden/>
          </w:rPr>
          <w:fldChar w:fldCharType="separate"/>
        </w:r>
        <w:r w:rsidR="00510DE6">
          <w:rPr>
            <w:noProof/>
            <w:webHidden/>
          </w:rPr>
          <w:t>25</w:t>
        </w:r>
        <w:r w:rsidR="00510DE6">
          <w:rPr>
            <w:noProof/>
            <w:webHidden/>
          </w:rPr>
          <w:fldChar w:fldCharType="end"/>
        </w:r>
      </w:hyperlink>
    </w:p>
    <w:p w14:paraId="4FC88BA1" w14:textId="64FC830B"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9" w:history="1">
        <w:r w:rsidR="00510DE6" w:rsidRPr="000F4659">
          <w:rPr>
            <w:rStyle w:val="Hyperlink"/>
            <w:noProof/>
            <w:lang w:val="en-IE"/>
          </w:rPr>
          <w:t>5</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References</w:t>
        </w:r>
        <w:r w:rsidR="00510DE6">
          <w:rPr>
            <w:noProof/>
            <w:webHidden/>
          </w:rPr>
          <w:tab/>
        </w:r>
        <w:r w:rsidR="00510DE6">
          <w:rPr>
            <w:noProof/>
            <w:webHidden/>
          </w:rPr>
          <w:fldChar w:fldCharType="begin"/>
        </w:r>
        <w:r w:rsidR="00510DE6">
          <w:rPr>
            <w:noProof/>
            <w:webHidden/>
          </w:rPr>
          <w:instrText xml:space="preserve"> PAGEREF _Toc475697279 \h </w:instrText>
        </w:r>
        <w:r w:rsidR="00510DE6">
          <w:rPr>
            <w:noProof/>
            <w:webHidden/>
          </w:rPr>
        </w:r>
        <w:r w:rsidR="00510DE6">
          <w:rPr>
            <w:noProof/>
            <w:webHidden/>
          </w:rPr>
          <w:fldChar w:fldCharType="separate"/>
        </w:r>
        <w:r w:rsidR="00510DE6">
          <w:rPr>
            <w:noProof/>
            <w:webHidden/>
          </w:rPr>
          <w:t>26</w:t>
        </w:r>
        <w:r w:rsidR="00510DE6">
          <w:rPr>
            <w:noProof/>
            <w:webHidden/>
          </w:rPr>
          <w:fldChar w:fldCharType="end"/>
        </w:r>
      </w:hyperlink>
    </w:p>
    <w:p w14:paraId="5BA18DB5" w14:textId="4CCEC0A1" w:rsidR="00510DE6" w:rsidRDefault="00C9393F">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80" w:history="1">
        <w:r w:rsidR="00510DE6" w:rsidRPr="000F4659">
          <w:rPr>
            <w:rStyle w:val="Hyperlink"/>
            <w:noProof/>
            <w:lang w:val="en-IE"/>
          </w:rPr>
          <w:t>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Appendix</w:t>
        </w:r>
        <w:r w:rsidR="00510DE6">
          <w:rPr>
            <w:noProof/>
            <w:webHidden/>
          </w:rPr>
          <w:tab/>
        </w:r>
        <w:r w:rsidR="00510DE6">
          <w:rPr>
            <w:noProof/>
            <w:webHidden/>
          </w:rPr>
          <w:fldChar w:fldCharType="begin"/>
        </w:r>
        <w:r w:rsidR="00510DE6">
          <w:rPr>
            <w:noProof/>
            <w:webHidden/>
          </w:rPr>
          <w:instrText xml:space="preserve"> PAGEREF _Toc475697280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FC63A02" w14:textId="2D4C9AFD" w:rsidR="00510DE6" w:rsidRDefault="00C9393F">
      <w:pPr>
        <w:pStyle w:val="TOC2"/>
        <w:rPr>
          <w:rFonts w:asciiTheme="minorHAnsi" w:eastAsiaTheme="minorEastAsia" w:hAnsiTheme="minorHAnsi" w:cstheme="minorBidi"/>
          <w:noProof/>
          <w:sz w:val="22"/>
          <w:szCs w:val="22"/>
          <w:lang w:val="en-IE" w:eastAsia="en-IE"/>
        </w:rPr>
      </w:pPr>
      <w:hyperlink w:anchor="_Toc475697281" w:history="1">
        <w:r w:rsidR="00510DE6" w:rsidRPr="000F4659">
          <w:rPr>
            <w:rStyle w:val="Hyperlink"/>
            <w:noProof/>
            <w:lang w:val="en-IE"/>
          </w:rPr>
          <w:t>6.1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Proposal</w:t>
        </w:r>
        <w:r w:rsidR="00510DE6">
          <w:rPr>
            <w:noProof/>
            <w:webHidden/>
          </w:rPr>
          <w:tab/>
        </w:r>
        <w:r w:rsidR="00510DE6">
          <w:rPr>
            <w:noProof/>
            <w:webHidden/>
          </w:rPr>
          <w:fldChar w:fldCharType="begin"/>
        </w:r>
        <w:r w:rsidR="00510DE6">
          <w:rPr>
            <w:noProof/>
            <w:webHidden/>
          </w:rPr>
          <w:instrText xml:space="preserve"> PAGEREF _Toc475697281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2AC5616" w14:textId="00F3F068" w:rsidR="00510DE6" w:rsidRDefault="00C9393F">
      <w:pPr>
        <w:pStyle w:val="TOC3"/>
        <w:rPr>
          <w:rFonts w:asciiTheme="minorHAnsi" w:eastAsiaTheme="minorEastAsia" w:hAnsiTheme="minorHAnsi" w:cstheme="minorBidi"/>
          <w:noProof/>
          <w:sz w:val="22"/>
          <w:szCs w:val="22"/>
          <w:lang w:val="en-IE" w:eastAsia="en-IE"/>
        </w:rPr>
      </w:pPr>
      <w:hyperlink w:anchor="_Toc475697282" w:history="1">
        <w:r w:rsidR="00510DE6" w:rsidRPr="000F4659">
          <w:rPr>
            <w:rStyle w:val="Hyperlink"/>
            <w:noProof/>
            <w:lang w:val="en-GB"/>
          </w:rPr>
          <w:t>6.1.1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Introduction</w:t>
        </w:r>
        <w:r w:rsidR="00510DE6">
          <w:rPr>
            <w:noProof/>
            <w:webHidden/>
          </w:rPr>
          <w:tab/>
        </w:r>
        <w:r w:rsidR="00510DE6">
          <w:rPr>
            <w:noProof/>
            <w:webHidden/>
          </w:rPr>
          <w:fldChar w:fldCharType="begin"/>
        </w:r>
        <w:r w:rsidR="00510DE6">
          <w:rPr>
            <w:noProof/>
            <w:webHidden/>
          </w:rPr>
          <w:instrText xml:space="preserve"> PAGEREF _Toc475697282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386F7165" w14:textId="0536C732" w:rsidR="00510DE6" w:rsidRDefault="00C9393F">
      <w:pPr>
        <w:pStyle w:val="TOC3"/>
        <w:rPr>
          <w:rFonts w:asciiTheme="minorHAnsi" w:eastAsiaTheme="minorEastAsia" w:hAnsiTheme="minorHAnsi" w:cstheme="minorBidi"/>
          <w:noProof/>
          <w:sz w:val="22"/>
          <w:szCs w:val="22"/>
          <w:lang w:val="en-IE" w:eastAsia="en-IE"/>
        </w:rPr>
      </w:pPr>
      <w:hyperlink w:anchor="_Toc475697283" w:history="1">
        <w:r w:rsidR="00510DE6" w:rsidRPr="000F4659">
          <w:rPr>
            <w:rStyle w:val="Hyperlink"/>
            <w:noProof/>
          </w:rPr>
          <w:t>6.1.2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Background</w:t>
        </w:r>
        <w:r w:rsidR="00510DE6">
          <w:rPr>
            <w:noProof/>
            <w:webHidden/>
          </w:rPr>
          <w:tab/>
        </w:r>
        <w:r w:rsidR="00510DE6">
          <w:rPr>
            <w:noProof/>
            <w:webHidden/>
          </w:rPr>
          <w:fldChar w:fldCharType="begin"/>
        </w:r>
        <w:r w:rsidR="00510DE6">
          <w:rPr>
            <w:noProof/>
            <w:webHidden/>
          </w:rPr>
          <w:instrText xml:space="preserve"> PAGEREF _Toc475697283 \h </w:instrText>
        </w:r>
        <w:r w:rsidR="00510DE6">
          <w:rPr>
            <w:noProof/>
            <w:webHidden/>
          </w:rPr>
        </w:r>
        <w:r w:rsidR="00510DE6">
          <w:rPr>
            <w:noProof/>
            <w:webHidden/>
          </w:rPr>
          <w:fldChar w:fldCharType="separate"/>
        </w:r>
        <w:r w:rsidR="00510DE6">
          <w:rPr>
            <w:noProof/>
            <w:webHidden/>
          </w:rPr>
          <w:t>28</w:t>
        </w:r>
        <w:r w:rsidR="00510DE6">
          <w:rPr>
            <w:noProof/>
            <w:webHidden/>
          </w:rPr>
          <w:fldChar w:fldCharType="end"/>
        </w:r>
      </w:hyperlink>
    </w:p>
    <w:p w14:paraId="265DFCA5" w14:textId="788525C9" w:rsidR="00510DE6" w:rsidRDefault="00C9393F">
      <w:pPr>
        <w:pStyle w:val="TOC3"/>
        <w:rPr>
          <w:rFonts w:asciiTheme="minorHAnsi" w:eastAsiaTheme="minorEastAsia" w:hAnsiTheme="minorHAnsi" w:cstheme="minorBidi"/>
          <w:noProof/>
          <w:sz w:val="22"/>
          <w:szCs w:val="22"/>
          <w:lang w:val="en-IE" w:eastAsia="en-IE"/>
        </w:rPr>
      </w:pPr>
      <w:hyperlink w:anchor="_Toc475697284" w:history="1">
        <w:r w:rsidR="00510DE6" w:rsidRPr="000F4659">
          <w:rPr>
            <w:rStyle w:val="Hyperlink"/>
            <w:noProof/>
          </w:rPr>
          <w:t>6.1.3</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Objectives</w:t>
        </w:r>
        <w:r w:rsidR="00510DE6">
          <w:rPr>
            <w:noProof/>
            <w:webHidden/>
          </w:rPr>
          <w:tab/>
        </w:r>
        <w:r w:rsidR="00510DE6">
          <w:rPr>
            <w:noProof/>
            <w:webHidden/>
          </w:rPr>
          <w:fldChar w:fldCharType="begin"/>
        </w:r>
        <w:r w:rsidR="00510DE6">
          <w:rPr>
            <w:noProof/>
            <w:webHidden/>
          </w:rPr>
          <w:instrText xml:space="preserve"> PAGEREF _Toc475697284 \h </w:instrText>
        </w:r>
        <w:r w:rsidR="00510DE6">
          <w:rPr>
            <w:noProof/>
            <w:webHidden/>
          </w:rPr>
        </w:r>
        <w:r w:rsidR="00510DE6">
          <w:rPr>
            <w:noProof/>
            <w:webHidden/>
          </w:rPr>
          <w:fldChar w:fldCharType="separate"/>
        </w:r>
        <w:r w:rsidR="00510DE6">
          <w:rPr>
            <w:noProof/>
            <w:webHidden/>
          </w:rPr>
          <w:t>29</w:t>
        </w:r>
        <w:r w:rsidR="00510DE6">
          <w:rPr>
            <w:noProof/>
            <w:webHidden/>
          </w:rPr>
          <w:fldChar w:fldCharType="end"/>
        </w:r>
      </w:hyperlink>
    </w:p>
    <w:p w14:paraId="7EB20E52" w14:textId="3E67166F" w:rsidR="00510DE6" w:rsidRDefault="00C9393F">
      <w:pPr>
        <w:pStyle w:val="TOC3"/>
        <w:rPr>
          <w:rFonts w:asciiTheme="minorHAnsi" w:eastAsiaTheme="minorEastAsia" w:hAnsiTheme="minorHAnsi" w:cstheme="minorBidi"/>
          <w:noProof/>
          <w:sz w:val="22"/>
          <w:szCs w:val="22"/>
          <w:lang w:val="en-IE" w:eastAsia="en-IE"/>
        </w:rPr>
      </w:pPr>
      <w:hyperlink w:anchor="_Toc475697285" w:history="1">
        <w:r w:rsidR="00510DE6" w:rsidRPr="000F4659">
          <w:rPr>
            <w:rStyle w:val="Hyperlink"/>
            <w:noProof/>
            <w:lang w:val="en-GB"/>
          </w:rPr>
          <w:t>6.1.4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Technical Approach</w:t>
        </w:r>
        <w:r w:rsidR="00510DE6">
          <w:rPr>
            <w:noProof/>
            <w:webHidden/>
          </w:rPr>
          <w:tab/>
        </w:r>
        <w:r w:rsidR="00510DE6">
          <w:rPr>
            <w:noProof/>
            <w:webHidden/>
          </w:rPr>
          <w:fldChar w:fldCharType="begin"/>
        </w:r>
        <w:r w:rsidR="00510DE6">
          <w:rPr>
            <w:noProof/>
            <w:webHidden/>
          </w:rPr>
          <w:instrText xml:space="preserve"> PAGEREF _Toc475697285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0FDC4B77" w14:textId="56A82914" w:rsidR="00510DE6" w:rsidRDefault="00C9393F">
      <w:pPr>
        <w:pStyle w:val="TOC3"/>
        <w:rPr>
          <w:rFonts w:asciiTheme="minorHAnsi" w:eastAsiaTheme="minorEastAsia" w:hAnsiTheme="minorHAnsi" w:cstheme="minorBidi"/>
          <w:noProof/>
          <w:sz w:val="22"/>
          <w:szCs w:val="22"/>
          <w:lang w:val="en-IE" w:eastAsia="en-IE"/>
        </w:rPr>
      </w:pPr>
      <w:hyperlink w:anchor="_Toc475697286" w:history="1">
        <w:r w:rsidR="00510DE6" w:rsidRPr="000F4659">
          <w:rPr>
            <w:rStyle w:val="Hyperlink"/>
            <w:noProof/>
            <w:lang w:val="en-GB"/>
          </w:rPr>
          <w:t>6.1.5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Special resources required</w:t>
        </w:r>
        <w:r w:rsidR="00510DE6">
          <w:rPr>
            <w:noProof/>
            <w:webHidden/>
          </w:rPr>
          <w:tab/>
        </w:r>
        <w:r w:rsidR="00510DE6">
          <w:rPr>
            <w:noProof/>
            <w:webHidden/>
          </w:rPr>
          <w:fldChar w:fldCharType="begin"/>
        </w:r>
        <w:r w:rsidR="00510DE6">
          <w:rPr>
            <w:noProof/>
            <w:webHidden/>
          </w:rPr>
          <w:instrText xml:space="preserve"> PAGEREF _Toc475697286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1147C875" w14:textId="4F69C6AD" w:rsidR="00510DE6" w:rsidRDefault="00C9393F">
      <w:pPr>
        <w:pStyle w:val="TOC2"/>
        <w:rPr>
          <w:rFonts w:asciiTheme="minorHAnsi" w:eastAsiaTheme="minorEastAsia" w:hAnsiTheme="minorHAnsi" w:cstheme="minorBidi"/>
          <w:noProof/>
          <w:sz w:val="22"/>
          <w:szCs w:val="22"/>
          <w:lang w:val="en-IE" w:eastAsia="en-IE"/>
        </w:rPr>
      </w:pPr>
      <w:hyperlink w:anchor="_Toc475697287" w:history="1">
        <w:r w:rsidR="00510DE6" w:rsidRPr="000F4659">
          <w:rPr>
            <w:rStyle w:val="Hyperlink"/>
            <w:noProof/>
            <w:lang w:val="en-IE"/>
          </w:rPr>
          <w:t>6.2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Plan</w:t>
        </w:r>
        <w:r w:rsidR="00510DE6">
          <w:rPr>
            <w:noProof/>
            <w:webHidden/>
          </w:rPr>
          <w:tab/>
        </w:r>
        <w:r w:rsidR="00510DE6">
          <w:rPr>
            <w:noProof/>
            <w:webHidden/>
          </w:rPr>
          <w:fldChar w:fldCharType="begin"/>
        </w:r>
        <w:r w:rsidR="00510DE6">
          <w:rPr>
            <w:noProof/>
            <w:webHidden/>
          </w:rPr>
          <w:instrText xml:space="preserve"> PAGEREF _Toc475697287 \h </w:instrText>
        </w:r>
        <w:r w:rsidR="00510DE6">
          <w:rPr>
            <w:noProof/>
            <w:webHidden/>
          </w:rPr>
        </w:r>
        <w:r w:rsidR="00510DE6">
          <w:rPr>
            <w:noProof/>
            <w:webHidden/>
          </w:rPr>
          <w:fldChar w:fldCharType="separate"/>
        </w:r>
        <w:r w:rsidR="00510DE6">
          <w:rPr>
            <w:noProof/>
            <w:webHidden/>
          </w:rPr>
          <w:t>31</w:t>
        </w:r>
        <w:r w:rsidR="00510DE6">
          <w:rPr>
            <w:noProof/>
            <w:webHidden/>
          </w:rPr>
          <w:fldChar w:fldCharType="end"/>
        </w:r>
      </w:hyperlink>
    </w:p>
    <w:p w14:paraId="09E1FB23" w14:textId="2A6AF367" w:rsidR="00510DE6" w:rsidRDefault="00C9393F">
      <w:pPr>
        <w:pStyle w:val="TOC2"/>
        <w:rPr>
          <w:rFonts w:asciiTheme="minorHAnsi" w:eastAsiaTheme="minorEastAsia" w:hAnsiTheme="minorHAnsi" w:cstheme="minorBidi"/>
          <w:noProof/>
          <w:sz w:val="22"/>
          <w:szCs w:val="22"/>
          <w:lang w:val="en-IE" w:eastAsia="en-IE"/>
        </w:rPr>
      </w:pPr>
      <w:hyperlink w:anchor="_Toc475697288" w:history="1">
        <w:r w:rsidR="00510DE6" w:rsidRPr="000F4659">
          <w:rPr>
            <w:rStyle w:val="Hyperlink"/>
            <w:noProof/>
            <w:lang w:val="en-IE"/>
          </w:rPr>
          <w:t>6.3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Monthly Journals</w:t>
        </w:r>
        <w:r w:rsidR="00510DE6">
          <w:rPr>
            <w:noProof/>
            <w:webHidden/>
          </w:rPr>
          <w:tab/>
        </w:r>
        <w:r w:rsidR="00510DE6">
          <w:rPr>
            <w:noProof/>
            <w:webHidden/>
          </w:rPr>
          <w:fldChar w:fldCharType="begin"/>
        </w:r>
        <w:r w:rsidR="00510DE6">
          <w:rPr>
            <w:noProof/>
            <w:webHidden/>
          </w:rPr>
          <w:instrText xml:space="preserve"> PAGEREF _Toc475697288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3D6C1DE5" w14:textId="2F5CD273" w:rsidR="00510DE6" w:rsidRDefault="00C9393F">
      <w:pPr>
        <w:pStyle w:val="TOC3"/>
        <w:rPr>
          <w:rFonts w:asciiTheme="minorHAnsi" w:eastAsiaTheme="minorEastAsia" w:hAnsiTheme="minorHAnsi" w:cstheme="minorBidi"/>
          <w:noProof/>
          <w:sz w:val="22"/>
          <w:szCs w:val="22"/>
          <w:lang w:val="en-IE" w:eastAsia="en-IE"/>
        </w:rPr>
      </w:pPr>
      <w:hyperlink w:anchor="_Toc475697289" w:history="1">
        <w:r w:rsidR="00510DE6" w:rsidRPr="000F4659">
          <w:rPr>
            <w:rStyle w:val="Hyperlink"/>
            <w:noProof/>
            <w:lang w:val="en-IE"/>
          </w:rPr>
          <w:t>6.3.1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w:t>
        </w:r>
        <w:r w:rsidR="00510DE6" w:rsidRPr="000F4659">
          <w:rPr>
            <w:rStyle w:val="Hyperlink"/>
            <w:noProof/>
          </w:rPr>
          <w:t xml:space="preserve"> </w:t>
        </w:r>
        <w:r w:rsidR="00510DE6" w:rsidRPr="000F4659">
          <w:rPr>
            <w:rStyle w:val="Hyperlink"/>
            <w:noProof/>
            <w:lang w:val="en-IE"/>
          </w:rPr>
          <w:t>September 2016</w:t>
        </w:r>
        <w:r w:rsidR="00510DE6">
          <w:rPr>
            <w:noProof/>
            <w:webHidden/>
          </w:rPr>
          <w:tab/>
        </w:r>
        <w:r w:rsidR="00510DE6">
          <w:rPr>
            <w:noProof/>
            <w:webHidden/>
          </w:rPr>
          <w:fldChar w:fldCharType="begin"/>
        </w:r>
        <w:r w:rsidR="00510DE6">
          <w:rPr>
            <w:noProof/>
            <w:webHidden/>
          </w:rPr>
          <w:instrText xml:space="preserve"> PAGEREF _Toc475697289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77C3AC29" w14:textId="4287D882" w:rsidR="00510DE6" w:rsidRDefault="00C9393F">
      <w:pPr>
        <w:pStyle w:val="TOC3"/>
        <w:rPr>
          <w:rFonts w:asciiTheme="minorHAnsi" w:eastAsiaTheme="minorEastAsia" w:hAnsiTheme="minorHAnsi" w:cstheme="minorBidi"/>
          <w:noProof/>
          <w:sz w:val="22"/>
          <w:szCs w:val="22"/>
          <w:lang w:val="en-IE" w:eastAsia="en-IE"/>
        </w:rPr>
      </w:pPr>
      <w:hyperlink w:anchor="_Toc475697290" w:history="1">
        <w:r w:rsidR="00510DE6" w:rsidRPr="000F4659">
          <w:rPr>
            <w:rStyle w:val="Hyperlink"/>
            <w:noProof/>
            <w:lang w:val="en-IE"/>
          </w:rPr>
          <w:t>6.3.2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 October 2016</w:t>
        </w:r>
        <w:r w:rsidR="00510DE6">
          <w:rPr>
            <w:noProof/>
            <w:webHidden/>
          </w:rPr>
          <w:tab/>
        </w:r>
        <w:r w:rsidR="00510DE6">
          <w:rPr>
            <w:noProof/>
            <w:webHidden/>
          </w:rPr>
          <w:fldChar w:fldCharType="begin"/>
        </w:r>
        <w:r w:rsidR="00510DE6">
          <w:rPr>
            <w:noProof/>
            <w:webHidden/>
          </w:rPr>
          <w:instrText xml:space="preserve"> PAGEREF _Toc475697290 \h </w:instrText>
        </w:r>
        <w:r w:rsidR="00510DE6">
          <w:rPr>
            <w:noProof/>
            <w:webHidden/>
          </w:rPr>
        </w:r>
        <w:r w:rsidR="00510DE6">
          <w:rPr>
            <w:noProof/>
            <w:webHidden/>
          </w:rPr>
          <w:fldChar w:fldCharType="separate"/>
        </w:r>
        <w:r w:rsidR="00510DE6">
          <w:rPr>
            <w:noProof/>
            <w:webHidden/>
          </w:rPr>
          <w:t>33</w:t>
        </w:r>
        <w:r w:rsidR="00510DE6">
          <w:rPr>
            <w:noProof/>
            <w:webHidden/>
          </w:rPr>
          <w:fldChar w:fldCharType="end"/>
        </w:r>
      </w:hyperlink>
    </w:p>
    <w:p w14:paraId="28B09629" w14:textId="782370F0" w:rsidR="00510DE6" w:rsidRDefault="00C9393F">
      <w:pPr>
        <w:pStyle w:val="TOC2"/>
        <w:rPr>
          <w:rFonts w:asciiTheme="minorHAnsi" w:eastAsiaTheme="minorEastAsia" w:hAnsiTheme="minorHAnsi" w:cstheme="minorBidi"/>
          <w:noProof/>
          <w:sz w:val="22"/>
          <w:szCs w:val="22"/>
          <w:lang w:val="en-IE" w:eastAsia="en-IE"/>
        </w:rPr>
      </w:pPr>
      <w:hyperlink w:anchor="_Toc475697291" w:history="1">
        <w:r w:rsidR="00510DE6" w:rsidRPr="000F4659">
          <w:rPr>
            <w:rStyle w:val="Hyperlink"/>
            <w:noProof/>
            <w:lang w:val="en-IE"/>
          </w:rPr>
          <w:t>6.4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Other Material Used</w:t>
        </w:r>
        <w:r w:rsidR="00510DE6">
          <w:rPr>
            <w:noProof/>
            <w:webHidden/>
          </w:rPr>
          <w:tab/>
        </w:r>
        <w:r w:rsidR="00510DE6">
          <w:rPr>
            <w:noProof/>
            <w:webHidden/>
          </w:rPr>
          <w:fldChar w:fldCharType="begin"/>
        </w:r>
        <w:r w:rsidR="00510DE6">
          <w:rPr>
            <w:noProof/>
            <w:webHidden/>
          </w:rPr>
          <w:instrText xml:space="preserve"> PAGEREF _Toc475697291 \h </w:instrText>
        </w:r>
        <w:r w:rsidR="00510DE6">
          <w:rPr>
            <w:noProof/>
            <w:webHidden/>
          </w:rPr>
        </w:r>
        <w:r w:rsidR="00510DE6">
          <w:rPr>
            <w:noProof/>
            <w:webHidden/>
          </w:rPr>
          <w:fldChar w:fldCharType="separate"/>
        </w:r>
        <w:r w:rsidR="00510DE6">
          <w:rPr>
            <w:noProof/>
            <w:webHidden/>
          </w:rPr>
          <w:t>35</w:t>
        </w:r>
        <w:r w:rsidR="00510DE6">
          <w:rPr>
            <w:noProof/>
            <w:webHidden/>
          </w:rPr>
          <w:fldChar w:fldCharType="end"/>
        </w:r>
      </w:hyperlink>
    </w:p>
    <w:p w14:paraId="684AF19C" w14:textId="2DE12D74" w:rsidR="001D40D1" w:rsidRDefault="00F91AED" w:rsidP="001D40D1">
      <w:pPr>
        <w:pStyle w:val="Heading1"/>
        <w:numPr>
          <w:ilvl w:val="0"/>
          <w:numId w:val="0"/>
        </w:numPr>
        <w:rPr>
          <w:lang w:val="en-IE"/>
        </w:rPr>
      </w:pPr>
      <w:r>
        <w:rPr>
          <w:lang w:val="en-IE"/>
        </w:rPr>
        <w:lastRenderedPageBreak/>
        <w:fldChar w:fldCharType="end"/>
      </w:r>
      <w:bookmarkStart w:id="0" w:name="_Toc475697250"/>
      <w:r w:rsidR="009D1E0C" w:rsidRPr="009D1E0C">
        <w:rPr>
          <w:lang w:val="en-IE"/>
        </w:rPr>
        <w:t>Executive Summ</w:t>
      </w:r>
      <w:r w:rsidR="009D1E0C">
        <w:rPr>
          <w:lang w:val="en-IE"/>
        </w:rPr>
        <w:t>ary</w:t>
      </w:r>
      <w:bookmarkEnd w:id="0"/>
    </w:p>
    <w:p w14:paraId="684AF19D" w14:textId="35B32A1D" w:rsidR="001D40D1" w:rsidRPr="0012717F" w:rsidRDefault="00CA60AF" w:rsidP="00CA60AF">
      <w:pPr>
        <w:jc w:val="left"/>
        <w:rPr>
          <w:lang w:val="en-IE"/>
        </w:rPr>
      </w:pPr>
      <w:r w:rsidRPr="0012717F">
        <w:rPr>
          <w:lang w:val="en-IE"/>
        </w:rPr>
        <w:t xml:space="preserve">The project is a web-based application that can be used to order food in the cinema from their seat in the screen. The application is built using HTML, CSS, JavaScript and a </w:t>
      </w:r>
      <w:proofErr w:type="spellStart"/>
      <w:r w:rsidRPr="0012717F">
        <w:rPr>
          <w:lang w:val="en-IE"/>
        </w:rPr>
        <w:t>Paypal</w:t>
      </w:r>
      <w:proofErr w:type="spellEnd"/>
      <w:r w:rsidRPr="0012717F">
        <w:rPr>
          <w:lang w:val="en-IE"/>
        </w:rPr>
        <w:t xml:space="preserve"> </w:t>
      </w:r>
      <w:proofErr w:type="spellStart"/>
      <w:r w:rsidRPr="0012717F">
        <w:rPr>
          <w:lang w:val="en-IE"/>
        </w:rPr>
        <w:t>Api</w:t>
      </w:r>
      <w:proofErr w:type="spellEnd"/>
      <w:r w:rsidRPr="0012717F">
        <w:rPr>
          <w:lang w:val="en-IE"/>
        </w:rPr>
        <w:t xml:space="preserve"> or mock Payment method. There will be a feature for Users to be able to register and log on to the application. </w:t>
      </w:r>
      <w:r w:rsidRPr="0012717F">
        <w:rPr>
          <w:lang w:val="en-IE"/>
        </w:rPr>
        <w:br/>
        <w:t xml:space="preserve">Its’s main feature will be selecting products, viewing </w:t>
      </w:r>
      <w:r w:rsidR="00DA73A5" w:rsidRPr="0012717F">
        <w:rPr>
          <w:lang w:val="en-IE"/>
        </w:rPr>
        <w:t>within a cart and then purchasing through a payment method. The order will then be sent for fulfilment b</w:t>
      </w:r>
      <w:r w:rsidR="0012717F">
        <w:rPr>
          <w:lang w:val="en-IE"/>
        </w:rPr>
        <w:t>y</w:t>
      </w:r>
      <w:r w:rsidR="00DA73A5" w:rsidRPr="0012717F">
        <w:rPr>
          <w:lang w:val="en-IE"/>
        </w:rPr>
        <w:t xml:space="preserve"> the cinema staff who will deliver it to the user in the</w:t>
      </w:r>
      <w:r w:rsidR="00FC7B9E" w:rsidRPr="0012717F">
        <w:rPr>
          <w:lang w:val="en-IE"/>
        </w:rPr>
        <w:t>ir</w:t>
      </w:r>
      <w:r w:rsidR="00DA73A5" w:rsidRPr="0012717F">
        <w:rPr>
          <w:lang w:val="en-IE"/>
        </w:rPr>
        <w:t xml:space="preserve"> seat.</w:t>
      </w:r>
    </w:p>
    <w:p w14:paraId="6E4AE066" w14:textId="77777777" w:rsidR="00C40A76" w:rsidRDefault="00C40A76" w:rsidP="00F91AED">
      <w:pPr>
        <w:rPr>
          <w:lang w:val="en-IE"/>
        </w:rPr>
      </w:pPr>
    </w:p>
    <w:p w14:paraId="684AF19E" w14:textId="6B95D64B" w:rsidR="00111CCB" w:rsidRPr="00111CCB" w:rsidRDefault="00111CCB" w:rsidP="00F91AED">
      <w:pPr>
        <w:rPr>
          <w:lang w:val="en-IE"/>
        </w:rPr>
        <w:sectPr w:rsidR="00111CCB" w:rsidRPr="00111CCB" w:rsidSect="005E1CEF">
          <w:pgSz w:w="12240" w:h="15840" w:code="1"/>
          <w:pgMar w:top="1440" w:right="1797" w:bottom="1440" w:left="1797" w:header="709" w:footer="709" w:gutter="0"/>
          <w:cols w:space="708"/>
          <w:titlePg/>
          <w:docGrid w:linePitch="360"/>
        </w:sectPr>
      </w:pPr>
    </w:p>
    <w:p w14:paraId="684AF19F" w14:textId="77777777" w:rsidR="00011932" w:rsidRDefault="00011932" w:rsidP="00011932">
      <w:pPr>
        <w:pStyle w:val="Heading1"/>
        <w:rPr>
          <w:lang w:val="en-IE"/>
        </w:rPr>
      </w:pPr>
      <w:bookmarkStart w:id="1" w:name="_Toc475697251"/>
      <w:r w:rsidRPr="00011932">
        <w:rPr>
          <w:lang w:val="en-IE"/>
        </w:rPr>
        <w:lastRenderedPageBreak/>
        <w:t>Introduction</w:t>
      </w:r>
      <w:bookmarkEnd w:id="1"/>
    </w:p>
    <w:p w14:paraId="684AF1A2" w14:textId="77777777" w:rsidR="00011932" w:rsidRDefault="00F077BB" w:rsidP="00011932">
      <w:pPr>
        <w:pStyle w:val="Heading2"/>
        <w:rPr>
          <w:lang w:val="en-IE"/>
        </w:rPr>
      </w:pPr>
      <w:bookmarkStart w:id="2" w:name="_Toc475697252"/>
      <w:r>
        <w:rPr>
          <w:lang w:val="en-IE"/>
        </w:rPr>
        <w:t>Background</w:t>
      </w:r>
      <w:bookmarkEnd w:id="2"/>
    </w:p>
    <w:p w14:paraId="18235AA2" w14:textId="16C29DFF" w:rsidR="00D923D6" w:rsidRPr="0075341E" w:rsidRDefault="00D923D6" w:rsidP="00B22FBC">
      <w:pPr>
        <w:ind w:left="360"/>
        <w:jc w:val="left"/>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although we had planned to get food we bypassed the counter because we were running late. I then noticed a couple arrive with popcorn and drinks 15 minutes in and had missed the beginning of the movie. </w:t>
      </w:r>
    </w:p>
    <w:p w14:paraId="1F58C98D" w14:textId="77777777" w:rsidR="00D923D6" w:rsidRPr="0075341E" w:rsidRDefault="00D923D6" w:rsidP="00B22FBC">
      <w:pPr>
        <w:ind w:left="360"/>
        <w:jc w:val="left"/>
        <w:rPr>
          <w:lang w:val="en-GB"/>
        </w:rPr>
      </w:pPr>
      <w:r w:rsidRPr="0075341E">
        <w:rPr>
          <w:lang w:val="en-GB"/>
        </w:rPr>
        <w:t>This technology is similar to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C38F1C0" w14:textId="068794A6" w:rsidR="00D923D6" w:rsidRDefault="00D923D6" w:rsidP="00B22FBC">
      <w:pPr>
        <w:ind w:left="360"/>
        <w:jc w:val="left"/>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out as an ‘order and collect’ by having the prepay and collect at a pickup station. </w:t>
      </w:r>
      <w:r w:rsidRPr="0075341E">
        <w:rPr>
          <w:lang w:val="en-GB"/>
        </w:rPr>
        <w:br/>
        <w:t>In Canada Landmark Cinemas and expected throug</w:t>
      </w:r>
      <w:r>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1A5E590F" w14:textId="63E944F1" w:rsidR="008612BB" w:rsidRDefault="008612BB" w:rsidP="00D923D6">
      <w:pPr>
        <w:ind w:left="360"/>
        <w:rPr>
          <w:lang w:val="en-GB"/>
        </w:rPr>
      </w:pPr>
    </w:p>
    <w:p w14:paraId="684AF1A4" w14:textId="77777777" w:rsidR="00D3120E" w:rsidRDefault="00F077BB" w:rsidP="00011932">
      <w:pPr>
        <w:pStyle w:val="Heading2"/>
        <w:rPr>
          <w:lang w:val="en-IE"/>
        </w:rPr>
      </w:pPr>
      <w:bookmarkStart w:id="3" w:name="_Toc475697253"/>
      <w:r>
        <w:rPr>
          <w:lang w:val="en-IE"/>
        </w:rPr>
        <w:lastRenderedPageBreak/>
        <w:t>Aims</w:t>
      </w:r>
      <w:bookmarkEnd w:id="3"/>
    </w:p>
    <w:p w14:paraId="0E164C43" w14:textId="6F94A97F" w:rsidR="005E2AEF" w:rsidRDefault="005E2AEF" w:rsidP="005E2AEF">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0878540D" w14:textId="77777777" w:rsidR="005E2AEF" w:rsidRDefault="005E2AEF" w:rsidP="005E2AEF">
      <w:pPr>
        <w:spacing w:after="0"/>
        <w:rPr>
          <w:lang w:val="en-GB"/>
        </w:rPr>
      </w:pPr>
    </w:p>
    <w:p w14:paraId="0B3D228F" w14:textId="0D40EDCA" w:rsidR="005E2AEF" w:rsidRDefault="005E2AEF" w:rsidP="005E2AEF">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r w:rsidR="00B22FBC">
        <w:rPr>
          <w:lang w:val="en-GB"/>
        </w:rPr>
        <w:t>Login Page using an email and password.</w:t>
      </w:r>
    </w:p>
    <w:p w14:paraId="0EEF09D8" w14:textId="03596470" w:rsidR="00E40514" w:rsidRDefault="00E40514" w:rsidP="005E2AEF">
      <w:pPr>
        <w:spacing w:after="0"/>
        <w:rPr>
          <w:lang w:val="en-GB"/>
        </w:rPr>
      </w:pPr>
    </w:p>
    <w:p w14:paraId="176EBC4F" w14:textId="76313C37" w:rsidR="00E40514" w:rsidRDefault="00F627B4" w:rsidP="005E2AEF">
      <w:pPr>
        <w:spacing w:after="0"/>
        <w:rPr>
          <w:lang w:val="en-GB"/>
        </w:rPr>
      </w:pPr>
      <w:r>
        <w:rPr>
          <w:lang w:val="en-GB"/>
        </w:rPr>
        <w:t>I also plan on having an Admin Console. This will</w:t>
      </w:r>
      <w:r w:rsidR="00BA3575">
        <w:rPr>
          <w:lang w:val="en-GB"/>
        </w:rPr>
        <w:t xml:space="preserve"> be a local Administrator view that the cinema or theatre managers will be able to access. </w:t>
      </w:r>
      <w:r w:rsidR="00BA3575">
        <w:rPr>
          <w:lang w:val="en-GB"/>
        </w:rPr>
        <w:br/>
        <w:t xml:space="preserve">From here they will be able to create items for sale with a simple form. Also set and change advertisements or set percentage discounts that can be accessed by the user by them inputting a special code. The admin will be able to set this code. The well as create items, Adverts or Promotions, the admin-user will be able to Edit or remove items from displaying on the </w:t>
      </w:r>
      <w:r w:rsidR="00BC7B25">
        <w:rPr>
          <w:lang w:val="en-GB"/>
        </w:rPr>
        <w:t>user’s</w:t>
      </w:r>
      <w:r w:rsidR="00BA3575">
        <w:rPr>
          <w:lang w:val="en-GB"/>
        </w:rPr>
        <w:t xml:space="preserve"> page, meaning they can change the price of the item, or delete it altogether, making it unavailable to purchase and will not be displayed </w:t>
      </w:r>
      <w:r w:rsidR="00BC7B25">
        <w:rPr>
          <w:lang w:val="en-GB"/>
        </w:rPr>
        <w:t xml:space="preserve">to the </w:t>
      </w:r>
      <w:r w:rsidR="00BA3575">
        <w:rPr>
          <w:lang w:val="en-GB"/>
        </w:rPr>
        <w:t>users</w:t>
      </w:r>
      <w:r w:rsidR="00BC7B25">
        <w:rPr>
          <w:lang w:val="en-GB"/>
        </w:rPr>
        <w:t>.</w:t>
      </w:r>
      <w:r w:rsidR="00BC7B25">
        <w:rPr>
          <w:lang w:val="en-GB"/>
        </w:rPr>
        <w:br/>
        <w:t xml:space="preserve">Another feature will be they can add promotional text to the to display on the </w:t>
      </w:r>
      <w:r w:rsidR="00B10155">
        <w:rPr>
          <w:lang w:val="en-GB"/>
        </w:rPr>
        <w:t>Index</w:t>
      </w:r>
      <w:r w:rsidR="00BC7B25">
        <w:rPr>
          <w:lang w:val="en-GB"/>
        </w:rPr>
        <w:t xml:space="preserve"> Page. This text may be able to be transformed using font styling html 5 and </w:t>
      </w:r>
      <w:proofErr w:type="spellStart"/>
      <w:r w:rsidR="00BC7B25">
        <w:rPr>
          <w:lang w:val="en-GB"/>
        </w:rPr>
        <w:t>css</w:t>
      </w:r>
      <w:proofErr w:type="spellEnd"/>
      <w:r w:rsidR="00BC7B25">
        <w:rPr>
          <w:lang w:val="en-GB"/>
        </w:rPr>
        <w:t xml:space="preserve"> 3 tags. The placement on the index page will remain the same.</w:t>
      </w:r>
    </w:p>
    <w:p w14:paraId="2BE94694" w14:textId="0D34D6FA" w:rsidR="00BC7B25" w:rsidRDefault="00BC7B25" w:rsidP="005E2AEF">
      <w:pPr>
        <w:spacing w:after="0"/>
        <w:rPr>
          <w:lang w:val="en-GB"/>
        </w:rPr>
      </w:pPr>
      <w:r>
        <w:rPr>
          <w:lang w:val="en-GB"/>
        </w:rPr>
        <w:t xml:space="preserve">This will also be tested for cross site scripting and Injection attacks for security. </w:t>
      </w:r>
      <w:r w:rsidR="002400AB">
        <w:rPr>
          <w:lang w:val="en-GB"/>
        </w:rPr>
        <w:t>To aid prevention of attacks the tags allowed will be limited and the text will be kept as a string. It will not be linked to a database.</w:t>
      </w:r>
    </w:p>
    <w:p w14:paraId="2EBE379A" w14:textId="77777777" w:rsidR="00CB465B" w:rsidRDefault="002400AB" w:rsidP="005E2AEF">
      <w:pPr>
        <w:spacing w:after="0"/>
        <w:rPr>
          <w:lang w:val="en-GB"/>
        </w:rPr>
      </w:pPr>
      <w:r>
        <w:rPr>
          <w:lang w:val="en-GB"/>
        </w:rPr>
        <w:t xml:space="preserve">Another potential feature may be to view and collect the anonymous data which could be used for research. This can then be used to view how popular an item is, the number of registered users who access the web application. As well </w:t>
      </w:r>
      <w:r w:rsidR="00A866CC">
        <w:rPr>
          <w:lang w:val="en-GB"/>
        </w:rPr>
        <w:t>as how many p</w:t>
      </w:r>
      <w:r w:rsidR="00A46E84">
        <w:rPr>
          <w:lang w:val="en-GB"/>
        </w:rPr>
        <w:t xml:space="preserve">urchases are made after clicking the guest option. This data will be displayed to the Admin in a table or chart to help them know their clientele better and cater to them to provide a better service. </w:t>
      </w:r>
    </w:p>
    <w:p w14:paraId="3F27F808" w14:textId="3B4D66FF" w:rsidR="002400AB" w:rsidRDefault="00CB465B" w:rsidP="005E2AEF">
      <w:pPr>
        <w:spacing w:after="0"/>
        <w:rPr>
          <w:lang w:val="en-GB"/>
        </w:rPr>
      </w:pPr>
      <w:r>
        <w:rPr>
          <w:lang w:val="en-GB"/>
        </w:rPr>
        <w:lastRenderedPageBreak/>
        <w:t>This would be supplemented by an automated user experience survey they</w:t>
      </w:r>
      <w:r w:rsidR="00B10155">
        <w:rPr>
          <w:lang w:val="en-GB"/>
        </w:rPr>
        <w:t xml:space="preserve"> can send after purcha</w:t>
      </w:r>
      <w:r w:rsidR="00A66A63">
        <w:rPr>
          <w:lang w:val="en-GB"/>
        </w:rPr>
        <w:t>s</w:t>
      </w:r>
      <w:r w:rsidR="00B10155">
        <w:rPr>
          <w:lang w:val="en-GB"/>
        </w:rPr>
        <w:t>e</w:t>
      </w:r>
      <w:r w:rsidR="00A66A63">
        <w:rPr>
          <w:lang w:val="en-GB"/>
        </w:rPr>
        <w:t>.</w:t>
      </w:r>
    </w:p>
    <w:p w14:paraId="43638564" w14:textId="77777777" w:rsidR="005E2AEF" w:rsidRDefault="005E2AEF" w:rsidP="00A26C65">
      <w:pPr>
        <w:spacing w:after="0"/>
      </w:pPr>
    </w:p>
    <w:p w14:paraId="5C012511" w14:textId="77777777" w:rsidR="005E2AEF" w:rsidRDefault="005E2AEF" w:rsidP="005E2AEF">
      <w:pPr>
        <w:spacing w:after="0"/>
        <w:ind w:firstLine="360"/>
      </w:pPr>
      <w:r>
        <w:t xml:space="preserve">The </w:t>
      </w:r>
      <w:proofErr w:type="gramStart"/>
      <w:r>
        <w:t>main focus</w:t>
      </w:r>
      <w:proofErr w:type="gramEnd"/>
      <w:r>
        <w:t xml:space="preserve"> for this application will be based on: </w:t>
      </w:r>
    </w:p>
    <w:p w14:paraId="32F7F1EA" w14:textId="77777777" w:rsidR="005E2AEF" w:rsidRDefault="005E2AEF" w:rsidP="005E2AEF">
      <w:pPr>
        <w:pStyle w:val="ListParagraph"/>
        <w:numPr>
          <w:ilvl w:val="0"/>
          <w:numId w:val="9"/>
        </w:numPr>
        <w:rPr>
          <w:lang w:val="en-US"/>
        </w:rPr>
      </w:pPr>
      <w:r w:rsidRPr="00C1693F">
        <w:rPr>
          <w:lang w:val="en-US"/>
        </w:rPr>
        <w:t xml:space="preserve">the Security of the Web Application against attacks, </w:t>
      </w:r>
    </w:p>
    <w:p w14:paraId="6D0877B2" w14:textId="77777777" w:rsidR="005E2AEF" w:rsidRDefault="005E2AEF" w:rsidP="005E2AEF">
      <w:pPr>
        <w:pStyle w:val="ListParagraph"/>
        <w:numPr>
          <w:ilvl w:val="0"/>
          <w:numId w:val="9"/>
        </w:numPr>
        <w:rPr>
          <w:lang w:val="en-US"/>
        </w:rPr>
      </w:pPr>
      <w:r w:rsidRPr="00C1693F">
        <w:rPr>
          <w:lang w:val="en-US"/>
        </w:rPr>
        <w:t xml:space="preserve">the authentication of the users </w:t>
      </w:r>
    </w:p>
    <w:p w14:paraId="78E4D1C2" w14:textId="77777777" w:rsidR="005E2AEF" w:rsidRDefault="005E2AEF" w:rsidP="005E2AEF">
      <w:pPr>
        <w:pStyle w:val="ListParagraph"/>
        <w:numPr>
          <w:ilvl w:val="0"/>
          <w:numId w:val="9"/>
        </w:numPr>
        <w:rPr>
          <w:lang w:val="en-US"/>
        </w:rPr>
      </w:pPr>
      <w:r>
        <w:rPr>
          <w:lang w:val="en-US"/>
        </w:rPr>
        <w:t xml:space="preserve">And </w:t>
      </w:r>
      <w:r w:rsidRPr="00C1693F">
        <w:rPr>
          <w:lang w:val="en-US"/>
        </w:rPr>
        <w:t>the secure encryption of the database.</w:t>
      </w:r>
    </w:p>
    <w:p w14:paraId="7D500778" w14:textId="77777777" w:rsidR="005E2AEF" w:rsidRDefault="005E2AEF" w:rsidP="005E2AEF">
      <w:pPr>
        <w:pStyle w:val="ListParagraph"/>
        <w:numPr>
          <w:ilvl w:val="0"/>
          <w:numId w:val="9"/>
        </w:numPr>
        <w:rPr>
          <w:lang w:val="en-US"/>
        </w:rPr>
      </w:pPr>
      <w:r>
        <w:rPr>
          <w:lang w:val="en-US"/>
        </w:rPr>
        <w:t>And implementing secure payment process.</w:t>
      </w:r>
    </w:p>
    <w:p w14:paraId="023B7A83" w14:textId="77777777" w:rsidR="005E2AEF" w:rsidRDefault="005E2AEF" w:rsidP="005E2AEF">
      <w:pPr>
        <w:pStyle w:val="ListParagraph"/>
        <w:rPr>
          <w:lang w:val="en-US"/>
        </w:rPr>
      </w:pPr>
    </w:p>
    <w:p w14:paraId="3ED7A711" w14:textId="77777777" w:rsidR="005E2AEF" w:rsidRDefault="005E2AEF" w:rsidP="005E2AEF">
      <w:pPr>
        <w:pStyle w:val="ListParagraph"/>
        <w:rPr>
          <w:lang w:val="en-US"/>
        </w:rPr>
      </w:pPr>
    </w:p>
    <w:p w14:paraId="723108D9" w14:textId="77777777" w:rsidR="005E2AEF" w:rsidRDefault="005E2AEF" w:rsidP="005E2AEF">
      <w:pPr>
        <w:pStyle w:val="ListParagraph"/>
        <w:numPr>
          <w:ilvl w:val="0"/>
          <w:numId w:val="10"/>
        </w:numPr>
        <w:rPr>
          <w:b/>
          <w:lang w:val="en-US"/>
        </w:rPr>
      </w:pPr>
      <w:r w:rsidRPr="00664D2C">
        <w:rPr>
          <w:b/>
          <w:lang w:val="en-US"/>
        </w:rPr>
        <w:t>The Security of the Application</w:t>
      </w:r>
    </w:p>
    <w:p w14:paraId="5E2D5D39" w14:textId="28F7A51D" w:rsidR="005E2AEF" w:rsidRPr="004F6168" w:rsidRDefault="005E2AEF" w:rsidP="005E2AEF">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0D5E3F3C" w14:textId="77777777" w:rsidR="005E2AEF" w:rsidRDefault="005E2AEF" w:rsidP="005E2AEF">
      <w:pPr>
        <w:pStyle w:val="ListParagraph"/>
        <w:ind w:left="1080"/>
        <w:rPr>
          <w:lang w:val="en-US"/>
        </w:rPr>
      </w:pPr>
    </w:p>
    <w:p w14:paraId="73AC8702" w14:textId="77777777" w:rsidR="005E2AEF" w:rsidRPr="002632AD" w:rsidRDefault="005E2AEF" w:rsidP="005E2AEF">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66A0F00A" w14:textId="799286ED" w:rsidR="00B22FBC" w:rsidRDefault="005E2AEF" w:rsidP="003C00C3">
      <w:pPr>
        <w:ind w:left="1080"/>
      </w:pPr>
      <w:r>
        <w:t>This will be achieved by users being required to verify their email address after registration. They will also have to set security questions and answers for password recovery during the registration process.</w:t>
      </w:r>
      <w:r w:rsidR="00B22FBC">
        <w:t xml:space="preserve"> The password the user sets will have to meet strict requirements.</w:t>
      </w:r>
    </w:p>
    <w:p w14:paraId="0714AD41" w14:textId="77777777" w:rsidR="00B22FBC" w:rsidRDefault="00B22FBC" w:rsidP="00323586"/>
    <w:p w14:paraId="22543CF3" w14:textId="77777777" w:rsidR="005E2AEF" w:rsidRDefault="005E2AEF" w:rsidP="005E2AEF">
      <w:pPr>
        <w:pStyle w:val="ListParagraph"/>
        <w:numPr>
          <w:ilvl w:val="0"/>
          <w:numId w:val="10"/>
        </w:numPr>
        <w:rPr>
          <w:b/>
          <w:lang w:val="en-US"/>
        </w:rPr>
      </w:pPr>
      <w:r>
        <w:rPr>
          <w:b/>
          <w:lang w:val="en-US"/>
        </w:rPr>
        <w:t>Encryption of the database</w:t>
      </w:r>
    </w:p>
    <w:p w14:paraId="3330AF93" w14:textId="69945956" w:rsidR="005E2AEF" w:rsidRDefault="005E2AEF" w:rsidP="00E9577B">
      <w:pPr>
        <w:ind w:left="1080"/>
      </w:pPr>
      <w:r w:rsidRPr="005A529A">
        <w:t xml:space="preserve">This is done to secure the most sensitive </w:t>
      </w:r>
      <w:r>
        <w:t>user data such as users address,</w:t>
      </w:r>
      <w:r w:rsidR="00623198">
        <w:t xml:space="preserve"> password and</w:t>
      </w:r>
      <w:r>
        <w:t xml:space="preserve"> contact number but most importantly their credit card information. </w:t>
      </w:r>
      <w:r w:rsidR="00623198">
        <w:t>The password will be hashed</w:t>
      </w:r>
    </w:p>
    <w:p w14:paraId="6A0831C8" w14:textId="77777777" w:rsidR="00C467E9" w:rsidRDefault="00C467E9" w:rsidP="005E2AEF">
      <w:pPr>
        <w:ind w:left="1080"/>
      </w:pPr>
    </w:p>
    <w:p w14:paraId="6DCC5F1C" w14:textId="77777777" w:rsidR="005E2AEF" w:rsidRPr="00AC0E60" w:rsidRDefault="005E2AEF" w:rsidP="005E2AEF">
      <w:pPr>
        <w:pStyle w:val="ListParagraph"/>
        <w:numPr>
          <w:ilvl w:val="0"/>
          <w:numId w:val="10"/>
        </w:numPr>
        <w:rPr>
          <w:b/>
          <w:lang w:val="en-US"/>
        </w:rPr>
      </w:pPr>
      <w:r w:rsidRPr="00AC0E60">
        <w:rPr>
          <w:b/>
          <w:lang w:val="en-US"/>
        </w:rPr>
        <w:t>Secure Purchasing Process</w:t>
      </w:r>
    </w:p>
    <w:p w14:paraId="5469A4AA" w14:textId="149F57EE" w:rsidR="005E2AEF" w:rsidRPr="003B260C" w:rsidRDefault="007F0157" w:rsidP="00217778">
      <w:pPr>
        <w:ind w:left="1080"/>
        <w:jc w:val="left"/>
      </w:pPr>
      <w:r>
        <w:t>Provided by the PayPal API</w:t>
      </w:r>
      <w:r w:rsidR="00217778">
        <w:t>.</w:t>
      </w:r>
      <w:r w:rsidR="0011578D">
        <w:t xml:space="preserve"> The User will add items to the cart then then it’s sent to </w:t>
      </w:r>
      <w:proofErr w:type="spellStart"/>
      <w:r w:rsidR="0011578D">
        <w:t>paypal</w:t>
      </w:r>
      <w:proofErr w:type="spellEnd"/>
      <w:r w:rsidR="0011578D">
        <w:t xml:space="preserve"> where they can log in with a </w:t>
      </w:r>
      <w:proofErr w:type="spellStart"/>
      <w:r w:rsidR="0011578D">
        <w:t>paypal</w:t>
      </w:r>
      <w:proofErr w:type="spellEnd"/>
      <w:r w:rsidR="0011578D">
        <w:t xml:space="preserve"> account or use their card through the</w:t>
      </w:r>
      <w:r w:rsidR="00233FDA">
        <w:t xml:space="preserve"> </w:t>
      </w:r>
      <w:proofErr w:type="spellStart"/>
      <w:r w:rsidR="00233FDA">
        <w:t>paypal</w:t>
      </w:r>
      <w:proofErr w:type="spellEnd"/>
      <w:r w:rsidR="00233FDA">
        <w:t xml:space="preserve"> </w:t>
      </w:r>
      <w:r w:rsidR="00232E55">
        <w:t>g</w:t>
      </w:r>
      <w:r w:rsidR="00233FDA">
        <w:t xml:space="preserve">uest </w:t>
      </w:r>
      <w:r w:rsidR="00E8755B">
        <w:t xml:space="preserve">Payment </w:t>
      </w:r>
      <w:r w:rsidR="00233FDA">
        <w:t>function.</w:t>
      </w:r>
      <w:r>
        <w:br/>
      </w:r>
      <w:r w:rsidR="005E2AEF">
        <w:lastRenderedPageBreak/>
        <w:t>Ideally there Verified by visa will also be implemented during the purchase process.</w:t>
      </w:r>
    </w:p>
    <w:p w14:paraId="73DEF262" w14:textId="77777777" w:rsidR="005E2AEF" w:rsidRDefault="005E2AEF" w:rsidP="005E2AEF">
      <w:pPr>
        <w:pStyle w:val="ListParagraph"/>
        <w:ind w:left="1080"/>
        <w:rPr>
          <w:lang w:val="en-US"/>
        </w:rPr>
      </w:pPr>
    </w:p>
    <w:p w14:paraId="4B0597A1" w14:textId="77777777" w:rsidR="005E2AEF" w:rsidRPr="00791F19" w:rsidRDefault="005E2AEF" w:rsidP="005E2AEF">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684AF1A6" w14:textId="77777777" w:rsidR="00F077BB" w:rsidRDefault="00F077BB" w:rsidP="00F077BB">
      <w:pPr>
        <w:pStyle w:val="Heading2"/>
        <w:rPr>
          <w:lang w:val="en-IE"/>
        </w:rPr>
      </w:pPr>
      <w:bookmarkStart w:id="4" w:name="_Toc475697254"/>
      <w:r>
        <w:rPr>
          <w:lang w:val="en-IE"/>
        </w:rPr>
        <w:t>Technologies</w:t>
      </w:r>
      <w:bookmarkEnd w:id="4"/>
    </w:p>
    <w:p w14:paraId="00C6CCF8" w14:textId="77777777" w:rsidR="00674F8A" w:rsidRDefault="00674F8A" w:rsidP="00674F8A">
      <w:pPr>
        <w:jc w:val="left"/>
        <w:rPr>
          <w:lang w:val="en-GB"/>
        </w:rPr>
      </w:pPr>
      <w:r>
        <w:rPr>
          <w:lang w:val="en-GB"/>
        </w:rPr>
        <w:t>C#:</w:t>
      </w:r>
      <w:r>
        <w:rPr>
          <w:lang w:val="en-GB"/>
        </w:rPr>
        <w:tab/>
      </w:r>
      <w:r>
        <w:rPr>
          <w:lang w:val="en-GB"/>
        </w:rPr>
        <w:tab/>
      </w:r>
      <w:r>
        <w:rPr>
          <w:lang w:val="en-GB"/>
        </w:rPr>
        <w:tab/>
        <w:t>The programming language I plan to use.</w:t>
      </w:r>
    </w:p>
    <w:p w14:paraId="65B1F599" w14:textId="6C5B1343" w:rsidR="00674F8A" w:rsidRDefault="00674F8A" w:rsidP="003644ED">
      <w:pPr>
        <w:ind w:left="2160" w:hanging="2160"/>
        <w:jc w:val="left"/>
      </w:pPr>
      <w:r>
        <w:t>JavaScript:</w:t>
      </w:r>
      <w:r>
        <w:tab/>
      </w:r>
      <w:r w:rsidR="003644ED">
        <w:t>A</w:t>
      </w:r>
      <w:r>
        <w:t>nother programming Language I plan to use for Seat Selection.</w:t>
      </w:r>
    </w:p>
    <w:p w14:paraId="7727CE90" w14:textId="77777777" w:rsidR="00674F8A" w:rsidRPr="0024664D" w:rsidRDefault="00674F8A" w:rsidP="00674F8A">
      <w:pPr>
        <w:jc w:val="left"/>
      </w:pPr>
      <w:r>
        <w:t>HTML:</w:t>
      </w:r>
      <w:r>
        <w:tab/>
      </w:r>
      <w:r>
        <w:tab/>
        <w:t>Hypertext Markup Language, a web design language.</w:t>
      </w:r>
    </w:p>
    <w:p w14:paraId="3BE25CFE" w14:textId="77777777" w:rsidR="00674F8A" w:rsidRDefault="00674F8A" w:rsidP="00126D05">
      <w:pPr>
        <w:ind w:left="2160" w:hanging="2160"/>
        <w:jc w:val="left"/>
        <w:rPr>
          <w:lang w:val="en-GB"/>
        </w:rPr>
      </w:pPr>
      <w:r>
        <w:rPr>
          <w:lang w:val="en-GB"/>
        </w:rPr>
        <w:t>Bootstrap CSS:</w:t>
      </w:r>
      <w:r>
        <w:rPr>
          <w:lang w:val="en-GB"/>
        </w:rPr>
        <w:tab/>
        <w:t xml:space="preserve">The term for Mobile CSS that is a form of Responsive Web Design </w:t>
      </w:r>
    </w:p>
    <w:p w14:paraId="51A7072F" w14:textId="659DC0E8" w:rsidR="00D45B0F" w:rsidRDefault="00674F8A" w:rsidP="00674F8A">
      <w:pPr>
        <w:rPr>
          <w:rStyle w:val="NoSpacingChar"/>
        </w:rPr>
      </w:pPr>
      <w:r>
        <w:rPr>
          <w:lang w:val="en-GB"/>
        </w:rPr>
        <w:t>CSS:</w:t>
      </w:r>
      <w:r>
        <w:rPr>
          <w:lang w:val="en-GB"/>
        </w:rPr>
        <w:tab/>
      </w:r>
      <w:r>
        <w:rPr>
          <w:lang w:val="en-GB"/>
        </w:rPr>
        <w:tab/>
      </w:r>
      <w:r>
        <w:rPr>
          <w:lang w:val="en-GB"/>
        </w:rPr>
        <w:tab/>
      </w:r>
      <w:r w:rsidRPr="00CE4619">
        <w:rPr>
          <w:rStyle w:val="NoSpacingChar"/>
        </w:rPr>
        <w:t>Cascading Style Sheets, used to style the appearance.</w:t>
      </w:r>
    </w:p>
    <w:p w14:paraId="4367F839" w14:textId="068ECD10" w:rsidR="004F29CC" w:rsidRDefault="0089152C" w:rsidP="004F29CC">
      <w:pPr>
        <w:jc w:val="left"/>
        <w:rPr>
          <w:lang w:val="en-GB"/>
        </w:rPr>
      </w:pPr>
      <w:r>
        <w:rPr>
          <w:lang w:val="en-GB"/>
        </w:rPr>
        <w:t>Sublime Text:</w:t>
      </w:r>
      <w:r>
        <w:rPr>
          <w:lang w:val="en-GB"/>
        </w:rPr>
        <w:tab/>
        <w:t>The Text editor used for development.</w:t>
      </w:r>
    </w:p>
    <w:p w14:paraId="2F5D85ED" w14:textId="3F473842" w:rsidR="0089152C" w:rsidRDefault="0089152C" w:rsidP="004F29CC">
      <w:pPr>
        <w:jc w:val="left"/>
        <w:rPr>
          <w:lang w:val="en-GB"/>
        </w:rPr>
      </w:pPr>
      <w:r>
        <w:rPr>
          <w:lang w:val="en-GB"/>
        </w:rPr>
        <w:t>React JS:</w:t>
      </w:r>
      <w:r>
        <w:rPr>
          <w:lang w:val="en-GB"/>
        </w:rPr>
        <w:tab/>
      </w:r>
      <w:r>
        <w:rPr>
          <w:lang w:val="en-GB"/>
        </w:rPr>
        <w:tab/>
        <w:t>A form of JavaScript</w:t>
      </w:r>
      <w:r w:rsidR="000E3C87">
        <w:rPr>
          <w:lang w:val="en-GB"/>
        </w:rPr>
        <w:t>.</w:t>
      </w:r>
    </w:p>
    <w:p w14:paraId="6C3367FF" w14:textId="77777777" w:rsidR="00186463" w:rsidRDefault="00186463" w:rsidP="004F29CC">
      <w:pPr>
        <w:jc w:val="left"/>
        <w:rPr>
          <w:lang w:val="en-GB"/>
        </w:rPr>
      </w:pPr>
      <w:r>
        <w:rPr>
          <w:lang w:val="en-GB"/>
        </w:rPr>
        <w:t>PayPal API</w:t>
      </w:r>
      <w:r w:rsidR="00B22FBC">
        <w:rPr>
          <w:lang w:val="en-GB"/>
        </w:rPr>
        <w:t>:</w:t>
      </w:r>
      <w:r w:rsidR="00B22FBC">
        <w:rPr>
          <w:lang w:val="en-GB"/>
        </w:rPr>
        <w:tab/>
      </w:r>
      <w:r w:rsidR="00B22FBC">
        <w:rPr>
          <w:lang w:val="en-GB"/>
        </w:rPr>
        <w:tab/>
      </w:r>
      <w:r>
        <w:rPr>
          <w:lang w:val="en-GB"/>
        </w:rPr>
        <w:t>Specifically,</w:t>
      </w:r>
      <w:r w:rsidR="00B22FBC">
        <w:rPr>
          <w:lang w:val="en-GB"/>
        </w:rPr>
        <w:t xml:space="preserve"> the Payment Buttons</w:t>
      </w:r>
      <w:r>
        <w:rPr>
          <w:lang w:val="en-GB"/>
        </w:rPr>
        <w:t>.</w:t>
      </w:r>
    </w:p>
    <w:p w14:paraId="2A4604CF" w14:textId="7B342137" w:rsidR="00B22FBC" w:rsidRDefault="00186463" w:rsidP="00186463">
      <w:pPr>
        <w:ind w:left="2160" w:hanging="2160"/>
        <w:jc w:val="left"/>
        <w:rPr>
          <w:lang w:val="en-GB"/>
        </w:rPr>
      </w:pPr>
      <w:r>
        <w:rPr>
          <w:lang w:val="en-GB"/>
        </w:rPr>
        <w:t>XAMPP:</w:t>
      </w:r>
      <w:r>
        <w:rPr>
          <w:lang w:val="en-GB"/>
        </w:rPr>
        <w:tab/>
        <w:t>The localhost server Application used to host</w:t>
      </w:r>
      <w:r w:rsidR="0064361F">
        <w:rPr>
          <w:lang w:val="en-GB"/>
        </w:rPr>
        <w:t xml:space="preserve"> </w:t>
      </w:r>
      <w:r>
        <w:rPr>
          <w:lang w:val="en-GB"/>
        </w:rPr>
        <w:t>the development websit</w:t>
      </w:r>
      <w:r w:rsidR="0064361F">
        <w:rPr>
          <w:lang w:val="en-GB"/>
        </w:rPr>
        <w:t>e.</w:t>
      </w:r>
    </w:p>
    <w:p w14:paraId="19EB272E" w14:textId="556D2540" w:rsidR="00623198" w:rsidRDefault="00623198" w:rsidP="00186463">
      <w:pPr>
        <w:ind w:left="2160" w:hanging="2160"/>
        <w:jc w:val="left"/>
        <w:rPr>
          <w:lang w:val="en-GB"/>
        </w:rPr>
      </w:pPr>
      <w:r>
        <w:rPr>
          <w:lang w:val="en-GB"/>
        </w:rPr>
        <w:t>PHP:</w:t>
      </w:r>
      <w:r>
        <w:rPr>
          <w:lang w:val="en-GB"/>
        </w:rPr>
        <w:tab/>
        <w:t xml:space="preserve">A </w:t>
      </w:r>
      <w:r w:rsidR="00DD1C57">
        <w:rPr>
          <w:lang w:val="en-GB"/>
        </w:rPr>
        <w:t xml:space="preserve">general purpose </w:t>
      </w:r>
      <w:r w:rsidR="00B2769D" w:rsidRPr="00B2769D">
        <w:rPr>
          <w:lang w:val="en-GB"/>
        </w:rPr>
        <w:t>server scripting language</w:t>
      </w:r>
      <w:r w:rsidR="00B2769D">
        <w:rPr>
          <w:lang w:val="en-GB"/>
        </w:rPr>
        <w:t xml:space="preserve"> </w:t>
      </w:r>
      <w:r>
        <w:rPr>
          <w:lang w:val="en-GB"/>
        </w:rPr>
        <w:t xml:space="preserve">used to </w:t>
      </w:r>
      <w:r w:rsidR="00B2769D">
        <w:rPr>
          <w:lang w:val="en-GB"/>
        </w:rPr>
        <w:t>link the database with the web site, to create the web application.</w:t>
      </w:r>
    </w:p>
    <w:p w14:paraId="684AF1A8" w14:textId="68EBE8A8" w:rsidR="00F077BB" w:rsidRDefault="00F077BB" w:rsidP="00D23FCC">
      <w:pPr>
        <w:pStyle w:val="Heading2"/>
        <w:rPr>
          <w:lang w:val="en-IE"/>
        </w:rPr>
      </w:pPr>
      <w:bookmarkStart w:id="5" w:name="_Toc475697255"/>
      <w:r w:rsidRPr="00F077BB">
        <w:rPr>
          <w:lang w:val="en-IE"/>
        </w:rPr>
        <w:t>Structure</w:t>
      </w:r>
      <w:bookmarkEnd w:id="5"/>
    </w:p>
    <w:p w14:paraId="3D49608E" w14:textId="00620080" w:rsidR="007350D1" w:rsidRPr="007350D1" w:rsidRDefault="007350D1" w:rsidP="007350D1">
      <w:pPr>
        <w:rPr>
          <w:lang w:val="en-IE"/>
        </w:rPr>
      </w:pPr>
      <w:r>
        <w:rPr>
          <w:lang w:val="en-IE"/>
        </w:rPr>
        <w:t>????</w:t>
      </w:r>
    </w:p>
    <w:p w14:paraId="684AF1AA" w14:textId="47F5B94D" w:rsidR="00F077BB" w:rsidRPr="00F077BB" w:rsidRDefault="00F077BB" w:rsidP="00D23FCC">
      <w:pPr>
        <w:pStyle w:val="Heading1"/>
        <w:rPr>
          <w:lang w:val="en-IE"/>
        </w:rPr>
      </w:pPr>
      <w:bookmarkStart w:id="6" w:name="_Toc475697256"/>
      <w:r w:rsidRPr="00F077BB">
        <w:rPr>
          <w:lang w:val="en-IE"/>
        </w:rPr>
        <w:lastRenderedPageBreak/>
        <w:t>System</w:t>
      </w:r>
      <w:bookmarkEnd w:id="6"/>
    </w:p>
    <w:p w14:paraId="684AF1AB" w14:textId="77777777" w:rsidR="00F077BB" w:rsidRDefault="00F077BB" w:rsidP="00D23FCC">
      <w:pPr>
        <w:pStyle w:val="Heading2"/>
        <w:rPr>
          <w:lang w:val="en-IE"/>
        </w:rPr>
      </w:pPr>
      <w:bookmarkStart w:id="7" w:name="_Toc475697257"/>
      <w:r w:rsidRPr="00F077BB">
        <w:rPr>
          <w:lang w:val="en-IE"/>
        </w:rPr>
        <w:t>Requirements</w:t>
      </w:r>
      <w:bookmarkEnd w:id="7"/>
    </w:p>
    <w:p w14:paraId="6DFA07EC" w14:textId="097D93D0" w:rsidR="00E52EC8" w:rsidRPr="00E52EC8" w:rsidRDefault="00E52EC8" w:rsidP="00E52EC8">
      <w:pPr>
        <w:rPr>
          <w:b/>
          <w:lang w:val="en-IE"/>
        </w:rPr>
      </w:pPr>
      <w:r w:rsidRPr="00E52EC8">
        <w:rPr>
          <w:b/>
          <w:lang w:val="en-IE"/>
        </w:rPr>
        <w:t>1.2</w:t>
      </w:r>
      <w:r w:rsidRPr="00E52EC8">
        <w:rPr>
          <w:b/>
          <w:lang w:val="en-IE"/>
        </w:rPr>
        <w:tab/>
        <w:t>Main Functional Requirement Details and Main Flows</w:t>
      </w:r>
    </w:p>
    <w:p w14:paraId="2C0EE6FD" w14:textId="77777777" w:rsidR="00E52EC8" w:rsidRPr="00E52EC8" w:rsidRDefault="00E52EC8" w:rsidP="00E52EC8">
      <w:pPr>
        <w:rPr>
          <w:b/>
          <w:lang w:val="en-IE"/>
        </w:rPr>
      </w:pPr>
      <w:r w:rsidRPr="00E52EC8">
        <w:rPr>
          <w:b/>
          <w:lang w:val="en-IE"/>
        </w:rPr>
        <w:t>1.2.2.1</w:t>
      </w:r>
      <w:r w:rsidRPr="00E52EC8">
        <w:rPr>
          <w:b/>
          <w:lang w:val="en-IE"/>
        </w:rPr>
        <w:tab/>
        <w:t>Requirement 1 &lt;Order Process&gt;</w:t>
      </w:r>
    </w:p>
    <w:p w14:paraId="52C0544C" w14:textId="77777777" w:rsidR="00E52EC8" w:rsidRPr="00692F35" w:rsidRDefault="00E52EC8" w:rsidP="00692F35">
      <w:pPr>
        <w:pStyle w:val="ListParagraph"/>
        <w:numPr>
          <w:ilvl w:val="0"/>
          <w:numId w:val="24"/>
        </w:numPr>
        <w:rPr>
          <w:b/>
        </w:rPr>
      </w:pPr>
      <w:r w:rsidRPr="00692F35">
        <w:rPr>
          <w:b/>
        </w:rPr>
        <w:t>Description &amp; Priority</w:t>
      </w:r>
    </w:p>
    <w:p w14:paraId="376EC007" w14:textId="77777777" w:rsidR="00E52EC8" w:rsidRPr="00692F35" w:rsidRDefault="00E52EC8" w:rsidP="00E52EC8">
      <w:pPr>
        <w:rPr>
          <w:lang w:val="en-IE"/>
        </w:rPr>
      </w:pPr>
      <w:r w:rsidRPr="00692F35">
        <w:rPr>
          <w:lang w:val="en-IE"/>
        </w:rPr>
        <w:t>This Requirement is part of the core basis of the application.</w:t>
      </w:r>
    </w:p>
    <w:p w14:paraId="2EC98CE8" w14:textId="77777777" w:rsidR="00E52EC8" w:rsidRPr="00692F35" w:rsidRDefault="00E52EC8" w:rsidP="00E52EC8">
      <w:pPr>
        <w:rPr>
          <w:lang w:val="en-IE"/>
        </w:rPr>
      </w:pPr>
      <w:r w:rsidRPr="00692F35">
        <w:rPr>
          <w:lang w:val="en-IE"/>
        </w:rPr>
        <w:t>Either a Registered user or a guest user will go through this process. The User will input their seat location on the ‘Seat and Screen’ Page form. They will then progress to the ‘Item Selection’ page and select items they wish to purchase which will be added to the ‘cart’ for purchase. The User may then view and edit items in the ‘cart’ before purchasing.</w:t>
      </w:r>
    </w:p>
    <w:p w14:paraId="052F7B40" w14:textId="77777777" w:rsidR="00E52EC8" w:rsidRPr="00493302" w:rsidRDefault="00E52EC8" w:rsidP="00E52EC8">
      <w:pPr>
        <w:rPr>
          <w:b/>
          <w:lang w:val="en-IE"/>
        </w:rPr>
      </w:pPr>
      <w:r w:rsidRPr="00493302">
        <w:rPr>
          <w:b/>
          <w:lang w:val="en-IE"/>
        </w:rPr>
        <w:t>Use case</w:t>
      </w:r>
    </w:p>
    <w:p w14:paraId="0997E6FF" w14:textId="77777777" w:rsidR="00E52EC8" w:rsidRPr="00692F35" w:rsidRDefault="00E52EC8" w:rsidP="00E52EC8">
      <w:pPr>
        <w:rPr>
          <w:lang w:val="en-IE"/>
        </w:rPr>
      </w:pPr>
      <w:r w:rsidRPr="00692F35">
        <w:rPr>
          <w:lang w:val="en-IE"/>
        </w:rPr>
        <w:t xml:space="preserve">ID </w:t>
      </w:r>
    </w:p>
    <w:p w14:paraId="23858693" w14:textId="77777777" w:rsidR="00E52EC8" w:rsidRPr="00692F35" w:rsidRDefault="00E52EC8" w:rsidP="00E52EC8">
      <w:pPr>
        <w:rPr>
          <w:lang w:val="en-IE"/>
        </w:rPr>
      </w:pPr>
      <w:r w:rsidRPr="00692F35">
        <w:rPr>
          <w:lang w:val="en-IE"/>
        </w:rPr>
        <w:t>01</w:t>
      </w:r>
    </w:p>
    <w:p w14:paraId="5488893F" w14:textId="77777777" w:rsidR="00E52EC8" w:rsidRPr="00493302" w:rsidRDefault="00E52EC8" w:rsidP="00E52EC8">
      <w:pPr>
        <w:rPr>
          <w:b/>
          <w:lang w:val="en-IE"/>
        </w:rPr>
      </w:pPr>
      <w:r w:rsidRPr="00493302">
        <w:rPr>
          <w:b/>
          <w:lang w:val="en-IE"/>
        </w:rPr>
        <w:t>Scope</w:t>
      </w:r>
    </w:p>
    <w:p w14:paraId="1506198B" w14:textId="77777777" w:rsidR="00E52EC8" w:rsidRPr="00692F35" w:rsidRDefault="00E52EC8" w:rsidP="00E52EC8">
      <w:pPr>
        <w:rPr>
          <w:lang w:val="en-IE"/>
        </w:rPr>
      </w:pPr>
      <w:r w:rsidRPr="00692F35">
        <w:rPr>
          <w:lang w:val="en-IE"/>
        </w:rPr>
        <w:t>The scope of this use case is for a user to complete the three main steps of the web application and progress to the final step.</w:t>
      </w:r>
    </w:p>
    <w:p w14:paraId="260EB34D" w14:textId="77777777" w:rsidR="00E52EC8" w:rsidRPr="00493302" w:rsidRDefault="00E52EC8" w:rsidP="00E52EC8">
      <w:pPr>
        <w:rPr>
          <w:b/>
          <w:lang w:val="en-IE"/>
        </w:rPr>
      </w:pPr>
      <w:r w:rsidRPr="00493302">
        <w:rPr>
          <w:b/>
          <w:lang w:val="en-IE"/>
        </w:rPr>
        <w:t>Description</w:t>
      </w:r>
    </w:p>
    <w:p w14:paraId="1D016798" w14:textId="77777777" w:rsidR="00E52EC8" w:rsidRPr="00692F35" w:rsidRDefault="00E52EC8" w:rsidP="00E52EC8">
      <w:pPr>
        <w:rPr>
          <w:lang w:val="en-IE"/>
        </w:rPr>
      </w:pPr>
      <w:r w:rsidRPr="00692F35">
        <w:rPr>
          <w:lang w:val="en-IE"/>
        </w:rPr>
        <w:t>This use case describes how the user starts the main process of the web application, the user will input the seat number and select the screen number, then press the ‘next’ button.</w:t>
      </w:r>
    </w:p>
    <w:p w14:paraId="59EFE4CB" w14:textId="0ECD830F" w:rsidR="00E52EC8" w:rsidRDefault="00E52EC8" w:rsidP="00E52EC8">
      <w:pPr>
        <w:rPr>
          <w:lang w:val="en-IE"/>
        </w:rPr>
      </w:pPr>
      <w:r w:rsidRPr="00692F35">
        <w:rPr>
          <w:lang w:val="en-IE"/>
        </w:rPr>
        <w:t>The user will then progress to the ‘item selection’ page where they will then select the items they wish to purchase and then press the ‘next’ button. They can then View the items they selected before purchasing before starting the payment process by clicking the ‘next’(Buy) button</w:t>
      </w:r>
    </w:p>
    <w:p w14:paraId="7D29850D" w14:textId="77777777" w:rsidR="00493302" w:rsidRPr="00692F35" w:rsidRDefault="00493302" w:rsidP="00E52EC8">
      <w:pPr>
        <w:rPr>
          <w:lang w:val="en-IE"/>
        </w:rPr>
      </w:pPr>
    </w:p>
    <w:p w14:paraId="632930E3" w14:textId="77777777" w:rsidR="00E52EC8" w:rsidRPr="00493302" w:rsidRDefault="00E52EC8" w:rsidP="00E52EC8">
      <w:pPr>
        <w:rPr>
          <w:b/>
          <w:lang w:val="en-IE"/>
        </w:rPr>
      </w:pPr>
      <w:r w:rsidRPr="00493302">
        <w:rPr>
          <w:b/>
          <w:lang w:val="en-IE"/>
        </w:rPr>
        <w:lastRenderedPageBreak/>
        <w:t>Flow Description</w:t>
      </w:r>
    </w:p>
    <w:p w14:paraId="3E4558F2" w14:textId="77777777" w:rsidR="00E52EC8" w:rsidRPr="00493302" w:rsidRDefault="00E52EC8" w:rsidP="00E52EC8">
      <w:pPr>
        <w:rPr>
          <w:b/>
          <w:lang w:val="en-IE"/>
        </w:rPr>
      </w:pPr>
      <w:r w:rsidRPr="00493302">
        <w:rPr>
          <w:b/>
          <w:lang w:val="en-IE"/>
        </w:rPr>
        <w:t>Precondition</w:t>
      </w:r>
    </w:p>
    <w:p w14:paraId="057205A6" w14:textId="77777777" w:rsidR="00E52EC8" w:rsidRPr="00692F35" w:rsidRDefault="00E52EC8" w:rsidP="00E52EC8">
      <w:pPr>
        <w:rPr>
          <w:lang w:val="en-IE"/>
        </w:rPr>
      </w:pPr>
      <w:r w:rsidRPr="00692F35">
        <w:rPr>
          <w:lang w:val="en-IE"/>
        </w:rPr>
        <w:t>•</w:t>
      </w:r>
      <w:r w:rsidRPr="00692F35">
        <w:rPr>
          <w:lang w:val="en-IE"/>
        </w:rPr>
        <w:tab/>
        <w:t>Mobile device has Internet connection.</w:t>
      </w:r>
    </w:p>
    <w:p w14:paraId="024F5A98" w14:textId="77777777" w:rsidR="00E52EC8" w:rsidRPr="00493302" w:rsidRDefault="00E52EC8" w:rsidP="00E52EC8">
      <w:pPr>
        <w:rPr>
          <w:b/>
          <w:lang w:val="en-IE"/>
        </w:rPr>
      </w:pPr>
      <w:r w:rsidRPr="00493302">
        <w:rPr>
          <w:b/>
          <w:lang w:val="en-IE"/>
        </w:rPr>
        <w:t>Activation</w:t>
      </w:r>
    </w:p>
    <w:p w14:paraId="39532FEB" w14:textId="77777777" w:rsidR="00E52EC8" w:rsidRPr="00692F35" w:rsidRDefault="00E52EC8" w:rsidP="00E52EC8">
      <w:pPr>
        <w:rPr>
          <w:lang w:val="en-IE"/>
        </w:rPr>
      </w:pPr>
      <w:r w:rsidRPr="00692F35">
        <w:rPr>
          <w:lang w:val="en-IE"/>
        </w:rPr>
        <w:t>The use case starts when a user Logs in or clicks the Guest button.</w:t>
      </w:r>
    </w:p>
    <w:p w14:paraId="476214C7" w14:textId="77777777" w:rsidR="00E52EC8" w:rsidRPr="00493302" w:rsidRDefault="00E52EC8" w:rsidP="00E52EC8">
      <w:pPr>
        <w:rPr>
          <w:b/>
          <w:lang w:val="en-IE"/>
        </w:rPr>
      </w:pPr>
      <w:r w:rsidRPr="00493302">
        <w:rPr>
          <w:b/>
          <w:lang w:val="en-IE"/>
        </w:rPr>
        <w:t>Main flow:</w:t>
      </w:r>
    </w:p>
    <w:p w14:paraId="18C3EEF0" w14:textId="77777777" w:rsidR="00E52EC8" w:rsidRPr="00692F35" w:rsidRDefault="00E52EC8" w:rsidP="00E52EC8">
      <w:pPr>
        <w:rPr>
          <w:lang w:val="en-IE"/>
        </w:rPr>
      </w:pPr>
      <w:r w:rsidRPr="00692F35">
        <w:rPr>
          <w:lang w:val="en-IE"/>
        </w:rPr>
        <w:t>1.</w:t>
      </w:r>
      <w:r w:rsidRPr="00692F35">
        <w:rPr>
          <w:lang w:val="en-IE"/>
        </w:rPr>
        <w:tab/>
        <w:t>The user has progressed to the ‘Screen and Seat Selection’ page.</w:t>
      </w:r>
    </w:p>
    <w:p w14:paraId="2FB21C18" w14:textId="77777777" w:rsidR="00E52EC8" w:rsidRPr="00692F35" w:rsidRDefault="00E52EC8" w:rsidP="00E52EC8">
      <w:pPr>
        <w:rPr>
          <w:lang w:val="en-IE"/>
        </w:rPr>
      </w:pPr>
      <w:r w:rsidRPr="00692F35">
        <w:rPr>
          <w:lang w:val="en-IE"/>
        </w:rPr>
        <w:t>2.</w:t>
      </w:r>
      <w:r w:rsidRPr="00692F35">
        <w:rPr>
          <w:lang w:val="en-IE"/>
        </w:rPr>
        <w:tab/>
        <w:t>The application displays the ‘Screen and Seat Selection’ page.</w:t>
      </w:r>
    </w:p>
    <w:p w14:paraId="5EEC9351" w14:textId="77777777" w:rsidR="00E52EC8" w:rsidRPr="00692F35" w:rsidRDefault="00E52EC8" w:rsidP="00E52EC8">
      <w:pPr>
        <w:rPr>
          <w:lang w:val="en-IE"/>
        </w:rPr>
      </w:pPr>
      <w:r w:rsidRPr="00692F35">
        <w:rPr>
          <w:lang w:val="en-IE"/>
        </w:rPr>
        <w:t>3.</w:t>
      </w:r>
      <w:r w:rsidRPr="00692F35">
        <w:rPr>
          <w:lang w:val="en-IE"/>
        </w:rPr>
        <w:tab/>
        <w:t>The user selects, from the dropdown box, the screen they are in.</w:t>
      </w:r>
    </w:p>
    <w:p w14:paraId="34DC7905" w14:textId="77777777" w:rsidR="00E52EC8" w:rsidRPr="00692F35" w:rsidRDefault="00E52EC8" w:rsidP="00E52EC8">
      <w:pPr>
        <w:rPr>
          <w:lang w:val="en-IE"/>
        </w:rPr>
      </w:pPr>
      <w:r w:rsidRPr="00692F35">
        <w:rPr>
          <w:lang w:val="en-IE"/>
        </w:rPr>
        <w:t>4.</w:t>
      </w:r>
      <w:r w:rsidRPr="00692F35">
        <w:rPr>
          <w:lang w:val="en-IE"/>
        </w:rPr>
        <w:tab/>
        <w:t>The user enters(selects) their seat location.</w:t>
      </w:r>
    </w:p>
    <w:p w14:paraId="091B928E" w14:textId="77777777" w:rsidR="00E52EC8" w:rsidRPr="00692F35" w:rsidRDefault="00E52EC8" w:rsidP="00E52EC8">
      <w:pPr>
        <w:rPr>
          <w:lang w:val="en-IE"/>
        </w:rPr>
      </w:pPr>
      <w:r w:rsidRPr="00692F35">
        <w:rPr>
          <w:lang w:val="en-IE"/>
        </w:rPr>
        <w:t>5.</w:t>
      </w:r>
      <w:r w:rsidRPr="00692F35">
        <w:rPr>
          <w:lang w:val="en-IE"/>
        </w:rPr>
        <w:tab/>
        <w:t>The user clicks the ‘next’ button.</w:t>
      </w:r>
    </w:p>
    <w:p w14:paraId="01D20DFB" w14:textId="77777777" w:rsidR="00E52EC8" w:rsidRPr="00692F35" w:rsidRDefault="00E52EC8" w:rsidP="00E52EC8">
      <w:pPr>
        <w:rPr>
          <w:lang w:val="en-IE"/>
        </w:rPr>
      </w:pPr>
      <w:r w:rsidRPr="00692F35">
        <w:rPr>
          <w:lang w:val="en-IE"/>
        </w:rPr>
        <w:t>6.</w:t>
      </w:r>
      <w:r w:rsidRPr="00692F35">
        <w:rPr>
          <w:lang w:val="en-IE"/>
        </w:rPr>
        <w:tab/>
        <w:t>The application displays the ‘Item Select’ page.</w:t>
      </w:r>
    </w:p>
    <w:p w14:paraId="726F1918" w14:textId="77777777" w:rsidR="00E52EC8" w:rsidRPr="00692F35" w:rsidRDefault="00E52EC8" w:rsidP="00E52EC8">
      <w:pPr>
        <w:rPr>
          <w:lang w:val="en-IE"/>
        </w:rPr>
      </w:pPr>
      <w:r w:rsidRPr="00692F35">
        <w:rPr>
          <w:lang w:val="en-IE"/>
        </w:rPr>
        <w:t>7.</w:t>
      </w:r>
      <w:r w:rsidRPr="00692F35">
        <w:rPr>
          <w:lang w:val="en-IE"/>
        </w:rPr>
        <w:tab/>
        <w:t xml:space="preserve">The User will then locate the items they wish to purchase on the page. </w:t>
      </w:r>
    </w:p>
    <w:p w14:paraId="2B228F6E" w14:textId="77777777" w:rsidR="00E52EC8" w:rsidRPr="00692F35" w:rsidRDefault="00E52EC8" w:rsidP="00E52EC8">
      <w:pPr>
        <w:rPr>
          <w:lang w:val="en-IE"/>
        </w:rPr>
      </w:pPr>
      <w:r w:rsidRPr="00692F35">
        <w:rPr>
          <w:lang w:val="en-IE"/>
        </w:rPr>
        <w:t>8.</w:t>
      </w:r>
      <w:r w:rsidRPr="00692F35">
        <w:rPr>
          <w:lang w:val="en-IE"/>
        </w:rPr>
        <w:tab/>
        <w:t>The User will select the size of the item using the radio button.</w:t>
      </w:r>
    </w:p>
    <w:p w14:paraId="67E5341E" w14:textId="77777777" w:rsidR="00E52EC8" w:rsidRPr="00692F35" w:rsidRDefault="00E52EC8" w:rsidP="00E52EC8">
      <w:pPr>
        <w:rPr>
          <w:lang w:val="en-IE"/>
        </w:rPr>
      </w:pPr>
      <w:r w:rsidRPr="00692F35">
        <w:rPr>
          <w:lang w:val="en-IE"/>
        </w:rPr>
        <w:t>9.</w:t>
      </w:r>
      <w:r w:rsidRPr="00692F35">
        <w:rPr>
          <w:lang w:val="en-IE"/>
        </w:rPr>
        <w:tab/>
        <w:t>Then the user will select how many items they wish to purchase by using the counter on the side.</w:t>
      </w:r>
    </w:p>
    <w:p w14:paraId="5F0D55D6" w14:textId="77777777" w:rsidR="00E52EC8" w:rsidRPr="00692F35" w:rsidRDefault="00E52EC8" w:rsidP="00E52EC8">
      <w:pPr>
        <w:rPr>
          <w:lang w:val="en-IE"/>
        </w:rPr>
      </w:pPr>
      <w:r w:rsidRPr="00692F35">
        <w:rPr>
          <w:lang w:val="en-IE"/>
        </w:rPr>
        <w:t>10.</w:t>
      </w:r>
      <w:r w:rsidRPr="00692F35">
        <w:rPr>
          <w:lang w:val="en-IE"/>
        </w:rPr>
        <w:tab/>
        <w:t>The user will then click the ‘next’ (add to cart) button.</w:t>
      </w:r>
    </w:p>
    <w:p w14:paraId="1DA2E503" w14:textId="77777777" w:rsidR="00E52EC8" w:rsidRPr="00692F35" w:rsidRDefault="00E52EC8" w:rsidP="00E52EC8">
      <w:pPr>
        <w:rPr>
          <w:lang w:val="en-IE"/>
        </w:rPr>
      </w:pPr>
      <w:r w:rsidRPr="00692F35">
        <w:rPr>
          <w:lang w:val="en-IE"/>
        </w:rPr>
        <w:t>11.</w:t>
      </w:r>
      <w:r w:rsidRPr="00692F35">
        <w:rPr>
          <w:lang w:val="en-IE"/>
        </w:rPr>
        <w:tab/>
        <w:t>The application will display the ‘cart’ page.</w:t>
      </w:r>
    </w:p>
    <w:p w14:paraId="0D3857A5" w14:textId="77777777" w:rsidR="00E52EC8" w:rsidRPr="00692F35" w:rsidRDefault="00E52EC8" w:rsidP="00E52EC8">
      <w:pPr>
        <w:rPr>
          <w:lang w:val="en-IE"/>
        </w:rPr>
      </w:pPr>
      <w:r w:rsidRPr="00692F35">
        <w:rPr>
          <w:lang w:val="en-IE"/>
        </w:rPr>
        <w:t>12.</w:t>
      </w:r>
      <w:r w:rsidRPr="00692F35">
        <w:rPr>
          <w:lang w:val="en-IE"/>
        </w:rPr>
        <w:tab/>
        <w:t>The user may edit, delete items or items amounts, or click the ‘next’ (Buy) button to purchase items</w:t>
      </w:r>
    </w:p>
    <w:p w14:paraId="45870738" w14:textId="77777777" w:rsidR="00E52EC8" w:rsidRPr="00692F35" w:rsidRDefault="00E52EC8" w:rsidP="00E52EC8">
      <w:pPr>
        <w:rPr>
          <w:lang w:val="en-IE"/>
        </w:rPr>
      </w:pPr>
    </w:p>
    <w:p w14:paraId="682CC49C" w14:textId="77777777" w:rsidR="00E52EC8" w:rsidRPr="00493302" w:rsidRDefault="00E52EC8" w:rsidP="00E52EC8">
      <w:pPr>
        <w:rPr>
          <w:b/>
          <w:lang w:val="en-IE"/>
        </w:rPr>
      </w:pPr>
      <w:r w:rsidRPr="00493302">
        <w:rPr>
          <w:b/>
          <w:lang w:val="en-IE"/>
        </w:rPr>
        <w:t>Alternate flow</w:t>
      </w:r>
    </w:p>
    <w:p w14:paraId="187F89A3" w14:textId="77777777" w:rsidR="00E52EC8" w:rsidRPr="00493302" w:rsidRDefault="00E52EC8" w:rsidP="00E52EC8">
      <w:pPr>
        <w:rPr>
          <w:b/>
          <w:lang w:val="en-IE"/>
        </w:rPr>
      </w:pPr>
      <w:r w:rsidRPr="00493302">
        <w:rPr>
          <w:b/>
          <w:lang w:val="en-IE"/>
        </w:rPr>
        <w:t>A</w:t>
      </w:r>
      <w:proofErr w:type="gramStart"/>
      <w:r w:rsidRPr="00493302">
        <w:rPr>
          <w:b/>
          <w:lang w:val="en-IE"/>
        </w:rPr>
        <w:t>1 :</w:t>
      </w:r>
      <w:proofErr w:type="gramEnd"/>
      <w:r w:rsidRPr="00493302">
        <w:rPr>
          <w:b/>
          <w:lang w:val="en-IE"/>
        </w:rPr>
        <w:t xml:space="preserve"> &lt;User did not input screen and/or seat number&gt;</w:t>
      </w:r>
    </w:p>
    <w:p w14:paraId="6FCFFA71" w14:textId="77777777" w:rsidR="00E52EC8" w:rsidRPr="00692F35" w:rsidRDefault="00E52EC8" w:rsidP="00E52EC8">
      <w:pPr>
        <w:rPr>
          <w:lang w:val="en-IE"/>
        </w:rPr>
      </w:pPr>
      <w:r w:rsidRPr="00692F35">
        <w:rPr>
          <w:lang w:val="en-IE"/>
        </w:rPr>
        <w:t>1.</w:t>
      </w:r>
      <w:r w:rsidRPr="00692F35">
        <w:rPr>
          <w:lang w:val="en-IE"/>
        </w:rPr>
        <w:tab/>
        <w:t>The user does not select a seat and/or screen number on the ‘Screen and Seat Selection’ Page.</w:t>
      </w:r>
    </w:p>
    <w:p w14:paraId="18C7C527" w14:textId="77777777" w:rsidR="00E52EC8" w:rsidRPr="00692F35" w:rsidRDefault="00E52EC8" w:rsidP="00E52EC8">
      <w:pPr>
        <w:rPr>
          <w:lang w:val="en-IE"/>
        </w:rPr>
      </w:pPr>
      <w:r w:rsidRPr="00692F35">
        <w:rPr>
          <w:lang w:val="en-IE"/>
        </w:rPr>
        <w:lastRenderedPageBreak/>
        <w:t>2.</w:t>
      </w:r>
      <w:r w:rsidRPr="00692F35">
        <w:rPr>
          <w:lang w:val="en-IE"/>
        </w:rPr>
        <w:tab/>
        <w:t>The Application displays an error message to user stating they Cannot progress without inputting the screen and/or seat number.</w:t>
      </w:r>
    </w:p>
    <w:p w14:paraId="42E325A3" w14:textId="77777777" w:rsidR="00E52EC8" w:rsidRPr="00692F35" w:rsidRDefault="00E52EC8" w:rsidP="00E52EC8">
      <w:pPr>
        <w:rPr>
          <w:lang w:val="en-IE"/>
        </w:rPr>
      </w:pPr>
      <w:r w:rsidRPr="00692F35">
        <w:rPr>
          <w:lang w:val="en-IE"/>
        </w:rPr>
        <w:t>3.</w:t>
      </w:r>
      <w:r w:rsidRPr="00692F35">
        <w:rPr>
          <w:lang w:val="en-IE"/>
        </w:rPr>
        <w:tab/>
        <w:t>The use case continues at position 3 of the Main Flow.</w:t>
      </w:r>
    </w:p>
    <w:p w14:paraId="1F27A819" w14:textId="77777777" w:rsidR="00E52EC8" w:rsidRPr="00692F35" w:rsidRDefault="00E52EC8" w:rsidP="00E52EC8">
      <w:pPr>
        <w:rPr>
          <w:lang w:val="en-IE"/>
        </w:rPr>
      </w:pPr>
    </w:p>
    <w:p w14:paraId="4F687E4E" w14:textId="77777777" w:rsidR="00E52EC8" w:rsidRPr="00692F35" w:rsidRDefault="00E52EC8" w:rsidP="00E52EC8">
      <w:pPr>
        <w:rPr>
          <w:lang w:val="en-IE"/>
        </w:rPr>
      </w:pPr>
    </w:p>
    <w:p w14:paraId="76C24B27" w14:textId="77777777" w:rsidR="00E52EC8" w:rsidRPr="00493302" w:rsidRDefault="00E52EC8" w:rsidP="00E52EC8">
      <w:pPr>
        <w:rPr>
          <w:b/>
          <w:lang w:val="en-IE"/>
        </w:rPr>
      </w:pPr>
      <w:r w:rsidRPr="00493302">
        <w:rPr>
          <w:b/>
          <w:lang w:val="en-IE"/>
        </w:rPr>
        <w:t>A</w:t>
      </w:r>
      <w:proofErr w:type="gramStart"/>
      <w:r w:rsidRPr="00493302">
        <w:rPr>
          <w:b/>
          <w:lang w:val="en-IE"/>
        </w:rPr>
        <w:t>2 :</w:t>
      </w:r>
      <w:proofErr w:type="gramEnd"/>
      <w:r w:rsidRPr="00493302">
        <w:rPr>
          <w:b/>
          <w:lang w:val="en-IE"/>
        </w:rPr>
        <w:t xml:space="preserve"> &lt;User has not selected any items or item Size&gt;</w:t>
      </w:r>
    </w:p>
    <w:p w14:paraId="16CA08B0" w14:textId="77777777" w:rsidR="00E52EC8" w:rsidRPr="00692F35" w:rsidRDefault="00E52EC8" w:rsidP="00E52EC8">
      <w:pPr>
        <w:rPr>
          <w:lang w:val="en-IE"/>
        </w:rPr>
      </w:pPr>
      <w:r w:rsidRPr="00692F35">
        <w:rPr>
          <w:lang w:val="en-IE"/>
        </w:rPr>
        <w:t>1.</w:t>
      </w:r>
      <w:r w:rsidRPr="00692F35">
        <w:rPr>
          <w:lang w:val="en-IE"/>
        </w:rPr>
        <w:tab/>
        <w:t>The User has progressed to position 7 of main flow and has not selected an item size and/or any items at all, then tries to progress by clicking the ‘next’ (Add to Cart) Button.</w:t>
      </w:r>
    </w:p>
    <w:p w14:paraId="5FBC029B" w14:textId="77777777" w:rsidR="00E52EC8" w:rsidRPr="00692F35" w:rsidRDefault="00E52EC8" w:rsidP="00E52EC8">
      <w:pPr>
        <w:rPr>
          <w:lang w:val="en-IE"/>
        </w:rPr>
      </w:pPr>
      <w:r w:rsidRPr="00692F35">
        <w:rPr>
          <w:lang w:val="en-IE"/>
        </w:rPr>
        <w:t>2.</w:t>
      </w:r>
      <w:r w:rsidRPr="00692F35">
        <w:rPr>
          <w:lang w:val="en-IE"/>
        </w:rPr>
        <w:tab/>
        <w:t>The Application displays an error informing the User that they must select an item and/or an item size before continuing.</w:t>
      </w:r>
    </w:p>
    <w:p w14:paraId="4ABCD6C4" w14:textId="77777777" w:rsidR="00E52EC8" w:rsidRPr="00692F35" w:rsidRDefault="00E52EC8" w:rsidP="00E52EC8">
      <w:pPr>
        <w:rPr>
          <w:lang w:val="en-IE"/>
        </w:rPr>
      </w:pPr>
      <w:r w:rsidRPr="00692F35">
        <w:rPr>
          <w:lang w:val="en-IE"/>
        </w:rPr>
        <w:t>3.</w:t>
      </w:r>
      <w:r w:rsidRPr="00692F35">
        <w:rPr>
          <w:lang w:val="en-IE"/>
        </w:rPr>
        <w:tab/>
        <w:t>The Use case continues at position 7 of main flow.</w:t>
      </w:r>
    </w:p>
    <w:p w14:paraId="4987EA9B" w14:textId="77777777" w:rsidR="00E52EC8" w:rsidRPr="00692F35" w:rsidRDefault="00E52EC8" w:rsidP="00E52EC8">
      <w:pPr>
        <w:rPr>
          <w:lang w:val="en-IE"/>
        </w:rPr>
      </w:pPr>
    </w:p>
    <w:p w14:paraId="7E400822" w14:textId="77777777" w:rsidR="00E52EC8" w:rsidRPr="00692F35" w:rsidRDefault="00E52EC8" w:rsidP="00E52EC8">
      <w:pPr>
        <w:rPr>
          <w:lang w:val="en-IE"/>
        </w:rPr>
      </w:pPr>
    </w:p>
    <w:p w14:paraId="7984F9A8" w14:textId="77777777" w:rsidR="00E52EC8" w:rsidRPr="00493302" w:rsidRDefault="00E52EC8" w:rsidP="00E52EC8">
      <w:pPr>
        <w:rPr>
          <w:b/>
          <w:lang w:val="en-IE"/>
        </w:rPr>
      </w:pPr>
      <w:r w:rsidRPr="00493302">
        <w:rPr>
          <w:b/>
          <w:lang w:val="en-IE"/>
        </w:rPr>
        <w:t>A</w:t>
      </w:r>
      <w:proofErr w:type="gramStart"/>
      <w:r w:rsidRPr="00493302">
        <w:rPr>
          <w:b/>
          <w:lang w:val="en-IE"/>
        </w:rPr>
        <w:t>3 :</w:t>
      </w:r>
      <w:proofErr w:type="gramEnd"/>
      <w:r w:rsidRPr="00493302">
        <w:rPr>
          <w:b/>
          <w:lang w:val="en-IE"/>
        </w:rPr>
        <w:t xml:space="preserve"> &lt;User Edits Cart Items: Item Amount&gt;</w:t>
      </w:r>
    </w:p>
    <w:p w14:paraId="7D6AA53A"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7F51A45E" w14:textId="77777777" w:rsidR="00E52EC8" w:rsidRPr="00692F35" w:rsidRDefault="00E52EC8" w:rsidP="00E52EC8">
      <w:pPr>
        <w:rPr>
          <w:lang w:val="en-IE"/>
        </w:rPr>
      </w:pPr>
      <w:r w:rsidRPr="00692F35">
        <w:rPr>
          <w:lang w:val="en-IE"/>
        </w:rPr>
        <w:t>2.</w:t>
      </w:r>
      <w:r w:rsidRPr="00692F35">
        <w:rPr>
          <w:lang w:val="en-IE"/>
        </w:rPr>
        <w:tab/>
        <w:t>The User chooses to add/reduce the amount of an item.</w:t>
      </w:r>
    </w:p>
    <w:p w14:paraId="7A1BA58D" w14:textId="77777777" w:rsidR="00E52EC8" w:rsidRPr="00692F35" w:rsidRDefault="00E52EC8" w:rsidP="00E52EC8">
      <w:pPr>
        <w:rPr>
          <w:lang w:val="en-IE"/>
        </w:rPr>
      </w:pPr>
      <w:r w:rsidRPr="00692F35">
        <w:rPr>
          <w:lang w:val="en-IE"/>
        </w:rPr>
        <w:t>3.</w:t>
      </w:r>
      <w:r w:rsidRPr="00692F35">
        <w:rPr>
          <w:lang w:val="en-IE"/>
        </w:rPr>
        <w:tab/>
        <w:t>The user does this by increasing or decreasing the counter beside the item.</w:t>
      </w:r>
    </w:p>
    <w:p w14:paraId="11AB18B9" w14:textId="77777777" w:rsidR="00E52EC8" w:rsidRPr="00692F35" w:rsidRDefault="00E52EC8" w:rsidP="00E52EC8">
      <w:pPr>
        <w:rPr>
          <w:lang w:val="en-IE"/>
        </w:rPr>
      </w:pPr>
      <w:r w:rsidRPr="00692F35">
        <w:rPr>
          <w:lang w:val="en-IE"/>
        </w:rPr>
        <w:t>4.</w:t>
      </w:r>
      <w:r w:rsidRPr="00692F35">
        <w:rPr>
          <w:lang w:val="en-IE"/>
        </w:rPr>
        <w:tab/>
        <w:t>The User then progresses to purchase items by clicking the ‘next’ (buy) button.</w:t>
      </w:r>
    </w:p>
    <w:p w14:paraId="6BE0267B" w14:textId="77777777" w:rsidR="00E52EC8" w:rsidRPr="00692F35" w:rsidRDefault="00E52EC8" w:rsidP="00E52EC8">
      <w:pPr>
        <w:rPr>
          <w:lang w:val="en-IE"/>
        </w:rPr>
      </w:pPr>
    </w:p>
    <w:p w14:paraId="11311C25" w14:textId="77777777" w:rsidR="00E52EC8" w:rsidRPr="00493302" w:rsidRDefault="00E52EC8" w:rsidP="00E52EC8">
      <w:pPr>
        <w:rPr>
          <w:b/>
          <w:lang w:val="en-IE"/>
        </w:rPr>
      </w:pPr>
      <w:r w:rsidRPr="00493302">
        <w:rPr>
          <w:b/>
          <w:lang w:val="en-IE"/>
        </w:rPr>
        <w:t>A</w:t>
      </w:r>
      <w:proofErr w:type="gramStart"/>
      <w:r w:rsidRPr="00493302">
        <w:rPr>
          <w:b/>
          <w:lang w:val="en-IE"/>
        </w:rPr>
        <w:t>4 :</w:t>
      </w:r>
      <w:proofErr w:type="gramEnd"/>
      <w:r w:rsidRPr="00493302">
        <w:rPr>
          <w:b/>
          <w:lang w:val="en-IE"/>
        </w:rPr>
        <w:t xml:space="preserve"> &lt;User Edits the Cart Item: Removes Item&gt;</w:t>
      </w:r>
    </w:p>
    <w:p w14:paraId="24117ACE"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4DA0EFA0" w14:textId="77777777" w:rsidR="00E52EC8" w:rsidRPr="00692F35" w:rsidRDefault="00E52EC8" w:rsidP="00E52EC8">
      <w:pPr>
        <w:rPr>
          <w:lang w:val="en-IE"/>
        </w:rPr>
      </w:pPr>
      <w:r w:rsidRPr="00692F35">
        <w:rPr>
          <w:lang w:val="en-IE"/>
        </w:rPr>
        <w:t>2.</w:t>
      </w:r>
      <w:r w:rsidRPr="00692F35">
        <w:rPr>
          <w:lang w:val="en-IE"/>
        </w:rPr>
        <w:tab/>
        <w:t>The User chooses to remove an item from the cart.</w:t>
      </w:r>
    </w:p>
    <w:p w14:paraId="3215AF35" w14:textId="77777777" w:rsidR="00E52EC8" w:rsidRPr="00692F35" w:rsidRDefault="00E52EC8" w:rsidP="00E52EC8">
      <w:pPr>
        <w:rPr>
          <w:lang w:val="en-IE"/>
        </w:rPr>
      </w:pPr>
      <w:r w:rsidRPr="00692F35">
        <w:rPr>
          <w:lang w:val="en-IE"/>
        </w:rPr>
        <w:t>3.</w:t>
      </w:r>
      <w:r w:rsidRPr="00692F35">
        <w:rPr>
          <w:lang w:val="en-IE"/>
        </w:rPr>
        <w:tab/>
        <w:t>The user does this by either decreasing the counter to ‘0’ or by clicking the ‘X’ (delete) button.</w:t>
      </w:r>
    </w:p>
    <w:p w14:paraId="04EF552E" w14:textId="77777777" w:rsidR="00E52EC8" w:rsidRPr="00692F35" w:rsidRDefault="00E52EC8" w:rsidP="00E52EC8">
      <w:pPr>
        <w:rPr>
          <w:lang w:val="en-IE"/>
        </w:rPr>
      </w:pPr>
      <w:r w:rsidRPr="00692F35">
        <w:rPr>
          <w:lang w:val="en-IE"/>
        </w:rPr>
        <w:lastRenderedPageBreak/>
        <w:t>4.</w:t>
      </w:r>
      <w:r w:rsidRPr="00692F35">
        <w:rPr>
          <w:lang w:val="en-IE"/>
        </w:rPr>
        <w:tab/>
        <w:t>The Application refreshes the ‘Cart’ Page, and the item has been removed.</w:t>
      </w:r>
    </w:p>
    <w:p w14:paraId="6CA37FC7" w14:textId="77777777" w:rsidR="00E52EC8" w:rsidRPr="00692F35" w:rsidRDefault="00E52EC8" w:rsidP="00E52EC8">
      <w:pPr>
        <w:rPr>
          <w:lang w:val="en-IE"/>
        </w:rPr>
      </w:pPr>
      <w:r w:rsidRPr="00692F35">
        <w:rPr>
          <w:lang w:val="en-IE"/>
        </w:rPr>
        <w:t>5.</w:t>
      </w:r>
      <w:r w:rsidRPr="00692F35">
        <w:rPr>
          <w:lang w:val="en-IE"/>
        </w:rPr>
        <w:tab/>
        <w:t>The User progress to purchase item(s) by clicking the next ‘buy’ Button.</w:t>
      </w:r>
    </w:p>
    <w:p w14:paraId="5769ECBA" w14:textId="77777777" w:rsidR="00E52EC8" w:rsidRPr="00493302" w:rsidRDefault="00E52EC8" w:rsidP="00E52EC8">
      <w:pPr>
        <w:rPr>
          <w:b/>
          <w:lang w:val="en-IE"/>
        </w:rPr>
      </w:pPr>
      <w:r w:rsidRPr="00493302">
        <w:rPr>
          <w:b/>
          <w:lang w:val="en-IE"/>
        </w:rPr>
        <w:t>Exceptional flow</w:t>
      </w:r>
    </w:p>
    <w:p w14:paraId="15AB8A18" w14:textId="77777777" w:rsidR="00E52EC8" w:rsidRPr="00493302" w:rsidRDefault="00E52EC8" w:rsidP="00E52EC8">
      <w:pPr>
        <w:rPr>
          <w:b/>
          <w:lang w:val="en-IE"/>
        </w:rPr>
      </w:pPr>
      <w:r w:rsidRPr="00493302">
        <w:rPr>
          <w:b/>
          <w:lang w:val="en-IE"/>
        </w:rPr>
        <w:t>E</w:t>
      </w:r>
      <w:proofErr w:type="gramStart"/>
      <w:r w:rsidRPr="00493302">
        <w:rPr>
          <w:b/>
          <w:lang w:val="en-IE"/>
        </w:rPr>
        <w:t>1 :</w:t>
      </w:r>
      <w:proofErr w:type="gramEnd"/>
      <w:r w:rsidRPr="00493302">
        <w:rPr>
          <w:b/>
          <w:lang w:val="en-IE"/>
        </w:rPr>
        <w:t xml:space="preserve"> &lt;User Decides to add more items to the cart&gt;</w:t>
      </w:r>
    </w:p>
    <w:p w14:paraId="70DD6B1F" w14:textId="77777777" w:rsidR="00E52EC8" w:rsidRPr="00692F35" w:rsidRDefault="00E52EC8" w:rsidP="00E52EC8">
      <w:pPr>
        <w:rPr>
          <w:lang w:val="en-IE"/>
        </w:rPr>
      </w:pPr>
      <w:r w:rsidRPr="00692F35">
        <w:rPr>
          <w:lang w:val="en-IE"/>
        </w:rPr>
        <w:t>1.</w:t>
      </w:r>
      <w:r w:rsidRPr="00692F35">
        <w:rPr>
          <w:lang w:val="en-IE"/>
        </w:rPr>
        <w:tab/>
        <w:t>The User has progressed to position 11 of the main flow.</w:t>
      </w:r>
    </w:p>
    <w:p w14:paraId="79636B23" w14:textId="77777777" w:rsidR="00E52EC8" w:rsidRPr="00692F35" w:rsidRDefault="00E52EC8" w:rsidP="00E52EC8">
      <w:pPr>
        <w:rPr>
          <w:lang w:val="en-IE"/>
        </w:rPr>
      </w:pPr>
      <w:r w:rsidRPr="00692F35">
        <w:rPr>
          <w:lang w:val="en-IE"/>
        </w:rPr>
        <w:t>2.</w:t>
      </w:r>
      <w:r w:rsidRPr="00692F35">
        <w:rPr>
          <w:lang w:val="en-IE"/>
        </w:rPr>
        <w:tab/>
        <w:t>The user realises they had to forget to add an item or chooses to add more items, so the User clicks the ‘Back’ Button to return to the ‘Item Selection’ Page.</w:t>
      </w:r>
    </w:p>
    <w:p w14:paraId="761206B0" w14:textId="77777777" w:rsidR="00E52EC8" w:rsidRPr="00692F35" w:rsidRDefault="00E52EC8" w:rsidP="00E52EC8">
      <w:pPr>
        <w:rPr>
          <w:lang w:val="en-IE"/>
        </w:rPr>
      </w:pPr>
      <w:r w:rsidRPr="00692F35">
        <w:rPr>
          <w:lang w:val="en-IE"/>
        </w:rPr>
        <w:t>3.</w:t>
      </w:r>
      <w:r w:rsidRPr="00692F35">
        <w:rPr>
          <w:lang w:val="en-IE"/>
        </w:rPr>
        <w:tab/>
        <w:t>The Application saves the Items already in the cart.</w:t>
      </w:r>
    </w:p>
    <w:p w14:paraId="2C977A36" w14:textId="77777777" w:rsidR="00E52EC8" w:rsidRPr="00692F35" w:rsidRDefault="00E52EC8" w:rsidP="00E52EC8">
      <w:pPr>
        <w:rPr>
          <w:lang w:val="en-IE"/>
        </w:rPr>
      </w:pPr>
      <w:r w:rsidRPr="00692F35">
        <w:rPr>
          <w:lang w:val="en-IE"/>
        </w:rPr>
        <w:t>4.</w:t>
      </w:r>
      <w:r w:rsidRPr="00692F35">
        <w:rPr>
          <w:lang w:val="en-IE"/>
        </w:rPr>
        <w:tab/>
        <w:t>The Application displays the ‘Item Selection’ Page.</w:t>
      </w:r>
    </w:p>
    <w:p w14:paraId="4A382F3A" w14:textId="77777777" w:rsidR="00E52EC8" w:rsidRPr="00692F35" w:rsidRDefault="00E52EC8" w:rsidP="00E52EC8">
      <w:pPr>
        <w:rPr>
          <w:lang w:val="en-IE"/>
        </w:rPr>
      </w:pPr>
      <w:r w:rsidRPr="00692F35">
        <w:rPr>
          <w:lang w:val="en-IE"/>
        </w:rPr>
        <w:t>5.</w:t>
      </w:r>
      <w:r w:rsidRPr="00692F35">
        <w:rPr>
          <w:lang w:val="en-IE"/>
        </w:rPr>
        <w:tab/>
        <w:t>The User Continues from position 7 of the main flow.</w:t>
      </w:r>
    </w:p>
    <w:p w14:paraId="68789417" w14:textId="77777777" w:rsidR="00E52EC8" w:rsidRPr="00692F35" w:rsidRDefault="00E52EC8" w:rsidP="00E52EC8">
      <w:pPr>
        <w:rPr>
          <w:lang w:val="en-IE"/>
        </w:rPr>
      </w:pPr>
    </w:p>
    <w:p w14:paraId="74D63641" w14:textId="77777777" w:rsidR="00E52EC8" w:rsidRPr="00493302" w:rsidRDefault="00E52EC8" w:rsidP="00E52EC8">
      <w:pPr>
        <w:rPr>
          <w:b/>
          <w:lang w:val="en-IE"/>
        </w:rPr>
      </w:pPr>
      <w:r w:rsidRPr="00493302">
        <w:rPr>
          <w:b/>
          <w:lang w:val="en-IE"/>
        </w:rPr>
        <w:t>Termination</w:t>
      </w:r>
    </w:p>
    <w:p w14:paraId="58EC5E23" w14:textId="77777777" w:rsidR="00E52EC8" w:rsidRPr="00692F35" w:rsidRDefault="00E52EC8" w:rsidP="00E52EC8">
      <w:pPr>
        <w:rPr>
          <w:lang w:val="en-IE"/>
        </w:rPr>
      </w:pPr>
      <w:r w:rsidRPr="00692F35">
        <w:rPr>
          <w:lang w:val="en-IE"/>
        </w:rPr>
        <w:t>The Application closes.</w:t>
      </w:r>
    </w:p>
    <w:p w14:paraId="7EE44EBC" w14:textId="77777777" w:rsidR="00E52EC8" w:rsidRPr="00692F35" w:rsidRDefault="00E52EC8" w:rsidP="00E52EC8">
      <w:pPr>
        <w:rPr>
          <w:lang w:val="en-IE"/>
        </w:rPr>
      </w:pPr>
    </w:p>
    <w:p w14:paraId="17AD8354" w14:textId="77777777" w:rsidR="00E52EC8" w:rsidRPr="00493302" w:rsidRDefault="00E52EC8" w:rsidP="00E52EC8">
      <w:pPr>
        <w:rPr>
          <w:b/>
          <w:lang w:val="en-IE"/>
        </w:rPr>
      </w:pPr>
      <w:r w:rsidRPr="00493302">
        <w:rPr>
          <w:b/>
          <w:lang w:val="en-IE"/>
        </w:rPr>
        <w:t>Post condition</w:t>
      </w:r>
    </w:p>
    <w:p w14:paraId="7693D8E5" w14:textId="77777777" w:rsidR="00E52EC8" w:rsidRPr="00692F35" w:rsidRDefault="00E52EC8" w:rsidP="00E52EC8">
      <w:pPr>
        <w:rPr>
          <w:lang w:val="en-IE"/>
        </w:rPr>
      </w:pPr>
      <w:r w:rsidRPr="00692F35">
        <w:rPr>
          <w:lang w:val="en-IE"/>
        </w:rPr>
        <w:t>Once the user has completed this requirement, The Application will display the ‘Payment’ Screen and the user progresses to the ‘Payment Process’.</w:t>
      </w:r>
    </w:p>
    <w:p w14:paraId="20F4CFEA" w14:textId="77777777" w:rsidR="00E52EC8" w:rsidRPr="00692F35" w:rsidRDefault="00E52EC8" w:rsidP="00E52EC8">
      <w:pPr>
        <w:rPr>
          <w:lang w:val="en-IE"/>
        </w:rPr>
      </w:pPr>
    </w:p>
    <w:p w14:paraId="6AD90E42" w14:textId="77777777" w:rsidR="00E52EC8" w:rsidRPr="00692F35" w:rsidRDefault="00E52EC8" w:rsidP="00E52EC8">
      <w:pPr>
        <w:rPr>
          <w:lang w:val="en-IE"/>
        </w:rPr>
      </w:pPr>
    </w:p>
    <w:p w14:paraId="2404FA68" w14:textId="77777777" w:rsidR="00E52EC8" w:rsidRPr="00493302" w:rsidRDefault="00E52EC8" w:rsidP="00E52EC8">
      <w:pPr>
        <w:rPr>
          <w:b/>
          <w:lang w:val="en-IE"/>
        </w:rPr>
      </w:pPr>
    </w:p>
    <w:p w14:paraId="6E072824" w14:textId="77777777" w:rsidR="00E52EC8" w:rsidRPr="00493302" w:rsidRDefault="00E52EC8" w:rsidP="00E52EC8">
      <w:pPr>
        <w:rPr>
          <w:b/>
          <w:lang w:val="en-IE"/>
        </w:rPr>
      </w:pPr>
      <w:r w:rsidRPr="00493302">
        <w:rPr>
          <w:b/>
          <w:lang w:val="en-IE"/>
        </w:rPr>
        <w:t>1.2.2.2</w:t>
      </w:r>
      <w:r w:rsidRPr="00493302">
        <w:rPr>
          <w:b/>
          <w:lang w:val="en-IE"/>
        </w:rPr>
        <w:tab/>
        <w:t>Requirement 2 &lt;Payment Process&gt;</w:t>
      </w:r>
    </w:p>
    <w:p w14:paraId="239BEE68" w14:textId="77777777" w:rsidR="00E52EC8" w:rsidRPr="00493302" w:rsidRDefault="00E52EC8" w:rsidP="00E52EC8">
      <w:pPr>
        <w:rPr>
          <w:b/>
          <w:lang w:val="en-IE"/>
        </w:rPr>
      </w:pPr>
      <w:r w:rsidRPr="00493302">
        <w:rPr>
          <w:b/>
          <w:lang w:val="en-IE"/>
        </w:rPr>
        <w:t>Description &amp; Priority</w:t>
      </w:r>
    </w:p>
    <w:p w14:paraId="3015D30A" w14:textId="77777777" w:rsidR="00E52EC8" w:rsidRPr="00692F35" w:rsidRDefault="00E52EC8" w:rsidP="00E52EC8">
      <w:pPr>
        <w:rPr>
          <w:lang w:val="en-IE"/>
        </w:rPr>
      </w:pPr>
      <w:r w:rsidRPr="00692F35">
        <w:rPr>
          <w:lang w:val="en-IE"/>
        </w:rPr>
        <w:t>This Requirement is part of the core basis of the App. The User must complete this to purchase their items. The User will input credit cards details e.g. cardholder name, select card type, card number, card expiration date and card security code.</w:t>
      </w:r>
    </w:p>
    <w:p w14:paraId="504DF681" w14:textId="77777777" w:rsidR="00E52EC8" w:rsidRPr="00692F35" w:rsidRDefault="00E52EC8" w:rsidP="00E52EC8">
      <w:pPr>
        <w:rPr>
          <w:lang w:val="en-IE"/>
        </w:rPr>
      </w:pPr>
      <w:r w:rsidRPr="00692F35">
        <w:rPr>
          <w:lang w:val="en-IE"/>
        </w:rPr>
        <w:lastRenderedPageBreak/>
        <w:t>This maybe done using a PayPal API for security and time constraints. The user will then select the ‘pay’ button.</w:t>
      </w:r>
    </w:p>
    <w:p w14:paraId="59F6A4D4" w14:textId="77777777" w:rsidR="00E52EC8" w:rsidRPr="00493302" w:rsidRDefault="00E52EC8" w:rsidP="00E52EC8">
      <w:pPr>
        <w:rPr>
          <w:b/>
          <w:lang w:val="en-IE"/>
        </w:rPr>
      </w:pPr>
      <w:r w:rsidRPr="00493302">
        <w:rPr>
          <w:b/>
          <w:lang w:val="en-IE"/>
        </w:rPr>
        <w:t>Use case</w:t>
      </w:r>
    </w:p>
    <w:p w14:paraId="661E3D6B" w14:textId="77777777" w:rsidR="00E52EC8" w:rsidRPr="00692F35" w:rsidRDefault="00E52EC8" w:rsidP="00E52EC8">
      <w:pPr>
        <w:rPr>
          <w:lang w:val="en-IE"/>
        </w:rPr>
      </w:pPr>
      <w:r w:rsidRPr="00692F35">
        <w:rPr>
          <w:lang w:val="en-IE"/>
        </w:rPr>
        <w:t xml:space="preserve">ID </w:t>
      </w:r>
    </w:p>
    <w:p w14:paraId="31271AFF" w14:textId="77777777" w:rsidR="00E52EC8" w:rsidRPr="00692F35" w:rsidRDefault="00E52EC8" w:rsidP="00E52EC8">
      <w:pPr>
        <w:rPr>
          <w:lang w:val="en-IE"/>
        </w:rPr>
      </w:pPr>
      <w:r w:rsidRPr="00692F35">
        <w:rPr>
          <w:lang w:val="en-IE"/>
        </w:rPr>
        <w:t>02</w:t>
      </w:r>
    </w:p>
    <w:p w14:paraId="44437C68" w14:textId="77777777" w:rsidR="00E52EC8" w:rsidRPr="00493302" w:rsidRDefault="00E52EC8" w:rsidP="00E52EC8">
      <w:pPr>
        <w:rPr>
          <w:b/>
          <w:lang w:val="en-IE"/>
        </w:rPr>
      </w:pPr>
      <w:r w:rsidRPr="00493302">
        <w:rPr>
          <w:b/>
          <w:lang w:val="en-IE"/>
        </w:rPr>
        <w:t>Scope</w:t>
      </w:r>
    </w:p>
    <w:p w14:paraId="6C087E77" w14:textId="77777777" w:rsidR="00E52EC8" w:rsidRPr="00692F35" w:rsidRDefault="00E52EC8" w:rsidP="00E52EC8">
      <w:pPr>
        <w:rPr>
          <w:lang w:val="en-IE"/>
        </w:rPr>
      </w:pPr>
      <w:r w:rsidRPr="00692F35">
        <w:rPr>
          <w:lang w:val="en-IE"/>
        </w:rPr>
        <w:t>The scope of this requirements is that users may pay for their order safely and securely.</w:t>
      </w:r>
    </w:p>
    <w:p w14:paraId="1CE88F86" w14:textId="77777777" w:rsidR="00E52EC8" w:rsidRPr="00493302" w:rsidRDefault="00E52EC8" w:rsidP="00E52EC8">
      <w:pPr>
        <w:rPr>
          <w:b/>
          <w:lang w:val="en-IE"/>
        </w:rPr>
      </w:pPr>
      <w:r w:rsidRPr="00493302">
        <w:rPr>
          <w:b/>
          <w:lang w:val="en-IE"/>
        </w:rPr>
        <w:t>Description</w:t>
      </w:r>
    </w:p>
    <w:p w14:paraId="20D6B790" w14:textId="77777777" w:rsidR="00E52EC8" w:rsidRPr="00692F35" w:rsidRDefault="00E52EC8" w:rsidP="00E52EC8">
      <w:pPr>
        <w:rPr>
          <w:lang w:val="en-IE"/>
        </w:rPr>
      </w:pPr>
      <w:r w:rsidRPr="00692F35">
        <w:rPr>
          <w:lang w:val="en-IE"/>
        </w:rPr>
        <w:t>The use case describes the payment process the user must go through the user must go through to finalize the purchase of the items they selected</w:t>
      </w:r>
    </w:p>
    <w:p w14:paraId="684CC569" w14:textId="77777777" w:rsidR="00E52EC8" w:rsidRPr="00493302" w:rsidRDefault="00E52EC8" w:rsidP="00E52EC8">
      <w:pPr>
        <w:rPr>
          <w:b/>
          <w:lang w:val="en-IE"/>
        </w:rPr>
      </w:pPr>
      <w:r w:rsidRPr="00493302">
        <w:rPr>
          <w:b/>
          <w:lang w:val="en-IE"/>
        </w:rPr>
        <w:t>Flow Description</w:t>
      </w:r>
    </w:p>
    <w:p w14:paraId="643E2C87" w14:textId="77777777" w:rsidR="00E52EC8" w:rsidRPr="00493302" w:rsidRDefault="00E52EC8" w:rsidP="00E52EC8">
      <w:pPr>
        <w:rPr>
          <w:b/>
          <w:lang w:val="en-IE"/>
        </w:rPr>
      </w:pPr>
      <w:r w:rsidRPr="00493302">
        <w:rPr>
          <w:b/>
          <w:lang w:val="en-IE"/>
        </w:rPr>
        <w:t>Precondition</w:t>
      </w:r>
    </w:p>
    <w:p w14:paraId="403F19A6" w14:textId="77777777" w:rsidR="00E52EC8" w:rsidRPr="00692F35" w:rsidRDefault="00E52EC8" w:rsidP="00E52EC8">
      <w:pPr>
        <w:rPr>
          <w:lang w:val="en-IE"/>
        </w:rPr>
      </w:pPr>
      <w:r w:rsidRPr="00692F35">
        <w:rPr>
          <w:lang w:val="en-IE"/>
        </w:rPr>
        <w:t>•</w:t>
      </w:r>
      <w:r w:rsidRPr="00692F35">
        <w:rPr>
          <w:lang w:val="en-IE"/>
        </w:rPr>
        <w:tab/>
        <w:t>Internet Connection</w:t>
      </w:r>
    </w:p>
    <w:p w14:paraId="4FC7D0A4" w14:textId="77777777" w:rsidR="00E52EC8" w:rsidRPr="00692F35" w:rsidRDefault="00E52EC8" w:rsidP="00E52EC8">
      <w:pPr>
        <w:rPr>
          <w:lang w:val="en-IE"/>
        </w:rPr>
      </w:pPr>
      <w:r w:rsidRPr="00692F35">
        <w:rPr>
          <w:lang w:val="en-IE"/>
        </w:rPr>
        <w:t>•</w:t>
      </w:r>
      <w:r w:rsidRPr="00692F35">
        <w:rPr>
          <w:lang w:val="en-IE"/>
        </w:rPr>
        <w:tab/>
        <w:t>Requirement 1 has been completed.</w:t>
      </w:r>
    </w:p>
    <w:p w14:paraId="3F9C0D87" w14:textId="77777777" w:rsidR="00E52EC8" w:rsidRPr="00493302" w:rsidRDefault="00E52EC8" w:rsidP="00E52EC8">
      <w:pPr>
        <w:rPr>
          <w:b/>
          <w:lang w:val="en-IE"/>
        </w:rPr>
      </w:pPr>
      <w:r w:rsidRPr="00493302">
        <w:rPr>
          <w:b/>
          <w:lang w:val="en-IE"/>
        </w:rPr>
        <w:t>Activation</w:t>
      </w:r>
    </w:p>
    <w:p w14:paraId="60BFC7BC" w14:textId="77777777" w:rsidR="00E52EC8" w:rsidRPr="00692F35" w:rsidRDefault="00E52EC8" w:rsidP="00E52EC8">
      <w:pPr>
        <w:rPr>
          <w:lang w:val="en-IE"/>
        </w:rPr>
      </w:pPr>
      <w:r w:rsidRPr="00692F35">
        <w:rPr>
          <w:lang w:val="en-IE"/>
        </w:rPr>
        <w:t>The Use Case starts at when the user presses the ‘next’ button on the ‘cart’ page.</w:t>
      </w:r>
    </w:p>
    <w:p w14:paraId="385E7361" w14:textId="77777777" w:rsidR="00E52EC8" w:rsidRPr="00493302" w:rsidRDefault="00E52EC8" w:rsidP="00E52EC8">
      <w:pPr>
        <w:rPr>
          <w:b/>
          <w:lang w:val="en-IE"/>
        </w:rPr>
      </w:pPr>
      <w:r w:rsidRPr="00493302">
        <w:rPr>
          <w:b/>
          <w:lang w:val="en-IE"/>
        </w:rPr>
        <w:t>Main flow:</w:t>
      </w:r>
    </w:p>
    <w:p w14:paraId="1A7D224A" w14:textId="77777777" w:rsidR="00E52EC8" w:rsidRPr="00692F35" w:rsidRDefault="00E52EC8" w:rsidP="00E52EC8">
      <w:pPr>
        <w:rPr>
          <w:lang w:val="en-IE"/>
        </w:rPr>
      </w:pPr>
      <w:r w:rsidRPr="00692F35">
        <w:rPr>
          <w:lang w:val="en-IE"/>
        </w:rPr>
        <w:t>1.</w:t>
      </w:r>
      <w:r w:rsidRPr="00692F35">
        <w:rPr>
          <w:lang w:val="en-IE"/>
        </w:rPr>
        <w:tab/>
        <w:t>The user has completed Requirement 1 Main Flow by pressing the ‘next’ button on the cart page.</w:t>
      </w:r>
    </w:p>
    <w:p w14:paraId="4D992063" w14:textId="77777777" w:rsidR="00E52EC8" w:rsidRPr="00692F35" w:rsidRDefault="00E52EC8" w:rsidP="00E52EC8">
      <w:pPr>
        <w:rPr>
          <w:lang w:val="en-IE"/>
        </w:rPr>
      </w:pPr>
      <w:r w:rsidRPr="00692F35">
        <w:rPr>
          <w:lang w:val="en-IE"/>
        </w:rPr>
        <w:t>2.</w:t>
      </w:r>
      <w:r w:rsidRPr="00692F35">
        <w:rPr>
          <w:lang w:val="en-IE"/>
        </w:rPr>
        <w:tab/>
        <w:t>The Application loads the ‘payment’ Page.</w:t>
      </w:r>
    </w:p>
    <w:p w14:paraId="067C55F4" w14:textId="77777777" w:rsidR="00E52EC8" w:rsidRPr="00692F35" w:rsidRDefault="00E52EC8" w:rsidP="00E52EC8">
      <w:pPr>
        <w:rPr>
          <w:lang w:val="en-IE"/>
        </w:rPr>
      </w:pPr>
      <w:r w:rsidRPr="00692F35">
        <w:rPr>
          <w:lang w:val="en-IE"/>
        </w:rPr>
        <w:t>3.</w:t>
      </w:r>
      <w:r w:rsidRPr="00692F35">
        <w:rPr>
          <w:lang w:val="en-IE"/>
        </w:rPr>
        <w:tab/>
        <w:t>The user inputs the required details.</w:t>
      </w:r>
    </w:p>
    <w:p w14:paraId="6AFA18E7" w14:textId="77777777" w:rsidR="00E52EC8" w:rsidRPr="00692F35" w:rsidRDefault="00E52EC8" w:rsidP="00E52EC8">
      <w:pPr>
        <w:rPr>
          <w:lang w:val="en-IE"/>
        </w:rPr>
      </w:pPr>
      <w:r w:rsidRPr="00692F35">
        <w:rPr>
          <w:lang w:val="en-IE"/>
        </w:rPr>
        <w:t>4.</w:t>
      </w:r>
      <w:r w:rsidRPr="00692F35">
        <w:rPr>
          <w:lang w:val="en-IE"/>
        </w:rPr>
        <w:tab/>
        <w:t>The user enters Cardholder Name.</w:t>
      </w:r>
    </w:p>
    <w:p w14:paraId="179A36A7" w14:textId="77777777" w:rsidR="00E52EC8" w:rsidRPr="00692F35" w:rsidRDefault="00E52EC8" w:rsidP="00E52EC8">
      <w:pPr>
        <w:rPr>
          <w:lang w:val="en-IE"/>
        </w:rPr>
      </w:pPr>
      <w:r w:rsidRPr="00692F35">
        <w:rPr>
          <w:lang w:val="en-IE"/>
        </w:rPr>
        <w:t>a.</w:t>
      </w:r>
      <w:r w:rsidRPr="00692F35">
        <w:rPr>
          <w:lang w:val="en-IE"/>
        </w:rPr>
        <w:tab/>
        <w:t>The user selects the card type from the drop-down box. E.g. Visa, Visa debit, Mastercard.</w:t>
      </w:r>
    </w:p>
    <w:p w14:paraId="122F6B54" w14:textId="77777777" w:rsidR="00E52EC8" w:rsidRPr="00692F35" w:rsidRDefault="00E52EC8" w:rsidP="00E52EC8">
      <w:pPr>
        <w:rPr>
          <w:lang w:val="en-IE"/>
        </w:rPr>
      </w:pPr>
      <w:r w:rsidRPr="00692F35">
        <w:rPr>
          <w:lang w:val="en-IE"/>
        </w:rPr>
        <w:lastRenderedPageBreak/>
        <w:t>b.</w:t>
      </w:r>
      <w:r w:rsidRPr="00692F35">
        <w:rPr>
          <w:lang w:val="en-IE"/>
        </w:rPr>
        <w:tab/>
        <w:t>The user enters the card number.</w:t>
      </w:r>
    </w:p>
    <w:p w14:paraId="40353402" w14:textId="77777777" w:rsidR="00E52EC8" w:rsidRPr="00692F35" w:rsidRDefault="00E52EC8" w:rsidP="00E52EC8">
      <w:pPr>
        <w:rPr>
          <w:lang w:val="en-IE"/>
        </w:rPr>
      </w:pPr>
      <w:r w:rsidRPr="00692F35">
        <w:rPr>
          <w:lang w:val="en-IE"/>
        </w:rPr>
        <w:t>c.</w:t>
      </w:r>
      <w:r w:rsidRPr="00692F35">
        <w:rPr>
          <w:lang w:val="en-IE"/>
        </w:rPr>
        <w:tab/>
        <w:t>The user will input the card expiration date.</w:t>
      </w:r>
    </w:p>
    <w:p w14:paraId="5418F6EF" w14:textId="77777777" w:rsidR="00E52EC8" w:rsidRPr="00692F35" w:rsidRDefault="00E52EC8" w:rsidP="00E52EC8">
      <w:pPr>
        <w:rPr>
          <w:lang w:val="en-IE"/>
        </w:rPr>
      </w:pPr>
      <w:r w:rsidRPr="00692F35">
        <w:rPr>
          <w:lang w:val="en-IE"/>
        </w:rPr>
        <w:t>d.</w:t>
      </w:r>
      <w:r w:rsidRPr="00692F35">
        <w:rPr>
          <w:lang w:val="en-IE"/>
        </w:rPr>
        <w:tab/>
        <w:t>The user enters the 3-digit Security Code.</w:t>
      </w:r>
    </w:p>
    <w:p w14:paraId="5CC6103B" w14:textId="77777777" w:rsidR="00E52EC8" w:rsidRPr="00692F35" w:rsidRDefault="00E52EC8" w:rsidP="00E52EC8">
      <w:pPr>
        <w:rPr>
          <w:lang w:val="en-IE"/>
        </w:rPr>
      </w:pPr>
      <w:r w:rsidRPr="00692F35">
        <w:rPr>
          <w:lang w:val="en-IE"/>
        </w:rPr>
        <w:t>5.</w:t>
      </w:r>
      <w:r w:rsidRPr="00692F35">
        <w:rPr>
          <w:lang w:val="en-IE"/>
        </w:rPr>
        <w:tab/>
        <w:t>The User selects the ‘Pay’ button</w:t>
      </w:r>
    </w:p>
    <w:p w14:paraId="3569865E" w14:textId="77777777" w:rsidR="00E52EC8" w:rsidRPr="00692F35" w:rsidRDefault="00E52EC8" w:rsidP="00E52EC8">
      <w:pPr>
        <w:rPr>
          <w:lang w:val="en-IE"/>
        </w:rPr>
      </w:pPr>
      <w:r w:rsidRPr="00692F35">
        <w:rPr>
          <w:lang w:val="en-IE"/>
        </w:rPr>
        <w:t>6.</w:t>
      </w:r>
      <w:r w:rsidRPr="00692F35">
        <w:rPr>
          <w:lang w:val="en-IE"/>
        </w:rPr>
        <w:tab/>
        <w:t>The App then submits the transaction Request along with the credit card information, which is security transmitted to the payment gateway. The details are encrypted so no-one can see the users card details.</w:t>
      </w:r>
    </w:p>
    <w:p w14:paraId="2C54A34F" w14:textId="77777777" w:rsidR="00E52EC8" w:rsidRPr="00692F35" w:rsidRDefault="00E52EC8" w:rsidP="00E52EC8">
      <w:pPr>
        <w:rPr>
          <w:lang w:val="en-IE"/>
        </w:rPr>
      </w:pPr>
      <w:r w:rsidRPr="00692F35">
        <w:rPr>
          <w:lang w:val="en-IE"/>
        </w:rPr>
        <w:t>The card details will be verified, and that the user has sufficient funds to complete the transaction.</w:t>
      </w:r>
    </w:p>
    <w:p w14:paraId="4609DB66" w14:textId="77777777" w:rsidR="00E52EC8" w:rsidRPr="00692F35" w:rsidRDefault="00E52EC8" w:rsidP="00E52EC8">
      <w:pPr>
        <w:rPr>
          <w:lang w:val="en-IE"/>
        </w:rPr>
      </w:pPr>
      <w:r w:rsidRPr="00692F35">
        <w:rPr>
          <w:lang w:val="en-IE"/>
        </w:rPr>
        <w:t>7.</w:t>
      </w:r>
      <w:r w:rsidRPr="00692F35">
        <w:rPr>
          <w:lang w:val="en-IE"/>
        </w:rPr>
        <w:tab/>
        <w:t xml:space="preserve">If the user’s details are valid and there </w:t>
      </w:r>
      <w:proofErr w:type="gramStart"/>
      <w:r w:rsidRPr="00692F35">
        <w:rPr>
          <w:lang w:val="en-IE"/>
        </w:rPr>
        <w:t>is</w:t>
      </w:r>
      <w:proofErr w:type="gramEnd"/>
      <w:r w:rsidRPr="00692F35">
        <w:rPr>
          <w:lang w:val="en-IE"/>
        </w:rPr>
        <w:t xml:space="preserve"> enough funds, then the transaction amount will be transaction amount will be transferred from users bank account to the Merchants account.</w:t>
      </w:r>
    </w:p>
    <w:p w14:paraId="0332BFC2" w14:textId="77777777" w:rsidR="00E52EC8" w:rsidRPr="00692F35" w:rsidRDefault="00E52EC8" w:rsidP="00E52EC8">
      <w:pPr>
        <w:rPr>
          <w:lang w:val="en-IE"/>
        </w:rPr>
      </w:pPr>
      <w:r w:rsidRPr="00692F35">
        <w:rPr>
          <w:lang w:val="en-IE"/>
        </w:rPr>
        <w:t>8.</w:t>
      </w:r>
      <w:r w:rsidRPr="00692F35">
        <w:rPr>
          <w:lang w:val="en-IE"/>
        </w:rPr>
        <w:tab/>
        <w:t>Once transfer is complete and confirmed. The Application will display a ‘Confirmation’ Message on the Payment Page.</w:t>
      </w:r>
    </w:p>
    <w:p w14:paraId="4CF337F0" w14:textId="77777777" w:rsidR="00E52EC8" w:rsidRPr="00D3236D" w:rsidRDefault="00E52EC8" w:rsidP="00E52EC8">
      <w:pPr>
        <w:rPr>
          <w:b/>
          <w:lang w:val="en-IE"/>
        </w:rPr>
      </w:pPr>
      <w:r w:rsidRPr="00D3236D">
        <w:rPr>
          <w:b/>
          <w:lang w:val="en-IE"/>
        </w:rPr>
        <w:t>Alternate flow</w:t>
      </w:r>
    </w:p>
    <w:p w14:paraId="29B5D074" w14:textId="77777777" w:rsidR="00E52EC8" w:rsidRPr="00D3236D" w:rsidRDefault="00E52EC8" w:rsidP="00E52EC8">
      <w:pPr>
        <w:rPr>
          <w:b/>
          <w:lang w:val="en-IE"/>
        </w:rPr>
      </w:pPr>
      <w:r w:rsidRPr="00D3236D">
        <w:rPr>
          <w:b/>
          <w:lang w:val="en-IE"/>
        </w:rPr>
        <w:t>A</w:t>
      </w:r>
      <w:proofErr w:type="gramStart"/>
      <w:r w:rsidRPr="00D3236D">
        <w:rPr>
          <w:b/>
          <w:lang w:val="en-IE"/>
        </w:rPr>
        <w:t>1 :</w:t>
      </w:r>
      <w:proofErr w:type="gramEnd"/>
      <w:r w:rsidRPr="00D3236D">
        <w:rPr>
          <w:b/>
          <w:lang w:val="en-IE"/>
        </w:rPr>
        <w:t xml:space="preserve"> &lt;Details Input Incorrectly&gt;</w:t>
      </w:r>
    </w:p>
    <w:p w14:paraId="3F0AA997" w14:textId="77777777" w:rsidR="00E52EC8" w:rsidRPr="00692F35" w:rsidRDefault="00E52EC8" w:rsidP="00E52EC8">
      <w:pPr>
        <w:rPr>
          <w:lang w:val="en-IE"/>
        </w:rPr>
      </w:pPr>
      <w:r w:rsidRPr="00692F35">
        <w:rPr>
          <w:lang w:val="en-IE"/>
        </w:rPr>
        <w:t>1.</w:t>
      </w:r>
      <w:r w:rsidRPr="00692F35">
        <w:rPr>
          <w:lang w:val="en-IE"/>
        </w:rPr>
        <w:tab/>
        <w:t>The user has not filled in any details or left any part blank.</w:t>
      </w:r>
    </w:p>
    <w:p w14:paraId="1718C938" w14:textId="77777777" w:rsidR="00E52EC8" w:rsidRPr="00692F35" w:rsidRDefault="00E52EC8" w:rsidP="00E52EC8">
      <w:pPr>
        <w:rPr>
          <w:lang w:val="en-IE"/>
        </w:rPr>
      </w:pPr>
      <w:r w:rsidRPr="00692F35">
        <w:rPr>
          <w:lang w:val="en-IE"/>
        </w:rPr>
        <w:t>2.</w:t>
      </w:r>
      <w:r w:rsidRPr="00692F35">
        <w:rPr>
          <w:lang w:val="en-IE"/>
        </w:rPr>
        <w:tab/>
        <w:t>The Application displays an error message, informing the user that all details required to progress.</w:t>
      </w:r>
    </w:p>
    <w:p w14:paraId="2CEC2823" w14:textId="77777777" w:rsidR="00E52EC8" w:rsidRPr="00692F35" w:rsidRDefault="00E52EC8" w:rsidP="00E52EC8">
      <w:pPr>
        <w:rPr>
          <w:lang w:val="en-IE"/>
        </w:rPr>
      </w:pPr>
      <w:r w:rsidRPr="00692F35">
        <w:rPr>
          <w:lang w:val="en-IE"/>
        </w:rPr>
        <w:t>3.</w:t>
      </w:r>
      <w:r w:rsidRPr="00692F35">
        <w:rPr>
          <w:lang w:val="en-IE"/>
        </w:rPr>
        <w:tab/>
        <w:t>The user continues at position 2 of the Payment Page.</w:t>
      </w:r>
    </w:p>
    <w:p w14:paraId="7ACC826E" w14:textId="77777777" w:rsidR="00E52EC8" w:rsidRPr="00D3236D" w:rsidRDefault="00E52EC8" w:rsidP="00E52EC8">
      <w:pPr>
        <w:rPr>
          <w:b/>
          <w:lang w:val="en-IE"/>
        </w:rPr>
      </w:pPr>
      <w:r w:rsidRPr="00D3236D">
        <w:rPr>
          <w:b/>
          <w:lang w:val="en-IE"/>
        </w:rPr>
        <w:t>Exceptional flow</w:t>
      </w:r>
    </w:p>
    <w:p w14:paraId="12B4AD40" w14:textId="77777777" w:rsidR="00E52EC8" w:rsidRPr="00692F35" w:rsidRDefault="00E52EC8" w:rsidP="00E52EC8">
      <w:pPr>
        <w:rPr>
          <w:lang w:val="en-IE"/>
        </w:rPr>
      </w:pPr>
      <w:r w:rsidRPr="00692F35">
        <w:rPr>
          <w:lang w:val="en-IE"/>
        </w:rPr>
        <w:t>E</w:t>
      </w:r>
      <w:proofErr w:type="gramStart"/>
      <w:r w:rsidRPr="00692F35">
        <w:rPr>
          <w:lang w:val="en-IE"/>
        </w:rPr>
        <w:t>1 :</w:t>
      </w:r>
      <w:proofErr w:type="gramEnd"/>
      <w:r w:rsidRPr="00692F35">
        <w:rPr>
          <w:lang w:val="en-IE"/>
        </w:rPr>
        <w:t xml:space="preserve"> &lt;Username already exists&gt;</w:t>
      </w:r>
    </w:p>
    <w:p w14:paraId="38672A52"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68CF5CDC"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762A524A" w14:textId="77777777" w:rsidR="00E52EC8" w:rsidRPr="00692F35" w:rsidRDefault="00E52EC8" w:rsidP="00E52EC8">
      <w:pPr>
        <w:rPr>
          <w:lang w:val="en-IE"/>
        </w:rPr>
      </w:pPr>
      <w:r w:rsidRPr="00692F35">
        <w:rPr>
          <w:lang w:val="en-IE"/>
        </w:rPr>
        <w:t>3.</w:t>
      </w:r>
      <w:r w:rsidRPr="00692F35">
        <w:rPr>
          <w:lang w:val="en-IE"/>
        </w:rPr>
        <w:tab/>
        <w:t>The transaction is declined due to invalid details</w:t>
      </w:r>
    </w:p>
    <w:p w14:paraId="50A3D013" w14:textId="77777777" w:rsidR="00E52EC8" w:rsidRPr="00692F35" w:rsidRDefault="00E52EC8" w:rsidP="00E52EC8">
      <w:pPr>
        <w:rPr>
          <w:lang w:val="en-IE"/>
        </w:rPr>
      </w:pPr>
      <w:r w:rsidRPr="00692F35">
        <w:rPr>
          <w:lang w:val="en-IE"/>
        </w:rPr>
        <w:lastRenderedPageBreak/>
        <w:t>4.</w:t>
      </w:r>
      <w:r w:rsidRPr="00692F35">
        <w:rPr>
          <w:lang w:val="en-IE"/>
        </w:rPr>
        <w:tab/>
        <w:t>The Application displays an error message to user stating the transaction has been declined due to invalid details.</w:t>
      </w:r>
    </w:p>
    <w:p w14:paraId="37725806" w14:textId="77777777" w:rsidR="00E52EC8" w:rsidRPr="00692F35" w:rsidRDefault="00E52EC8" w:rsidP="00E52EC8">
      <w:pPr>
        <w:rPr>
          <w:lang w:val="en-IE"/>
        </w:rPr>
      </w:pPr>
      <w:r w:rsidRPr="00692F35">
        <w:rPr>
          <w:lang w:val="en-IE"/>
        </w:rPr>
        <w:t>5.</w:t>
      </w:r>
      <w:r w:rsidRPr="00692F35">
        <w:rPr>
          <w:lang w:val="en-IE"/>
        </w:rPr>
        <w:tab/>
        <w:t>The users continue at position 2 of main flow.</w:t>
      </w:r>
    </w:p>
    <w:p w14:paraId="38A79FF8" w14:textId="77777777" w:rsidR="00E52EC8" w:rsidRPr="00D3236D" w:rsidRDefault="00E52EC8" w:rsidP="00E52EC8">
      <w:pPr>
        <w:rPr>
          <w:b/>
          <w:lang w:val="en-IE"/>
        </w:rPr>
      </w:pPr>
      <w:r w:rsidRPr="00D3236D">
        <w:rPr>
          <w:b/>
          <w:lang w:val="en-IE"/>
        </w:rPr>
        <w:t>E</w:t>
      </w:r>
      <w:proofErr w:type="gramStart"/>
      <w:r w:rsidRPr="00D3236D">
        <w:rPr>
          <w:b/>
          <w:lang w:val="en-IE"/>
        </w:rPr>
        <w:t>2 :</w:t>
      </w:r>
      <w:proofErr w:type="gramEnd"/>
      <w:r w:rsidRPr="00D3236D">
        <w:rPr>
          <w:b/>
          <w:lang w:val="en-IE"/>
        </w:rPr>
        <w:t xml:space="preserve"> &lt;Insufficient Funds&gt;</w:t>
      </w:r>
    </w:p>
    <w:p w14:paraId="11B0B301"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42CFF2E6"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3EA62A9C" w14:textId="184A0AEC" w:rsidR="00E52EC8" w:rsidRPr="00692F35" w:rsidRDefault="00E52EC8" w:rsidP="00E52EC8">
      <w:pPr>
        <w:rPr>
          <w:lang w:val="en-IE"/>
        </w:rPr>
      </w:pPr>
      <w:r w:rsidRPr="00692F35">
        <w:rPr>
          <w:lang w:val="en-IE"/>
        </w:rPr>
        <w:t>3.</w:t>
      </w:r>
      <w:r w:rsidRPr="00692F35">
        <w:rPr>
          <w:lang w:val="en-IE"/>
        </w:rPr>
        <w:tab/>
        <w:t xml:space="preserve">The transaction is </w:t>
      </w:r>
      <w:r w:rsidR="00C055E1" w:rsidRPr="00692F35">
        <w:rPr>
          <w:lang w:val="en-IE"/>
        </w:rPr>
        <w:t>processed but</w:t>
      </w:r>
      <w:r w:rsidR="00195D42">
        <w:rPr>
          <w:lang w:val="en-IE"/>
        </w:rPr>
        <w:t xml:space="preserve"> is</w:t>
      </w:r>
      <w:r w:rsidRPr="00692F35">
        <w:rPr>
          <w:lang w:val="en-IE"/>
        </w:rPr>
        <w:t xml:space="preserve"> declined due to insufficient funds.</w:t>
      </w:r>
    </w:p>
    <w:p w14:paraId="07BD8056" w14:textId="77777777" w:rsidR="00E52EC8" w:rsidRPr="00692F35" w:rsidRDefault="00E52EC8" w:rsidP="00E52EC8">
      <w:pPr>
        <w:rPr>
          <w:lang w:val="en-IE"/>
        </w:rPr>
      </w:pPr>
      <w:r w:rsidRPr="00692F35">
        <w:rPr>
          <w:lang w:val="en-IE"/>
        </w:rPr>
        <w:t>4.</w:t>
      </w:r>
      <w:r w:rsidRPr="00692F35">
        <w:rPr>
          <w:lang w:val="en-IE"/>
        </w:rPr>
        <w:tab/>
        <w:t>The Application displays an error message to user stating the transaction has been declined due to insufficient funds.</w:t>
      </w:r>
    </w:p>
    <w:p w14:paraId="0BF118AB" w14:textId="77777777" w:rsidR="00E52EC8" w:rsidRPr="00692F35" w:rsidRDefault="00E52EC8" w:rsidP="00E52EC8">
      <w:pPr>
        <w:rPr>
          <w:lang w:val="en-IE"/>
        </w:rPr>
      </w:pPr>
      <w:r w:rsidRPr="00692F35">
        <w:rPr>
          <w:lang w:val="en-IE"/>
        </w:rPr>
        <w:t>5.</w:t>
      </w:r>
      <w:r w:rsidRPr="00692F35">
        <w:rPr>
          <w:lang w:val="en-IE"/>
        </w:rPr>
        <w:tab/>
        <w:t>The App Closes.</w:t>
      </w:r>
    </w:p>
    <w:p w14:paraId="3B4C1F27" w14:textId="77777777" w:rsidR="00E52EC8" w:rsidRPr="00D3236D" w:rsidRDefault="00E52EC8" w:rsidP="00E52EC8">
      <w:pPr>
        <w:rPr>
          <w:b/>
          <w:lang w:val="en-IE"/>
        </w:rPr>
      </w:pPr>
      <w:r w:rsidRPr="00D3236D">
        <w:rPr>
          <w:b/>
          <w:lang w:val="en-IE"/>
        </w:rPr>
        <w:t>Termination</w:t>
      </w:r>
    </w:p>
    <w:p w14:paraId="7253FC7F" w14:textId="77777777" w:rsidR="00E52EC8" w:rsidRPr="00692F35" w:rsidRDefault="00E52EC8" w:rsidP="00E52EC8">
      <w:pPr>
        <w:rPr>
          <w:lang w:val="en-IE"/>
        </w:rPr>
      </w:pPr>
      <w:r w:rsidRPr="00692F35">
        <w:rPr>
          <w:lang w:val="en-IE"/>
        </w:rPr>
        <w:t>The Application processes has completed.</w:t>
      </w:r>
    </w:p>
    <w:p w14:paraId="1B0A9278" w14:textId="77777777" w:rsidR="00E52EC8" w:rsidRPr="00D3236D" w:rsidRDefault="00E52EC8" w:rsidP="00E52EC8">
      <w:pPr>
        <w:rPr>
          <w:b/>
          <w:lang w:val="en-IE"/>
        </w:rPr>
      </w:pPr>
    </w:p>
    <w:p w14:paraId="7FA1C2A8" w14:textId="77777777" w:rsidR="00E52EC8" w:rsidRPr="00D3236D" w:rsidRDefault="00E52EC8" w:rsidP="00E52EC8">
      <w:pPr>
        <w:rPr>
          <w:b/>
          <w:lang w:val="en-IE"/>
        </w:rPr>
      </w:pPr>
      <w:r w:rsidRPr="00D3236D">
        <w:rPr>
          <w:b/>
          <w:lang w:val="en-IE"/>
        </w:rPr>
        <w:t>Post condition</w:t>
      </w:r>
    </w:p>
    <w:p w14:paraId="7BB5A8A7" w14:textId="77777777" w:rsidR="00E52EC8" w:rsidRPr="00692F35" w:rsidRDefault="00E52EC8" w:rsidP="00E52EC8">
      <w:pPr>
        <w:rPr>
          <w:lang w:val="en-IE"/>
        </w:rPr>
      </w:pPr>
      <w:r w:rsidRPr="00692F35">
        <w:rPr>
          <w:lang w:val="en-IE"/>
        </w:rPr>
        <w:t>The items have been paid for and the order will be dispatched and delivered to the user.</w:t>
      </w:r>
    </w:p>
    <w:p w14:paraId="0314182A" w14:textId="77777777" w:rsidR="00E52EC8" w:rsidRPr="00692F35" w:rsidRDefault="00E52EC8" w:rsidP="00E52EC8">
      <w:pPr>
        <w:rPr>
          <w:lang w:val="en-IE"/>
        </w:rPr>
      </w:pPr>
    </w:p>
    <w:p w14:paraId="34EFC2B9" w14:textId="77777777" w:rsidR="00E52EC8" w:rsidRPr="00D3236D" w:rsidRDefault="00E52EC8" w:rsidP="00E52EC8">
      <w:pPr>
        <w:rPr>
          <w:b/>
          <w:lang w:val="en-IE"/>
        </w:rPr>
      </w:pPr>
      <w:r w:rsidRPr="00D3236D">
        <w:rPr>
          <w:b/>
          <w:lang w:val="en-IE"/>
        </w:rPr>
        <w:t>1.2.2.3</w:t>
      </w:r>
      <w:r w:rsidRPr="00D3236D">
        <w:rPr>
          <w:b/>
          <w:lang w:val="en-IE"/>
        </w:rPr>
        <w:tab/>
        <w:t>Requirement 3 &lt; Seasonal Advertisements&gt;</w:t>
      </w:r>
    </w:p>
    <w:p w14:paraId="6D0E0747" w14:textId="77777777" w:rsidR="00E52EC8" w:rsidRPr="00D3236D" w:rsidRDefault="00E52EC8" w:rsidP="00E52EC8">
      <w:pPr>
        <w:rPr>
          <w:b/>
          <w:lang w:val="en-IE"/>
        </w:rPr>
      </w:pPr>
      <w:r w:rsidRPr="00D3236D">
        <w:rPr>
          <w:b/>
          <w:lang w:val="en-IE"/>
        </w:rPr>
        <w:t>Description &amp; Priority</w:t>
      </w:r>
    </w:p>
    <w:p w14:paraId="4E3A17FE" w14:textId="77777777" w:rsidR="00E52EC8" w:rsidRPr="00692F35" w:rsidRDefault="00E52EC8" w:rsidP="00E52EC8">
      <w:pPr>
        <w:rPr>
          <w:lang w:val="en-IE"/>
        </w:rPr>
      </w:pPr>
      <w:r w:rsidRPr="00692F35">
        <w:rPr>
          <w:lang w:val="en-IE"/>
        </w:rPr>
        <w:t>Medium priority.</w:t>
      </w:r>
    </w:p>
    <w:p w14:paraId="25B74603" w14:textId="5E61F90B" w:rsidR="00E52EC8" w:rsidRPr="00692F35" w:rsidRDefault="00E52EC8" w:rsidP="00E52EC8">
      <w:pPr>
        <w:rPr>
          <w:lang w:val="en-IE"/>
        </w:rPr>
      </w:pPr>
      <w:r w:rsidRPr="00692F35">
        <w:rPr>
          <w:lang w:val="en-IE"/>
        </w:rPr>
        <w:t xml:space="preserve">Throughout the year at specific times/events the cinema will offer promotions or advertisements for movie releases. The Application will have sample time-based Advertisements or promotions for example during summer months (may – </w:t>
      </w:r>
      <w:proofErr w:type="spellStart"/>
      <w:r w:rsidRPr="00692F35">
        <w:rPr>
          <w:lang w:val="en-IE"/>
        </w:rPr>
        <w:t>july</w:t>
      </w:r>
      <w:proofErr w:type="spellEnd"/>
      <w:r w:rsidRPr="00692F35">
        <w:rPr>
          <w:lang w:val="en-IE"/>
        </w:rPr>
        <w:t xml:space="preserve">) a promotion of “buy one cold drink, get one half price”, or at Christmas (December) a “two tickets for one” or “kids go free at Easter (March). These Advertisement will </w:t>
      </w:r>
      <w:r w:rsidRPr="00692F35">
        <w:rPr>
          <w:lang w:val="en-IE"/>
        </w:rPr>
        <w:lastRenderedPageBreak/>
        <w:t>be part of the application but will only display in the specific time frame of the time/event, in this case during the calendar months.</w:t>
      </w:r>
    </w:p>
    <w:p w14:paraId="0305B9A9" w14:textId="77777777" w:rsidR="00E52EC8" w:rsidRPr="00D3236D" w:rsidRDefault="00E52EC8" w:rsidP="00E52EC8">
      <w:pPr>
        <w:rPr>
          <w:b/>
          <w:lang w:val="en-IE"/>
        </w:rPr>
      </w:pPr>
      <w:r w:rsidRPr="00D3236D">
        <w:rPr>
          <w:b/>
          <w:lang w:val="en-IE"/>
        </w:rPr>
        <w:t>Use case</w:t>
      </w:r>
    </w:p>
    <w:p w14:paraId="0DB03056" w14:textId="77777777" w:rsidR="00E52EC8" w:rsidRPr="00D3236D" w:rsidRDefault="00E52EC8" w:rsidP="00E52EC8">
      <w:pPr>
        <w:rPr>
          <w:b/>
          <w:lang w:val="en-IE"/>
        </w:rPr>
      </w:pPr>
      <w:r w:rsidRPr="00D3236D">
        <w:rPr>
          <w:b/>
          <w:lang w:val="en-IE"/>
        </w:rPr>
        <w:t xml:space="preserve">ID </w:t>
      </w:r>
    </w:p>
    <w:p w14:paraId="3B3AFF9A" w14:textId="775E2207" w:rsidR="00E52EC8" w:rsidRPr="00692F35" w:rsidRDefault="00E52EC8" w:rsidP="00E52EC8">
      <w:pPr>
        <w:rPr>
          <w:lang w:val="en-IE"/>
        </w:rPr>
      </w:pPr>
      <w:r w:rsidRPr="00692F35">
        <w:rPr>
          <w:lang w:val="en-IE"/>
        </w:rPr>
        <w:t>0</w:t>
      </w:r>
      <w:r w:rsidR="00980321">
        <w:rPr>
          <w:lang w:val="en-IE"/>
        </w:rPr>
        <w:t>3</w:t>
      </w:r>
    </w:p>
    <w:p w14:paraId="616C95CE" w14:textId="77777777" w:rsidR="00E52EC8" w:rsidRPr="00D3236D" w:rsidRDefault="00E52EC8" w:rsidP="00E52EC8">
      <w:pPr>
        <w:rPr>
          <w:b/>
          <w:lang w:val="en-IE"/>
        </w:rPr>
      </w:pPr>
      <w:r w:rsidRPr="00D3236D">
        <w:rPr>
          <w:b/>
          <w:lang w:val="en-IE"/>
        </w:rPr>
        <w:t>Scope</w:t>
      </w:r>
    </w:p>
    <w:p w14:paraId="1DBBD807" w14:textId="77777777" w:rsidR="00E52EC8" w:rsidRPr="00692F35" w:rsidRDefault="00E52EC8" w:rsidP="00E52EC8">
      <w:pPr>
        <w:rPr>
          <w:lang w:val="en-IE"/>
        </w:rPr>
      </w:pPr>
      <w:r w:rsidRPr="00692F35">
        <w:rPr>
          <w:lang w:val="en-IE"/>
        </w:rPr>
        <w:t>The scope of this use case is that the Application will display the seasonal advertisements and promotions at the correct time of year.</w:t>
      </w:r>
    </w:p>
    <w:p w14:paraId="4A5B565D" w14:textId="77777777" w:rsidR="00E52EC8" w:rsidRPr="00D3236D" w:rsidRDefault="00E52EC8" w:rsidP="00E52EC8">
      <w:pPr>
        <w:rPr>
          <w:b/>
          <w:lang w:val="en-IE"/>
        </w:rPr>
      </w:pPr>
      <w:r w:rsidRPr="00D3236D">
        <w:rPr>
          <w:b/>
          <w:lang w:val="en-IE"/>
        </w:rPr>
        <w:t>Description</w:t>
      </w:r>
    </w:p>
    <w:p w14:paraId="2D0D151D" w14:textId="77777777" w:rsidR="00E52EC8" w:rsidRPr="00692F35" w:rsidRDefault="00E52EC8" w:rsidP="00E52EC8">
      <w:pPr>
        <w:rPr>
          <w:lang w:val="en-IE"/>
        </w:rPr>
      </w:pPr>
      <w:r w:rsidRPr="00692F35">
        <w:rPr>
          <w:lang w:val="en-IE"/>
        </w:rPr>
        <w:t>This use case describes how and when the seasonal Advertisements and promotions should be displayed within the application.</w:t>
      </w:r>
    </w:p>
    <w:p w14:paraId="69EFBF84" w14:textId="77777777" w:rsidR="00E52EC8" w:rsidRPr="00692F35" w:rsidRDefault="00E52EC8" w:rsidP="00E52EC8">
      <w:pPr>
        <w:rPr>
          <w:lang w:val="en-IE"/>
        </w:rPr>
      </w:pPr>
    </w:p>
    <w:p w14:paraId="2D931DD2" w14:textId="77777777" w:rsidR="00E52EC8" w:rsidRPr="00D3236D" w:rsidRDefault="00E52EC8" w:rsidP="00E52EC8">
      <w:pPr>
        <w:rPr>
          <w:b/>
          <w:lang w:val="en-IE"/>
        </w:rPr>
      </w:pPr>
      <w:r w:rsidRPr="00D3236D">
        <w:rPr>
          <w:b/>
          <w:lang w:val="en-IE"/>
        </w:rPr>
        <w:t>Flow Description</w:t>
      </w:r>
    </w:p>
    <w:p w14:paraId="7FEBC638" w14:textId="77777777" w:rsidR="00E52EC8" w:rsidRPr="00D3236D" w:rsidRDefault="00E52EC8" w:rsidP="00E52EC8">
      <w:pPr>
        <w:rPr>
          <w:b/>
          <w:lang w:val="en-IE"/>
        </w:rPr>
      </w:pPr>
      <w:r w:rsidRPr="00D3236D">
        <w:rPr>
          <w:b/>
          <w:lang w:val="en-IE"/>
        </w:rPr>
        <w:t>Precondition</w:t>
      </w:r>
    </w:p>
    <w:p w14:paraId="132056BF" w14:textId="77777777" w:rsidR="00E52EC8" w:rsidRPr="00692F35" w:rsidRDefault="00E52EC8" w:rsidP="00E52EC8">
      <w:pPr>
        <w:rPr>
          <w:lang w:val="en-IE"/>
        </w:rPr>
      </w:pPr>
      <w:r w:rsidRPr="00692F35">
        <w:rPr>
          <w:lang w:val="en-IE"/>
        </w:rPr>
        <w:t>•</w:t>
      </w:r>
      <w:r w:rsidRPr="00692F35">
        <w:rPr>
          <w:lang w:val="en-IE"/>
        </w:rPr>
        <w:tab/>
        <w:t>Application must be running.</w:t>
      </w:r>
    </w:p>
    <w:p w14:paraId="5AAC8F5D" w14:textId="77777777" w:rsidR="00E52EC8" w:rsidRPr="00D3236D" w:rsidRDefault="00E52EC8" w:rsidP="00E52EC8">
      <w:pPr>
        <w:rPr>
          <w:b/>
          <w:lang w:val="en-IE"/>
        </w:rPr>
      </w:pPr>
      <w:r w:rsidRPr="00D3236D">
        <w:rPr>
          <w:b/>
          <w:lang w:val="en-IE"/>
        </w:rPr>
        <w:t>Activation</w:t>
      </w:r>
    </w:p>
    <w:p w14:paraId="2904C28C" w14:textId="77777777" w:rsidR="00E52EC8" w:rsidRPr="00692F35" w:rsidRDefault="00E52EC8" w:rsidP="00E52EC8">
      <w:pPr>
        <w:rPr>
          <w:lang w:val="en-IE"/>
        </w:rPr>
      </w:pPr>
      <w:r w:rsidRPr="00692F35">
        <w:rPr>
          <w:lang w:val="en-IE"/>
        </w:rPr>
        <w:t>The use case begins when the application is started by the user.</w:t>
      </w:r>
    </w:p>
    <w:p w14:paraId="36A82D95" w14:textId="77777777" w:rsidR="00E52EC8" w:rsidRPr="00D3236D" w:rsidRDefault="00E52EC8" w:rsidP="00E52EC8">
      <w:pPr>
        <w:rPr>
          <w:b/>
          <w:lang w:val="en-IE"/>
        </w:rPr>
      </w:pPr>
      <w:r w:rsidRPr="00D3236D">
        <w:rPr>
          <w:b/>
          <w:lang w:val="en-IE"/>
        </w:rPr>
        <w:t>Main flow:</w:t>
      </w:r>
    </w:p>
    <w:p w14:paraId="6CE973DC"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530EAA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4B9238C" w14:textId="2268B9C4" w:rsidR="00E52EC8" w:rsidRPr="00692F35" w:rsidRDefault="00E52EC8" w:rsidP="00E52EC8">
      <w:pPr>
        <w:rPr>
          <w:lang w:val="en-IE"/>
        </w:rPr>
      </w:pPr>
      <w:r w:rsidRPr="00692F35">
        <w:rPr>
          <w:lang w:val="en-IE"/>
        </w:rPr>
        <w:t>3.</w:t>
      </w:r>
      <w:r w:rsidRPr="00692F35">
        <w:rPr>
          <w:lang w:val="en-IE"/>
        </w:rPr>
        <w:tab/>
        <w:t xml:space="preserve">The Application compares to current system date and time against the </w:t>
      </w:r>
      <w:r w:rsidR="002E63B4" w:rsidRPr="00692F35">
        <w:rPr>
          <w:lang w:val="en-IE"/>
        </w:rPr>
        <w:t>present</w:t>
      </w:r>
      <w:r w:rsidRPr="00692F35">
        <w:rPr>
          <w:lang w:val="en-IE"/>
        </w:rPr>
        <w:t xml:space="preserve"> calendar month that corresponds to the Seasonal Events, and it matches.</w:t>
      </w:r>
    </w:p>
    <w:p w14:paraId="7D959A9B" w14:textId="77777777" w:rsidR="00E52EC8" w:rsidRPr="00692F35" w:rsidRDefault="00E52EC8" w:rsidP="00E52EC8">
      <w:pPr>
        <w:rPr>
          <w:lang w:val="en-IE"/>
        </w:rPr>
      </w:pPr>
      <w:r w:rsidRPr="00692F35">
        <w:rPr>
          <w:lang w:val="en-IE"/>
        </w:rPr>
        <w:t>4.</w:t>
      </w:r>
      <w:r w:rsidRPr="00692F35">
        <w:rPr>
          <w:lang w:val="en-IE"/>
        </w:rPr>
        <w:tab/>
        <w:t>The Application will then display the Correct ads for that seasonal event on screen to the user.</w:t>
      </w:r>
    </w:p>
    <w:p w14:paraId="6F592A1C" w14:textId="77777777" w:rsidR="00E52EC8" w:rsidRPr="00692F35" w:rsidRDefault="00E52EC8" w:rsidP="00E52EC8">
      <w:pPr>
        <w:rPr>
          <w:lang w:val="en-IE"/>
        </w:rPr>
      </w:pPr>
    </w:p>
    <w:p w14:paraId="4AB1737A" w14:textId="77777777" w:rsidR="00E52EC8" w:rsidRPr="00D3236D" w:rsidRDefault="00E52EC8" w:rsidP="00E52EC8">
      <w:pPr>
        <w:rPr>
          <w:b/>
          <w:lang w:val="en-IE"/>
        </w:rPr>
      </w:pPr>
      <w:r w:rsidRPr="00D3236D">
        <w:rPr>
          <w:b/>
          <w:lang w:val="en-IE"/>
        </w:rPr>
        <w:lastRenderedPageBreak/>
        <w:t>Alternate flow</w:t>
      </w:r>
    </w:p>
    <w:p w14:paraId="14A7DA2D" w14:textId="77777777" w:rsidR="00E52EC8" w:rsidRPr="00692F35" w:rsidRDefault="00E52EC8" w:rsidP="00E52EC8">
      <w:pPr>
        <w:rPr>
          <w:lang w:val="en-IE"/>
        </w:rPr>
      </w:pPr>
      <w:r w:rsidRPr="00692F35">
        <w:rPr>
          <w:lang w:val="en-IE"/>
        </w:rPr>
        <w:t>A</w:t>
      </w:r>
      <w:proofErr w:type="gramStart"/>
      <w:r w:rsidRPr="00692F35">
        <w:rPr>
          <w:lang w:val="en-IE"/>
        </w:rPr>
        <w:t>1 :</w:t>
      </w:r>
      <w:proofErr w:type="gramEnd"/>
      <w:r w:rsidRPr="00692F35">
        <w:rPr>
          <w:lang w:val="en-IE"/>
        </w:rPr>
        <w:t xml:space="preserve"> &lt;Not a Month of a seasonal Time of Year&gt;</w:t>
      </w:r>
    </w:p>
    <w:p w14:paraId="0669B56F"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206228EF"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0C928D8" w14:textId="77777777" w:rsidR="00E52EC8" w:rsidRPr="00692F35" w:rsidRDefault="00E52EC8" w:rsidP="00E52EC8">
      <w:pPr>
        <w:rPr>
          <w:lang w:val="en-IE"/>
        </w:rPr>
      </w:pPr>
      <w:r w:rsidRPr="00692F35">
        <w:rPr>
          <w:lang w:val="en-IE"/>
        </w:rPr>
        <w:t>3.</w:t>
      </w:r>
      <w:r w:rsidRPr="00692F35">
        <w:rPr>
          <w:lang w:val="en-IE"/>
        </w:rPr>
        <w:tab/>
        <w:t xml:space="preserve">The Application compares the current system Date and Time to the </w:t>
      </w:r>
      <w:proofErr w:type="spellStart"/>
      <w:r w:rsidRPr="00692F35">
        <w:rPr>
          <w:lang w:val="en-IE"/>
        </w:rPr>
        <w:t>preset</w:t>
      </w:r>
      <w:proofErr w:type="spellEnd"/>
      <w:r w:rsidRPr="00692F35">
        <w:rPr>
          <w:lang w:val="en-IE"/>
        </w:rPr>
        <w:t xml:space="preserve"> calendar month that corresponds to the seasonal events, but it does not match.</w:t>
      </w:r>
    </w:p>
    <w:p w14:paraId="7030E65E" w14:textId="77777777" w:rsidR="00E52EC8" w:rsidRPr="00692F35" w:rsidRDefault="00E52EC8" w:rsidP="00E52EC8">
      <w:pPr>
        <w:rPr>
          <w:lang w:val="en-IE"/>
        </w:rPr>
      </w:pPr>
      <w:r w:rsidRPr="00692F35">
        <w:rPr>
          <w:lang w:val="en-IE"/>
        </w:rPr>
        <w:t>4.</w:t>
      </w:r>
      <w:r w:rsidRPr="00692F35">
        <w:rPr>
          <w:lang w:val="en-IE"/>
        </w:rPr>
        <w:tab/>
        <w:t xml:space="preserve">Then the Application displays a default advertisement for the cinema for the remaining months until it matches with a month corresponding to a seasonal event. </w:t>
      </w:r>
    </w:p>
    <w:p w14:paraId="1F02A6C0" w14:textId="77777777" w:rsidR="00E52EC8" w:rsidRPr="00D3236D" w:rsidRDefault="00E52EC8" w:rsidP="00E52EC8">
      <w:pPr>
        <w:rPr>
          <w:b/>
          <w:lang w:val="en-IE"/>
        </w:rPr>
      </w:pPr>
      <w:r w:rsidRPr="00D3236D">
        <w:rPr>
          <w:b/>
          <w:lang w:val="en-IE"/>
        </w:rPr>
        <w:t>Exceptional flow</w:t>
      </w:r>
    </w:p>
    <w:p w14:paraId="43C3DE4E" w14:textId="77777777" w:rsidR="00E52EC8" w:rsidRPr="00D3236D" w:rsidRDefault="00E52EC8" w:rsidP="00E52EC8">
      <w:pPr>
        <w:rPr>
          <w:b/>
          <w:lang w:val="en-IE"/>
        </w:rPr>
      </w:pPr>
      <w:r w:rsidRPr="00D3236D">
        <w:rPr>
          <w:b/>
          <w:lang w:val="en-IE"/>
        </w:rPr>
        <w:t>E</w:t>
      </w:r>
      <w:proofErr w:type="gramStart"/>
      <w:r w:rsidRPr="00D3236D">
        <w:rPr>
          <w:b/>
          <w:lang w:val="en-IE"/>
        </w:rPr>
        <w:t>1 :</w:t>
      </w:r>
      <w:proofErr w:type="gramEnd"/>
      <w:r w:rsidRPr="00D3236D">
        <w:rPr>
          <w:b/>
          <w:lang w:val="en-IE"/>
        </w:rPr>
        <w:t xml:space="preserve"> &lt;Advertisements do not display&gt;</w:t>
      </w:r>
    </w:p>
    <w:p w14:paraId="4C3425E9"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079F31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0143EE30" w14:textId="77777777" w:rsidR="00E52EC8" w:rsidRPr="00692F35" w:rsidRDefault="00E52EC8" w:rsidP="00E52EC8">
      <w:pPr>
        <w:rPr>
          <w:lang w:val="en-IE"/>
        </w:rPr>
      </w:pPr>
      <w:r w:rsidRPr="00692F35">
        <w:rPr>
          <w:lang w:val="en-IE"/>
        </w:rPr>
        <w:t>3.</w:t>
      </w:r>
      <w:r w:rsidRPr="00692F35">
        <w:rPr>
          <w:lang w:val="en-IE"/>
        </w:rPr>
        <w:tab/>
        <w:t>The Application fails to display the advertisements or promotions.</w:t>
      </w:r>
    </w:p>
    <w:p w14:paraId="261568B4" w14:textId="77777777" w:rsidR="00E52EC8" w:rsidRPr="00692F35" w:rsidRDefault="00E52EC8" w:rsidP="00E52EC8">
      <w:pPr>
        <w:rPr>
          <w:lang w:val="en-IE"/>
        </w:rPr>
      </w:pPr>
      <w:r w:rsidRPr="00692F35">
        <w:rPr>
          <w:lang w:val="en-IE"/>
        </w:rPr>
        <w:t>4.</w:t>
      </w:r>
      <w:r w:rsidRPr="00692F35">
        <w:rPr>
          <w:lang w:val="en-IE"/>
        </w:rPr>
        <w:tab/>
        <w:t>The User should still be able to continue to use the Application as normal.</w:t>
      </w:r>
    </w:p>
    <w:p w14:paraId="1E5E7CE3" w14:textId="77777777" w:rsidR="00E52EC8" w:rsidRPr="00692F35" w:rsidRDefault="00E52EC8" w:rsidP="00E52EC8">
      <w:pPr>
        <w:rPr>
          <w:lang w:val="en-IE"/>
        </w:rPr>
      </w:pPr>
    </w:p>
    <w:p w14:paraId="29E9D7FC" w14:textId="77777777" w:rsidR="00E52EC8" w:rsidRPr="00D3236D" w:rsidRDefault="00E52EC8" w:rsidP="00E52EC8">
      <w:pPr>
        <w:rPr>
          <w:b/>
          <w:lang w:val="en-IE"/>
        </w:rPr>
      </w:pPr>
      <w:r w:rsidRPr="00D3236D">
        <w:rPr>
          <w:b/>
          <w:lang w:val="en-IE"/>
        </w:rPr>
        <w:t>Termination</w:t>
      </w:r>
    </w:p>
    <w:p w14:paraId="0B0FB3A2" w14:textId="77777777" w:rsidR="00E52EC8" w:rsidRPr="00692F35" w:rsidRDefault="00E52EC8" w:rsidP="00E52EC8">
      <w:pPr>
        <w:rPr>
          <w:lang w:val="en-IE"/>
        </w:rPr>
      </w:pPr>
      <w:r w:rsidRPr="00692F35">
        <w:rPr>
          <w:lang w:val="en-IE"/>
        </w:rPr>
        <w:t>The Application Closes</w:t>
      </w:r>
    </w:p>
    <w:p w14:paraId="746AF7D9" w14:textId="77777777" w:rsidR="00E52EC8" w:rsidRPr="00692F35" w:rsidRDefault="00E52EC8" w:rsidP="00E52EC8">
      <w:pPr>
        <w:rPr>
          <w:lang w:val="en-IE"/>
        </w:rPr>
      </w:pPr>
      <w:r w:rsidRPr="00692F35">
        <w:rPr>
          <w:lang w:val="en-IE"/>
        </w:rPr>
        <w:t>Post condition</w:t>
      </w:r>
    </w:p>
    <w:p w14:paraId="4A35DF8E" w14:textId="158B4588" w:rsidR="00BD2E71" w:rsidRDefault="00E52EC8" w:rsidP="00E52EC8">
      <w:pPr>
        <w:rPr>
          <w:lang w:val="en-IE"/>
        </w:rPr>
      </w:pPr>
      <w:r w:rsidRPr="00692F35">
        <w:rPr>
          <w:lang w:val="en-IE"/>
        </w:rPr>
        <w:t>??</w:t>
      </w:r>
    </w:p>
    <w:p w14:paraId="1AF73FA9" w14:textId="1A51F44A" w:rsidR="002C75CF" w:rsidRDefault="002C75CF" w:rsidP="00E52EC8">
      <w:pPr>
        <w:rPr>
          <w:lang w:val="en-IE"/>
        </w:rPr>
      </w:pPr>
    </w:p>
    <w:p w14:paraId="47099073" w14:textId="3F441FBB" w:rsidR="002C75CF" w:rsidRPr="00493302" w:rsidRDefault="002C75CF" w:rsidP="002C75CF">
      <w:pPr>
        <w:rPr>
          <w:b/>
          <w:lang w:val="en-IE"/>
        </w:rPr>
      </w:pPr>
      <w:r w:rsidRPr="00493302">
        <w:rPr>
          <w:b/>
          <w:lang w:val="en-IE"/>
        </w:rPr>
        <w:t>1.2.2.2</w:t>
      </w:r>
      <w:r w:rsidRPr="00493302">
        <w:rPr>
          <w:b/>
          <w:lang w:val="en-IE"/>
        </w:rPr>
        <w:tab/>
        <w:t>Requirement 2 &lt;</w:t>
      </w:r>
      <w:r>
        <w:rPr>
          <w:b/>
          <w:lang w:val="en-IE"/>
        </w:rPr>
        <w:t>Administrator Console</w:t>
      </w:r>
      <w:r w:rsidRPr="00493302">
        <w:rPr>
          <w:b/>
          <w:lang w:val="en-IE"/>
        </w:rPr>
        <w:t>&gt;</w:t>
      </w:r>
    </w:p>
    <w:p w14:paraId="54F7647E" w14:textId="77777777" w:rsidR="002C75CF" w:rsidRPr="00493302" w:rsidRDefault="002C75CF" w:rsidP="002C75CF">
      <w:pPr>
        <w:rPr>
          <w:b/>
          <w:lang w:val="en-IE"/>
        </w:rPr>
      </w:pPr>
      <w:r w:rsidRPr="00493302">
        <w:rPr>
          <w:b/>
          <w:lang w:val="en-IE"/>
        </w:rPr>
        <w:t>Description &amp; Priority</w:t>
      </w:r>
    </w:p>
    <w:p w14:paraId="22DAC792" w14:textId="167DCEFF" w:rsidR="002C75CF" w:rsidRPr="00692F35" w:rsidRDefault="002C75CF" w:rsidP="00006C03">
      <w:pPr>
        <w:rPr>
          <w:lang w:val="en-IE"/>
        </w:rPr>
      </w:pPr>
      <w:r w:rsidRPr="00692F35">
        <w:rPr>
          <w:lang w:val="en-IE"/>
        </w:rPr>
        <w:t xml:space="preserve">This Requirement </w:t>
      </w:r>
      <w:r>
        <w:rPr>
          <w:lang w:val="en-IE"/>
        </w:rPr>
        <w:t>the administrative side of</w:t>
      </w:r>
      <w:r w:rsidRPr="00692F35">
        <w:rPr>
          <w:lang w:val="en-IE"/>
        </w:rPr>
        <w:t xml:space="preserve"> the App. </w:t>
      </w:r>
      <w:r w:rsidR="00A22DAE">
        <w:rPr>
          <w:lang w:val="en-IE"/>
        </w:rPr>
        <w:t>From here the Admin will control the sections shown to the public users and manage, Items, Advertisements, Promotions, and Discounts</w:t>
      </w:r>
      <w:r w:rsidR="00862FBA">
        <w:rPr>
          <w:lang w:val="en-IE"/>
        </w:rPr>
        <w:t xml:space="preserve"> through the relevant console sections.</w:t>
      </w:r>
      <w:r w:rsidR="00862FBA" w:rsidRPr="00692F35">
        <w:rPr>
          <w:lang w:val="en-IE"/>
        </w:rPr>
        <w:t xml:space="preserve"> The</w:t>
      </w:r>
      <w:r w:rsidRPr="00692F35">
        <w:rPr>
          <w:lang w:val="en-IE"/>
        </w:rPr>
        <w:t xml:space="preserve"> </w:t>
      </w:r>
      <w:r w:rsidR="008C3471">
        <w:rPr>
          <w:lang w:val="en-IE"/>
        </w:rPr>
        <w:t xml:space="preserve">Admin user </w:t>
      </w:r>
      <w:r w:rsidR="008C3471">
        <w:rPr>
          <w:lang w:val="en-IE"/>
        </w:rPr>
        <w:lastRenderedPageBreak/>
        <w:t>will access th</w:t>
      </w:r>
      <w:r w:rsidR="003C0F6A">
        <w:rPr>
          <w:lang w:val="en-IE"/>
        </w:rPr>
        <w:t>ese</w:t>
      </w:r>
      <w:r w:rsidR="008C3471">
        <w:rPr>
          <w:lang w:val="en-IE"/>
        </w:rPr>
        <w:t xml:space="preserve"> to make changes, whether adding, removing or editing</w:t>
      </w:r>
      <w:r w:rsidRPr="00692F35">
        <w:rPr>
          <w:lang w:val="en-IE"/>
        </w:rPr>
        <w:t>.</w:t>
      </w:r>
      <w:r w:rsidR="00C965E7">
        <w:rPr>
          <w:lang w:val="en-IE"/>
        </w:rPr>
        <w:t xml:space="preserve"> The admin user will then </w:t>
      </w:r>
      <w:proofErr w:type="gramStart"/>
      <w:r w:rsidR="00C965E7">
        <w:rPr>
          <w:lang w:val="en-IE"/>
        </w:rPr>
        <w:t>save</w:t>
      </w:r>
      <w:proofErr w:type="gramEnd"/>
      <w:r w:rsidR="00C965E7">
        <w:rPr>
          <w:lang w:val="en-IE"/>
        </w:rPr>
        <w:t xml:space="preserve"> and it will change the display to the public users</w:t>
      </w:r>
      <w:r w:rsidR="008C3471">
        <w:rPr>
          <w:lang w:val="en-IE"/>
        </w:rPr>
        <w:t xml:space="preserve"> </w:t>
      </w:r>
    </w:p>
    <w:p w14:paraId="3E26F4A5" w14:textId="77777777" w:rsidR="002C75CF" w:rsidRPr="00493302" w:rsidRDefault="002C75CF" w:rsidP="002C75CF">
      <w:pPr>
        <w:rPr>
          <w:b/>
          <w:lang w:val="en-IE"/>
        </w:rPr>
      </w:pPr>
      <w:r w:rsidRPr="00493302">
        <w:rPr>
          <w:b/>
          <w:lang w:val="en-IE"/>
        </w:rPr>
        <w:t>Use case</w:t>
      </w:r>
    </w:p>
    <w:p w14:paraId="77843827" w14:textId="77777777" w:rsidR="002C75CF" w:rsidRPr="00692F35" w:rsidRDefault="002C75CF" w:rsidP="002C75CF">
      <w:pPr>
        <w:rPr>
          <w:lang w:val="en-IE"/>
        </w:rPr>
      </w:pPr>
      <w:r w:rsidRPr="00692F35">
        <w:rPr>
          <w:lang w:val="en-IE"/>
        </w:rPr>
        <w:t xml:space="preserve">ID </w:t>
      </w:r>
    </w:p>
    <w:p w14:paraId="266B24AF" w14:textId="3598CD66" w:rsidR="002C75CF" w:rsidRPr="00692F35" w:rsidRDefault="002C75CF" w:rsidP="002C75CF">
      <w:pPr>
        <w:rPr>
          <w:lang w:val="en-IE"/>
        </w:rPr>
      </w:pPr>
      <w:r w:rsidRPr="00692F35">
        <w:rPr>
          <w:lang w:val="en-IE"/>
        </w:rPr>
        <w:t>0</w:t>
      </w:r>
      <w:r w:rsidR="00980321">
        <w:rPr>
          <w:lang w:val="en-IE"/>
        </w:rPr>
        <w:t>4</w:t>
      </w:r>
    </w:p>
    <w:p w14:paraId="776B126E" w14:textId="77777777" w:rsidR="002C75CF" w:rsidRPr="00493302" w:rsidRDefault="002C75CF" w:rsidP="002C75CF">
      <w:pPr>
        <w:rPr>
          <w:b/>
          <w:lang w:val="en-IE"/>
        </w:rPr>
      </w:pPr>
      <w:r w:rsidRPr="00493302">
        <w:rPr>
          <w:b/>
          <w:lang w:val="en-IE"/>
        </w:rPr>
        <w:t>Scope</w:t>
      </w:r>
    </w:p>
    <w:p w14:paraId="61AF0364" w14:textId="306BE733" w:rsidR="002C75CF" w:rsidRPr="00692F35" w:rsidRDefault="002C75CF" w:rsidP="002C75CF">
      <w:pPr>
        <w:rPr>
          <w:lang w:val="en-IE"/>
        </w:rPr>
      </w:pPr>
      <w:r w:rsidRPr="00692F35">
        <w:rPr>
          <w:lang w:val="en-IE"/>
        </w:rPr>
        <w:t xml:space="preserve">The scope of this </w:t>
      </w:r>
      <w:r w:rsidR="003276C8">
        <w:rPr>
          <w:lang w:val="en-IE"/>
        </w:rPr>
        <w:t>is that the administrator can make changes to the application</w:t>
      </w:r>
      <w:r w:rsidR="002F24A4">
        <w:rPr>
          <w:lang w:val="en-IE"/>
        </w:rPr>
        <w:t xml:space="preserve"> then publish or save the changes</w:t>
      </w:r>
      <w:r w:rsidR="003276C8">
        <w:rPr>
          <w:lang w:val="en-IE"/>
        </w:rPr>
        <w:t>.</w:t>
      </w:r>
    </w:p>
    <w:p w14:paraId="1221EFDE" w14:textId="77777777" w:rsidR="002C75CF" w:rsidRPr="00493302" w:rsidRDefault="002C75CF" w:rsidP="002C75CF">
      <w:pPr>
        <w:rPr>
          <w:b/>
          <w:lang w:val="en-IE"/>
        </w:rPr>
      </w:pPr>
      <w:r w:rsidRPr="00493302">
        <w:rPr>
          <w:b/>
          <w:lang w:val="en-IE"/>
        </w:rPr>
        <w:t>Description</w:t>
      </w:r>
    </w:p>
    <w:p w14:paraId="3AFBD7A3" w14:textId="4E3AEE38" w:rsidR="002C75CF" w:rsidRPr="00692F35" w:rsidRDefault="002C75CF" w:rsidP="002C75CF">
      <w:pPr>
        <w:rPr>
          <w:lang w:val="en-IE"/>
        </w:rPr>
      </w:pPr>
      <w:r w:rsidRPr="00692F35">
        <w:rPr>
          <w:lang w:val="en-IE"/>
        </w:rPr>
        <w:t xml:space="preserve">The use case </w:t>
      </w:r>
      <w:r w:rsidR="00D459DA">
        <w:rPr>
          <w:lang w:val="en-IE"/>
        </w:rPr>
        <w:t xml:space="preserve">describes the actions taken for </w:t>
      </w:r>
      <w:r w:rsidR="00421AA6">
        <w:rPr>
          <w:lang w:val="en-IE"/>
        </w:rPr>
        <w:t>advertisement</w:t>
      </w:r>
      <w:r w:rsidR="00D459DA">
        <w:rPr>
          <w:lang w:val="en-IE"/>
        </w:rPr>
        <w:t xml:space="preserve"> or pro</w:t>
      </w:r>
      <w:r w:rsidR="00421AA6">
        <w:rPr>
          <w:lang w:val="en-IE"/>
        </w:rPr>
        <w:t>mo</w:t>
      </w:r>
      <w:r w:rsidR="00D459DA">
        <w:rPr>
          <w:lang w:val="en-IE"/>
        </w:rPr>
        <w:t>tions, Items and Discounts</w:t>
      </w:r>
      <w:r w:rsidR="00C9393F">
        <w:rPr>
          <w:lang w:val="en-IE"/>
        </w:rPr>
        <w:t>.</w:t>
      </w:r>
      <w:r w:rsidR="00711A60">
        <w:rPr>
          <w:lang w:val="en-IE"/>
        </w:rPr>
        <w:t xml:space="preserve"> The process will be very similar for all.</w:t>
      </w:r>
    </w:p>
    <w:p w14:paraId="6A8C66B2" w14:textId="77777777" w:rsidR="002C75CF" w:rsidRPr="00493302" w:rsidRDefault="002C75CF" w:rsidP="002C75CF">
      <w:pPr>
        <w:rPr>
          <w:b/>
          <w:lang w:val="en-IE"/>
        </w:rPr>
      </w:pPr>
      <w:r w:rsidRPr="00493302">
        <w:rPr>
          <w:b/>
          <w:lang w:val="en-IE"/>
        </w:rPr>
        <w:t>Flow Description</w:t>
      </w:r>
    </w:p>
    <w:p w14:paraId="274CBCBE" w14:textId="77777777" w:rsidR="002C75CF" w:rsidRPr="00493302" w:rsidRDefault="002C75CF" w:rsidP="002C75CF">
      <w:pPr>
        <w:rPr>
          <w:b/>
          <w:lang w:val="en-IE"/>
        </w:rPr>
      </w:pPr>
      <w:r w:rsidRPr="00493302">
        <w:rPr>
          <w:b/>
          <w:lang w:val="en-IE"/>
        </w:rPr>
        <w:t>Precondition</w:t>
      </w:r>
    </w:p>
    <w:p w14:paraId="45F18516" w14:textId="77777777" w:rsidR="002C75CF" w:rsidRPr="00692F35" w:rsidRDefault="002C75CF" w:rsidP="002C75CF">
      <w:pPr>
        <w:rPr>
          <w:lang w:val="en-IE"/>
        </w:rPr>
      </w:pPr>
      <w:r w:rsidRPr="00692F35">
        <w:rPr>
          <w:lang w:val="en-IE"/>
        </w:rPr>
        <w:t>•</w:t>
      </w:r>
      <w:r w:rsidRPr="00692F35">
        <w:rPr>
          <w:lang w:val="en-IE"/>
        </w:rPr>
        <w:tab/>
        <w:t>Internet Connection</w:t>
      </w:r>
    </w:p>
    <w:p w14:paraId="5D8B8272" w14:textId="7F9ED309" w:rsidR="002C75CF" w:rsidRPr="00692F35" w:rsidRDefault="002C75CF" w:rsidP="002C75CF">
      <w:pPr>
        <w:rPr>
          <w:lang w:val="en-IE"/>
        </w:rPr>
      </w:pPr>
      <w:r w:rsidRPr="00692F35">
        <w:rPr>
          <w:lang w:val="en-IE"/>
        </w:rPr>
        <w:t>•</w:t>
      </w:r>
      <w:r w:rsidRPr="00692F35">
        <w:rPr>
          <w:lang w:val="en-IE"/>
        </w:rPr>
        <w:tab/>
      </w:r>
      <w:r w:rsidR="00711A60">
        <w:rPr>
          <w:lang w:val="en-IE"/>
        </w:rPr>
        <w:t>T</w:t>
      </w:r>
      <w:r w:rsidR="00711A60">
        <w:rPr>
          <w:lang w:val="en-IE"/>
        </w:rPr>
        <w:t xml:space="preserve">his will be designed </w:t>
      </w:r>
      <w:r w:rsidR="00711A60">
        <w:rPr>
          <w:lang w:val="en-IE"/>
        </w:rPr>
        <w:t>to display desktop computer or laptop</w:t>
      </w:r>
      <w:r w:rsidRPr="00692F35">
        <w:rPr>
          <w:lang w:val="en-IE"/>
        </w:rPr>
        <w:t>.</w:t>
      </w:r>
    </w:p>
    <w:p w14:paraId="4C182701" w14:textId="77777777" w:rsidR="002C75CF" w:rsidRPr="00493302" w:rsidRDefault="002C75CF" w:rsidP="002C75CF">
      <w:pPr>
        <w:rPr>
          <w:b/>
          <w:lang w:val="en-IE"/>
        </w:rPr>
      </w:pPr>
      <w:r w:rsidRPr="00493302">
        <w:rPr>
          <w:b/>
          <w:lang w:val="en-IE"/>
        </w:rPr>
        <w:t>Activation</w:t>
      </w:r>
    </w:p>
    <w:p w14:paraId="559D382A" w14:textId="351276EE" w:rsidR="002C75CF" w:rsidRPr="00692F35" w:rsidRDefault="002C75CF" w:rsidP="002C75CF">
      <w:pPr>
        <w:rPr>
          <w:lang w:val="en-IE"/>
        </w:rPr>
      </w:pPr>
      <w:r w:rsidRPr="00692F35">
        <w:rPr>
          <w:lang w:val="en-IE"/>
        </w:rPr>
        <w:t xml:space="preserve">The Use Case starts at when the </w:t>
      </w:r>
      <w:r w:rsidR="00564C47">
        <w:rPr>
          <w:lang w:val="en-IE"/>
        </w:rPr>
        <w:t xml:space="preserve">Admin signs in with the admin </w:t>
      </w:r>
      <w:r w:rsidR="006360DB">
        <w:rPr>
          <w:lang w:val="en-IE"/>
        </w:rPr>
        <w:t>credentials</w:t>
      </w:r>
      <w:r w:rsidRPr="00692F35">
        <w:rPr>
          <w:lang w:val="en-IE"/>
        </w:rPr>
        <w:t>.</w:t>
      </w:r>
    </w:p>
    <w:p w14:paraId="0B808531" w14:textId="77777777" w:rsidR="002C75CF" w:rsidRPr="00493302" w:rsidRDefault="002C75CF" w:rsidP="002C75CF">
      <w:pPr>
        <w:rPr>
          <w:b/>
          <w:lang w:val="en-IE"/>
        </w:rPr>
      </w:pPr>
      <w:r w:rsidRPr="00493302">
        <w:rPr>
          <w:b/>
          <w:lang w:val="en-IE"/>
        </w:rPr>
        <w:t>Main flow:</w:t>
      </w:r>
    </w:p>
    <w:p w14:paraId="5C826BC9" w14:textId="16382EF4" w:rsidR="002C75CF" w:rsidRPr="00692F35" w:rsidRDefault="002C75CF" w:rsidP="002C75CF">
      <w:pPr>
        <w:rPr>
          <w:lang w:val="en-IE"/>
        </w:rPr>
      </w:pPr>
      <w:r w:rsidRPr="00692F35">
        <w:rPr>
          <w:lang w:val="en-IE"/>
        </w:rPr>
        <w:t>1.</w:t>
      </w:r>
      <w:r w:rsidRPr="00692F35">
        <w:rPr>
          <w:lang w:val="en-IE"/>
        </w:rPr>
        <w:tab/>
        <w:t xml:space="preserve">The user </w:t>
      </w:r>
      <w:r w:rsidR="005A1F60">
        <w:rPr>
          <w:lang w:val="en-IE"/>
        </w:rPr>
        <w:t>logged in</w:t>
      </w:r>
      <w:r w:rsidRPr="00692F35">
        <w:rPr>
          <w:lang w:val="en-IE"/>
        </w:rPr>
        <w:t>.</w:t>
      </w:r>
    </w:p>
    <w:p w14:paraId="126DE6B3" w14:textId="6E9E7B05" w:rsidR="002C75CF" w:rsidRPr="00692F35" w:rsidRDefault="002C75CF" w:rsidP="00824DE5">
      <w:pPr>
        <w:ind w:left="720" w:hanging="720"/>
        <w:rPr>
          <w:lang w:val="en-IE"/>
        </w:rPr>
      </w:pPr>
      <w:r w:rsidRPr="00692F35">
        <w:rPr>
          <w:lang w:val="en-IE"/>
        </w:rPr>
        <w:t>2.</w:t>
      </w:r>
      <w:r w:rsidRPr="00692F35">
        <w:rPr>
          <w:lang w:val="en-IE"/>
        </w:rPr>
        <w:tab/>
        <w:t>The Application loads the ‘</w:t>
      </w:r>
      <w:r w:rsidR="006360DB">
        <w:rPr>
          <w:lang w:val="en-IE"/>
        </w:rPr>
        <w:t>Console</w:t>
      </w:r>
      <w:r w:rsidRPr="00692F35">
        <w:rPr>
          <w:lang w:val="en-IE"/>
        </w:rPr>
        <w:t>’ Page</w:t>
      </w:r>
      <w:r w:rsidR="007351D5">
        <w:rPr>
          <w:lang w:val="en-IE"/>
        </w:rPr>
        <w:t xml:space="preserve"> with 4 </w:t>
      </w:r>
      <w:r w:rsidR="001D24BB">
        <w:rPr>
          <w:lang w:val="en-IE"/>
        </w:rPr>
        <w:t>sections (</w:t>
      </w:r>
      <w:r w:rsidR="00032970">
        <w:rPr>
          <w:lang w:val="en-IE"/>
        </w:rPr>
        <w:t>Promotions, Advertisements, Items, and Discounts</w:t>
      </w:r>
      <w:r w:rsidRPr="00692F35">
        <w:rPr>
          <w:lang w:val="en-IE"/>
        </w:rPr>
        <w:t>.</w:t>
      </w:r>
    </w:p>
    <w:p w14:paraId="1D380AFD" w14:textId="36288565" w:rsidR="002C75CF" w:rsidRPr="00692F35" w:rsidRDefault="002C75CF" w:rsidP="00824DE5">
      <w:pPr>
        <w:ind w:left="720" w:hanging="720"/>
        <w:rPr>
          <w:lang w:val="en-IE"/>
        </w:rPr>
      </w:pPr>
      <w:r w:rsidRPr="00692F35">
        <w:rPr>
          <w:lang w:val="en-IE"/>
        </w:rPr>
        <w:t>3.</w:t>
      </w:r>
      <w:r w:rsidRPr="00692F35">
        <w:rPr>
          <w:lang w:val="en-IE"/>
        </w:rPr>
        <w:tab/>
        <w:t>The user</w:t>
      </w:r>
      <w:r w:rsidR="00032970">
        <w:rPr>
          <w:lang w:val="en-IE"/>
        </w:rPr>
        <w:t xml:space="preserve"> will click on a section </w:t>
      </w:r>
      <w:r w:rsidR="001D24BB">
        <w:rPr>
          <w:lang w:val="en-IE"/>
        </w:rPr>
        <w:t xml:space="preserve">e.g. </w:t>
      </w:r>
      <w:r w:rsidR="00032970">
        <w:rPr>
          <w:lang w:val="en-IE"/>
        </w:rPr>
        <w:t>the Items</w:t>
      </w:r>
      <w:r w:rsidR="003918D0">
        <w:rPr>
          <w:lang w:val="en-IE"/>
        </w:rPr>
        <w:t xml:space="preserve"> Section</w:t>
      </w:r>
      <w:r w:rsidR="00032970">
        <w:rPr>
          <w:lang w:val="en-IE"/>
        </w:rPr>
        <w:t xml:space="preserve"> and a table will display listing the current Items displayed to public users</w:t>
      </w:r>
      <w:r w:rsidRPr="00692F35">
        <w:rPr>
          <w:lang w:val="en-IE"/>
        </w:rPr>
        <w:t>.</w:t>
      </w:r>
    </w:p>
    <w:p w14:paraId="4A505B0B" w14:textId="203EE742" w:rsidR="002C75CF" w:rsidRPr="00692F35" w:rsidRDefault="002C75CF" w:rsidP="002C75CF">
      <w:pPr>
        <w:rPr>
          <w:lang w:val="en-IE"/>
        </w:rPr>
      </w:pPr>
      <w:r w:rsidRPr="00692F35">
        <w:rPr>
          <w:lang w:val="en-IE"/>
        </w:rPr>
        <w:t>4.</w:t>
      </w:r>
      <w:r w:rsidRPr="00692F35">
        <w:rPr>
          <w:lang w:val="en-IE"/>
        </w:rPr>
        <w:tab/>
        <w:t>The user</w:t>
      </w:r>
      <w:r w:rsidR="00ED7428">
        <w:rPr>
          <w:lang w:val="en-IE"/>
        </w:rPr>
        <w:t xml:space="preserve"> clicks the Add Button</w:t>
      </w:r>
      <w:r w:rsidRPr="00692F35">
        <w:rPr>
          <w:lang w:val="en-IE"/>
        </w:rPr>
        <w:t>.</w:t>
      </w:r>
      <w:r w:rsidR="007B2218">
        <w:rPr>
          <w:lang w:val="en-IE"/>
        </w:rPr>
        <w:t xml:space="preserve"> </w:t>
      </w:r>
    </w:p>
    <w:p w14:paraId="3C6C4EB7" w14:textId="01866E62" w:rsidR="00C12397" w:rsidRDefault="002C75CF" w:rsidP="001E6224">
      <w:pPr>
        <w:ind w:left="720" w:hanging="720"/>
        <w:rPr>
          <w:lang w:val="en-IE"/>
        </w:rPr>
      </w:pPr>
      <w:r w:rsidRPr="00692F35">
        <w:rPr>
          <w:lang w:val="en-IE"/>
        </w:rPr>
        <w:t>5.</w:t>
      </w:r>
      <w:r w:rsidRPr="00692F35">
        <w:rPr>
          <w:lang w:val="en-IE"/>
        </w:rPr>
        <w:tab/>
      </w:r>
      <w:r w:rsidR="007B2218" w:rsidRPr="00692F35">
        <w:rPr>
          <w:lang w:val="en-IE"/>
        </w:rPr>
        <w:t xml:space="preserve">The user </w:t>
      </w:r>
      <w:r w:rsidR="007B2218">
        <w:rPr>
          <w:lang w:val="en-IE"/>
        </w:rPr>
        <w:t xml:space="preserve">inputs the required values e.g. </w:t>
      </w:r>
      <w:r w:rsidR="008B02C8">
        <w:rPr>
          <w:lang w:val="en-IE"/>
        </w:rPr>
        <w:t xml:space="preserve">Item </w:t>
      </w:r>
      <w:r w:rsidR="007B2218">
        <w:rPr>
          <w:lang w:val="en-IE"/>
        </w:rPr>
        <w:t xml:space="preserve">name, </w:t>
      </w:r>
      <w:r w:rsidR="008B02C8">
        <w:rPr>
          <w:lang w:val="en-IE"/>
        </w:rPr>
        <w:t xml:space="preserve">Item </w:t>
      </w:r>
      <w:r w:rsidR="007B2218">
        <w:rPr>
          <w:lang w:val="en-IE"/>
        </w:rPr>
        <w:t xml:space="preserve">type, check the box for sizes available, </w:t>
      </w:r>
      <w:r w:rsidR="00E0441B">
        <w:rPr>
          <w:lang w:val="en-IE"/>
        </w:rPr>
        <w:t xml:space="preserve">and </w:t>
      </w:r>
      <w:r w:rsidR="007B2218">
        <w:rPr>
          <w:lang w:val="en-IE"/>
        </w:rPr>
        <w:t xml:space="preserve">Input price for each size. </w:t>
      </w:r>
    </w:p>
    <w:p w14:paraId="13EC52E0" w14:textId="77777777" w:rsidR="002734FC" w:rsidRDefault="002C75CF" w:rsidP="008817EE">
      <w:pPr>
        <w:ind w:left="720" w:hanging="720"/>
        <w:rPr>
          <w:lang w:val="en-IE"/>
        </w:rPr>
      </w:pPr>
      <w:r w:rsidRPr="00692F35">
        <w:rPr>
          <w:lang w:val="en-IE"/>
        </w:rPr>
        <w:lastRenderedPageBreak/>
        <w:t>6.</w:t>
      </w:r>
      <w:r w:rsidR="001E6224">
        <w:rPr>
          <w:lang w:val="en-IE"/>
        </w:rPr>
        <w:t xml:space="preserve"> </w:t>
      </w:r>
      <w:r w:rsidRPr="00692F35">
        <w:rPr>
          <w:lang w:val="en-IE"/>
        </w:rPr>
        <w:t xml:space="preserve">The </w:t>
      </w:r>
      <w:r w:rsidR="00914E19">
        <w:rPr>
          <w:lang w:val="en-IE"/>
        </w:rPr>
        <w:t>user then saves</w:t>
      </w:r>
      <w:r w:rsidR="008817EE">
        <w:rPr>
          <w:lang w:val="en-IE"/>
        </w:rPr>
        <w:t xml:space="preserve">. </w:t>
      </w:r>
    </w:p>
    <w:p w14:paraId="495F814E" w14:textId="6106A793" w:rsidR="002C75CF" w:rsidRPr="00692F35" w:rsidRDefault="002734FC" w:rsidP="00B154F3">
      <w:pPr>
        <w:rPr>
          <w:lang w:val="en-IE"/>
        </w:rPr>
      </w:pPr>
      <w:r>
        <w:rPr>
          <w:lang w:val="en-IE"/>
        </w:rPr>
        <w:t xml:space="preserve">7. </w:t>
      </w:r>
      <w:r w:rsidR="008817EE">
        <w:rPr>
          <w:lang w:val="en-IE"/>
        </w:rPr>
        <w:t xml:space="preserve">The </w:t>
      </w:r>
      <w:r>
        <w:rPr>
          <w:lang w:val="en-IE"/>
        </w:rPr>
        <w:t>Application</w:t>
      </w:r>
      <w:r w:rsidR="00B154F3">
        <w:rPr>
          <w:lang w:val="en-IE"/>
        </w:rPr>
        <w:t xml:space="preserve"> adds item to database and then displays the Item List with</w:t>
      </w:r>
      <w:r>
        <w:rPr>
          <w:lang w:val="en-IE"/>
        </w:rPr>
        <w:t xml:space="preserve"> </w:t>
      </w:r>
      <w:r w:rsidR="008817EE">
        <w:rPr>
          <w:lang w:val="en-IE"/>
        </w:rPr>
        <w:t>new</w:t>
      </w:r>
      <w:r w:rsidR="00B154F3">
        <w:rPr>
          <w:lang w:val="en-IE"/>
        </w:rPr>
        <w:t xml:space="preserve"> </w:t>
      </w:r>
      <w:r w:rsidR="008817EE">
        <w:rPr>
          <w:lang w:val="en-IE"/>
        </w:rPr>
        <w:t>Item will be added to the bottom of the table list.</w:t>
      </w:r>
    </w:p>
    <w:p w14:paraId="6FF05F28" w14:textId="4B3901EA" w:rsidR="002C75CF" w:rsidRPr="00692F35" w:rsidRDefault="002734FC" w:rsidP="002C75CF">
      <w:pPr>
        <w:rPr>
          <w:lang w:val="en-IE"/>
        </w:rPr>
      </w:pPr>
      <w:r>
        <w:rPr>
          <w:lang w:val="en-IE"/>
        </w:rPr>
        <w:t>8</w:t>
      </w:r>
      <w:r w:rsidR="002C75CF" w:rsidRPr="00692F35">
        <w:rPr>
          <w:lang w:val="en-IE"/>
        </w:rPr>
        <w:t>.</w:t>
      </w:r>
      <w:r w:rsidR="00D66C9B">
        <w:rPr>
          <w:lang w:val="en-IE"/>
        </w:rPr>
        <w:t xml:space="preserve"> Then the Application will publish the Item to live </w:t>
      </w:r>
      <w:r w:rsidR="00A543FB">
        <w:rPr>
          <w:lang w:val="en-IE"/>
        </w:rPr>
        <w:t xml:space="preserve">web </w:t>
      </w:r>
      <w:r w:rsidR="00D66C9B">
        <w:rPr>
          <w:lang w:val="en-IE"/>
        </w:rPr>
        <w:t>application</w:t>
      </w:r>
      <w:r w:rsidR="00A543FB">
        <w:rPr>
          <w:lang w:val="en-IE"/>
        </w:rPr>
        <w:t>.</w:t>
      </w:r>
    </w:p>
    <w:p w14:paraId="737F68DB" w14:textId="7D0F5EA8" w:rsidR="002C75CF" w:rsidRPr="00692F35" w:rsidRDefault="002734FC" w:rsidP="002C75CF">
      <w:pPr>
        <w:rPr>
          <w:lang w:val="en-IE"/>
        </w:rPr>
      </w:pPr>
      <w:r>
        <w:rPr>
          <w:lang w:val="en-IE"/>
        </w:rPr>
        <w:t>9</w:t>
      </w:r>
      <w:r w:rsidR="002C75CF" w:rsidRPr="00692F35">
        <w:rPr>
          <w:lang w:val="en-IE"/>
        </w:rPr>
        <w:t>.</w:t>
      </w:r>
      <w:r w:rsidR="004955C7">
        <w:rPr>
          <w:lang w:val="en-IE"/>
        </w:rPr>
        <w:t xml:space="preserve"> The user can repeat this process on all sections</w:t>
      </w:r>
      <w:r w:rsidR="00AB2DF9">
        <w:rPr>
          <w:lang w:val="en-IE"/>
        </w:rPr>
        <w:t>.</w:t>
      </w:r>
    </w:p>
    <w:p w14:paraId="79E685FA" w14:textId="77777777" w:rsidR="002C75CF" w:rsidRPr="00D3236D" w:rsidRDefault="002C75CF" w:rsidP="002C75CF">
      <w:pPr>
        <w:rPr>
          <w:b/>
          <w:lang w:val="en-IE"/>
        </w:rPr>
      </w:pPr>
      <w:r w:rsidRPr="00D3236D">
        <w:rPr>
          <w:b/>
          <w:lang w:val="en-IE"/>
        </w:rPr>
        <w:t>Alternate flow</w:t>
      </w:r>
    </w:p>
    <w:p w14:paraId="1BAEC1BB" w14:textId="2F0E3414" w:rsidR="002C75CF" w:rsidRPr="00D3236D" w:rsidRDefault="002C75CF" w:rsidP="002C75CF">
      <w:pPr>
        <w:rPr>
          <w:b/>
          <w:lang w:val="en-IE"/>
        </w:rPr>
      </w:pPr>
      <w:r w:rsidRPr="00D3236D">
        <w:rPr>
          <w:b/>
          <w:lang w:val="en-IE"/>
        </w:rPr>
        <w:t>A</w:t>
      </w:r>
      <w:proofErr w:type="gramStart"/>
      <w:r w:rsidRPr="00D3236D">
        <w:rPr>
          <w:b/>
          <w:lang w:val="en-IE"/>
        </w:rPr>
        <w:t>1 :</w:t>
      </w:r>
      <w:proofErr w:type="gramEnd"/>
      <w:r w:rsidRPr="00D3236D">
        <w:rPr>
          <w:b/>
          <w:lang w:val="en-IE"/>
        </w:rPr>
        <w:t xml:space="preserve"> &lt;</w:t>
      </w:r>
      <w:r w:rsidR="00F64BB0">
        <w:rPr>
          <w:b/>
          <w:lang w:val="en-IE"/>
        </w:rPr>
        <w:t>User wants to remove item</w:t>
      </w:r>
      <w:r w:rsidRPr="00D3236D">
        <w:rPr>
          <w:b/>
          <w:lang w:val="en-IE"/>
        </w:rPr>
        <w:t>&gt;</w:t>
      </w:r>
    </w:p>
    <w:p w14:paraId="1A4AEACB" w14:textId="2315ABC4" w:rsidR="002C75CF" w:rsidRPr="00692F35" w:rsidRDefault="002C75CF" w:rsidP="002C75CF">
      <w:pPr>
        <w:rPr>
          <w:lang w:val="en-IE"/>
        </w:rPr>
      </w:pPr>
      <w:r w:rsidRPr="00692F35">
        <w:rPr>
          <w:lang w:val="en-IE"/>
        </w:rPr>
        <w:t>1.</w:t>
      </w:r>
      <w:r w:rsidRPr="00692F35">
        <w:rPr>
          <w:lang w:val="en-IE"/>
        </w:rPr>
        <w:tab/>
        <w:t xml:space="preserve">The user </w:t>
      </w:r>
      <w:r w:rsidR="001D24BB">
        <w:rPr>
          <w:lang w:val="en-IE"/>
        </w:rPr>
        <w:t>has completed</w:t>
      </w:r>
      <w:r w:rsidR="00A005A4">
        <w:rPr>
          <w:lang w:val="en-IE"/>
        </w:rPr>
        <w:t xml:space="preserve"> Step 3 of main flow</w:t>
      </w:r>
      <w:r w:rsidRPr="00692F35">
        <w:rPr>
          <w:lang w:val="en-IE"/>
        </w:rPr>
        <w:t>.</w:t>
      </w:r>
    </w:p>
    <w:p w14:paraId="67924E48" w14:textId="72D21A70" w:rsidR="00082C4C" w:rsidRPr="00692F35" w:rsidRDefault="002C75CF" w:rsidP="00082C4C">
      <w:pPr>
        <w:ind w:left="720" w:hanging="720"/>
        <w:rPr>
          <w:lang w:val="en-IE"/>
        </w:rPr>
      </w:pPr>
      <w:r w:rsidRPr="00692F35">
        <w:rPr>
          <w:lang w:val="en-IE"/>
        </w:rPr>
        <w:t>2.</w:t>
      </w:r>
      <w:r w:rsidRPr="00692F35">
        <w:rPr>
          <w:lang w:val="en-IE"/>
        </w:rPr>
        <w:tab/>
        <w:t>The</w:t>
      </w:r>
      <w:r w:rsidR="00A005A4">
        <w:rPr>
          <w:lang w:val="en-IE"/>
        </w:rPr>
        <w:t xml:space="preserve"> User then checks the box(es) at the end of the row of the item they wish to remove</w:t>
      </w:r>
      <w:r w:rsidRPr="00692F35">
        <w:rPr>
          <w:lang w:val="en-IE"/>
        </w:rPr>
        <w:t>.</w:t>
      </w:r>
    </w:p>
    <w:p w14:paraId="4C565D51" w14:textId="3F5BE2ED" w:rsidR="00082C4C" w:rsidRDefault="002C75CF" w:rsidP="002C75CF">
      <w:pPr>
        <w:rPr>
          <w:lang w:val="en-IE"/>
        </w:rPr>
      </w:pPr>
      <w:r w:rsidRPr="00692F35">
        <w:rPr>
          <w:lang w:val="en-IE"/>
        </w:rPr>
        <w:t>3.</w:t>
      </w:r>
      <w:r w:rsidRPr="00692F35">
        <w:rPr>
          <w:lang w:val="en-IE"/>
        </w:rPr>
        <w:tab/>
        <w:t xml:space="preserve">The user </w:t>
      </w:r>
      <w:r w:rsidR="00A005A4">
        <w:rPr>
          <w:lang w:val="en-IE"/>
        </w:rPr>
        <w:t>scrolls do</w:t>
      </w:r>
      <w:r w:rsidR="00082C4C">
        <w:rPr>
          <w:lang w:val="en-IE"/>
        </w:rPr>
        <w:t>wn and clicks on ‘remove’.</w:t>
      </w:r>
    </w:p>
    <w:p w14:paraId="431D70E5" w14:textId="657592EF" w:rsidR="00082C4C" w:rsidRDefault="00082C4C" w:rsidP="00E31ACF">
      <w:pPr>
        <w:ind w:left="720" w:hanging="720"/>
      </w:pPr>
      <w:r>
        <w:t>4.</w:t>
      </w:r>
      <w:r>
        <w:tab/>
        <w:t xml:space="preserve">The </w:t>
      </w:r>
      <w:r w:rsidR="00060378">
        <w:t xml:space="preserve">Application removes the item from the </w:t>
      </w:r>
      <w:r w:rsidR="006D2F13">
        <w:t>database and</w:t>
      </w:r>
      <w:r w:rsidR="00E31ACF">
        <w:t xml:space="preserve"> refreshed the Item list removing it from the list.</w:t>
      </w:r>
    </w:p>
    <w:p w14:paraId="2B4C4158" w14:textId="21B5EF1A" w:rsidR="00E31ACF" w:rsidRDefault="00E31ACF" w:rsidP="00082C4C">
      <w:r>
        <w:t xml:space="preserve">5. </w:t>
      </w:r>
      <w:r>
        <w:tab/>
        <w:t xml:space="preserve">The </w:t>
      </w:r>
      <w:r w:rsidR="00D8351D">
        <w:t>Application</w:t>
      </w:r>
      <w:r>
        <w:t xml:space="preserve"> then</w:t>
      </w:r>
      <w:r w:rsidR="00D8351D">
        <w:t xml:space="preserve"> publishes the changes to the Live web application</w:t>
      </w:r>
      <w:r w:rsidR="00F46D23">
        <w:t>.</w:t>
      </w:r>
    </w:p>
    <w:p w14:paraId="5BA28F36" w14:textId="3E7FC130" w:rsidR="00F46D23" w:rsidRDefault="00F46D23" w:rsidP="00082C4C">
      <w:r>
        <w:t>6.</w:t>
      </w:r>
      <w:r>
        <w:tab/>
        <w:t>The user can repeat this process all sections</w:t>
      </w:r>
      <w:r w:rsidR="00DD5E55">
        <w:t>.</w:t>
      </w:r>
    </w:p>
    <w:p w14:paraId="4B74387E" w14:textId="08ABBAAA" w:rsidR="008A4410" w:rsidRPr="00D3236D" w:rsidRDefault="008A4410" w:rsidP="008A4410">
      <w:pPr>
        <w:rPr>
          <w:b/>
          <w:lang w:val="en-IE"/>
        </w:rPr>
      </w:pPr>
      <w:r w:rsidRPr="00D3236D">
        <w:rPr>
          <w:b/>
          <w:lang w:val="en-IE"/>
        </w:rPr>
        <w:t>A</w:t>
      </w:r>
      <w:proofErr w:type="gramStart"/>
      <w:r>
        <w:rPr>
          <w:b/>
          <w:lang w:val="en-IE"/>
        </w:rPr>
        <w:t>2</w:t>
      </w:r>
      <w:r w:rsidRPr="00D3236D">
        <w:rPr>
          <w:b/>
          <w:lang w:val="en-IE"/>
        </w:rPr>
        <w:t xml:space="preserve"> :</w:t>
      </w:r>
      <w:proofErr w:type="gramEnd"/>
      <w:r w:rsidRPr="00D3236D">
        <w:rPr>
          <w:b/>
          <w:lang w:val="en-IE"/>
        </w:rPr>
        <w:t xml:space="preserve"> &lt;</w:t>
      </w:r>
      <w:r>
        <w:rPr>
          <w:b/>
          <w:lang w:val="en-IE"/>
        </w:rPr>
        <w:t xml:space="preserve">User wants to </w:t>
      </w:r>
      <w:r>
        <w:rPr>
          <w:b/>
          <w:lang w:val="en-IE"/>
        </w:rPr>
        <w:t>edit</w:t>
      </w:r>
      <w:r>
        <w:rPr>
          <w:b/>
          <w:lang w:val="en-IE"/>
        </w:rPr>
        <w:t xml:space="preserve"> item</w:t>
      </w:r>
      <w:r w:rsidRPr="00D3236D">
        <w:rPr>
          <w:b/>
          <w:lang w:val="en-IE"/>
        </w:rPr>
        <w:t>&gt;</w:t>
      </w:r>
    </w:p>
    <w:p w14:paraId="44A82479" w14:textId="77777777" w:rsidR="008A4410" w:rsidRPr="00692F35" w:rsidRDefault="008A4410" w:rsidP="008A4410">
      <w:pPr>
        <w:rPr>
          <w:lang w:val="en-IE"/>
        </w:rPr>
      </w:pPr>
      <w:r w:rsidRPr="00692F35">
        <w:rPr>
          <w:lang w:val="en-IE"/>
        </w:rPr>
        <w:t>1.</w:t>
      </w:r>
      <w:r w:rsidRPr="00692F35">
        <w:rPr>
          <w:lang w:val="en-IE"/>
        </w:rPr>
        <w:tab/>
        <w:t xml:space="preserve">The user </w:t>
      </w:r>
      <w:r>
        <w:rPr>
          <w:lang w:val="en-IE"/>
        </w:rPr>
        <w:t>has completed Step 3 of main flow</w:t>
      </w:r>
      <w:r w:rsidRPr="00692F35">
        <w:rPr>
          <w:lang w:val="en-IE"/>
        </w:rPr>
        <w:t>.</w:t>
      </w:r>
    </w:p>
    <w:p w14:paraId="734CED8A" w14:textId="0B9D60FF" w:rsidR="008A4410" w:rsidRDefault="00330CF4" w:rsidP="008A4410">
      <w:pPr>
        <w:rPr>
          <w:lang w:val="en-IE"/>
        </w:rPr>
      </w:pPr>
      <w:r>
        <w:rPr>
          <w:lang w:val="en-IE"/>
        </w:rPr>
        <w:t>2</w:t>
      </w:r>
      <w:r w:rsidR="008A4410" w:rsidRPr="00692F35">
        <w:rPr>
          <w:lang w:val="en-IE"/>
        </w:rPr>
        <w:t>.</w:t>
      </w:r>
      <w:r w:rsidR="008A4410" w:rsidRPr="00692F35">
        <w:rPr>
          <w:lang w:val="en-IE"/>
        </w:rPr>
        <w:tab/>
        <w:t xml:space="preserve">The user </w:t>
      </w:r>
      <w:r w:rsidR="008A4410">
        <w:rPr>
          <w:lang w:val="en-IE"/>
        </w:rPr>
        <w:t>scrolls down and clicks on ‘</w:t>
      </w:r>
      <w:r w:rsidR="006B0EA1">
        <w:rPr>
          <w:lang w:val="en-IE"/>
        </w:rPr>
        <w:t>edit</w:t>
      </w:r>
      <w:r w:rsidR="008A4410">
        <w:rPr>
          <w:lang w:val="en-IE"/>
        </w:rPr>
        <w:t>.</w:t>
      </w:r>
    </w:p>
    <w:p w14:paraId="6941C34A" w14:textId="4732E283" w:rsidR="008A4410" w:rsidRDefault="00330CF4" w:rsidP="008A4410">
      <w:pPr>
        <w:ind w:left="720" w:hanging="720"/>
      </w:pPr>
      <w:r>
        <w:t>3</w:t>
      </w:r>
      <w:r w:rsidR="008A4410">
        <w:t>.</w:t>
      </w:r>
      <w:r w:rsidR="008A4410">
        <w:tab/>
        <w:t xml:space="preserve">The Application </w:t>
      </w:r>
      <w:r w:rsidR="006D2F13">
        <w:t>updates</w:t>
      </w:r>
      <w:r w:rsidR="008A4410">
        <w:t xml:space="preserve"> the item </w:t>
      </w:r>
      <w:r w:rsidR="006D2F13">
        <w:t xml:space="preserve">in </w:t>
      </w:r>
      <w:r w:rsidR="008A4410">
        <w:t xml:space="preserve">the </w:t>
      </w:r>
      <w:r w:rsidR="003D0F1F">
        <w:t>database and</w:t>
      </w:r>
      <w:r w:rsidR="008A4410">
        <w:t xml:space="preserve"> refreshed the Item list </w:t>
      </w:r>
      <w:r w:rsidR="003D0F1F">
        <w:t>updating that too</w:t>
      </w:r>
      <w:r w:rsidR="008A4410">
        <w:t xml:space="preserve"> </w:t>
      </w:r>
      <w:r w:rsidR="006A0DFC">
        <w:t xml:space="preserve">on </w:t>
      </w:r>
      <w:r w:rsidR="008A4410">
        <w:t>the list.</w:t>
      </w:r>
    </w:p>
    <w:p w14:paraId="1AEDD284" w14:textId="76CDF92C" w:rsidR="008A4410" w:rsidRDefault="00330CF4" w:rsidP="008A4410">
      <w:r>
        <w:t>4</w:t>
      </w:r>
      <w:r w:rsidR="008A4410">
        <w:t xml:space="preserve">. </w:t>
      </w:r>
      <w:r w:rsidR="008A4410">
        <w:tab/>
        <w:t>The Application then publishes the changes to the Live web application.</w:t>
      </w:r>
    </w:p>
    <w:p w14:paraId="30B1C342" w14:textId="2456094E" w:rsidR="008A4410" w:rsidRPr="00082C4C" w:rsidRDefault="00330CF4" w:rsidP="008A4410">
      <w:r>
        <w:t>5</w:t>
      </w:r>
      <w:r w:rsidR="008A4410">
        <w:t>.</w:t>
      </w:r>
      <w:r w:rsidR="008A4410">
        <w:tab/>
        <w:t>The user can repeat this process all sections.</w:t>
      </w:r>
    </w:p>
    <w:p w14:paraId="4623189E" w14:textId="6F21BB34" w:rsidR="008A4410" w:rsidRDefault="008A4410" w:rsidP="00082C4C"/>
    <w:p w14:paraId="7C17B4B2" w14:textId="347C05C7" w:rsidR="00617E0C" w:rsidRDefault="00617E0C" w:rsidP="00082C4C"/>
    <w:p w14:paraId="14F6798A" w14:textId="77777777" w:rsidR="00617E0C" w:rsidRPr="00082C4C" w:rsidRDefault="00617E0C" w:rsidP="00082C4C"/>
    <w:p w14:paraId="76C5AACD" w14:textId="77777777" w:rsidR="002C75CF" w:rsidRPr="00D3236D" w:rsidRDefault="002C75CF" w:rsidP="002C75CF">
      <w:pPr>
        <w:rPr>
          <w:b/>
          <w:lang w:val="en-IE"/>
        </w:rPr>
      </w:pPr>
      <w:r w:rsidRPr="00D3236D">
        <w:rPr>
          <w:b/>
          <w:lang w:val="en-IE"/>
        </w:rPr>
        <w:lastRenderedPageBreak/>
        <w:t>Exceptional flow</w:t>
      </w:r>
    </w:p>
    <w:p w14:paraId="18366DCA" w14:textId="54FD89DE" w:rsidR="002C75CF" w:rsidRPr="00692F35" w:rsidRDefault="002C75CF" w:rsidP="002C75CF">
      <w:pPr>
        <w:rPr>
          <w:lang w:val="en-IE"/>
        </w:rPr>
      </w:pPr>
      <w:r w:rsidRPr="00692F35">
        <w:rPr>
          <w:lang w:val="en-IE"/>
        </w:rPr>
        <w:t>E</w:t>
      </w:r>
      <w:proofErr w:type="gramStart"/>
      <w:r w:rsidRPr="00692F35">
        <w:rPr>
          <w:lang w:val="en-IE"/>
        </w:rPr>
        <w:t>1 :</w:t>
      </w:r>
      <w:proofErr w:type="gramEnd"/>
      <w:r w:rsidRPr="00692F35">
        <w:rPr>
          <w:lang w:val="en-IE"/>
        </w:rPr>
        <w:t xml:space="preserve"> &lt;</w:t>
      </w:r>
      <w:r w:rsidR="00656F2E">
        <w:rPr>
          <w:lang w:val="en-IE"/>
        </w:rPr>
        <w:t>Item</w:t>
      </w:r>
      <w:r w:rsidRPr="00692F35">
        <w:rPr>
          <w:lang w:val="en-IE"/>
        </w:rPr>
        <w:t xml:space="preserve"> already exists&gt;</w:t>
      </w:r>
    </w:p>
    <w:p w14:paraId="7B1EA6D6" w14:textId="77777777" w:rsidR="002C75CF" w:rsidRPr="00692F35" w:rsidRDefault="002C75CF" w:rsidP="002C75CF">
      <w:pPr>
        <w:rPr>
          <w:lang w:val="en-IE"/>
        </w:rPr>
      </w:pPr>
      <w:r w:rsidRPr="00692F35">
        <w:rPr>
          <w:lang w:val="en-IE"/>
        </w:rPr>
        <w:t>1.</w:t>
      </w:r>
      <w:r w:rsidRPr="00692F35">
        <w:rPr>
          <w:lang w:val="en-IE"/>
        </w:rPr>
        <w:tab/>
        <w:t>The use case has completed step 5 of the main flow.</w:t>
      </w:r>
    </w:p>
    <w:p w14:paraId="4EAC5025" w14:textId="2A2C089F" w:rsidR="002C75CF" w:rsidRPr="00692F35" w:rsidRDefault="002C75CF" w:rsidP="002C75CF">
      <w:pPr>
        <w:rPr>
          <w:lang w:val="en-IE"/>
        </w:rPr>
      </w:pPr>
      <w:r w:rsidRPr="00692F35">
        <w:rPr>
          <w:lang w:val="en-IE"/>
        </w:rPr>
        <w:t>2.</w:t>
      </w:r>
      <w:r w:rsidRPr="00692F35">
        <w:rPr>
          <w:lang w:val="en-IE"/>
        </w:rPr>
        <w:tab/>
        <w:t xml:space="preserve">The application </w:t>
      </w:r>
      <w:r w:rsidR="00A125CE">
        <w:rPr>
          <w:lang w:val="en-IE"/>
        </w:rPr>
        <w:t>tries to add to database</w:t>
      </w:r>
      <w:r w:rsidRPr="00692F35">
        <w:rPr>
          <w:lang w:val="en-IE"/>
        </w:rPr>
        <w:t>.</w:t>
      </w:r>
    </w:p>
    <w:p w14:paraId="438B6D6A" w14:textId="1544FCBD" w:rsidR="002C75CF" w:rsidRPr="00692F35" w:rsidRDefault="00875E25" w:rsidP="00A03788">
      <w:pPr>
        <w:ind w:left="720" w:hanging="720"/>
        <w:rPr>
          <w:lang w:val="en-IE"/>
        </w:rPr>
      </w:pPr>
      <w:r>
        <w:rPr>
          <w:lang w:val="en-IE"/>
        </w:rPr>
        <w:t>3</w:t>
      </w:r>
      <w:r w:rsidR="002C75CF" w:rsidRPr="00692F35">
        <w:rPr>
          <w:lang w:val="en-IE"/>
        </w:rPr>
        <w:t>.</w:t>
      </w:r>
      <w:r w:rsidR="002C75CF" w:rsidRPr="00692F35">
        <w:rPr>
          <w:lang w:val="en-IE"/>
        </w:rPr>
        <w:tab/>
        <w:t xml:space="preserve">The Application displays an error message to user stating the </w:t>
      </w:r>
      <w:r>
        <w:rPr>
          <w:lang w:val="en-IE"/>
        </w:rPr>
        <w:t>item with that name already exists</w:t>
      </w:r>
      <w:r w:rsidR="002C75CF" w:rsidRPr="00692F35">
        <w:rPr>
          <w:lang w:val="en-IE"/>
        </w:rPr>
        <w:t>.</w:t>
      </w:r>
    </w:p>
    <w:p w14:paraId="56F14A68" w14:textId="6934462A" w:rsidR="002C75CF" w:rsidRPr="00692F35" w:rsidRDefault="00A03788" w:rsidP="002C75CF">
      <w:pPr>
        <w:rPr>
          <w:lang w:val="en-IE"/>
        </w:rPr>
      </w:pPr>
      <w:r>
        <w:rPr>
          <w:lang w:val="en-IE"/>
        </w:rPr>
        <w:t>4</w:t>
      </w:r>
      <w:r w:rsidR="002C75CF" w:rsidRPr="00692F35">
        <w:rPr>
          <w:lang w:val="en-IE"/>
        </w:rPr>
        <w:t>.</w:t>
      </w:r>
      <w:r w:rsidR="002C75CF" w:rsidRPr="00692F35">
        <w:rPr>
          <w:lang w:val="en-IE"/>
        </w:rPr>
        <w:tab/>
        <w:t xml:space="preserve">The users continue at position </w:t>
      </w:r>
      <w:r w:rsidR="00691603">
        <w:rPr>
          <w:lang w:val="en-IE"/>
        </w:rPr>
        <w:t>3</w:t>
      </w:r>
      <w:r w:rsidR="002C75CF" w:rsidRPr="00692F35">
        <w:rPr>
          <w:lang w:val="en-IE"/>
        </w:rPr>
        <w:t xml:space="preserve"> of main flow.</w:t>
      </w:r>
    </w:p>
    <w:p w14:paraId="01C05BE4" w14:textId="19E407DD" w:rsidR="002C75CF" w:rsidRPr="00D3236D" w:rsidRDefault="002C75CF" w:rsidP="002C75CF">
      <w:pPr>
        <w:rPr>
          <w:b/>
          <w:lang w:val="en-IE"/>
        </w:rPr>
      </w:pPr>
      <w:r w:rsidRPr="00D3236D">
        <w:rPr>
          <w:b/>
          <w:lang w:val="en-IE"/>
        </w:rPr>
        <w:t>E</w:t>
      </w:r>
      <w:proofErr w:type="gramStart"/>
      <w:r w:rsidRPr="00D3236D">
        <w:rPr>
          <w:b/>
          <w:lang w:val="en-IE"/>
        </w:rPr>
        <w:t>2 :</w:t>
      </w:r>
      <w:proofErr w:type="gramEnd"/>
      <w:r w:rsidRPr="00D3236D">
        <w:rPr>
          <w:b/>
          <w:lang w:val="en-IE"/>
        </w:rPr>
        <w:t xml:space="preserve"> &lt;</w:t>
      </w:r>
      <w:r w:rsidR="00BE0156">
        <w:rPr>
          <w:b/>
          <w:lang w:val="en-IE"/>
        </w:rPr>
        <w:t>Internet connection disrupted</w:t>
      </w:r>
      <w:r w:rsidRPr="00D3236D">
        <w:rPr>
          <w:b/>
          <w:lang w:val="en-IE"/>
        </w:rPr>
        <w:t>&gt;</w:t>
      </w:r>
    </w:p>
    <w:p w14:paraId="4B91E0B7" w14:textId="77777777" w:rsidR="002C75CF" w:rsidRPr="00692F35" w:rsidRDefault="002C75CF" w:rsidP="002C75CF">
      <w:pPr>
        <w:rPr>
          <w:lang w:val="en-IE"/>
        </w:rPr>
      </w:pPr>
      <w:r w:rsidRPr="00692F35">
        <w:rPr>
          <w:lang w:val="en-IE"/>
        </w:rPr>
        <w:t>1.</w:t>
      </w:r>
      <w:r w:rsidRPr="00692F35">
        <w:rPr>
          <w:lang w:val="en-IE"/>
        </w:rPr>
        <w:tab/>
        <w:t>The use case has completed step 5 of the main flow.</w:t>
      </w:r>
    </w:p>
    <w:p w14:paraId="3666B0BD" w14:textId="67C878AD" w:rsidR="002C75CF" w:rsidRPr="00692F35" w:rsidRDefault="002C75CF" w:rsidP="002C75CF">
      <w:pPr>
        <w:rPr>
          <w:lang w:val="en-IE"/>
        </w:rPr>
      </w:pPr>
      <w:r w:rsidRPr="00692F35">
        <w:rPr>
          <w:lang w:val="en-IE"/>
        </w:rPr>
        <w:t>2.</w:t>
      </w:r>
      <w:r w:rsidRPr="00692F35">
        <w:rPr>
          <w:lang w:val="en-IE"/>
        </w:rPr>
        <w:tab/>
        <w:t xml:space="preserve">The </w:t>
      </w:r>
      <w:r w:rsidR="009A06C7" w:rsidRPr="00692F35">
        <w:rPr>
          <w:lang w:val="en-IE"/>
        </w:rPr>
        <w:t xml:space="preserve">application </w:t>
      </w:r>
      <w:r w:rsidR="009A06C7">
        <w:rPr>
          <w:lang w:val="en-IE"/>
        </w:rPr>
        <w:t>tries to add to database</w:t>
      </w:r>
      <w:r w:rsidRPr="00692F35">
        <w:rPr>
          <w:lang w:val="en-IE"/>
        </w:rPr>
        <w:t>.</w:t>
      </w:r>
    </w:p>
    <w:p w14:paraId="1C970E7D" w14:textId="2A3DA147" w:rsidR="002C75CF" w:rsidRPr="00692F35" w:rsidRDefault="002C75CF" w:rsidP="002C75CF">
      <w:pPr>
        <w:rPr>
          <w:lang w:val="en-IE"/>
        </w:rPr>
      </w:pPr>
      <w:r w:rsidRPr="00692F35">
        <w:rPr>
          <w:lang w:val="en-IE"/>
        </w:rPr>
        <w:t>3.</w:t>
      </w:r>
      <w:r w:rsidRPr="00692F35">
        <w:rPr>
          <w:lang w:val="en-IE"/>
        </w:rPr>
        <w:tab/>
      </w:r>
      <w:r w:rsidR="009A06C7">
        <w:rPr>
          <w:lang w:val="en-IE"/>
        </w:rPr>
        <w:t>No connection page error on Browser</w:t>
      </w:r>
      <w:r w:rsidRPr="00692F35">
        <w:rPr>
          <w:lang w:val="en-IE"/>
        </w:rPr>
        <w:t>.</w:t>
      </w:r>
    </w:p>
    <w:p w14:paraId="0E9513D3" w14:textId="4411BCC8" w:rsidR="002C75CF" w:rsidRPr="00692F35" w:rsidRDefault="002C75CF" w:rsidP="00CE5099">
      <w:pPr>
        <w:ind w:left="720" w:hanging="720"/>
        <w:rPr>
          <w:lang w:val="en-IE"/>
        </w:rPr>
      </w:pPr>
      <w:r w:rsidRPr="00692F35">
        <w:rPr>
          <w:lang w:val="en-IE"/>
        </w:rPr>
        <w:t>4.</w:t>
      </w:r>
      <w:r w:rsidRPr="00692F35">
        <w:rPr>
          <w:lang w:val="en-IE"/>
        </w:rPr>
        <w:tab/>
      </w:r>
      <w:r w:rsidR="009A06C7">
        <w:rPr>
          <w:lang w:val="en-IE"/>
        </w:rPr>
        <w:t>User must re-establish a stable internet connection to access the application</w:t>
      </w:r>
      <w:r w:rsidRPr="00692F35">
        <w:rPr>
          <w:lang w:val="en-IE"/>
        </w:rPr>
        <w:t>.</w:t>
      </w:r>
    </w:p>
    <w:p w14:paraId="08263430" w14:textId="77777777" w:rsidR="002C75CF" w:rsidRPr="00D3236D" w:rsidRDefault="002C75CF" w:rsidP="002C75CF">
      <w:pPr>
        <w:rPr>
          <w:b/>
          <w:lang w:val="en-IE"/>
        </w:rPr>
      </w:pPr>
      <w:r w:rsidRPr="00D3236D">
        <w:rPr>
          <w:b/>
          <w:lang w:val="en-IE"/>
        </w:rPr>
        <w:t>Termination</w:t>
      </w:r>
    </w:p>
    <w:p w14:paraId="3CACC132" w14:textId="52677D9D" w:rsidR="002C75CF" w:rsidRPr="00692F35" w:rsidRDefault="002C75CF" w:rsidP="002C75CF">
      <w:pPr>
        <w:rPr>
          <w:lang w:val="en-IE"/>
        </w:rPr>
      </w:pPr>
      <w:r w:rsidRPr="00692F35">
        <w:rPr>
          <w:lang w:val="en-IE"/>
        </w:rPr>
        <w:t xml:space="preserve">The </w:t>
      </w:r>
      <w:r w:rsidR="00CE5099">
        <w:rPr>
          <w:lang w:val="en-IE"/>
        </w:rPr>
        <w:t>Administration</w:t>
      </w:r>
      <w:r w:rsidRPr="00692F35">
        <w:rPr>
          <w:lang w:val="en-IE"/>
        </w:rPr>
        <w:t xml:space="preserve"> process has completed.</w:t>
      </w:r>
    </w:p>
    <w:p w14:paraId="4A7C7800" w14:textId="77777777" w:rsidR="002C75CF" w:rsidRPr="00D3236D" w:rsidRDefault="002C75CF" w:rsidP="002C75CF">
      <w:pPr>
        <w:rPr>
          <w:b/>
          <w:lang w:val="en-IE"/>
        </w:rPr>
      </w:pPr>
    </w:p>
    <w:p w14:paraId="241473DD" w14:textId="77777777" w:rsidR="002C75CF" w:rsidRPr="00D3236D" w:rsidRDefault="002C75CF" w:rsidP="002C75CF">
      <w:pPr>
        <w:rPr>
          <w:b/>
          <w:lang w:val="en-IE"/>
        </w:rPr>
      </w:pPr>
      <w:r w:rsidRPr="00D3236D">
        <w:rPr>
          <w:b/>
          <w:lang w:val="en-IE"/>
        </w:rPr>
        <w:t>Post condition</w:t>
      </w:r>
    </w:p>
    <w:p w14:paraId="3FADB349" w14:textId="1D63934A" w:rsidR="002C75CF" w:rsidRPr="00692F35" w:rsidRDefault="002C75CF" w:rsidP="002C75CF">
      <w:pPr>
        <w:rPr>
          <w:lang w:val="en-IE"/>
        </w:rPr>
      </w:pPr>
      <w:r w:rsidRPr="00692F35">
        <w:rPr>
          <w:lang w:val="en-IE"/>
        </w:rPr>
        <w:t xml:space="preserve">The items </w:t>
      </w:r>
      <w:r w:rsidR="00AA412F">
        <w:rPr>
          <w:lang w:val="en-IE"/>
        </w:rPr>
        <w:t>are now published on the live version of the web Application for public users to purchase or see.</w:t>
      </w:r>
    </w:p>
    <w:p w14:paraId="55156FB5" w14:textId="77777777" w:rsidR="002C75CF" w:rsidRPr="00692F35" w:rsidRDefault="002C75CF" w:rsidP="00E52EC8">
      <w:pPr>
        <w:rPr>
          <w:lang w:val="en-IE"/>
        </w:rPr>
      </w:pPr>
    </w:p>
    <w:p w14:paraId="0FCE2D45" w14:textId="77777777" w:rsidR="00BD2E71" w:rsidRDefault="00BD2E71" w:rsidP="004B659B">
      <w:pPr>
        <w:pStyle w:val="Heading3"/>
      </w:pPr>
      <w:bookmarkStart w:id="8" w:name="_Toc467123060"/>
      <w:bookmarkStart w:id="9" w:name="_Toc467123591"/>
      <w:bookmarkStart w:id="10" w:name="_Toc475697259"/>
      <w:r>
        <w:t>Non-Functional Requirements</w:t>
      </w:r>
      <w:bookmarkEnd w:id="8"/>
      <w:bookmarkEnd w:id="9"/>
      <w:bookmarkEnd w:id="10"/>
    </w:p>
    <w:p w14:paraId="73AB6C02" w14:textId="77777777" w:rsidR="00BD2E71" w:rsidRDefault="00BD2E71" w:rsidP="004B659B">
      <w:pPr>
        <w:pStyle w:val="Heading4"/>
        <w:rPr>
          <w:lang w:val="en-GB"/>
        </w:rPr>
      </w:pPr>
      <w:bookmarkStart w:id="11" w:name="_Toc467123061"/>
      <w:bookmarkStart w:id="12" w:name="_Toc467123592"/>
      <w:r>
        <w:rPr>
          <w:lang w:val="en-GB"/>
        </w:rPr>
        <w:t>Performance/Response time requirement</w:t>
      </w:r>
      <w:bookmarkEnd w:id="11"/>
      <w:bookmarkEnd w:id="12"/>
    </w:p>
    <w:p w14:paraId="125B6E8F" w14:textId="77777777" w:rsidR="00BD2E71" w:rsidRPr="00035A75" w:rsidRDefault="00BD2E71" w:rsidP="004B659B">
      <w:pPr>
        <w:rPr>
          <w:lang w:val="en-GB"/>
        </w:rPr>
      </w:pPr>
      <w:r>
        <w:rPr>
          <w:lang w:val="en-GB"/>
        </w:rPr>
        <w:t>The System will be required to run in real-time and be able to be completed in less than 5 minutes Start to finish, with no more than a few seconds delay.</w:t>
      </w:r>
    </w:p>
    <w:p w14:paraId="58AD11BB" w14:textId="77777777" w:rsidR="00BD2E71" w:rsidRDefault="00BD2E71" w:rsidP="004B659B">
      <w:pPr>
        <w:pStyle w:val="Heading4"/>
        <w:rPr>
          <w:lang w:val="en-GB"/>
        </w:rPr>
      </w:pPr>
      <w:bookmarkStart w:id="13" w:name="_Toc467123062"/>
      <w:bookmarkStart w:id="14" w:name="_Toc467123593"/>
      <w:r>
        <w:rPr>
          <w:lang w:val="en-GB"/>
        </w:rPr>
        <w:lastRenderedPageBreak/>
        <w:t>Availability requirement</w:t>
      </w:r>
      <w:bookmarkEnd w:id="13"/>
      <w:bookmarkEnd w:id="14"/>
    </w:p>
    <w:p w14:paraId="028E0C1A" w14:textId="77777777" w:rsidR="00BD2E71" w:rsidRPr="005F02FE" w:rsidRDefault="00BD2E71" w:rsidP="004B659B">
      <w:pPr>
        <w:jc w:val="left"/>
        <w:rPr>
          <w:lang w:val="en-GB"/>
        </w:rPr>
      </w:pPr>
      <w:r>
        <w:rPr>
          <w:lang w:val="en-GB"/>
        </w:rPr>
        <w:t>Initially it should also be available only during the opening time of the cinema e.g. 5pm – 11pm, no purchases should be processed outside of this time.</w:t>
      </w:r>
    </w:p>
    <w:p w14:paraId="1E72FAC5" w14:textId="77777777" w:rsidR="00BD2E71" w:rsidRDefault="00BD2E71" w:rsidP="004B659B">
      <w:pPr>
        <w:pStyle w:val="Heading4"/>
        <w:rPr>
          <w:lang w:val="en-GB"/>
        </w:rPr>
      </w:pPr>
      <w:bookmarkStart w:id="15" w:name="_Toc467123063"/>
      <w:bookmarkStart w:id="16" w:name="_Toc467123594"/>
      <w:r>
        <w:rPr>
          <w:lang w:val="en-GB"/>
        </w:rPr>
        <w:t>Security requirement</w:t>
      </w:r>
      <w:bookmarkEnd w:id="15"/>
      <w:bookmarkEnd w:id="16"/>
    </w:p>
    <w:p w14:paraId="3C0B0952" w14:textId="77777777" w:rsidR="00BD2E71" w:rsidRDefault="00BD2E71" w:rsidP="004B659B">
      <w:pPr>
        <w:jc w:val="left"/>
        <w:rPr>
          <w:lang w:val="en-GB"/>
        </w:rPr>
      </w:pPr>
      <w:r>
        <w:rPr>
          <w:lang w:val="en-GB"/>
        </w:rPr>
        <w:t>There should be specific roles set with different permissions for accessing, reading, editing and deleting information.</w:t>
      </w:r>
    </w:p>
    <w:p w14:paraId="0E7170A6" w14:textId="77777777" w:rsidR="00BD2E71" w:rsidRPr="00485BA7" w:rsidRDefault="00BD2E71" w:rsidP="004B659B">
      <w:pPr>
        <w:jc w:val="left"/>
        <w:rPr>
          <w:lang w:val="en-GB"/>
        </w:rPr>
      </w:pPr>
      <w:r>
        <w:rPr>
          <w:lang w:val="en-GB"/>
        </w:rPr>
        <w:t>All code must be secured.</w:t>
      </w:r>
    </w:p>
    <w:p w14:paraId="30FB4C53" w14:textId="77777777" w:rsidR="00BD2E71" w:rsidRDefault="00BD2E71" w:rsidP="004B659B">
      <w:pPr>
        <w:pStyle w:val="Heading4"/>
        <w:rPr>
          <w:lang w:val="en-GB"/>
        </w:rPr>
      </w:pPr>
      <w:bookmarkStart w:id="17" w:name="_Toc467123064"/>
      <w:bookmarkStart w:id="18" w:name="_Toc467123595"/>
      <w:r>
        <w:rPr>
          <w:lang w:val="en-GB"/>
        </w:rPr>
        <w:t>Maintainability requirement</w:t>
      </w:r>
      <w:bookmarkEnd w:id="17"/>
      <w:bookmarkEnd w:id="18"/>
    </w:p>
    <w:p w14:paraId="5A2FBC3F" w14:textId="5545AAFE" w:rsidR="00BD2E71" w:rsidRPr="00BD2E71" w:rsidRDefault="00BD2E71" w:rsidP="004B659B">
      <w:pPr>
        <w:rPr>
          <w:lang w:val="en-GB"/>
        </w:rPr>
      </w:pPr>
      <w:r>
        <w:rPr>
          <w:lang w:val="en-GB"/>
        </w:rPr>
        <w:t xml:space="preserve">Admin must have access and permissions to allow them </w:t>
      </w:r>
      <w:r w:rsidR="00082306">
        <w:rPr>
          <w:lang w:val="en-GB"/>
        </w:rPr>
        <w:t>to maintain</w:t>
      </w:r>
      <w:bookmarkStart w:id="19" w:name="_GoBack"/>
      <w:bookmarkEnd w:id="19"/>
      <w:r>
        <w:rPr>
          <w:lang w:val="en-GB"/>
        </w:rPr>
        <w:t xml:space="preserve"> the system.</w:t>
      </w:r>
    </w:p>
    <w:p w14:paraId="684AF1AE" w14:textId="5BA5AFE7" w:rsidR="00F077BB" w:rsidRDefault="00F077BB" w:rsidP="004B659B">
      <w:pPr>
        <w:pStyle w:val="Heading4"/>
        <w:rPr>
          <w:lang w:val="en-IE"/>
        </w:rPr>
      </w:pPr>
      <w:r w:rsidRPr="00F077BB">
        <w:rPr>
          <w:lang w:val="en-IE"/>
        </w:rPr>
        <w:t>Data requirements</w:t>
      </w:r>
    </w:p>
    <w:p w14:paraId="7E5A05E2" w14:textId="75A29EAF" w:rsidR="00A441DB" w:rsidRDefault="00862EE3" w:rsidP="0055104E">
      <w:pPr>
        <w:pStyle w:val="Heading5"/>
        <w:rPr>
          <w:lang w:val="en-IE"/>
        </w:rPr>
      </w:pPr>
      <w:r>
        <w:rPr>
          <w:lang w:val="en-IE"/>
        </w:rPr>
        <w:t>Database Backup</w:t>
      </w:r>
    </w:p>
    <w:p w14:paraId="5CBCA513" w14:textId="77777777" w:rsidR="00151596" w:rsidRDefault="00B40415" w:rsidP="0055104E">
      <w:pPr>
        <w:rPr>
          <w:lang w:val="en-IE"/>
        </w:rPr>
      </w:pPr>
      <w:r>
        <w:rPr>
          <w:lang w:val="en-IE"/>
        </w:rPr>
        <w:t xml:space="preserve">The Database </w:t>
      </w:r>
      <w:r w:rsidR="008D49AC">
        <w:rPr>
          <w:lang w:val="en-IE"/>
        </w:rPr>
        <w:t xml:space="preserve">must be backed up to a </w:t>
      </w:r>
      <w:r w:rsidR="00073703">
        <w:rPr>
          <w:lang w:val="en-IE"/>
        </w:rPr>
        <w:t>separate SQL file that will be stored on cloud storage.</w:t>
      </w:r>
    </w:p>
    <w:p w14:paraId="3AB56937" w14:textId="615CCC49" w:rsidR="0055104E" w:rsidRDefault="00151596" w:rsidP="00151596">
      <w:pPr>
        <w:pStyle w:val="Heading5"/>
        <w:rPr>
          <w:lang w:val="en-IE"/>
        </w:rPr>
      </w:pPr>
      <w:r>
        <w:rPr>
          <w:lang w:val="en-IE"/>
        </w:rPr>
        <w:t>Database Recovery</w:t>
      </w:r>
    </w:p>
    <w:p w14:paraId="4C72309E" w14:textId="766402B6" w:rsidR="00B43910" w:rsidRDefault="00151596" w:rsidP="00151596">
      <w:pPr>
        <w:rPr>
          <w:lang w:val="en-IE"/>
        </w:rPr>
      </w:pPr>
      <w:r>
        <w:rPr>
          <w:lang w:val="en-IE"/>
        </w:rPr>
        <w:t>The Database must be able to be restored from the Backup SQL fi</w:t>
      </w:r>
      <w:r w:rsidR="00BC0F14">
        <w:rPr>
          <w:lang w:val="en-IE"/>
        </w:rPr>
        <w:t>le that stored on cloud storage.</w:t>
      </w:r>
    </w:p>
    <w:p w14:paraId="31956DB2" w14:textId="77777777" w:rsidR="00B43910" w:rsidRPr="00151596" w:rsidRDefault="00B43910" w:rsidP="00151596">
      <w:pPr>
        <w:rPr>
          <w:lang w:val="en-IE"/>
        </w:rPr>
      </w:pPr>
    </w:p>
    <w:p w14:paraId="2251D62F" w14:textId="2889CE1A" w:rsidR="00A441DB" w:rsidRPr="00B977D6" w:rsidRDefault="00F077BB" w:rsidP="00A61B57">
      <w:pPr>
        <w:pStyle w:val="Heading2"/>
        <w:rPr>
          <w:lang w:val="en-IE"/>
        </w:rPr>
      </w:pPr>
      <w:bookmarkStart w:id="20" w:name="_Toc475697260"/>
      <w:r w:rsidRPr="00F077BB">
        <w:rPr>
          <w:lang w:val="en-IE"/>
        </w:rPr>
        <w:lastRenderedPageBreak/>
        <w:t>User requirements</w:t>
      </w:r>
      <w:bookmarkEnd w:id="20"/>
    </w:p>
    <w:p w14:paraId="684AF1B0" w14:textId="77777777" w:rsidR="00F077BB" w:rsidRPr="00F077BB" w:rsidRDefault="00F077BB" w:rsidP="00A61B57">
      <w:pPr>
        <w:pStyle w:val="Heading2"/>
        <w:rPr>
          <w:lang w:val="en-IE"/>
        </w:rPr>
      </w:pPr>
      <w:bookmarkStart w:id="21" w:name="_Toc475697261"/>
      <w:r w:rsidRPr="00F077BB">
        <w:rPr>
          <w:lang w:val="en-IE"/>
        </w:rPr>
        <w:t>Environmental requirements</w:t>
      </w:r>
      <w:bookmarkEnd w:id="21"/>
    </w:p>
    <w:p w14:paraId="684AF1B1" w14:textId="77777777" w:rsidR="00F077BB" w:rsidRPr="00F077BB" w:rsidRDefault="00F077BB" w:rsidP="00A61B57">
      <w:pPr>
        <w:pStyle w:val="Heading2"/>
        <w:rPr>
          <w:lang w:val="en-IE"/>
        </w:rPr>
      </w:pPr>
      <w:bookmarkStart w:id="22" w:name="_Toc475697262"/>
      <w:r w:rsidRPr="00F077BB">
        <w:rPr>
          <w:lang w:val="en-IE"/>
        </w:rPr>
        <w:t>Usability requirements</w:t>
      </w:r>
      <w:bookmarkEnd w:id="22"/>
    </w:p>
    <w:p w14:paraId="684AF1B2" w14:textId="77777777" w:rsidR="00F077BB" w:rsidRPr="00F077BB" w:rsidRDefault="00F077BB" w:rsidP="00D23FCC">
      <w:pPr>
        <w:pStyle w:val="Heading2"/>
        <w:rPr>
          <w:lang w:val="en-IE"/>
        </w:rPr>
      </w:pPr>
      <w:bookmarkStart w:id="23" w:name="_Toc475697263"/>
      <w:r w:rsidRPr="00F077BB">
        <w:rPr>
          <w:lang w:val="en-IE"/>
        </w:rPr>
        <w:t>Design and Architecture</w:t>
      </w:r>
      <w:bookmarkEnd w:id="23"/>
    </w:p>
    <w:p w14:paraId="684AF1B5" w14:textId="77777777" w:rsidR="00F077BB" w:rsidRPr="00F077BB" w:rsidRDefault="00F077BB" w:rsidP="00D23FCC">
      <w:pPr>
        <w:pStyle w:val="Heading2"/>
        <w:rPr>
          <w:lang w:val="en-IE"/>
        </w:rPr>
      </w:pPr>
      <w:bookmarkStart w:id="24" w:name="_Toc475697264"/>
      <w:r w:rsidRPr="00F077BB">
        <w:rPr>
          <w:lang w:val="en-IE"/>
        </w:rPr>
        <w:t>Implementation</w:t>
      </w:r>
      <w:bookmarkEnd w:id="24"/>
    </w:p>
    <w:p w14:paraId="5B0F8DE6" w14:textId="575D2A72" w:rsidR="0086198E" w:rsidRPr="001C745B" w:rsidRDefault="004D5487" w:rsidP="0086198E">
      <w:pPr>
        <w:pStyle w:val="Heading2"/>
        <w:rPr>
          <w:lang w:val="en-IE"/>
        </w:rPr>
      </w:pPr>
      <w:bookmarkStart w:id="25" w:name="_Toc475697265"/>
      <w:r w:rsidRPr="00F077BB">
        <w:rPr>
          <w:lang w:val="en-IE"/>
        </w:rPr>
        <w:t>Graphical User Interface (GUI) Layout</w:t>
      </w:r>
      <w:bookmarkEnd w:id="25"/>
    </w:p>
    <w:p w14:paraId="741A6A03" w14:textId="66E0E952" w:rsidR="0086198E" w:rsidRDefault="0086198E" w:rsidP="0086198E">
      <w:pPr>
        <w:rPr>
          <w:lang w:val="en-IE"/>
        </w:rPr>
      </w:pPr>
      <w:r>
        <w:rPr>
          <w:lang w:val="en-IE"/>
        </w:rPr>
        <w:t>The Webpages used in the web application are shown below:</w:t>
      </w:r>
    </w:p>
    <w:p w14:paraId="5D63EBB1" w14:textId="3E23C970" w:rsidR="0086198E" w:rsidRDefault="0086198E" w:rsidP="0086198E">
      <w:pPr>
        <w:pStyle w:val="ListParagraph"/>
        <w:numPr>
          <w:ilvl w:val="0"/>
          <w:numId w:val="19"/>
        </w:numPr>
      </w:pPr>
      <w:r>
        <w:t>Start Page</w:t>
      </w:r>
    </w:p>
    <w:p w14:paraId="7DF3B011" w14:textId="6C2E6AED" w:rsidR="0086198E" w:rsidRDefault="0086198E" w:rsidP="0086198E">
      <w:pPr>
        <w:pStyle w:val="ListParagraph"/>
        <w:numPr>
          <w:ilvl w:val="0"/>
          <w:numId w:val="19"/>
        </w:numPr>
      </w:pPr>
      <w:r>
        <w:t>Login Page</w:t>
      </w:r>
    </w:p>
    <w:p w14:paraId="4BC8FE35" w14:textId="2664F72F" w:rsidR="0086198E" w:rsidRDefault="00B87282" w:rsidP="0086198E">
      <w:pPr>
        <w:pStyle w:val="ListParagraph"/>
        <w:numPr>
          <w:ilvl w:val="0"/>
          <w:numId w:val="19"/>
        </w:numPr>
      </w:pPr>
      <w:r>
        <w:t>Registration</w:t>
      </w:r>
    </w:p>
    <w:p w14:paraId="0A6B828C" w14:textId="612B873A" w:rsidR="00B87282" w:rsidRDefault="00D12DF4" w:rsidP="0086198E">
      <w:pPr>
        <w:pStyle w:val="ListParagraph"/>
        <w:numPr>
          <w:ilvl w:val="0"/>
          <w:numId w:val="19"/>
        </w:numPr>
      </w:pPr>
      <w:r>
        <w:t>Screen and Seat Selection Page</w:t>
      </w:r>
      <w:r w:rsidR="00500221">
        <w:t xml:space="preserve"> (removed)</w:t>
      </w:r>
    </w:p>
    <w:p w14:paraId="694F80A3" w14:textId="4D4B2205" w:rsidR="00050F92" w:rsidRDefault="00050F92" w:rsidP="0086198E">
      <w:pPr>
        <w:pStyle w:val="ListParagraph"/>
        <w:numPr>
          <w:ilvl w:val="0"/>
          <w:numId w:val="19"/>
        </w:numPr>
      </w:pPr>
      <w:r>
        <w:t>Item Selection Page</w:t>
      </w:r>
    </w:p>
    <w:p w14:paraId="5664FB39" w14:textId="251DE588" w:rsidR="00050F92" w:rsidRDefault="00050F92" w:rsidP="0086198E">
      <w:pPr>
        <w:pStyle w:val="ListParagraph"/>
        <w:numPr>
          <w:ilvl w:val="0"/>
          <w:numId w:val="19"/>
        </w:numPr>
      </w:pPr>
      <w:r>
        <w:t>Cart Page</w:t>
      </w:r>
    </w:p>
    <w:p w14:paraId="06FB57A5" w14:textId="22A04185" w:rsidR="00050F92" w:rsidRDefault="00050F92" w:rsidP="0086198E">
      <w:pPr>
        <w:pStyle w:val="ListParagraph"/>
        <w:numPr>
          <w:ilvl w:val="0"/>
          <w:numId w:val="19"/>
        </w:numPr>
      </w:pPr>
      <w:r>
        <w:t>Payment Page</w:t>
      </w:r>
    </w:p>
    <w:p w14:paraId="78FE6095" w14:textId="339EB325" w:rsidR="009A1306" w:rsidRDefault="009A1306" w:rsidP="0086198E">
      <w:pPr>
        <w:pStyle w:val="ListParagraph"/>
        <w:numPr>
          <w:ilvl w:val="0"/>
          <w:numId w:val="19"/>
        </w:numPr>
      </w:pPr>
      <w:r>
        <w:t>My Account Page</w:t>
      </w:r>
    </w:p>
    <w:p w14:paraId="6A4B63E3" w14:textId="03953842" w:rsidR="00B645CE" w:rsidRDefault="004B6184" w:rsidP="00B645CE">
      <w:r>
        <w:t xml:space="preserve">All pages except the start page will also display a menu with buttons to the ‘my account’ page and a log out button, if they have logged on. </w:t>
      </w:r>
      <w:proofErr w:type="gramStart"/>
      <w:r>
        <w:t>Also</w:t>
      </w:r>
      <w:proofErr w:type="gramEnd"/>
      <w:r>
        <w:t xml:space="preserve"> </w:t>
      </w:r>
      <w:r w:rsidR="009E49E9">
        <w:t xml:space="preserve">buttons to </w:t>
      </w:r>
      <w:r>
        <w:t>the</w:t>
      </w:r>
      <w:r w:rsidR="009E49E9">
        <w:t xml:space="preserve"> ‘Cart’ and</w:t>
      </w:r>
      <w:r>
        <w:t xml:space="preserve"> </w:t>
      </w:r>
      <w:r w:rsidR="009E49E9">
        <w:t>‘</w:t>
      </w:r>
      <w:r>
        <w:t xml:space="preserve">Screen and </w:t>
      </w:r>
      <w:r w:rsidR="00633AE6">
        <w:t>Seating</w:t>
      </w:r>
      <w:r w:rsidR="009E49E9">
        <w:t>’ page from which they may start the payment process</w:t>
      </w:r>
      <w:r w:rsidR="00CB3CDF">
        <w:t xml:space="preserve"> or view their selected items.</w:t>
      </w:r>
    </w:p>
    <w:p w14:paraId="23DD2D54" w14:textId="28CAEC90" w:rsidR="00B645CE" w:rsidRDefault="00B645CE" w:rsidP="00B645CE"/>
    <w:p w14:paraId="0BE21387" w14:textId="07D71B69" w:rsidR="00B645CE" w:rsidRDefault="00B645CE" w:rsidP="00B645CE"/>
    <w:p w14:paraId="6243375A" w14:textId="7303A385" w:rsidR="00B645CE" w:rsidRDefault="00B645CE" w:rsidP="00B645CE"/>
    <w:p w14:paraId="6DA5109C" w14:textId="6B201C54" w:rsidR="00B645CE" w:rsidRDefault="00B645CE" w:rsidP="00B645CE"/>
    <w:p w14:paraId="49EBB528" w14:textId="6C28F2B4" w:rsidR="00B645CE" w:rsidRDefault="00B645CE" w:rsidP="00B645CE"/>
    <w:p w14:paraId="79F3CD56" w14:textId="2BA0F608" w:rsidR="00B645CE" w:rsidRDefault="00B645CE" w:rsidP="00B645CE"/>
    <w:p w14:paraId="590B4C9F" w14:textId="77777777" w:rsidR="00B645CE" w:rsidRDefault="00B645CE" w:rsidP="00B645CE"/>
    <w:p w14:paraId="24B52A59" w14:textId="3A45C4AA" w:rsidR="00B645CE" w:rsidRDefault="00B645CE" w:rsidP="00B645CE"/>
    <w:p w14:paraId="219683C7" w14:textId="77777777" w:rsidR="00B645CE" w:rsidRPr="0086198E" w:rsidRDefault="00B645CE" w:rsidP="00B645CE"/>
    <w:p w14:paraId="5D0D4A7A" w14:textId="3453B4B8" w:rsidR="00B645CE" w:rsidRPr="0089613B" w:rsidRDefault="00A441DB" w:rsidP="00B645CE">
      <w:pPr>
        <w:pStyle w:val="Heading3"/>
        <w:tabs>
          <w:tab w:val="num" w:pos="1080"/>
        </w:tabs>
        <w:spacing w:line="240" w:lineRule="auto"/>
        <w:ind w:left="1080"/>
        <w:rPr>
          <w:lang w:val="en-GB"/>
        </w:rPr>
      </w:pPr>
      <w:bookmarkStart w:id="26" w:name="_Toc475697266"/>
      <w:bookmarkStart w:id="27" w:name="_Toc467123067"/>
      <w:bookmarkStart w:id="28" w:name="_Toc467123598"/>
      <w:proofErr w:type="spellStart"/>
      <w:r w:rsidRPr="00B21A2A">
        <w:rPr>
          <w:lang w:val="en-GB"/>
        </w:rPr>
        <w:t>Start</w:t>
      </w:r>
      <w:r>
        <w:rPr>
          <w:lang w:val="en-GB"/>
        </w:rPr>
        <w:t>_</w:t>
      </w:r>
      <w:r w:rsidRPr="00B21A2A">
        <w:rPr>
          <w:lang w:val="en-GB"/>
        </w:rPr>
        <w:t>Page</w:t>
      </w:r>
      <w:bookmarkEnd w:id="26"/>
      <w:proofErr w:type="spellEnd"/>
    </w:p>
    <w:p w14:paraId="3F33A6E1" w14:textId="792876EC" w:rsidR="001C745B" w:rsidRDefault="001C745B" w:rsidP="001C745B">
      <w:pPr>
        <w:ind w:left="360"/>
        <w:rPr>
          <w:lang w:val="en-IE"/>
        </w:rPr>
      </w:pPr>
      <w:r>
        <w:rPr>
          <w:lang w:val="en-IE"/>
        </w:rPr>
        <w:t>This is the first page the user sees when they visit the web applications URL</w:t>
      </w:r>
      <w:r w:rsidR="00F40587">
        <w:rPr>
          <w:lang w:val="en-IE"/>
        </w:rPr>
        <w:t>. It is simple and straight forward offering the users the options to go to the:</w:t>
      </w:r>
    </w:p>
    <w:p w14:paraId="0BC6537C" w14:textId="6F668AEF" w:rsidR="00F40587" w:rsidRDefault="00F40587" w:rsidP="00F40587">
      <w:pPr>
        <w:pStyle w:val="ListParagraph"/>
        <w:numPr>
          <w:ilvl w:val="0"/>
          <w:numId w:val="20"/>
        </w:numPr>
      </w:pPr>
      <w:r>
        <w:t>Login to the Web Application</w:t>
      </w:r>
    </w:p>
    <w:p w14:paraId="3FF3B4F2" w14:textId="281900FF" w:rsidR="00F40587" w:rsidRDefault="00F40587" w:rsidP="00F40587">
      <w:pPr>
        <w:pStyle w:val="ListParagraph"/>
        <w:numPr>
          <w:ilvl w:val="0"/>
          <w:numId w:val="20"/>
        </w:numPr>
      </w:pPr>
      <w:r>
        <w:t>To Register to Use the Application</w:t>
      </w:r>
    </w:p>
    <w:p w14:paraId="1194DD62" w14:textId="77777777" w:rsidR="006660D9" w:rsidRDefault="00F40587" w:rsidP="00B645CE">
      <w:pPr>
        <w:pStyle w:val="ListParagraph"/>
        <w:numPr>
          <w:ilvl w:val="0"/>
          <w:numId w:val="20"/>
        </w:numPr>
      </w:pPr>
      <w:r>
        <w:t>Or to continue without Logging in or registering</w:t>
      </w:r>
    </w:p>
    <w:p w14:paraId="6D9DD4FD" w14:textId="37DFF000" w:rsidR="00A441DB" w:rsidRPr="006660D9" w:rsidRDefault="006660D9" w:rsidP="006660D9">
      <w:pPr>
        <w:rPr>
          <w:lang w:val="en-IE"/>
        </w:rPr>
      </w:pPr>
      <w:r w:rsidRPr="006660D9">
        <w:rPr>
          <w:lang w:val="en-IE"/>
        </w:rPr>
        <w:t>Below is an example of what the page may look like:</w:t>
      </w:r>
      <w:r w:rsidR="00A441DB" w:rsidRPr="006660D9">
        <w:rPr>
          <w:lang w:val="en-IE"/>
        </w:rPr>
        <w:t xml:space="preserve"> </w:t>
      </w:r>
      <w:bookmarkEnd w:id="27"/>
      <w:bookmarkEnd w:id="28"/>
    </w:p>
    <w:p w14:paraId="28A443B6" w14:textId="7AD72443" w:rsidR="0061143F" w:rsidRDefault="0061143F" w:rsidP="0061143F">
      <w:r>
        <w:rPr>
          <w:noProof/>
          <w:lang w:val="en-IE" w:eastAsia="en-IE"/>
        </w:rPr>
        <w:drawing>
          <wp:anchor distT="0" distB="0" distL="114300" distR="114300" simplePos="0" relativeHeight="251659264" behindDoc="0" locked="0" layoutInCell="1" allowOverlap="1" wp14:anchorId="66211483" wp14:editId="0E8D5C62">
            <wp:simplePos x="0" y="0"/>
            <wp:positionH relativeFrom="margin">
              <wp:posOffset>127000</wp:posOffset>
            </wp:positionH>
            <wp:positionV relativeFrom="paragraph">
              <wp:posOffset>223520</wp:posOffset>
            </wp:positionV>
            <wp:extent cx="4534535" cy="4933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 Start Page.png"/>
                    <pic:cNvPicPr/>
                  </pic:nvPicPr>
                  <pic:blipFill>
                    <a:blip r:embed="rId11">
                      <a:extLst>
                        <a:ext uri="{28A0092B-C50C-407E-A947-70E740481C1C}">
                          <a14:useLocalDpi xmlns:a14="http://schemas.microsoft.com/office/drawing/2010/main" val="0"/>
                        </a:ext>
                      </a:extLst>
                    </a:blip>
                    <a:stretch>
                      <a:fillRect/>
                    </a:stretch>
                  </pic:blipFill>
                  <pic:spPr>
                    <a:xfrm>
                      <a:off x="0" y="0"/>
                      <a:ext cx="4534535" cy="4933950"/>
                    </a:xfrm>
                    <a:prstGeom prst="rect">
                      <a:avLst/>
                    </a:prstGeom>
                  </pic:spPr>
                </pic:pic>
              </a:graphicData>
            </a:graphic>
            <wp14:sizeRelH relativeFrom="margin">
              <wp14:pctWidth>0</wp14:pctWidth>
            </wp14:sizeRelH>
            <wp14:sizeRelV relativeFrom="margin">
              <wp14:pctHeight>0</wp14:pctHeight>
            </wp14:sizeRelV>
          </wp:anchor>
        </w:drawing>
      </w:r>
    </w:p>
    <w:p w14:paraId="68BD0395" w14:textId="4B953A95" w:rsidR="0061143F" w:rsidRDefault="0061143F" w:rsidP="0061143F"/>
    <w:p w14:paraId="36F541C4" w14:textId="0B502000" w:rsidR="0061143F" w:rsidRDefault="0061143F" w:rsidP="0061143F"/>
    <w:p w14:paraId="5F969826" w14:textId="1D760DFA" w:rsidR="00BA438C" w:rsidRDefault="00A441DB" w:rsidP="00BA438C">
      <w:pPr>
        <w:pStyle w:val="Heading3"/>
        <w:tabs>
          <w:tab w:val="num" w:pos="1080"/>
        </w:tabs>
        <w:spacing w:line="240" w:lineRule="auto"/>
        <w:ind w:left="1080"/>
        <w:rPr>
          <w:lang w:val="en-GB"/>
        </w:rPr>
      </w:pPr>
      <w:bookmarkStart w:id="29" w:name="_Toc467123068"/>
      <w:bookmarkStart w:id="30" w:name="_Toc467123599"/>
      <w:bookmarkStart w:id="31" w:name="_Toc475697267"/>
      <w:r w:rsidRPr="0014063B">
        <w:rPr>
          <w:lang w:val="en-GB"/>
        </w:rPr>
        <w:lastRenderedPageBreak/>
        <w:t>Login</w:t>
      </w:r>
      <w:bookmarkEnd w:id="29"/>
      <w:bookmarkEnd w:id="30"/>
      <w:bookmarkEnd w:id="31"/>
    </w:p>
    <w:p w14:paraId="5B00E87E" w14:textId="6F1A50B1" w:rsidR="00A441DB" w:rsidRPr="00F22DF8" w:rsidRDefault="00361A55" w:rsidP="00F22DF8">
      <w:pPr>
        <w:ind w:left="360"/>
        <w:rPr>
          <w:lang w:val="en-IE"/>
        </w:rPr>
      </w:pPr>
      <w:r w:rsidRPr="00BA438C">
        <w:rPr>
          <w:lang w:val="en-IE"/>
        </w:rPr>
        <w:t xml:space="preserve">This is an important page in the Application, Here the user will be required to log in to the application using their Email and the Password they set up on Registration. This page has both inputs and a connection to the </w:t>
      </w:r>
      <w:proofErr w:type="gramStart"/>
      <w:r w:rsidRPr="00BA438C">
        <w:rPr>
          <w:lang w:val="en-IE"/>
        </w:rPr>
        <w:t>Database</w:t>
      </w:r>
      <w:proofErr w:type="gramEnd"/>
      <w:r w:rsidRPr="00BA438C">
        <w:rPr>
          <w:lang w:val="en-IE"/>
        </w:rPr>
        <w:t xml:space="preserve"> so it has to provide a secure connection to the database and the input boxes must have protection against Injection attacks. Below is an example of what the page may look like:</w:t>
      </w:r>
    </w:p>
    <w:p w14:paraId="63A69099" w14:textId="416E306C" w:rsidR="00037BFC" w:rsidRPr="00F22DF8" w:rsidRDefault="00103DFB" w:rsidP="00F22DF8">
      <w:pPr>
        <w:ind w:left="360"/>
        <w:rPr>
          <w:lang w:val="en-IE"/>
        </w:rPr>
      </w:pPr>
      <w:r w:rsidRPr="00F22DF8">
        <w:rPr>
          <w:noProof/>
          <w:lang w:val="en-IE"/>
        </w:rPr>
        <w:drawing>
          <wp:anchor distT="0" distB="0" distL="114300" distR="114300" simplePos="0" relativeHeight="251658240" behindDoc="0" locked="0" layoutInCell="1" allowOverlap="1" wp14:anchorId="329E9702" wp14:editId="4736BD3A">
            <wp:simplePos x="0" y="0"/>
            <wp:positionH relativeFrom="margin">
              <wp:align>left</wp:align>
            </wp:positionH>
            <wp:positionV relativeFrom="paragraph">
              <wp:posOffset>271780</wp:posOffset>
            </wp:positionV>
            <wp:extent cx="4191000" cy="54463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Login.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5446395"/>
                    </a:xfrm>
                    <a:prstGeom prst="rect">
                      <a:avLst/>
                    </a:prstGeom>
                  </pic:spPr>
                </pic:pic>
              </a:graphicData>
            </a:graphic>
            <wp14:sizeRelH relativeFrom="margin">
              <wp14:pctWidth>0</wp14:pctWidth>
            </wp14:sizeRelH>
            <wp14:sizeRelV relativeFrom="margin">
              <wp14:pctHeight>0</wp14:pctHeight>
            </wp14:sizeRelV>
          </wp:anchor>
        </w:drawing>
      </w:r>
    </w:p>
    <w:p w14:paraId="55E0D44F" w14:textId="4C91AA99" w:rsidR="00037BFC" w:rsidRDefault="00037BFC" w:rsidP="00037BFC">
      <w:pPr>
        <w:rPr>
          <w:lang w:val="en-GB"/>
        </w:rPr>
      </w:pPr>
    </w:p>
    <w:p w14:paraId="0B4A8A96" w14:textId="77777777" w:rsidR="00037BFC" w:rsidRPr="00037BFC" w:rsidRDefault="00037BFC" w:rsidP="00037BFC">
      <w:pPr>
        <w:rPr>
          <w:lang w:val="en-GB"/>
        </w:rPr>
      </w:pPr>
    </w:p>
    <w:p w14:paraId="635CE4D7" w14:textId="4C41371A" w:rsidR="00A441DB" w:rsidRDefault="00A441DB" w:rsidP="00A441DB">
      <w:pPr>
        <w:pStyle w:val="Heading3"/>
        <w:tabs>
          <w:tab w:val="num" w:pos="1080"/>
        </w:tabs>
        <w:spacing w:line="240" w:lineRule="auto"/>
        <w:ind w:left="1080"/>
        <w:rPr>
          <w:rFonts w:cs="Times New Roman"/>
          <w:sz w:val="24"/>
          <w:szCs w:val="20"/>
          <w:lang w:val="en-GB"/>
        </w:rPr>
      </w:pPr>
      <w:bookmarkStart w:id="32" w:name="_Toc467123069"/>
      <w:bookmarkStart w:id="33" w:name="_Toc467123600"/>
      <w:bookmarkStart w:id="34" w:name="_Toc475697268"/>
      <w:r w:rsidRPr="009744A1">
        <w:rPr>
          <w:rFonts w:cs="Times New Roman"/>
          <w:sz w:val="24"/>
          <w:szCs w:val="20"/>
          <w:lang w:val="en-GB"/>
        </w:rPr>
        <w:lastRenderedPageBreak/>
        <w:t>Registration</w:t>
      </w:r>
      <w:bookmarkEnd w:id="32"/>
      <w:bookmarkEnd w:id="33"/>
      <w:bookmarkEnd w:id="34"/>
    </w:p>
    <w:p w14:paraId="7CEBBB7B" w14:textId="1DA67913" w:rsidR="00037BFC" w:rsidRPr="00E40927" w:rsidRDefault="00037BFC" w:rsidP="00E40927">
      <w:pPr>
        <w:rPr>
          <w:lang w:val="en-GB"/>
        </w:rPr>
      </w:pPr>
      <w:r w:rsidRPr="00E40927">
        <w:rPr>
          <w:lang w:val="en-GB"/>
        </w:rPr>
        <w:t>This is a</w:t>
      </w:r>
      <w:r w:rsidR="004E40FF" w:rsidRPr="00E40927">
        <w:rPr>
          <w:lang w:val="en-GB"/>
        </w:rPr>
        <w:t>nother Important page of the application. Here the user will register for an account to use the application and save their details. They will be required to provide a Full name, an Email Address, and to create and confirm a password. They will also be given the option to provide a mobile number.</w:t>
      </w:r>
      <w:r w:rsidR="00204EA8" w:rsidRPr="00E40927">
        <w:rPr>
          <w:lang w:val="en-GB"/>
        </w:rPr>
        <w:t xml:space="preserve"> </w:t>
      </w:r>
      <w:proofErr w:type="gramStart"/>
      <w:r w:rsidR="00204EA8" w:rsidRPr="00E40927">
        <w:rPr>
          <w:lang w:val="en-GB"/>
        </w:rPr>
        <w:t>Again</w:t>
      </w:r>
      <w:proofErr w:type="gramEnd"/>
      <w:r w:rsidR="00204EA8" w:rsidRPr="00E40927">
        <w:rPr>
          <w:lang w:val="en-GB"/>
        </w:rPr>
        <w:t xml:space="preserve"> </w:t>
      </w:r>
      <w:r w:rsidR="002548C8" w:rsidRPr="00E40927">
        <w:rPr>
          <w:lang w:val="en-GB"/>
        </w:rPr>
        <w:t>t</w:t>
      </w:r>
      <w:r w:rsidR="00A210E0" w:rsidRPr="00E40927">
        <w:rPr>
          <w:lang w:val="en-GB"/>
        </w:rPr>
        <w:t xml:space="preserve">his page </w:t>
      </w:r>
      <w:r w:rsidR="002548C8" w:rsidRPr="00E40927">
        <w:rPr>
          <w:lang w:val="en-GB"/>
        </w:rPr>
        <w:t xml:space="preserve">also </w:t>
      </w:r>
      <w:r w:rsidR="00A210E0" w:rsidRPr="00E40927">
        <w:rPr>
          <w:lang w:val="en-GB"/>
        </w:rPr>
        <w:t>has both inputs and a connection to the Database so it has to provide a secure connection to the database and the input boxes must have protection against Injection attacks.</w:t>
      </w:r>
      <w:r w:rsidR="006660D9">
        <w:rPr>
          <w:lang w:val="en-GB"/>
        </w:rPr>
        <w:t xml:space="preserve"> </w:t>
      </w:r>
      <w:r w:rsidR="006660D9" w:rsidRPr="00D41DB6">
        <w:rPr>
          <w:lang w:val="en-GB"/>
        </w:rPr>
        <w:t>Below is an example of what the page may look like:</w:t>
      </w:r>
    </w:p>
    <w:p w14:paraId="7DC40AF5" w14:textId="637170FC" w:rsidR="00A441DB" w:rsidRDefault="00204EA8" w:rsidP="00A441DB">
      <w:pPr>
        <w:rPr>
          <w:lang w:val="en-GB"/>
        </w:rPr>
      </w:pPr>
      <w:r>
        <w:rPr>
          <w:noProof/>
          <w:lang w:val="en-IE" w:eastAsia="en-IE"/>
        </w:rPr>
        <w:drawing>
          <wp:anchor distT="0" distB="0" distL="114300" distR="114300" simplePos="0" relativeHeight="251660288" behindDoc="0" locked="0" layoutInCell="1" allowOverlap="1" wp14:anchorId="72A5CA39" wp14:editId="505802FD">
            <wp:simplePos x="0" y="0"/>
            <wp:positionH relativeFrom="margin">
              <wp:align>left</wp:align>
            </wp:positionH>
            <wp:positionV relativeFrom="paragraph">
              <wp:posOffset>278130</wp:posOffset>
            </wp:positionV>
            <wp:extent cx="3943350" cy="57658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 Registration.png"/>
                    <pic:cNvPicPr/>
                  </pic:nvPicPr>
                  <pic:blipFill>
                    <a:blip r:embed="rId13">
                      <a:extLst>
                        <a:ext uri="{28A0092B-C50C-407E-A947-70E740481C1C}">
                          <a14:useLocalDpi xmlns:a14="http://schemas.microsoft.com/office/drawing/2010/main" val="0"/>
                        </a:ext>
                      </a:extLst>
                    </a:blip>
                    <a:stretch>
                      <a:fillRect/>
                    </a:stretch>
                  </pic:blipFill>
                  <pic:spPr>
                    <a:xfrm>
                      <a:off x="0" y="0"/>
                      <a:ext cx="3943350" cy="5765800"/>
                    </a:xfrm>
                    <a:prstGeom prst="rect">
                      <a:avLst/>
                    </a:prstGeom>
                  </pic:spPr>
                </pic:pic>
              </a:graphicData>
            </a:graphic>
            <wp14:sizeRelH relativeFrom="margin">
              <wp14:pctWidth>0</wp14:pctWidth>
            </wp14:sizeRelH>
            <wp14:sizeRelV relativeFrom="margin">
              <wp14:pctHeight>0</wp14:pctHeight>
            </wp14:sizeRelV>
          </wp:anchor>
        </w:drawing>
      </w:r>
    </w:p>
    <w:p w14:paraId="64E546B2" w14:textId="397C6D77" w:rsidR="00A441DB" w:rsidRDefault="00A441DB" w:rsidP="00A441DB">
      <w:pPr>
        <w:pStyle w:val="Heading3"/>
        <w:tabs>
          <w:tab w:val="num" w:pos="1080"/>
        </w:tabs>
        <w:spacing w:line="240" w:lineRule="auto"/>
        <w:ind w:left="1080"/>
        <w:rPr>
          <w:lang w:val="en-GB"/>
        </w:rPr>
      </w:pPr>
      <w:bookmarkStart w:id="35" w:name="_Toc467123070"/>
      <w:bookmarkStart w:id="36" w:name="_Toc467123601"/>
      <w:bookmarkStart w:id="37" w:name="_Toc475697269"/>
      <w:r w:rsidRPr="003C15DE">
        <w:rPr>
          <w:lang w:val="en-GB"/>
        </w:rPr>
        <w:lastRenderedPageBreak/>
        <w:t>Screen and Seat Selection</w:t>
      </w:r>
      <w:bookmarkEnd w:id="35"/>
      <w:bookmarkEnd w:id="36"/>
      <w:bookmarkEnd w:id="37"/>
      <w:r w:rsidR="006856C2">
        <w:rPr>
          <w:lang w:val="en-GB"/>
        </w:rPr>
        <w:t xml:space="preserve"> (removed)</w:t>
      </w:r>
    </w:p>
    <w:p w14:paraId="7BD33DC5" w14:textId="5FCFBE4C" w:rsidR="006F32ED" w:rsidRPr="006F32ED" w:rsidRDefault="006F32ED" w:rsidP="00E40927">
      <w:pPr>
        <w:jc w:val="left"/>
        <w:rPr>
          <w:lang w:val="en-GB"/>
        </w:rPr>
      </w:pPr>
      <w:r>
        <w:rPr>
          <w:lang w:val="en-GB"/>
        </w:rPr>
        <w:t>On this page the user will select the screen that they are in. Once they select a screen a seating map will load below. The user will then select the seat they are sitting in by clicking the seat on the map before continuing to the next page.</w:t>
      </w:r>
      <w:r w:rsidR="00D41DB6">
        <w:rPr>
          <w:lang w:val="en-GB"/>
        </w:rPr>
        <w:t xml:space="preserve"> </w:t>
      </w:r>
      <w:r w:rsidR="00D41DB6" w:rsidRPr="00D41DB6">
        <w:rPr>
          <w:lang w:val="en-GB"/>
        </w:rPr>
        <w:t>Below is an example of what the page may look like:</w:t>
      </w:r>
    </w:p>
    <w:p w14:paraId="4AD617DE" w14:textId="77777777" w:rsidR="00A441DB" w:rsidRDefault="00A441DB" w:rsidP="00A441DB">
      <w:pPr>
        <w:ind w:left="360"/>
        <w:jc w:val="left"/>
        <w:rPr>
          <w:lang w:val="en-GB"/>
        </w:rPr>
      </w:pPr>
      <w:r>
        <w:rPr>
          <w:noProof/>
          <w:lang w:val="en-IE" w:eastAsia="en-IE"/>
        </w:rPr>
        <w:drawing>
          <wp:inline distT="0" distB="0" distL="0" distR="0" wp14:anchorId="3BFBF8DF" wp14:editId="68BA66C6">
            <wp:extent cx="5027050" cy="5848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Screen + Sea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5057599" cy="5883890"/>
                    </a:xfrm>
                    <a:prstGeom prst="rect">
                      <a:avLst/>
                    </a:prstGeom>
                  </pic:spPr>
                </pic:pic>
              </a:graphicData>
            </a:graphic>
          </wp:inline>
        </w:drawing>
      </w:r>
    </w:p>
    <w:p w14:paraId="125E8D7F" w14:textId="77777777" w:rsidR="00A441DB" w:rsidRDefault="00A441DB" w:rsidP="00A441DB">
      <w:pPr>
        <w:jc w:val="left"/>
        <w:rPr>
          <w:lang w:val="en-GB"/>
        </w:rPr>
      </w:pPr>
    </w:p>
    <w:p w14:paraId="5066FF8D" w14:textId="77777777" w:rsidR="00A441DB" w:rsidRDefault="00A441DB" w:rsidP="00A441DB">
      <w:pPr>
        <w:jc w:val="left"/>
        <w:rPr>
          <w:lang w:val="en-GB"/>
        </w:rPr>
      </w:pPr>
    </w:p>
    <w:p w14:paraId="1A66A9D4" w14:textId="1BAD43AC" w:rsidR="00A441DB" w:rsidRDefault="00A441DB" w:rsidP="00A441DB">
      <w:pPr>
        <w:pStyle w:val="Heading3"/>
        <w:tabs>
          <w:tab w:val="num" w:pos="1080"/>
        </w:tabs>
        <w:spacing w:line="240" w:lineRule="auto"/>
        <w:ind w:left="1080"/>
        <w:rPr>
          <w:lang w:val="en-GB"/>
        </w:rPr>
      </w:pPr>
      <w:bookmarkStart w:id="38" w:name="_Toc467123071"/>
      <w:bookmarkStart w:id="39" w:name="_Toc467123602"/>
      <w:bookmarkStart w:id="40" w:name="_Toc475697270"/>
      <w:r>
        <w:rPr>
          <w:lang w:val="en-GB"/>
        </w:rPr>
        <w:lastRenderedPageBreak/>
        <w:t>Item Selection</w:t>
      </w:r>
      <w:bookmarkEnd w:id="38"/>
      <w:bookmarkEnd w:id="39"/>
      <w:bookmarkEnd w:id="40"/>
    </w:p>
    <w:p w14:paraId="6109D694" w14:textId="5FCD86AB" w:rsidR="00121841" w:rsidRPr="00121841" w:rsidRDefault="00E8196D" w:rsidP="00E40927">
      <w:pPr>
        <w:jc w:val="left"/>
        <w:rPr>
          <w:lang w:val="en-GB"/>
        </w:rPr>
      </w:pPr>
      <w:r>
        <w:rPr>
          <w:lang w:val="en-GB"/>
        </w:rPr>
        <w:t xml:space="preserve">This page will be a single page listing the items available for purchase there will be a quick link side bar that will list the </w:t>
      </w:r>
      <w:r w:rsidR="00F45E16">
        <w:rPr>
          <w:lang w:val="en-GB"/>
        </w:rPr>
        <w:t xml:space="preserve">chosen </w:t>
      </w:r>
      <w:r>
        <w:rPr>
          <w:lang w:val="en-GB"/>
        </w:rPr>
        <w:t>specific types of items</w:t>
      </w:r>
      <w:r w:rsidR="00E40927">
        <w:rPr>
          <w:lang w:val="en-GB"/>
        </w:rPr>
        <w:t xml:space="preserve"> available e.g. Drinks, Popcorn etc. and the number of that item that they would like.</w:t>
      </w:r>
      <w:r w:rsidR="00E40927">
        <w:rPr>
          <w:lang w:val="en-GB"/>
        </w:rPr>
        <w:br/>
        <w:t xml:space="preserve">The user will </w:t>
      </w:r>
      <w:r w:rsidR="00483095">
        <w:rPr>
          <w:lang w:val="en-GB"/>
        </w:rPr>
        <w:t xml:space="preserve">also </w:t>
      </w:r>
      <w:r w:rsidR="00E40927">
        <w:rPr>
          <w:lang w:val="en-GB"/>
        </w:rPr>
        <w:t>be shown 3 size options for each Item and for drinks the various flavours available</w:t>
      </w:r>
      <w:r w:rsidR="00854618">
        <w:rPr>
          <w:lang w:val="en-GB"/>
        </w:rPr>
        <w:t>.</w:t>
      </w:r>
      <w:r w:rsidR="008320D5">
        <w:rPr>
          <w:lang w:val="en-GB"/>
        </w:rPr>
        <w:t xml:space="preserve"> </w:t>
      </w:r>
      <w:r w:rsidR="008320D5" w:rsidRPr="00D41DB6">
        <w:rPr>
          <w:lang w:val="en-GB"/>
        </w:rPr>
        <w:t>Below is an example of what the page may look like:</w:t>
      </w:r>
    </w:p>
    <w:p w14:paraId="573CDF99" w14:textId="77777777" w:rsidR="00E5193D" w:rsidRDefault="00E5193D" w:rsidP="00A441DB">
      <w:pPr>
        <w:jc w:val="left"/>
        <w:rPr>
          <w:noProof/>
          <w:lang w:val="en-IE" w:eastAsia="en-IE"/>
        </w:rPr>
      </w:pPr>
    </w:p>
    <w:p w14:paraId="6F8DE92D" w14:textId="63B5F9CB" w:rsidR="00A441DB" w:rsidRDefault="00A441DB" w:rsidP="00A441DB">
      <w:pPr>
        <w:jc w:val="left"/>
        <w:rPr>
          <w:lang w:val="en-GB"/>
        </w:rPr>
      </w:pPr>
      <w:r>
        <w:rPr>
          <w:noProof/>
          <w:lang w:val="en-IE" w:eastAsia="en-IE"/>
        </w:rPr>
        <w:drawing>
          <wp:inline distT="0" distB="0" distL="0" distR="0" wp14:anchorId="008902CB" wp14:editId="2280AD5D">
            <wp:extent cx="5867980" cy="580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Item Selection.png"/>
                    <pic:cNvPicPr/>
                  </pic:nvPicPr>
                  <pic:blipFill>
                    <a:blip r:embed="rId15">
                      <a:extLst>
                        <a:ext uri="{28A0092B-C50C-407E-A947-70E740481C1C}">
                          <a14:useLocalDpi xmlns:a14="http://schemas.microsoft.com/office/drawing/2010/main" val="0"/>
                        </a:ext>
                      </a:extLst>
                    </a:blip>
                    <a:stretch>
                      <a:fillRect/>
                    </a:stretch>
                  </pic:blipFill>
                  <pic:spPr>
                    <a:xfrm>
                      <a:off x="0" y="0"/>
                      <a:ext cx="5895514" cy="5827943"/>
                    </a:xfrm>
                    <a:prstGeom prst="rect">
                      <a:avLst/>
                    </a:prstGeom>
                  </pic:spPr>
                </pic:pic>
              </a:graphicData>
            </a:graphic>
          </wp:inline>
        </w:drawing>
      </w:r>
    </w:p>
    <w:p w14:paraId="32376846" w14:textId="5846C739" w:rsidR="00A441DB" w:rsidRDefault="00A441DB" w:rsidP="00A441DB">
      <w:pPr>
        <w:pStyle w:val="Heading3"/>
        <w:tabs>
          <w:tab w:val="num" w:pos="1080"/>
        </w:tabs>
        <w:spacing w:line="240" w:lineRule="auto"/>
        <w:ind w:left="1080"/>
        <w:rPr>
          <w:lang w:val="en-GB"/>
        </w:rPr>
      </w:pPr>
      <w:bookmarkStart w:id="41" w:name="_Toc467123072"/>
      <w:bookmarkStart w:id="42" w:name="_Toc467123603"/>
      <w:bookmarkStart w:id="43" w:name="_Toc475697271"/>
      <w:r>
        <w:rPr>
          <w:lang w:val="en-GB"/>
        </w:rPr>
        <w:lastRenderedPageBreak/>
        <w:t>Cart</w:t>
      </w:r>
      <w:bookmarkEnd w:id="41"/>
      <w:bookmarkEnd w:id="42"/>
      <w:bookmarkEnd w:id="43"/>
    </w:p>
    <w:p w14:paraId="39FE9FDA" w14:textId="14FDF82F" w:rsidR="00427C3C" w:rsidRPr="006112B1" w:rsidRDefault="0005398E" w:rsidP="006112B1">
      <w:pPr>
        <w:rPr>
          <w:lang w:val="en-GB"/>
        </w:rPr>
      </w:pPr>
      <w:r>
        <w:rPr>
          <w:lang w:val="en-GB"/>
        </w:rPr>
        <w:t>This page will list all the items and the number of each i</w:t>
      </w:r>
      <w:r w:rsidR="00C708FE">
        <w:rPr>
          <w:lang w:val="en-GB"/>
        </w:rPr>
        <w:t xml:space="preserve">tem that the </w:t>
      </w:r>
      <w:r w:rsidR="00442BDE">
        <w:rPr>
          <w:lang w:val="en-GB"/>
        </w:rPr>
        <w:t>user has selec</w:t>
      </w:r>
      <w:r w:rsidR="00403397">
        <w:rPr>
          <w:lang w:val="en-GB"/>
        </w:rPr>
        <w:t>ted for purchase. It will also s</w:t>
      </w:r>
      <w:r w:rsidR="00442BDE">
        <w:rPr>
          <w:lang w:val="en-GB"/>
        </w:rPr>
        <w:t>how the breakdown and cost for the total order and the option to return to select more items to add to the cart</w:t>
      </w:r>
      <w:r w:rsidR="006042EF">
        <w:rPr>
          <w:lang w:val="en-GB"/>
        </w:rPr>
        <w:t>, delete/remove and item</w:t>
      </w:r>
      <w:r w:rsidR="00442BDE">
        <w:rPr>
          <w:lang w:val="en-GB"/>
        </w:rPr>
        <w:t xml:space="preserve"> or </w:t>
      </w:r>
      <w:r w:rsidR="004D772F">
        <w:rPr>
          <w:lang w:val="en-GB"/>
        </w:rPr>
        <w:t>continue</w:t>
      </w:r>
      <w:r w:rsidR="005B50B2">
        <w:rPr>
          <w:lang w:val="en-GB"/>
        </w:rPr>
        <w:t xml:space="preserve"> </w:t>
      </w:r>
      <w:r w:rsidR="00442BDE">
        <w:rPr>
          <w:lang w:val="en-GB"/>
        </w:rPr>
        <w:t>to the payment process</w:t>
      </w:r>
      <w:r w:rsidR="005B4FFF">
        <w:rPr>
          <w:lang w:val="en-GB"/>
        </w:rPr>
        <w:t xml:space="preserve"> </w:t>
      </w:r>
      <w:r w:rsidR="00427C3C">
        <w:rPr>
          <w:lang w:val="en-GB"/>
        </w:rPr>
        <w:t>(</w:t>
      </w:r>
      <w:r w:rsidR="004D772F">
        <w:rPr>
          <w:lang w:val="en-GB"/>
        </w:rPr>
        <w:t>also,</w:t>
      </w:r>
      <w:r w:rsidR="00427C3C">
        <w:rPr>
          <w:lang w:val="en-GB"/>
        </w:rPr>
        <w:t xml:space="preserve"> where it will give the option to input coupon code or select </w:t>
      </w:r>
      <w:r w:rsidR="004D772F">
        <w:rPr>
          <w:lang w:val="en-GB"/>
        </w:rPr>
        <w:t>discount [</w:t>
      </w:r>
      <w:r w:rsidR="00427C3C">
        <w:rPr>
          <w:lang w:val="en-GB"/>
        </w:rPr>
        <w:t>OAP/Student] which be factored in to the total price.)</w:t>
      </w:r>
      <w:r w:rsidR="00281F39">
        <w:rPr>
          <w:lang w:val="en-GB"/>
        </w:rPr>
        <w:t xml:space="preserve"> </w:t>
      </w:r>
      <w:r w:rsidR="00281F39" w:rsidRPr="00D41DB6">
        <w:rPr>
          <w:lang w:val="en-GB"/>
        </w:rPr>
        <w:t>Below is an example of what the page may look like:</w:t>
      </w:r>
    </w:p>
    <w:p w14:paraId="12A801E6" w14:textId="77777777" w:rsidR="00A441DB" w:rsidRDefault="00A441DB" w:rsidP="00A441DB">
      <w:pPr>
        <w:jc w:val="left"/>
        <w:rPr>
          <w:lang w:val="en-GB"/>
        </w:rPr>
      </w:pPr>
      <w:r>
        <w:rPr>
          <w:noProof/>
          <w:lang w:val="en-IE" w:eastAsia="en-IE"/>
        </w:rPr>
        <w:drawing>
          <wp:inline distT="0" distB="0" distL="0" distR="0" wp14:anchorId="700D1563" wp14:editId="13D5F253">
            <wp:extent cx="4562475" cy="59607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Item Cart.png"/>
                    <pic:cNvPicPr/>
                  </pic:nvPicPr>
                  <pic:blipFill>
                    <a:blip r:embed="rId16">
                      <a:extLst>
                        <a:ext uri="{28A0092B-C50C-407E-A947-70E740481C1C}">
                          <a14:useLocalDpi xmlns:a14="http://schemas.microsoft.com/office/drawing/2010/main" val="0"/>
                        </a:ext>
                      </a:extLst>
                    </a:blip>
                    <a:stretch>
                      <a:fillRect/>
                    </a:stretch>
                  </pic:blipFill>
                  <pic:spPr>
                    <a:xfrm>
                      <a:off x="0" y="0"/>
                      <a:ext cx="4589679" cy="5996286"/>
                    </a:xfrm>
                    <a:prstGeom prst="rect">
                      <a:avLst/>
                    </a:prstGeom>
                  </pic:spPr>
                </pic:pic>
              </a:graphicData>
            </a:graphic>
          </wp:inline>
        </w:drawing>
      </w:r>
    </w:p>
    <w:p w14:paraId="525D9E6F" w14:textId="33BDDFDE" w:rsidR="00A441DB" w:rsidRDefault="00A441DB" w:rsidP="00A441DB">
      <w:pPr>
        <w:pStyle w:val="Heading3"/>
        <w:tabs>
          <w:tab w:val="num" w:pos="1080"/>
        </w:tabs>
        <w:spacing w:line="240" w:lineRule="auto"/>
        <w:ind w:left="1080"/>
        <w:rPr>
          <w:lang w:val="en-GB"/>
        </w:rPr>
      </w:pPr>
      <w:bookmarkStart w:id="44" w:name="_Toc467123073"/>
      <w:bookmarkStart w:id="45" w:name="_Toc467123604"/>
      <w:bookmarkStart w:id="46" w:name="_Toc475697272"/>
      <w:r>
        <w:rPr>
          <w:lang w:val="en-GB"/>
        </w:rPr>
        <w:lastRenderedPageBreak/>
        <w:t>Payment</w:t>
      </w:r>
      <w:bookmarkEnd w:id="44"/>
      <w:bookmarkEnd w:id="45"/>
      <w:bookmarkEnd w:id="46"/>
    </w:p>
    <w:p w14:paraId="164207DD" w14:textId="42641777" w:rsidR="007C0238" w:rsidRPr="007C0238" w:rsidRDefault="007C0238" w:rsidP="007C0238">
      <w:pPr>
        <w:rPr>
          <w:lang w:val="en-GB"/>
        </w:rPr>
      </w:pPr>
      <w:r>
        <w:rPr>
          <w:lang w:val="en-GB"/>
        </w:rPr>
        <w:t xml:space="preserve">This is the most important page of the application. Here the user will use their credit card (or </w:t>
      </w:r>
      <w:r w:rsidR="005B4FFF">
        <w:rPr>
          <w:lang w:val="en-GB"/>
        </w:rPr>
        <w:t>PayPal</w:t>
      </w:r>
      <w:r>
        <w:rPr>
          <w:lang w:val="en-GB"/>
        </w:rPr>
        <w:t>) account to pay for their order. Since this will require the input of Credit Card details and the charging of money</w:t>
      </w:r>
      <w:r w:rsidR="009440A9">
        <w:rPr>
          <w:lang w:val="en-GB"/>
        </w:rPr>
        <w:t xml:space="preserve"> for the user’s order it </w:t>
      </w:r>
      <w:proofErr w:type="gramStart"/>
      <w:r w:rsidR="009440A9">
        <w:rPr>
          <w:lang w:val="en-GB"/>
        </w:rPr>
        <w:t>has t</w:t>
      </w:r>
      <w:r w:rsidR="00F17D6B">
        <w:rPr>
          <w:lang w:val="en-GB"/>
        </w:rPr>
        <w:t>o</w:t>
      </w:r>
      <w:proofErr w:type="gramEnd"/>
      <w:r w:rsidR="009440A9">
        <w:rPr>
          <w:lang w:val="en-GB"/>
        </w:rPr>
        <w:t xml:space="preserve"> be the most secure page in the application protected against all forms of attacks with a secure connection to outside resources (</w:t>
      </w:r>
      <w:r w:rsidR="005B4FFF">
        <w:rPr>
          <w:lang w:val="en-GB"/>
        </w:rPr>
        <w:t>PayPal</w:t>
      </w:r>
      <w:r w:rsidR="009440A9">
        <w:rPr>
          <w:lang w:val="en-GB"/>
        </w:rPr>
        <w:t xml:space="preserve"> log in, company accounts)</w:t>
      </w:r>
      <w:r w:rsidR="00510E07">
        <w:rPr>
          <w:lang w:val="en-GB"/>
        </w:rPr>
        <w:t>.</w:t>
      </w:r>
      <w:r w:rsidR="003C486E">
        <w:rPr>
          <w:lang w:val="en-GB"/>
        </w:rPr>
        <w:t xml:space="preserve"> </w:t>
      </w:r>
      <w:r w:rsidR="003C486E" w:rsidRPr="00D41DB6">
        <w:rPr>
          <w:lang w:val="en-GB"/>
        </w:rPr>
        <w:t>Below is an example of what the page may look like:</w:t>
      </w:r>
    </w:p>
    <w:p w14:paraId="6C93E5E8" w14:textId="77777777" w:rsidR="00A441DB" w:rsidRDefault="00A441DB" w:rsidP="00A441DB">
      <w:pPr>
        <w:jc w:val="left"/>
        <w:rPr>
          <w:lang w:val="en-GB"/>
        </w:rPr>
      </w:pPr>
      <w:r>
        <w:rPr>
          <w:noProof/>
          <w:lang w:val="en-IE" w:eastAsia="en-IE"/>
        </w:rPr>
        <w:drawing>
          <wp:inline distT="0" distB="0" distL="0" distR="0" wp14:anchorId="6188879D" wp14:editId="6D847AE9">
            <wp:extent cx="4191000" cy="509981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Payment.png"/>
                    <pic:cNvPicPr/>
                  </pic:nvPicPr>
                  <pic:blipFill>
                    <a:blip r:embed="rId17">
                      <a:extLst>
                        <a:ext uri="{28A0092B-C50C-407E-A947-70E740481C1C}">
                          <a14:useLocalDpi xmlns:a14="http://schemas.microsoft.com/office/drawing/2010/main" val="0"/>
                        </a:ext>
                      </a:extLst>
                    </a:blip>
                    <a:stretch>
                      <a:fillRect/>
                    </a:stretch>
                  </pic:blipFill>
                  <pic:spPr>
                    <a:xfrm>
                      <a:off x="0" y="0"/>
                      <a:ext cx="4208607" cy="5121244"/>
                    </a:xfrm>
                    <a:prstGeom prst="rect">
                      <a:avLst/>
                    </a:prstGeom>
                  </pic:spPr>
                </pic:pic>
              </a:graphicData>
            </a:graphic>
          </wp:inline>
        </w:drawing>
      </w:r>
    </w:p>
    <w:p w14:paraId="00E7F078" w14:textId="2C277F43" w:rsidR="00A441DB" w:rsidRDefault="00A441DB" w:rsidP="00A441DB">
      <w:pPr>
        <w:jc w:val="left"/>
        <w:rPr>
          <w:lang w:val="en-GB"/>
        </w:rPr>
      </w:pPr>
    </w:p>
    <w:p w14:paraId="024A041C" w14:textId="672F317A" w:rsidR="000C647A" w:rsidRDefault="000C647A" w:rsidP="00A441DB">
      <w:pPr>
        <w:jc w:val="left"/>
        <w:rPr>
          <w:lang w:val="en-GB"/>
        </w:rPr>
      </w:pPr>
    </w:p>
    <w:p w14:paraId="188A0A23" w14:textId="77777777" w:rsidR="000C647A" w:rsidRDefault="000C647A" w:rsidP="00A441DB">
      <w:pPr>
        <w:jc w:val="left"/>
        <w:rPr>
          <w:lang w:val="en-GB"/>
        </w:rPr>
      </w:pPr>
    </w:p>
    <w:p w14:paraId="5D00D062" w14:textId="34DA6FBA" w:rsidR="00A441DB" w:rsidRDefault="00A441DB" w:rsidP="00A441DB">
      <w:pPr>
        <w:pStyle w:val="Heading3"/>
        <w:tabs>
          <w:tab w:val="num" w:pos="1080"/>
        </w:tabs>
        <w:spacing w:line="240" w:lineRule="auto"/>
        <w:ind w:left="1080"/>
        <w:rPr>
          <w:lang w:val="en-GB"/>
        </w:rPr>
      </w:pPr>
      <w:bookmarkStart w:id="47" w:name="_Toc467123074"/>
      <w:bookmarkStart w:id="48" w:name="_Toc467123605"/>
      <w:bookmarkStart w:id="49" w:name="_Toc475697273"/>
      <w:r>
        <w:rPr>
          <w:lang w:val="en-GB"/>
        </w:rPr>
        <w:lastRenderedPageBreak/>
        <w:t>Menu Bar and My Account Screen</w:t>
      </w:r>
      <w:bookmarkEnd w:id="47"/>
      <w:bookmarkEnd w:id="48"/>
      <w:bookmarkEnd w:id="49"/>
    </w:p>
    <w:p w14:paraId="3AFCF136" w14:textId="1B2F4981" w:rsidR="000C647A" w:rsidRPr="000C647A" w:rsidRDefault="000C647A" w:rsidP="000C647A">
      <w:pPr>
        <w:rPr>
          <w:lang w:val="en-GB"/>
        </w:rPr>
      </w:pPr>
      <w:r>
        <w:rPr>
          <w:lang w:val="en-GB"/>
        </w:rPr>
        <w:t xml:space="preserve">The Menu bar will appear on all screens as stated above. On the My account page the user will be able to view and edit their account </w:t>
      </w:r>
      <w:r w:rsidR="00C0485C">
        <w:rPr>
          <w:lang w:val="en-GB"/>
        </w:rPr>
        <w:t>details except their name (</w:t>
      </w:r>
      <w:r>
        <w:rPr>
          <w:lang w:val="en-GB"/>
        </w:rPr>
        <w:t>email, password, and Mobile number only) that they input into the application when registering.</w:t>
      </w:r>
      <w:r w:rsidR="009565EF">
        <w:rPr>
          <w:lang w:val="en-GB"/>
        </w:rPr>
        <w:t xml:space="preserve"> </w:t>
      </w:r>
      <w:r w:rsidR="009565EF" w:rsidRPr="00D41DB6">
        <w:rPr>
          <w:lang w:val="en-GB"/>
        </w:rPr>
        <w:t>Below is an example of what the page may look like:</w:t>
      </w:r>
    </w:p>
    <w:p w14:paraId="03472090" w14:textId="77777777" w:rsidR="00A441DB" w:rsidRDefault="00A441DB" w:rsidP="00A441DB">
      <w:pPr>
        <w:jc w:val="left"/>
        <w:rPr>
          <w:lang w:val="en-GB"/>
        </w:rPr>
      </w:pPr>
      <w:r>
        <w:rPr>
          <w:noProof/>
          <w:lang w:val="en-IE" w:eastAsia="en-IE"/>
        </w:rPr>
        <w:drawing>
          <wp:inline distT="0" distB="0" distL="0" distR="0" wp14:anchorId="76F81CBE" wp14:editId="27739545">
            <wp:extent cx="3105150" cy="32414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 Menu Bar My Account.png"/>
                    <pic:cNvPicPr/>
                  </pic:nvPicPr>
                  <pic:blipFill>
                    <a:blip r:embed="rId18">
                      <a:extLst>
                        <a:ext uri="{28A0092B-C50C-407E-A947-70E740481C1C}">
                          <a14:useLocalDpi xmlns:a14="http://schemas.microsoft.com/office/drawing/2010/main" val="0"/>
                        </a:ext>
                      </a:extLst>
                    </a:blip>
                    <a:stretch>
                      <a:fillRect/>
                    </a:stretch>
                  </pic:blipFill>
                  <pic:spPr>
                    <a:xfrm>
                      <a:off x="0" y="0"/>
                      <a:ext cx="3122690" cy="3259751"/>
                    </a:xfrm>
                    <a:prstGeom prst="rect">
                      <a:avLst/>
                    </a:prstGeom>
                  </pic:spPr>
                </pic:pic>
              </a:graphicData>
            </a:graphic>
          </wp:inline>
        </w:drawing>
      </w:r>
    </w:p>
    <w:p w14:paraId="5AB8F4E6" w14:textId="77777777" w:rsidR="00A441DB" w:rsidRPr="007D5251" w:rsidRDefault="00A441DB" w:rsidP="00A441DB">
      <w:pPr>
        <w:jc w:val="left"/>
        <w:rPr>
          <w:lang w:val="en-GB"/>
        </w:rPr>
      </w:pPr>
      <w:r>
        <w:rPr>
          <w:lang w:val="en-GB"/>
        </w:rPr>
        <w:t xml:space="preserve"> </w:t>
      </w:r>
    </w:p>
    <w:p w14:paraId="14F9DBCB" w14:textId="77777777" w:rsidR="00A441DB" w:rsidRPr="004D5487" w:rsidRDefault="00A441DB" w:rsidP="004D5487">
      <w:pPr>
        <w:rPr>
          <w:color w:val="0070C0"/>
          <w:lang w:val="en-IE"/>
        </w:rPr>
      </w:pPr>
    </w:p>
    <w:p w14:paraId="684AF1B7" w14:textId="414CA39A" w:rsidR="00F077BB" w:rsidRDefault="00F077BB" w:rsidP="00D23FCC">
      <w:pPr>
        <w:pStyle w:val="Heading2"/>
        <w:rPr>
          <w:lang w:val="en-IE"/>
        </w:rPr>
      </w:pPr>
      <w:bookmarkStart w:id="50" w:name="_Toc475697274"/>
      <w:r w:rsidRPr="00F077BB">
        <w:rPr>
          <w:lang w:val="en-IE"/>
        </w:rPr>
        <w:t>Testing</w:t>
      </w:r>
      <w:bookmarkEnd w:id="50"/>
    </w:p>
    <w:p w14:paraId="342D1FFD" w14:textId="523A8D21" w:rsidR="00FD67FA" w:rsidRPr="00FD67FA" w:rsidRDefault="00FD67FA" w:rsidP="00FD67FA">
      <w:pPr>
        <w:rPr>
          <w:lang w:val="en-IE"/>
        </w:rPr>
      </w:pPr>
      <w:r>
        <w:rPr>
          <w:lang w:val="en-IE"/>
        </w:rPr>
        <w:t>Unit testing</w:t>
      </w:r>
    </w:p>
    <w:p w14:paraId="684AF1BB" w14:textId="69BC1613" w:rsidR="00F077BB" w:rsidRDefault="00F077BB" w:rsidP="00D23FCC">
      <w:pPr>
        <w:pStyle w:val="Heading2"/>
        <w:rPr>
          <w:lang w:val="en-IE"/>
        </w:rPr>
      </w:pPr>
      <w:bookmarkStart w:id="51" w:name="_Toc475697275"/>
      <w:r w:rsidRPr="00F077BB">
        <w:rPr>
          <w:lang w:val="en-IE"/>
        </w:rPr>
        <w:t>Customer testing</w:t>
      </w:r>
      <w:bookmarkEnd w:id="51"/>
    </w:p>
    <w:p w14:paraId="6FA7CE8F" w14:textId="5E12C4FB" w:rsidR="00C17A55" w:rsidRPr="00C17A55" w:rsidRDefault="00C17A55" w:rsidP="00C17A55">
      <w:pPr>
        <w:rPr>
          <w:lang w:val="en-IE"/>
        </w:rPr>
      </w:pPr>
      <w:r>
        <w:rPr>
          <w:lang w:val="en-IE"/>
        </w:rPr>
        <w:t xml:space="preserve">User testing </w:t>
      </w:r>
    </w:p>
    <w:p w14:paraId="3AA3D7F2" w14:textId="111BB571" w:rsidR="009E3DC8" w:rsidRDefault="00A61B57" w:rsidP="00E37DF2">
      <w:pPr>
        <w:pStyle w:val="Heading2"/>
        <w:rPr>
          <w:lang w:val="en-IE"/>
        </w:rPr>
      </w:pPr>
      <w:r>
        <w:rPr>
          <w:lang w:val="en-IE"/>
        </w:rPr>
        <w:t xml:space="preserve"> </w:t>
      </w:r>
      <w:bookmarkStart w:id="52" w:name="_Toc475697276"/>
      <w:r w:rsidR="00F077BB" w:rsidRPr="009E3DC8">
        <w:rPr>
          <w:lang w:val="en-IE"/>
        </w:rPr>
        <w:t>Evaluation</w:t>
      </w:r>
      <w:bookmarkEnd w:id="52"/>
    </w:p>
    <w:p w14:paraId="6F0C64DF" w14:textId="4C552183" w:rsidR="00C17A55" w:rsidRPr="00C17A55" w:rsidRDefault="00C17A55" w:rsidP="00C17A55">
      <w:pPr>
        <w:rPr>
          <w:lang w:val="en-IE"/>
        </w:rPr>
      </w:pPr>
      <w:r>
        <w:rPr>
          <w:lang w:val="en-IE"/>
        </w:rPr>
        <w:t>Testing results</w:t>
      </w:r>
    </w:p>
    <w:p w14:paraId="684AF1E2" w14:textId="78F38982" w:rsidR="00F077BB" w:rsidRDefault="00A61B57" w:rsidP="00464C60">
      <w:pPr>
        <w:pStyle w:val="Heading1"/>
        <w:rPr>
          <w:lang w:val="en-IE"/>
        </w:rPr>
      </w:pPr>
      <w:r>
        <w:rPr>
          <w:lang w:val="en-IE"/>
        </w:rPr>
        <w:lastRenderedPageBreak/>
        <w:t xml:space="preserve"> </w:t>
      </w:r>
      <w:bookmarkStart w:id="53" w:name="_Toc475697277"/>
      <w:r w:rsidR="00F077BB" w:rsidRPr="009E3DC8">
        <w:rPr>
          <w:lang w:val="en-IE"/>
        </w:rPr>
        <w:t>Conclusions</w:t>
      </w:r>
      <w:bookmarkEnd w:id="53"/>
    </w:p>
    <w:p w14:paraId="31EF4826" w14:textId="77777777" w:rsidR="00C17A55" w:rsidRPr="00C17A55" w:rsidRDefault="00C17A55" w:rsidP="00C17A55">
      <w:pPr>
        <w:rPr>
          <w:lang w:val="en-IE"/>
        </w:rPr>
      </w:pPr>
    </w:p>
    <w:p w14:paraId="684AF1E4" w14:textId="558E746A" w:rsidR="00F077BB" w:rsidRDefault="00F077BB" w:rsidP="00916066">
      <w:pPr>
        <w:pStyle w:val="Heading1"/>
        <w:rPr>
          <w:lang w:val="en-IE"/>
        </w:rPr>
      </w:pPr>
      <w:bookmarkStart w:id="54" w:name="_Toc475697278"/>
      <w:r w:rsidRPr="00F077BB">
        <w:rPr>
          <w:lang w:val="en-IE"/>
        </w:rPr>
        <w:lastRenderedPageBreak/>
        <w:t>Further development or research</w:t>
      </w:r>
      <w:bookmarkEnd w:id="54"/>
    </w:p>
    <w:p w14:paraId="114079BD" w14:textId="5E81F6CF" w:rsidR="00AF4EDE" w:rsidRPr="00AF4EDE" w:rsidRDefault="00AF4EDE" w:rsidP="0007350B">
      <w:pPr>
        <w:rPr>
          <w:lang w:val="en-IE"/>
        </w:rPr>
      </w:pPr>
      <w:r>
        <w:rPr>
          <w:lang w:val="en-IE"/>
        </w:rPr>
        <w:t>For further development</w:t>
      </w:r>
    </w:p>
    <w:p w14:paraId="684AF1E6" w14:textId="1D4AED65" w:rsidR="00F077BB" w:rsidRDefault="001372D8" w:rsidP="001372D8">
      <w:pPr>
        <w:pStyle w:val="Heading1"/>
        <w:rPr>
          <w:lang w:val="en-IE"/>
        </w:rPr>
      </w:pPr>
      <w:bookmarkStart w:id="55" w:name="_Toc475697279"/>
      <w:r w:rsidRPr="001372D8">
        <w:lastRenderedPageBreak/>
        <w:t>References</w:t>
      </w:r>
      <w:bookmarkEnd w:id="55"/>
    </w:p>
    <w:p w14:paraId="684AF1EC" w14:textId="77777777" w:rsidR="001372D8" w:rsidRPr="001372D8" w:rsidRDefault="001372D8" w:rsidP="001372D8">
      <w:pPr>
        <w:rPr>
          <w:lang w:val="en-IE"/>
        </w:rPr>
      </w:pPr>
    </w:p>
    <w:p w14:paraId="684AF1ED" w14:textId="77777777" w:rsidR="00F077BB" w:rsidRPr="00F077BB" w:rsidRDefault="00F077BB" w:rsidP="001372D8">
      <w:pPr>
        <w:pStyle w:val="Heading1"/>
        <w:rPr>
          <w:lang w:val="en-IE"/>
        </w:rPr>
      </w:pPr>
      <w:bookmarkStart w:id="56" w:name="_Toc475697280"/>
      <w:r w:rsidRPr="00F077BB">
        <w:rPr>
          <w:lang w:val="en-IE"/>
        </w:rPr>
        <w:lastRenderedPageBreak/>
        <w:t>Appendix</w:t>
      </w:r>
      <w:bookmarkEnd w:id="56"/>
    </w:p>
    <w:p w14:paraId="460F866C" w14:textId="1D0060EC" w:rsidR="00344535" w:rsidRPr="002870D4" w:rsidRDefault="00F077BB" w:rsidP="002870D4">
      <w:pPr>
        <w:pStyle w:val="Heading2"/>
        <w:rPr>
          <w:lang w:val="en-IE"/>
        </w:rPr>
      </w:pPr>
      <w:bookmarkStart w:id="57" w:name="_Toc475697281"/>
      <w:r w:rsidRPr="00F077BB">
        <w:rPr>
          <w:lang w:val="en-IE"/>
        </w:rPr>
        <w:t>Project Proposal</w:t>
      </w:r>
      <w:bookmarkEnd w:id="57"/>
    </w:p>
    <w:p w14:paraId="646B2B19" w14:textId="77777777" w:rsidR="00344535" w:rsidRDefault="00344535" w:rsidP="00344535">
      <w:pPr>
        <w:pStyle w:val="Heading3"/>
        <w:rPr>
          <w:lang w:val="en-GB"/>
        </w:rPr>
      </w:pPr>
      <w:bookmarkStart w:id="58" w:name="_Toc475697282"/>
      <w:r>
        <w:rPr>
          <w:lang w:val="en-GB"/>
        </w:rPr>
        <w:t>Introduction</w:t>
      </w:r>
      <w:bookmarkEnd w:id="58"/>
    </w:p>
    <w:p w14:paraId="7E614781" w14:textId="77777777" w:rsidR="00344535" w:rsidRDefault="00344535" w:rsidP="00344535">
      <w:pPr>
        <w:rPr>
          <w:lang w:val="en-GB"/>
        </w:rPr>
      </w:pPr>
      <w:r>
        <w:rPr>
          <w:lang w:val="en-GB"/>
        </w:rPr>
        <w:t xml:space="preserve">This project proposal is a document which outlines the proposed objectives, background, solutions for the chosen project. It will be used to identify and define what the project proposal is in its entirety. </w:t>
      </w:r>
    </w:p>
    <w:p w14:paraId="75010F81" w14:textId="77777777" w:rsidR="00344535" w:rsidRDefault="00344535" w:rsidP="00344535">
      <w:pPr>
        <w:rPr>
          <w:lang w:val="en-GB"/>
        </w:rPr>
      </w:pPr>
      <w:r>
        <w:rPr>
          <w:lang w:val="en-GB"/>
        </w:rPr>
        <w:t xml:space="preserve">The outline of the project is to create a </w:t>
      </w:r>
      <w:proofErr w:type="gramStart"/>
      <w:r>
        <w:rPr>
          <w:lang w:val="en-GB"/>
        </w:rPr>
        <w:t>web based</w:t>
      </w:r>
      <w:proofErr w:type="gramEnd"/>
      <w:r>
        <w:rPr>
          <w:lang w:val="en-GB"/>
        </w:rPr>
        <w:t xml:space="preserve"> application solely for the use of customers in a cinema. It will allow the user to:</w:t>
      </w:r>
    </w:p>
    <w:p w14:paraId="44BCBA94" w14:textId="77777777" w:rsidR="00344535" w:rsidRDefault="00344535" w:rsidP="00344535">
      <w:pPr>
        <w:pStyle w:val="ListParagraph"/>
        <w:numPr>
          <w:ilvl w:val="0"/>
          <w:numId w:val="8"/>
        </w:numPr>
        <w:rPr>
          <w:lang w:val="en-GB"/>
        </w:rPr>
      </w:pPr>
      <w:r>
        <w:rPr>
          <w:lang w:val="en-GB"/>
        </w:rPr>
        <w:t>Register for an account. Storing their personal information such as:</w:t>
      </w:r>
    </w:p>
    <w:p w14:paraId="174E9D34" w14:textId="77777777" w:rsidR="00344535" w:rsidRDefault="00344535" w:rsidP="00344535">
      <w:pPr>
        <w:pStyle w:val="ListParagraph"/>
        <w:numPr>
          <w:ilvl w:val="1"/>
          <w:numId w:val="8"/>
        </w:numPr>
        <w:rPr>
          <w:lang w:val="en-GB"/>
        </w:rPr>
      </w:pPr>
      <w:r>
        <w:rPr>
          <w:lang w:val="en-GB"/>
        </w:rPr>
        <w:t>Full name</w:t>
      </w:r>
    </w:p>
    <w:p w14:paraId="3DF19AC6" w14:textId="77777777" w:rsidR="00344535" w:rsidRDefault="00344535" w:rsidP="00344535">
      <w:pPr>
        <w:pStyle w:val="ListParagraph"/>
        <w:numPr>
          <w:ilvl w:val="1"/>
          <w:numId w:val="8"/>
        </w:numPr>
        <w:rPr>
          <w:lang w:val="en-GB"/>
        </w:rPr>
      </w:pPr>
      <w:r>
        <w:rPr>
          <w:lang w:val="en-GB"/>
        </w:rPr>
        <w:t>Email address</w:t>
      </w:r>
    </w:p>
    <w:p w14:paraId="78CB7152" w14:textId="77777777" w:rsidR="00344535" w:rsidRDefault="00344535" w:rsidP="00344535">
      <w:pPr>
        <w:pStyle w:val="ListParagraph"/>
        <w:numPr>
          <w:ilvl w:val="1"/>
          <w:numId w:val="8"/>
        </w:numPr>
        <w:rPr>
          <w:lang w:val="en-GB"/>
        </w:rPr>
      </w:pPr>
      <w:r>
        <w:rPr>
          <w:lang w:val="en-GB"/>
        </w:rPr>
        <w:t>Contact number</w:t>
      </w:r>
    </w:p>
    <w:p w14:paraId="2FC75D5D" w14:textId="77777777" w:rsidR="00344535" w:rsidRDefault="00344535" w:rsidP="00344535">
      <w:pPr>
        <w:pStyle w:val="ListParagraph"/>
        <w:numPr>
          <w:ilvl w:val="1"/>
          <w:numId w:val="8"/>
        </w:numPr>
        <w:rPr>
          <w:lang w:val="en-GB"/>
        </w:rPr>
      </w:pPr>
      <w:r>
        <w:rPr>
          <w:lang w:val="en-GB"/>
        </w:rPr>
        <w:t>Home address</w:t>
      </w:r>
    </w:p>
    <w:p w14:paraId="0E5574F5" w14:textId="77777777" w:rsidR="00344535" w:rsidRPr="002305FF" w:rsidRDefault="00344535" w:rsidP="00344535">
      <w:pPr>
        <w:pStyle w:val="ListParagraph"/>
        <w:numPr>
          <w:ilvl w:val="1"/>
          <w:numId w:val="8"/>
        </w:numPr>
        <w:rPr>
          <w:lang w:val="en-GB"/>
        </w:rPr>
      </w:pPr>
      <w:r>
        <w:rPr>
          <w:lang w:val="en-GB"/>
        </w:rPr>
        <w:t>Credit Card details</w:t>
      </w:r>
    </w:p>
    <w:p w14:paraId="7F748902" w14:textId="77777777" w:rsidR="00344535" w:rsidRDefault="00344535" w:rsidP="00344535">
      <w:pPr>
        <w:pStyle w:val="ListParagraph"/>
        <w:rPr>
          <w:lang w:val="en-GB"/>
        </w:rPr>
      </w:pPr>
    </w:p>
    <w:p w14:paraId="34B8FFCC" w14:textId="77777777" w:rsidR="00344535" w:rsidRDefault="00344535" w:rsidP="00344535">
      <w:pPr>
        <w:pStyle w:val="ListParagraph"/>
        <w:numPr>
          <w:ilvl w:val="0"/>
          <w:numId w:val="8"/>
        </w:numPr>
        <w:rPr>
          <w:lang w:val="en-GB"/>
        </w:rPr>
      </w:pPr>
      <w:r>
        <w:rPr>
          <w:lang w:val="en-GB"/>
        </w:rPr>
        <w:t>Then use the account to purchase Food items sold by the Cinema using their smart phone, and selecting the screen and exact seat they are sitting in.</w:t>
      </w:r>
    </w:p>
    <w:p w14:paraId="383A0881" w14:textId="77777777" w:rsidR="00344535" w:rsidRDefault="00344535" w:rsidP="00344535">
      <w:pPr>
        <w:pStyle w:val="ListParagraph"/>
        <w:numPr>
          <w:ilvl w:val="1"/>
          <w:numId w:val="8"/>
        </w:numPr>
        <w:rPr>
          <w:lang w:val="en-GB"/>
        </w:rPr>
      </w:pPr>
      <w:r>
        <w:rPr>
          <w:lang w:val="en-GB"/>
        </w:rPr>
        <w:t>The food will be then delivered to the customer by an usher.</w:t>
      </w:r>
    </w:p>
    <w:p w14:paraId="25651D13" w14:textId="77777777" w:rsidR="00344535" w:rsidRDefault="00344535" w:rsidP="00344535">
      <w:pPr>
        <w:pStyle w:val="ListParagraph"/>
        <w:ind w:left="1440"/>
        <w:rPr>
          <w:lang w:val="en-GB"/>
        </w:rPr>
      </w:pPr>
    </w:p>
    <w:p w14:paraId="33191E12" w14:textId="77777777" w:rsidR="00344535" w:rsidRDefault="00344535" w:rsidP="00344535">
      <w:pPr>
        <w:pStyle w:val="ListParagraph"/>
        <w:numPr>
          <w:ilvl w:val="0"/>
          <w:numId w:val="8"/>
        </w:numPr>
        <w:rPr>
          <w:lang w:val="en-GB"/>
        </w:rPr>
      </w:pPr>
      <w:r>
        <w:rPr>
          <w:lang w:val="en-GB"/>
        </w:rPr>
        <w:t xml:space="preserve">There will also be a guest account setting, for one-times users who do not wish to setup an </w:t>
      </w:r>
      <w:proofErr w:type="gramStart"/>
      <w:r>
        <w:rPr>
          <w:lang w:val="en-GB"/>
        </w:rPr>
        <w:t>account, but</w:t>
      </w:r>
      <w:proofErr w:type="gramEnd"/>
      <w:r>
        <w:rPr>
          <w:lang w:val="en-GB"/>
        </w:rPr>
        <w:t xml:space="preserve"> will be able to pay using their credit card.</w:t>
      </w:r>
    </w:p>
    <w:p w14:paraId="65A36CE8" w14:textId="77777777" w:rsidR="00344535" w:rsidRDefault="00344535" w:rsidP="00E37DF2">
      <w:pPr>
        <w:pStyle w:val="ListParagraph"/>
        <w:rPr>
          <w:lang w:val="en-GB"/>
        </w:rPr>
      </w:pPr>
    </w:p>
    <w:p w14:paraId="4995EE5A" w14:textId="77777777" w:rsidR="00344535" w:rsidRPr="00841C23" w:rsidRDefault="00344535" w:rsidP="00E37DF2">
      <w:pPr>
        <w:spacing w:after="0"/>
        <w:ind w:left="360"/>
        <w:jc w:val="left"/>
        <w:rPr>
          <w:lang w:val="en-GB"/>
        </w:rPr>
      </w:pPr>
      <w:r w:rsidRPr="00841C23">
        <w:rPr>
          <w:lang w:val="en-GB"/>
        </w:rPr>
        <w:t xml:space="preserve">My idea is for </w:t>
      </w:r>
      <w:proofErr w:type="gramStart"/>
      <w:r w:rsidRPr="00841C23">
        <w:rPr>
          <w:lang w:val="en-GB"/>
        </w:rPr>
        <w:t>an</w:t>
      </w:r>
      <w:proofErr w:type="gramEnd"/>
      <w:r w:rsidRPr="00841C23">
        <w:rPr>
          <w:lang w:val="en-GB"/>
        </w:rPr>
        <w:t xml:space="preserve"> </w:t>
      </w:r>
      <w:r>
        <w:rPr>
          <w:lang w:val="en-GB"/>
        </w:rPr>
        <w:t>Web Application</w:t>
      </w:r>
      <w:r w:rsidRPr="00841C23">
        <w:rPr>
          <w:lang w:val="en-GB"/>
        </w:rPr>
        <w:t xml:space="preserve"> App for people to use before or in the cinema.</w:t>
      </w:r>
      <w:r w:rsidRPr="00841C23">
        <w:rPr>
          <w:lang w:val="en-GB"/>
        </w:rPr>
        <w:br/>
        <w:t xml:space="preserve">In the App the will be able to select and pay for food from the comfort of their cinema seat or in advance, which the usher will deliver directly to them, or when they arrive at the movie. </w:t>
      </w:r>
      <w:r w:rsidRPr="00841C23">
        <w:rPr>
          <w:lang w:val="en-GB"/>
        </w:rPr>
        <w:br/>
        <w:t xml:space="preserve">This is so that that the users won’t have to miss part of the film if they need to run out for food or drink halfway through or won’t have to waste time queuing. </w:t>
      </w:r>
      <w:r w:rsidRPr="00841C23">
        <w:rPr>
          <w:lang w:val="en-GB"/>
        </w:rPr>
        <w:br/>
        <w:t xml:space="preserve">Hopefully this technology could, at a later stage, also provide a ticket purchasing system. </w:t>
      </w:r>
    </w:p>
    <w:p w14:paraId="17E5C605" w14:textId="77777777" w:rsidR="00344535" w:rsidRPr="00841C23" w:rsidRDefault="00344535" w:rsidP="00E37DF2">
      <w:pPr>
        <w:spacing w:after="0"/>
        <w:ind w:left="360"/>
        <w:jc w:val="left"/>
        <w:rPr>
          <w:lang w:val="en-GB"/>
        </w:rPr>
      </w:pPr>
      <w:r w:rsidRPr="00841C23">
        <w:rPr>
          <w:lang w:val="en-GB"/>
        </w:rPr>
        <w:lastRenderedPageBreak/>
        <w:t>The users will be able to order through the App by setting up an account and log in, selecting the food type, and portion size, that the cinema provides e.g. two Large Popcorn. Or by selecting and ordering a deal on offer e.g. Medium popcorn and drink for €10.</w:t>
      </w:r>
      <w:r w:rsidRPr="00841C23">
        <w:rPr>
          <w:lang w:val="en-GB"/>
        </w:rPr>
        <w:br/>
        <w:t>They will select the time and screen of the movie they are in/going to, and then click their exact seat location on a seating map.  Then they will go through a secure payment process and pay using a saved card option or one-time card payment. I also looked in to using NFC payments using a Credit Card with "contact-less" as a possibility. Their order will be sent to the cinema counter to be filled and delivered.</w:t>
      </w:r>
    </w:p>
    <w:p w14:paraId="05323872" w14:textId="55B606D2" w:rsidR="00344535" w:rsidRPr="007C07FF" w:rsidRDefault="00344535" w:rsidP="00344535">
      <w:pPr>
        <w:spacing w:after="0"/>
        <w:ind w:left="360"/>
        <w:rPr>
          <w:lang w:val="en-GB"/>
        </w:rPr>
      </w:pPr>
      <w:r w:rsidRPr="00841C23">
        <w:rPr>
          <w:lang w:val="en-GB"/>
        </w:rPr>
        <w:t xml:space="preserve">Their account information will securely store their name, address, contact information and credit card details. This and the payment system will be my </w:t>
      </w:r>
      <w:proofErr w:type="gramStart"/>
      <w:r w:rsidRPr="00841C23">
        <w:rPr>
          <w:lang w:val="en-GB"/>
        </w:rPr>
        <w:t>main focus</w:t>
      </w:r>
      <w:proofErr w:type="gramEnd"/>
      <w:r w:rsidRPr="00841C23">
        <w:rPr>
          <w:lang w:val="en-GB"/>
        </w:rPr>
        <w:t>.</w:t>
      </w:r>
      <w:r w:rsidRPr="00841C23">
        <w:rPr>
          <w:lang w:val="en-GB"/>
        </w:rPr>
        <w:br/>
      </w:r>
    </w:p>
    <w:p w14:paraId="52930430" w14:textId="2574FDBA" w:rsidR="00344535" w:rsidRDefault="00344535" w:rsidP="00344535">
      <w:pPr>
        <w:pStyle w:val="Heading3"/>
      </w:pPr>
      <w:bookmarkStart w:id="59" w:name="_Toc475697283"/>
      <w:r>
        <w:t>Background</w:t>
      </w:r>
      <w:bookmarkEnd w:id="59"/>
      <w:r>
        <w:tab/>
      </w:r>
    </w:p>
    <w:p w14:paraId="6D14777B" w14:textId="77777777" w:rsidR="00344535" w:rsidRPr="0075341E" w:rsidRDefault="00344535" w:rsidP="00344535">
      <w:pPr>
        <w:ind w:left="360"/>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but although we had planned to get food we bypassed the counter because we were running late. I then noticed a couple arrive with popcorn and drinks 15 minutes in and had missed the beginning of the movie. </w:t>
      </w:r>
    </w:p>
    <w:p w14:paraId="4538A5EA" w14:textId="77777777" w:rsidR="00344535" w:rsidRPr="0075341E" w:rsidRDefault="00344535" w:rsidP="00344535">
      <w:pPr>
        <w:ind w:left="360"/>
        <w:rPr>
          <w:lang w:val="en-GB"/>
        </w:rPr>
      </w:pPr>
      <w:r w:rsidRPr="0075341E">
        <w:rPr>
          <w:lang w:val="en-GB"/>
        </w:rPr>
        <w:t xml:space="preserve">This technology is </w:t>
      </w:r>
      <w:proofErr w:type="gramStart"/>
      <w:r w:rsidRPr="0075341E">
        <w:rPr>
          <w:lang w:val="en-GB"/>
        </w:rPr>
        <w:t>similar to</w:t>
      </w:r>
      <w:proofErr w:type="gramEnd"/>
      <w:r w:rsidRPr="0075341E">
        <w:rPr>
          <w:lang w:val="en-GB"/>
        </w:rPr>
        <w:t xml:space="preserve">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941E224" w14:textId="010B4EAF" w:rsidR="00344535" w:rsidRPr="0075341E" w:rsidRDefault="00344535" w:rsidP="00344535">
      <w:pPr>
        <w:ind w:left="360"/>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w:t>
      </w:r>
      <w:r w:rsidRPr="0075341E">
        <w:rPr>
          <w:lang w:val="en-GB"/>
        </w:rPr>
        <w:lastRenderedPageBreak/>
        <w:t xml:space="preserve">out as an ‘order and collect’ by having the prepay and collect at a pickup station. </w:t>
      </w:r>
      <w:r w:rsidRPr="0075341E">
        <w:rPr>
          <w:lang w:val="en-GB"/>
        </w:rPr>
        <w:br/>
        <w:t>In Canada Landmark Cinemas and expected throug</w:t>
      </w:r>
      <w:r w:rsidR="00B274EE">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50BE4901" w14:textId="77777777" w:rsidR="00344535" w:rsidRPr="00EE765F" w:rsidRDefault="00344535" w:rsidP="00344535">
      <w:pPr>
        <w:pStyle w:val="Heading3"/>
      </w:pPr>
      <w:bookmarkStart w:id="60" w:name="_Toc475697284"/>
      <w:r w:rsidRPr="00EA3470">
        <w:t>Objectives</w:t>
      </w:r>
      <w:bookmarkEnd w:id="60"/>
    </w:p>
    <w:p w14:paraId="2F038F2B" w14:textId="5B520AA6" w:rsidR="00344535" w:rsidRDefault="00344535" w:rsidP="00344535">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36983C5D" w14:textId="77777777" w:rsidR="00344535" w:rsidRDefault="00344535" w:rsidP="00344535">
      <w:pPr>
        <w:spacing w:after="0"/>
        <w:rPr>
          <w:lang w:val="en-GB"/>
        </w:rPr>
      </w:pPr>
    </w:p>
    <w:p w14:paraId="09508A2A" w14:textId="77777777" w:rsidR="00344535" w:rsidRDefault="00344535" w:rsidP="00344535">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p>
    <w:p w14:paraId="71D12095" w14:textId="77777777" w:rsidR="00344535" w:rsidRDefault="00344535" w:rsidP="00344535">
      <w:pPr>
        <w:spacing w:after="0"/>
        <w:ind w:firstLine="360"/>
      </w:pPr>
    </w:p>
    <w:p w14:paraId="7EDBDE39" w14:textId="77777777" w:rsidR="00344535" w:rsidRDefault="00344535" w:rsidP="00344535">
      <w:pPr>
        <w:spacing w:after="0"/>
        <w:ind w:firstLine="360"/>
      </w:pPr>
      <w:r>
        <w:t xml:space="preserve">The </w:t>
      </w:r>
      <w:proofErr w:type="gramStart"/>
      <w:r>
        <w:t>main focus</w:t>
      </w:r>
      <w:proofErr w:type="gramEnd"/>
      <w:r>
        <w:t xml:space="preserve"> for this application will be based on: </w:t>
      </w:r>
    </w:p>
    <w:p w14:paraId="53E938B3" w14:textId="77777777" w:rsidR="00344535" w:rsidRDefault="00344535" w:rsidP="00692F35">
      <w:pPr>
        <w:pStyle w:val="ListParagraph"/>
        <w:numPr>
          <w:ilvl w:val="0"/>
          <w:numId w:val="24"/>
        </w:numPr>
        <w:rPr>
          <w:lang w:val="en-US"/>
        </w:rPr>
      </w:pPr>
      <w:r w:rsidRPr="00C1693F">
        <w:rPr>
          <w:lang w:val="en-US"/>
        </w:rPr>
        <w:t xml:space="preserve">the Security of the Web Application against attacks, </w:t>
      </w:r>
    </w:p>
    <w:p w14:paraId="35311EF1" w14:textId="77777777" w:rsidR="00344535" w:rsidRDefault="00344535" w:rsidP="00692F35">
      <w:pPr>
        <w:pStyle w:val="ListParagraph"/>
        <w:numPr>
          <w:ilvl w:val="0"/>
          <w:numId w:val="24"/>
        </w:numPr>
        <w:rPr>
          <w:lang w:val="en-US"/>
        </w:rPr>
      </w:pPr>
      <w:r w:rsidRPr="00C1693F">
        <w:rPr>
          <w:lang w:val="en-US"/>
        </w:rPr>
        <w:t xml:space="preserve">the authentication of the users </w:t>
      </w:r>
    </w:p>
    <w:p w14:paraId="387CDD51" w14:textId="77777777" w:rsidR="00344535" w:rsidRDefault="00344535" w:rsidP="00692F35">
      <w:pPr>
        <w:pStyle w:val="ListParagraph"/>
        <w:numPr>
          <w:ilvl w:val="0"/>
          <w:numId w:val="24"/>
        </w:numPr>
        <w:rPr>
          <w:lang w:val="en-US"/>
        </w:rPr>
      </w:pPr>
      <w:r>
        <w:rPr>
          <w:lang w:val="en-US"/>
        </w:rPr>
        <w:t xml:space="preserve">And </w:t>
      </w:r>
      <w:r w:rsidRPr="00C1693F">
        <w:rPr>
          <w:lang w:val="en-US"/>
        </w:rPr>
        <w:t>the secure encryption of the database.</w:t>
      </w:r>
    </w:p>
    <w:p w14:paraId="29433722" w14:textId="77777777" w:rsidR="00344535" w:rsidRDefault="00344535" w:rsidP="00692F35">
      <w:pPr>
        <w:pStyle w:val="ListParagraph"/>
        <w:numPr>
          <w:ilvl w:val="0"/>
          <w:numId w:val="24"/>
        </w:numPr>
        <w:rPr>
          <w:lang w:val="en-US"/>
        </w:rPr>
      </w:pPr>
      <w:r>
        <w:rPr>
          <w:lang w:val="en-US"/>
        </w:rPr>
        <w:t>And implementing secure payment process.</w:t>
      </w:r>
    </w:p>
    <w:p w14:paraId="12A6CA80" w14:textId="77777777" w:rsidR="00344535" w:rsidRDefault="00344535" w:rsidP="00344535">
      <w:pPr>
        <w:pStyle w:val="ListParagraph"/>
        <w:rPr>
          <w:lang w:val="en-US"/>
        </w:rPr>
      </w:pPr>
    </w:p>
    <w:p w14:paraId="23B35E5A" w14:textId="77777777" w:rsidR="00344535" w:rsidRDefault="00344535" w:rsidP="00344535">
      <w:pPr>
        <w:pStyle w:val="ListParagraph"/>
        <w:rPr>
          <w:lang w:val="en-US"/>
        </w:rPr>
      </w:pPr>
    </w:p>
    <w:p w14:paraId="333771F8" w14:textId="77777777" w:rsidR="00344535" w:rsidRDefault="00344535" w:rsidP="00344535">
      <w:pPr>
        <w:pStyle w:val="ListParagraph"/>
        <w:numPr>
          <w:ilvl w:val="0"/>
          <w:numId w:val="10"/>
        </w:numPr>
        <w:rPr>
          <w:b/>
          <w:lang w:val="en-US"/>
        </w:rPr>
      </w:pPr>
      <w:r w:rsidRPr="00664D2C">
        <w:rPr>
          <w:b/>
          <w:lang w:val="en-US"/>
        </w:rPr>
        <w:t>The Security of the Application</w:t>
      </w:r>
    </w:p>
    <w:p w14:paraId="711C17AC" w14:textId="77777777" w:rsidR="00344535" w:rsidRPr="004F6168" w:rsidRDefault="00344535" w:rsidP="00344535">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5DC526DB" w14:textId="77777777" w:rsidR="00344535" w:rsidRDefault="00344535" w:rsidP="00344535">
      <w:pPr>
        <w:pStyle w:val="ListParagraph"/>
        <w:ind w:left="1080"/>
        <w:rPr>
          <w:lang w:val="en-US"/>
        </w:rPr>
      </w:pPr>
    </w:p>
    <w:p w14:paraId="6F7085AF" w14:textId="77777777" w:rsidR="00344535" w:rsidRPr="002632AD" w:rsidRDefault="00344535" w:rsidP="00344535">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4AC57A84" w14:textId="77777777" w:rsidR="00344535" w:rsidRDefault="00344535" w:rsidP="00344535">
      <w:pPr>
        <w:ind w:left="1080"/>
      </w:pPr>
      <w:r>
        <w:lastRenderedPageBreak/>
        <w:t>This will be achieved by users being required to verify their email address after registration. They will also have to set security questions and answers for password recovery during the registration process.</w:t>
      </w:r>
    </w:p>
    <w:p w14:paraId="14FA022E" w14:textId="77777777" w:rsidR="00344535" w:rsidRDefault="00344535" w:rsidP="00344535">
      <w:pPr>
        <w:ind w:left="1080"/>
      </w:pPr>
    </w:p>
    <w:p w14:paraId="56326B96" w14:textId="77777777" w:rsidR="00344535" w:rsidRDefault="00344535" w:rsidP="00344535">
      <w:pPr>
        <w:pStyle w:val="ListParagraph"/>
        <w:numPr>
          <w:ilvl w:val="0"/>
          <w:numId w:val="10"/>
        </w:numPr>
        <w:rPr>
          <w:b/>
          <w:lang w:val="en-US"/>
        </w:rPr>
      </w:pPr>
      <w:r>
        <w:rPr>
          <w:b/>
          <w:lang w:val="en-US"/>
        </w:rPr>
        <w:t>Encryption of the database</w:t>
      </w:r>
    </w:p>
    <w:p w14:paraId="67564144" w14:textId="77777777" w:rsidR="00344535" w:rsidRDefault="00344535" w:rsidP="00344535">
      <w:pPr>
        <w:ind w:left="1080"/>
      </w:pPr>
      <w:r w:rsidRPr="005A529A">
        <w:t xml:space="preserve">This is done to secure the most sensitive </w:t>
      </w:r>
      <w:r>
        <w:t xml:space="preserve">user data such as users address, contact number but most importantly their credit card information. </w:t>
      </w:r>
    </w:p>
    <w:p w14:paraId="7312BD7E" w14:textId="77777777" w:rsidR="00344535" w:rsidRDefault="00344535" w:rsidP="00344535">
      <w:pPr>
        <w:ind w:left="1080"/>
      </w:pPr>
    </w:p>
    <w:p w14:paraId="30FC8B47" w14:textId="77777777" w:rsidR="00344535" w:rsidRPr="00AC0E60" w:rsidRDefault="00344535" w:rsidP="00344535">
      <w:pPr>
        <w:pStyle w:val="ListParagraph"/>
        <w:numPr>
          <w:ilvl w:val="0"/>
          <w:numId w:val="10"/>
        </w:numPr>
        <w:rPr>
          <w:b/>
          <w:lang w:val="en-US"/>
        </w:rPr>
      </w:pPr>
      <w:r w:rsidRPr="00AC0E60">
        <w:rPr>
          <w:b/>
          <w:lang w:val="en-US"/>
        </w:rPr>
        <w:t>Secure Purchasing Process</w:t>
      </w:r>
    </w:p>
    <w:p w14:paraId="6377EA0C" w14:textId="77777777" w:rsidR="00344535" w:rsidRPr="003B260C" w:rsidRDefault="00344535" w:rsidP="00344535">
      <w:pPr>
        <w:ind w:left="1080"/>
      </w:pPr>
      <w:r>
        <w:t>Ideally there Verified by visa will also be implemented during the purchase process.</w:t>
      </w:r>
    </w:p>
    <w:p w14:paraId="0A5AC49A" w14:textId="77777777" w:rsidR="00344535" w:rsidRDefault="00344535" w:rsidP="00344535">
      <w:pPr>
        <w:pStyle w:val="ListParagraph"/>
        <w:ind w:left="1080"/>
        <w:rPr>
          <w:lang w:val="en-US"/>
        </w:rPr>
      </w:pPr>
    </w:p>
    <w:p w14:paraId="5734ED2F" w14:textId="77777777" w:rsidR="00344535" w:rsidRPr="00791F19" w:rsidRDefault="00344535" w:rsidP="00344535">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247C087B" w14:textId="77777777" w:rsidR="00344535" w:rsidRPr="00005250" w:rsidRDefault="00344535" w:rsidP="00344535">
      <w:pPr>
        <w:pStyle w:val="Heading3"/>
        <w:rPr>
          <w:lang w:val="en-GB"/>
        </w:rPr>
      </w:pPr>
      <w:bookmarkStart w:id="61" w:name="_Toc475697285"/>
      <w:r w:rsidRPr="007432DA">
        <w:rPr>
          <w:lang w:val="en-GB"/>
        </w:rPr>
        <w:t>Technical Approach</w:t>
      </w:r>
      <w:bookmarkEnd w:id="61"/>
    </w:p>
    <w:p w14:paraId="7BDE2DC2" w14:textId="5D2AEDD8" w:rsidR="00344535" w:rsidRPr="007432DA" w:rsidRDefault="00344535" w:rsidP="00344535">
      <w:pPr>
        <w:rPr>
          <w:lang w:val="en-GB"/>
        </w:rPr>
      </w:pPr>
      <w:r>
        <w:rPr>
          <w:lang w:val="en-GB"/>
        </w:rPr>
        <w:t>I will be researching methods and different types of Encryption for the Database. I plan to research and look in to tools for encryption, primarily by online research. I plan to research how to create and implement a secure User Authentication System that I will use in the Web Application, like verifying email after registration, protecting from SQL Injection and Cross-Site Scripting attacks. I also plan on building the application by using what I will learn in my secure application programming module.</w:t>
      </w:r>
    </w:p>
    <w:p w14:paraId="158E5FC5" w14:textId="77777777" w:rsidR="00344535" w:rsidRPr="007432DA" w:rsidRDefault="00344535" w:rsidP="00344535">
      <w:pPr>
        <w:pStyle w:val="Heading3"/>
        <w:rPr>
          <w:lang w:val="en-GB"/>
        </w:rPr>
      </w:pPr>
      <w:bookmarkStart w:id="62" w:name="_Toc475697286"/>
      <w:r w:rsidRPr="007432DA">
        <w:rPr>
          <w:lang w:val="en-GB"/>
        </w:rPr>
        <w:t>Special resources required</w:t>
      </w:r>
      <w:bookmarkEnd w:id="62"/>
      <w:r w:rsidRPr="007432DA">
        <w:rPr>
          <w:lang w:val="en-GB"/>
        </w:rPr>
        <w:t xml:space="preserve"> </w:t>
      </w:r>
    </w:p>
    <w:p w14:paraId="11FCB873" w14:textId="77777777" w:rsidR="00344535" w:rsidRDefault="00344535" w:rsidP="00344535">
      <w:pPr>
        <w:rPr>
          <w:lang w:val="en-GB"/>
        </w:rPr>
      </w:pPr>
      <w:r>
        <w:rPr>
          <w:lang w:val="en-GB"/>
        </w:rPr>
        <w:t xml:space="preserve">Due to only starting to fully research the project this week after I received approval to continue I am uncertain of the types of technology that I will need to use for my </w:t>
      </w:r>
      <w:r>
        <w:rPr>
          <w:lang w:val="en-GB"/>
        </w:rPr>
        <w:lastRenderedPageBreak/>
        <w:t xml:space="preserve">project. Since I am familiar with using Visual Studio to build a web application from a previous module I think I will probably use this, </w:t>
      </w:r>
    </w:p>
    <w:p w14:paraId="2F45D3BA" w14:textId="77777777" w:rsidR="00344535" w:rsidRDefault="00344535" w:rsidP="00344535">
      <w:pPr>
        <w:rPr>
          <w:lang w:val="en-GB"/>
        </w:rPr>
      </w:pPr>
    </w:p>
    <w:p w14:paraId="684AF1EF" w14:textId="4DE2A4EC" w:rsidR="00F077BB" w:rsidRDefault="00F077BB" w:rsidP="001372D8">
      <w:pPr>
        <w:pStyle w:val="Heading2"/>
        <w:rPr>
          <w:lang w:val="en-IE"/>
        </w:rPr>
      </w:pPr>
      <w:bookmarkStart w:id="63" w:name="_Toc475697287"/>
      <w:r w:rsidRPr="00F077BB">
        <w:rPr>
          <w:lang w:val="en-IE"/>
        </w:rPr>
        <w:t>Project Plan</w:t>
      </w:r>
      <w:bookmarkEnd w:id="63"/>
    </w:p>
    <w:p w14:paraId="2042276C" w14:textId="77777777" w:rsidR="00344535" w:rsidRDefault="00344535" w:rsidP="00344535">
      <w:pPr>
        <w:rPr>
          <w:lang w:val="en-GB"/>
        </w:rPr>
      </w:pPr>
      <w:r w:rsidRPr="007432DA">
        <w:rPr>
          <w:lang w:val="en-GB"/>
        </w:rPr>
        <w:t>Gantt chart using Microsoft Project with details on implementation steps and timelines</w:t>
      </w:r>
    </w:p>
    <w:tbl>
      <w:tblPr>
        <w:tblW w:w="864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555"/>
        <w:gridCol w:w="2409"/>
        <w:gridCol w:w="1134"/>
        <w:gridCol w:w="1418"/>
        <w:gridCol w:w="2126"/>
      </w:tblGrid>
      <w:tr w:rsidR="00344535" w:rsidRPr="00164B08" w14:paraId="743F64D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4EF28B0"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Mode</w:t>
            </w:r>
          </w:p>
        </w:tc>
        <w:tc>
          <w:tcPr>
            <w:tcW w:w="24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F8A23C"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Name</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4976A"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Duration</w:t>
            </w:r>
          </w:p>
        </w:tc>
        <w:tc>
          <w:tcPr>
            <w:tcW w:w="14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E17927"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Start</w:t>
            </w:r>
          </w:p>
        </w:tc>
        <w:tc>
          <w:tcPr>
            <w:tcW w:w="2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F1971F"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Finish</w:t>
            </w:r>
          </w:p>
        </w:tc>
      </w:tr>
      <w:tr w:rsidR="00344535" w:rsidRPr="00164B08" w14:paraId="4DF5021C"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B76A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2A3B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Pitch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FFA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C0B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526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r>
      <w:tr w:rsidR="00344535" w:rsidRPr="00164B08" w14:paraId="5D975BE6"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EDC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7CC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Approval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27F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 day</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7CE1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9E01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7A80A354"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D7C92"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0A3B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Proposal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654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5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3D1D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17/10/16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4F6E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6CB0C39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6BC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E3BD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Research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AFF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41AA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EC96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309AC629"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B5B0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152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Requirement Specs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84B7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2F2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C6C7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433660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0E9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9E04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Prototype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EF3D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16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D61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11/11/16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BFF1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r>
      <w:tr w:rsidR="00344535" w:rsidRPr="00164B08" w14:paraId="14226DFB"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61F0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839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Midpoint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4A9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2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3692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16/12/16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6CE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Sat 17/12/16</w:t>
            </w:r>
          </w:p>
        </w:tc>
      </w:tr>
      <w:tr w:rsidR="00344535" w:rsidRPr="00164B08" w14:paraId="5C4BB1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1E81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16CC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Building Application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717D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120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B3FA5"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5716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42D86B3D"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AAFC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63EE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Final Project Hard Copies Documentation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82D6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78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2FAF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30/01/17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2F68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15D99378"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6E70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A49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Showcase Materials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C7F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987C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A772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D203EC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B31F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7D21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Software and Documentation Upload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40A5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D45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E668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BADCC4A"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459A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0A9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EC5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F806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DD1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bl>
    <w:p w14:paraId="5583358F" w14:textId="77777777" w:rsidR="00344535" w:rsidRDefault="00344535" w:rsidP="00344535">
      <w:pPr>
        <w:rPr>
          <w:lang w:val="en-GB"/>
        </w:rPr>
      </w:pPr>
    </w:p>
    <w:p w14:paraId="25AA8066" w14:textId="77777777" w:rsidR="00344535" w:rsidRDefault="00344535" w:rsidP="00344535">
      <w:pPr>
        <w:rPr>
          <w:lang w:val="en-GB"/>
        </w:rPr>
      </w:pPr>
    </w:p>
    <w:p w14:paraId="190C8D8B" w14:textId="77777777" w:rsidR="00344535" w:rsidRDefault="00344535" w:rsidP="00344535">
      <w:pPr>
        <w:rPr>
          <w:lang w:val="en-GB"/>
        </w:rPr>
      </w:pPr>
      <w:r>
        <w:rPr>
          <w:noProof/>
          <w:lang w:val="en-IE" w:eastAsia="en-IE"/>
        </w:rPr>
        <w:lastRenderedPageBreak/>
        <w:drawing>
          <wp:inline distT="0" distB="0" distL="0" distR="0" wp14:anchorId="119EC1B9" wp14:editId="127AA0D7">
            <wp:extent cx="54864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71825"/>
                    </a:xfrm>
                    <a:prstGeom prst="rect">
                      <a:avLst/>
                    </a:prstGeom>
                  </pic:spPr>
                </pic:pic>
              </a:graphicData>
            </a:graphic>
          </wp:inline>
        </w:drawing>
      </w:r>
    </w:p>
    <w:p w14:paraId="0ADDD83D" w14:textId="77777777" w:rsidR="00344535" w:rsidRPr="00344535" w:rsidRDefault="00344535" w:rsidP="00344535">
      <w:pPr>
        <w:ind w:left="576"/>
        <w:rPr>
          <w:lang w:val="en-IE"/>
        </w:rPr>
      </w:pPr>
    </w:p>
    <w:p w14:paraId="684AF1F1" w14:textId="690B8920" w:rsidR="00F077BB" w:rsidRDefault="00F077BB" w:rsidP="001372D8">
      <w:pPr>
        <w:pStyle w:val="Heading2"/>
        <w:rPr>
          <w:lang w:val="en-IE"/>
        </w:rPr>
      </w:pPr>
      <w:bookmarkStart w:id="64" w:name="_Toc475697288"/>
      <w:r w:rsidRPr="00F077BB">
        <w:rPr>
          <w:lang w:val="en-IE"/>
        </w:rPr>
        <w:t xml:space="preserve">Monthly </w:t>
      </w:r>
      <w:r w:rsidR="001372D8">
        <w:rPr>
          <w:lang w:val="en-IE"/>
        </w:rPr>
        <w:t>Journal</w:t>
      </w:r>
      <w:r w:rsidR="00906063">
        <w:rPr>
          <w:lang w:val="en-IE"/>
        </w:rPr>
        <w:t>s</w:t>
      </w:r>
      <w:bookmarkEnd w:id="64"/>
    </w:p>
    <w:p w14:paraId="54985E5D" w14:textId="390F51EA" w:rsidR="00617CC5" w:rsidRPr="006F55FC" w:rsidRDefault="00617CC5" w:rsidP="00617CC5">
      <w:pPr>
        <w:pStyle w:val="Heading3"/>
        <w:rPr>
          <w:lang w:val="en-IE"/>
        </w:rPr>
      </w:pPr>
      <w:bookmarkStart w:id="65" w:name="_Toc475697289"/>
      <w:r w:rsidRPr="006F55FC">
        <w:rPr>
          <w:lang w:val="en-IE"/>
        </w:rPr>
        <w:t>Reflective Journal</w:t>
      </w:r>
      <w:r w:rsidR="004B659B">
        <w:t xml:space="preserve"> </w:t>
      </w:r>
      <w:r w:rsidR="004B659B" w:rsidRPr="00617CC5">
        <w:rPr>
          <w:lang w:val="en-IE"/>
        </w:rPr>
        <w:t>September 2016</w:t>
      </w:r>
      <w:bookmarkEnd w:id="65"/>
    </w:p>
    <w:p w14:paraId="746902CE"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7B9D7DB0"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3EBB5A8"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September 2016</w:t>
      </w:r>
    </w:p>
    <w:p w14:paraId="64A4DD73" w14:textId="77777777" w:rsidR="00617CC5" w:rsidRPr="00617CC5" w:rsidRDefault="00617CC5" w:rsidP="00617CC5">
      <w:pPr>
        <w:rPr>
          <w:b/>
          <w:lang w:val="en-IE"/>
        </w:rPr>
      </w:pPr>
      <w:r w:rsidRPr="00617CC5">
        <w:rPr>
          <w:b/>
          <w:lang w:val="en-IE"/>
        </w:rPr>
        <w:t>My Achievements</w:t>
      </w:r>
    </w:p>
    <w:p w14:paraId="23D06271" w14:textId="77777777" w:rsidR="00617CC5" w:rsidRPr="00617CC5" w:rsidRDefault="00617CC5" w:rsidP="00617CC5">
      <w:pPr>
        <w:rPr>
          <w:lang w:val="en-IE"/>
        </w:rPr>
      </w:pPr>
      <w:r w:rsidRPr="00617CC5">
        <w:rPr>
          <w:lang w:val="en-IE"/>
        </w:rPr>
        <w:t>The past few weeks, I came up with an idea for my software project to develop an Android application for cinema customers to use to order and pay food without having to walk out of the movie. I also planned to add a pre-order and pay for customers to use before arriving at the cinema. I also had planned to build a custom payment system in keeping with my stream of Cyber security.</w:t>
      </w:r>
    </w:p>
    <w:p w14:paraId="2D66F0FD" w14:textId="77777777" w:rsidR="00E073A0" w:rsidRDefault="00E073A0" w:rsidP="00617CC5">
      <w:pPr>
        <w:rPr>
          <w:b/>
          <w:lang w:val="en-IE"/>
        </w:rPr>
      </w:pPr>
    </w:p>
    <w:p w14:paraId="7D79C00A" w14:textId="77777777" w:rsidR="00E073A0" w:rsidRDefault="00E073A0" w:rsidP="00617CC5">
      <w:pPr>
        <w:rPr>
          <w:b/>
          <w:lang w:val="en-IE"/>
        </w:rPr>
      </w:pPr>
    </w:p>
    <w:p w14:paraId="1F1BF6C8" w14:textId="77777777" w:rsidR="00E073A0" w:rsidRDefault="00E073A0" w:rsidP="00617CC5">
      <w:pPr>
        <w:rPr>
          <w:b/>
          <w:lang w:val="en-IE"/>
        </w:rPr>
      </w:pPr>
    </w:p>
    <w:p w14:paraId="0C5D3E7A" w14:textId="3B0738D4" w:rsidR="00617CC5" w:rsidRPr="00617CC5" w:rsidRDefault="00617CC5" w:rsidP="00617CC5">
      <w:pPr>
        <w:rPr>
          <w:b/>
          <w:lang w:val="en-IE"/>
        </w:rPr>
      </w:pPr>
      <w:r w:rsidRPr="00617CC5">
        <w:rPr>
          <w:b/>
          <w:lang w:val="en-IE"/>
        </w:rPr>
        <w:lastRenderedPageBreak/>
        <w:t>My Reflection</w:t>
      </w:r>
    </w:p>
    <w:p w14:paraId="7032955A" w14:textId="77777777" w:rsidR="00617CC5" w:rsidRPr="00617CC5" w:rsidRDefault="00617CC5" w:rsidP="00617CC5">
      <w:pPr>
        <w:rPr>
          <w:lang w:val="en-IE"/>
        </w:rPr>
      </w:pPr>
      <w:r w:rsidRPr="00617CC5">
        <w:rPr>
          <w:lang w:val="en-IE"/>
        </w:rPr>
        <w:t>I thought I had come up with a unique and innovative idea, but whilst doing research I discovered that there are similar ideas/products being developed in North America and Australia.</w:t>
      </w:r>
    </w:p>
    <w:p w14:paraId="5F987F07" w14:textId="77777777" w:rsidR="00617CC5" w:rsidRPr="00617CC5" w:rsidRDefault="00617CC5" w:rsidP="00617CC5">
      <w:pPr>
        <w:rPr>
          <w:lang w:val="en-IE"/>
        </w:rPr>
      </w:pPr>
      <w:r w:rsidRPr="00617CC5">
        <w:rPr>
          <w:lang w:val="en-IE"/>
        </w:rPr>
        <w:t>I also looked in to using NFC payments using a Credit Card with ‘contactless’ but due to some security concerns about stealing credit card information I decided against it.</w:t>
      </w:r>
    </w:p>
    <w:p w14:paraId="784E0795" w14:textId="77777777" w:rsidR="00617CC5" w:rsidRPr="00617CC5" w:rsidRDefault="00617CC5" w:rsidP="00617CC5">
      <w:pPr>
        <w:rPr>
          <w:lang w:val="en-IE"/>
        </w:rPr>
      </w:pPr>
      <w:r w:rsidRPr="00617CC5">
        <w:rPr>
          <w:lang w:val="en-IE"/>
        </w:rPr>
        <w:t xml:space="preserve">I done the project pitch on Wednesday 5th OCT, with Keith Maycock, </w:t>
      </w:r>
      <w:proofErr w:type="spellStart"/>
      <w:r w:rsidRPr="00617CC5">
        <w:rPr>
          <w:lang w:val="en-IE"/>
        </w:rPr>
        <w:t>Adrina</w:t>
      </w:r>
      <w:proofErr w:type="spellEnd"/>
      <w:r w:rsidRPr="00617CC5">
        <w:rPr>
          <w:lang w:val="en-IE"/>
        </w:rPr>
        <w:t xml:space="preserve"> </w:t>
      </w:r>
      <w:proofErr w:type="spellStart"/>
      <w:r w:rsidRPr="00617CC5">
        <w:rPr>
          <w:lang w:val="en-IE"/>
        </w:rPr>
        <w:t>Cris</w:t>
      </w:r>
      <w:proofErr w:type="spellEnd"/>
      <w:r w:rsidRPr="00617CC5">
        <w:rPr>
          <w:lang w:val="en-IE"/>
        </w:rPr>
        <w:t xml:space="preserve"> and Joe </w:t>
      </w:r>
      <w:proofErr w:type="spellStart"/>
      <w:r w:rsidRPr="00617CC5">
        <w:rPr>
          <w:lang w:val="en-IE"/>
        </w:rPr>
        <w:t>Molumby</w:t>
      </w:r>
      <w:proofErr w:type="spellEnd"/>
      <w:r w:rsidRPr="00617CC5">
        <w:rPr>
          <w:lang w:val="en-IE"/>
        </w:rPr>
        <w:t>.</w:t>
      </w:r>
    </w:p>
    <w:p w14:paraId="6485C960" w14:textId="77777777" w:rsidR="00617CC5" w:rsidRPr="00617CC5" w:rsidRDefault="00617CC5" w:rsidP="00617CC5">
      <w:pPr>
        <w:rPr>
          <w:lang w:val="en-IE"/>
        </w:rPr>
      </w:pPr>
      <w:r w:rsidRPr="00617CC5">
        <w:rPr>
          <w:lang w:val="en-IE"/>
        </w:rPr>
        <w:t xml:space="preserve">I was a little nervous and I don’t think I explained my idea very well. I surmised my idea for them explaining what it was for and that I had intended to build a custom payment system and develop it with using what I learned in Secure Application Programming. I also forgot to mention my research in to NFC payments. They said my idea wasn’t complex enough to be a 4th year project and that they would discuss it. </w:t>
      </w:r>
    </w:p>
    <w:p w14:paraId="327A03CE" w14:textId="50D73A2B" w:rsidR="004166CF" w:rsidRDefault="00617CC5" w:rsidP="00617CC5">
      <w:pPr>
        <w:rPr>
          <w:lang w:val="en-IE"/>
        </w:rPr>
      </w:pPr>
      <w:r w:rsidRPr="00617CC5">
        <w:rPr>
          <w:lang w:val="en-IE"/>
        </w:rPr>
        <w:t>Since I am awaiting the final decision on my project idea, I have been unable to start any real work on my software project due to this I have not been assigned a supervisor.</w:t>
      </w:r>
      <w:r>
        <w:rPr>
          <w:lang w:val="en-IE"/>
        </w:rPr>
        <w:br/>
      </w:r>
    </w:p>
    <w:p w14:paraId="7944F748" w14:textId="4135ECB7" w:rsidR="00617CC5" w:rsidRPr="006F55FC" w:rsidRDefault="00617CC5" w:rsidP="00834796">
      <w:pPr>
        <w:pStyle w:val="Heading3"/>
        <w:rPr>
          <w:lang w:val="en-IE"/>
        </w:rPr>
      </w:pPr>
      <w:bookmarkStart w:id="66" w:name="_Toc475697290"/>
      <w:r w:rsidRPr="006F55FC">
        <w:rPr>
          <w:lang w:val="en-IE"/>
        </w:rPr>
        <w:t>Reflective Journal</w:t>
      </w:r>
      <w:r w:rsidR="00D93A53">
        <w:rPr>
          <w:lang w:val="en-IE"/>
        </w:rPr>
        <w:t xml:space="preserve"> </w:t>
      </w:r>
      <w:r w:rsidR="00D93A53" w:rsidRPr="00617CC5">
        <w:rPr>
          <w:lang w:val="en-IE"/>
        </w:rPr>
        <w:t>October 2016</w:t>
      </w:r>
      <w:bookmarkEnd w:id="66"/>
    </w:p>
    <w:p w14:paraId="65CF8C40"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66446045"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82E1BEB"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October 2016</w:t>
      </w:r>
    </w:p>
    <w:p w14:paraId="1C01E8F6" w14:textId="32FDC015" w:rsidR="00617CC5" w:rsidRPr="00617CC5" w:rsidRDefault="00617CC5" w:rsidP="00617CC5">
      <w:pPr>
        <w:rPr>
          <w:b/>
          <w:lang w:val="en-IE"/>
        </w:rPr>
      </w:pPr>
      <w:r w:rsidRPr="00617CC5">
        <w:rPr>
          <w:b/>
          <w:lang w:val="en-IE"/>
        </w:rPr>
        <w:t>My Achievements</w:t>
      </w:r>
    </w:p>
    <w:p w14:paraId="1052DDF1" w14:textId="2B294103" w:rsidR="00617CC5" w:rsidRDefault="00617CC5" w:rsidP="00617CC5">
      <w:pPr>
        <w:rPr>
          <w:lang w:val="en-IE"/>
        </w:rPr>
      </w:pPr>
      <w:r w:rsidRPr="00617CC5">
        <w:rPr>
          <w:lang w:val="en-IE"/>
        </w:rPr>
        <w:t xml:space="preserve">I got my project idea approved with some slight enfaces </w:t>
      </w:r>
      <w:proofErr w:type="gramStart"/>
      <w:r w:rsidRPr="00617CC5">
        <w:rPr>
          <w:lang w:val="en-IE"/>
        </w:rPr>
        <w:t>in regards to</w:t>
      </w:r>
      <w:proofErr w:type="gramEnd"/>
      <w:r w:rsidRPr="00617CC5">
        <w:rPr>
          <w:lang w:val="en-IE"/>
        </w:rPr>
        <w:t xml:space="preserve"> my stream with help from Sara Kadry, and Eugene McLaughlin. I was also Assigned Eugene as my Supervisor I uploaded my project proposal and currently working on the Requirements Specification for my project.</w:t>
      </w:r>
    </w:p>
    <w:p w14:paraId="68AFE9A1" w14:textId="77777777" w:rsidR="00617CC5" w:rsidRPr="00617CC5" w:rsidRDefault="00617CC5" w:rsidP="00617CC5">
      <w:pPr>
        <w:rPr>
          <w:lang w:val="en-IE"/>
        </w:rPr>
      </w:pPr>
    </w:p>
    <w:p w14:paraId="1CD46709" w14:textId="2A9A836E" w:rsidR="00617CC5" w:rsidRPr="00617CC5" w:rsidRDefault="00617CC5" w:rsidP="00617CC5">
      <w:pPr>
        <w:rPr>
          <w:b/>
          <w:lang w:val="en-IE"/>
        </w:rPr>
      </w:pPr>
      <w:r w:rsidRPr="00617CC5">
        <w:rPr>
          <w:b/>
          <w:lang w:val="en-IE"/>
        </w:rPr>
        <w:t>My Reflection</w:t>
      </w:r>
    </w:p>
    <w:p w14:paraId="1B81859C" w14:textId="77777777" w:rsidR="00617CC5" w:rsidRPr="00617CC5" w:rsidRDefault="00617CC5" w:rsidP="00617CC5">
      <w:pPr>
        <w:rPr>
          <w:lang w:val="en-IE"/>
        </w:rPr>
      </w:pPr>
      <w:r w:rsidRPr="00617CC5">
        <w:rPr>
          <w:lang w:val="en-IE"/>
        </w:rPr>
        <w:t xml:space="preserve">After the project pitch I was told I would find out at a later point if my idea was approved. Unfortunately, due to illness I missed an extra class and meeting held for the cyber security stream on the following Monday 10/10. I then emailed Eamon on Wednesday </w:t>
      </w:r>
      <w:proofErr w:type="gramStart"/>
      <w:r w:rsidRPr="00617CC5">
        <w:rPr>
          <w:lang w:val="en-IE"/>
        </w:rPr>
        <w:t>and also</w:t>
      </w:r>
      <w:proofErr w:type="gramEnd"/>
      <w:r w:rsidRPr="00617CC5">
        <w:rPr>
          <w:lang w:val="en-IE"/>
        </w:rPr>
        <w:t xml:space="preserve"> spoke to him in person he suggested I talk to the Cyber Security lectures Eugene and Sara for help. I was under the impression that I needed their approval to continue with my project Idea they both gave me advice and signed off on my Idea. </w:t>
      </w:r>
    </w:p>
    <w:p w14:paraId="52EF7422" w14:textId="77777777" w:rsidR="00617CC5" w:rsidRPr="00617CC5" w:rsidRDefault="00617CC5" w:rsidP="00617CC5">
      <w:pPr>
        <w:rPr>
          <w:lang w:val="en-IE"/>
        </w:rPr>
      </w:pPr>
    </w:p>
    <w:p w14:paraId="47471A9C" w14:textId="77777777" w:rsidR="00617CC5" w:rsidRPr="00617CC5" w:rsidRDefault="00617CC5" w:rsidP="00617CC5">
      <w:pPr>
        <w:rPr>
          <w:lang w:val="en-IE"/>
        </w:rPr>
      </w:pPr>
      <w:r w:rsidRPr="00617CC5">
        <w:rPr>
          <w:lang w:val="en-IE"/>
        </w:rPr>
        <w:t>Although I discovered in class on Monday 17/10, when I went to inform Eamon, that they had approved my idea and he informed me that I wasn’t on the list of people whose ideas were rejected, and my idea had been approved from the very beginning. This cost me time to work on the Project proposal which was due on Friday 21/10.</w:t>
      </w:r>
    </w:p>
    <w:p w14:paraId="0DD4BFD9" w14:textId="77777777" w:rsidR="00617CC5" w:rsidRPr="00617CC5" w:rsidRDefault="00617CC5" w:rsidP="00617CC5">
      <w:pPr>
        <w:rPr>
          <w:lang w:val="en-IE"/>
        </w:rPr>
      </w:pPr>
      <w:r w:rsidRPr="00617CC5">
        <w:rPr>
          <w:lang w:val="en-IE"/>
        </w:rPr>
        <w:t xml:space="preserve">Under a lot of stress due to a separate assignment due for AI and the time constraints I managed to throw together a project proposal and upload it on time. On the Saturday 22/10 I was assigned Eugene McLaughlin as my Supervisor. Unfortunately, I have yet to speak to him as I missed a Wednesday class and he was absent due to personal reasons on the Thursday. </w:t>
      </w:r>
    </w:p>
    <w:p w14:paraId="35D08DE6" w14:textId="77777777" w:rsidR="00617CC5" w:rsidRPr="00617CC5" w:rsidRDefault="00617CC5" w:rsidP="00617CC5">
      <w:pPr>
        <w:rPr>
          <w:lang w:val="en-IE"/>
        </w:rPr>
      </w:pPr>
      <w:r w:rsidRPr="00617CC5">
        <w:rPr>
          <w:lang w:val="en-IE"/>
        </w:rPr>
        <w:t>I emailed him on the Friday about arranging a meeting on reading week and again last Tuesday of reading week but have yet to hear back due to Eugene being out of the office. I’m not too concerned as I know I will hear from him when he returns.</w:t>
      </w:r>
    </w:p>
    <w:p w14:paraId="1CE06E86" w14:textId="77777777" w:rsidR="00617CC5" w:rsidRPr="00617CC5" w:rsidRDefault="00617CC5" w:rsidP="00617CC5">
      <w:pPr>
        <w:rPr>
          <w:lang w:val="en-IE"/>
        </w:rPr>
      </w:pPr>
    </w:p>
    <w:p w14:paraId="68FCC678" w14:textId="77777777" w:rsidR="00617CC5" w:rsidRPr="00617CC5" w:rsidRDefault="00617CC5" w:rsidP="00617CC5">
      <w:pPr>
        <w:rPr>
          <w:lang w:val="en-IE"/>
        </w:rPr>
      </w:pPr>
    </w:p>
    <w:p w14:paraId="4456E7D9" w14:textId="77777777" w:rsidR="00617CC5" w:rsidRPr="00617CC5" w:rsidRDefault="00617CC5" w:rsidP="00617CC5">
      <w:pPr>
        <w:rPr>
          <w:lang w:val="en-IE"/>
        </w:rPr>
      </w:pPr>
    </w:p>
    <w:p w14:paraId="55094C25" w14:textId="77777777" w:rsidR="00617CC5" w:rsidRPr="00617CC5" w:rsidRDefault="00617CC5" w:rsidP="00617CC5">
      <w:pPr>
        <w:rPr>
          <w:lang w:val="en-IE"/>
        </w:rPr>
      </w:pPr>
    </w:p>
    <w:p w14:paraId="60BAF8E3" w14:textId="77777777" w:rsidR="00617CC5" w:rsidRPr="00617CC5" w:rsidRDefault="00617CC5" w:rsidP="00617CC5">
      <w:pPr>
        <w:rPr>
          <w:lang w:val="en-IE"/>
        </w:rPr>
      </w:pPr>
    </w:p>
    <w:p w14:paraId="7FEB074F" w14:textId="77777777" w:rsidR="00617CC5" w:rsidRPr="00617CC5" w:rsidRDefault="00617CC5" w:rsidP="00617CC5">
      <w:pPr>
        <w:rPr>
          <w:lang w:val="en-IE"/>
        </w:rPr>
      </w:pPr>
    </w:p>
    <w:p w14:paraId="768462A6" w14:textId="77777777" w:rsidR="00617CC5" w:rsidRPr="00617CC5" w:rsidRDefault="00617CC5" w:rsidP="00617CC5">
      <w:pPr>
        <w:rPr>
          <w:b/>
          <w:lang w:val="en-IE"/>
        </w:rPr>
      </w:pPr>
      <w:r w:rsidRPr="00617CC5">
        <w:rPr>
          <w:b/>
          <w:lang w:val="en-IE"/>
        </w:rPr>
        <w:t>Intended Changes</w:t>
      </w:r>
    </w:p>
    <w:p w14:paraId="4FC96B5F" w14:textId="77777777" w:rsidR="00617CC5" w:rsidRPr="00617CC5" w:rsidRDefault="00617CC5" w:rsidP="00617CC5">
      <w:pPr>
        <w:rPr>
          <w:lang w:val="en-IE"/>
        </w:rPr>
      </w:pPr>
      <w:r w:rsidRPr="00617CC5">
        <w:rPr>
          <w:lang w:val="en-IE"/>
        </w:rPr>
        <w:t>Speaking to Sara Kadry about my project she recommended that there are three security properties within my project that I can focus on:</w:t>
      </w:r>
    </w:p>
    <w:p w14:paraId="7D28F918" w14:textId="77777777" w:rsidR="00617CC5" w:rsidRPr="00617CC5" w:rsidRDefault="00617CC5" w:rsidP="00617CC5">
      <w:pPr>
        <w:rPr>
          <w:lang w:val="en-IE"/>
        </w:rPr>
      </w:pPr>
      <w:r w:rsidRPr="00617CC5">
        <w:rPr>
          <w:lang w:val="en-IE"/>
        </w:rPr>
        <w:t>1.</w:t>
      </w:r>
      <w:r w:rsidRPr="00617CC5">
        <w:rPr>
          <w:lang w:val="en-IE"/>
        </w:rPr>
        <w:tab/>
        <w:t>“Strong authentication mechanism to prove the user's identification every time when the user logins.”</w:t>
      </w:r>
    </w:p>
    <w:p w14:paraId="27E908E7" w14:textId="77777777" w:rsidR="00617CC5" w:rsidRPr="00617CC5" w:rsidRDefault="00617CC5" w:rsidP="00617CC5">
      <w:pPr>
        <w:rPr>
          <w:lang w:val="en-IE"/>
        </w:rPr>
      </w:pPr>
      <w:r w:rsidRPr="00617CC5">
        <w:rPr>
          <w:lang w:val="en-IE"/>
        </w:rPr>
        <w:t>2.</w:t>
      </w:r>
      <w:r w:rsidRPr="00617CC5">
        <w:rPr>
          <w:lang w:val="en-IE"/>
        </w:rPr>
        <w:tab/>
        <w:t>“Database encryption which is encrypted the user's sensitive information such as credit card details.”</w:t>
      </w:r>
    </w:p>
    <w:p w14:paraId="32075112" w14:textId="77777777" w:rsidR="00617CC5" w:rsidRPr="00617CC5" w:rsidRDefault="00617CC5" w:rsidP="00617CC5">
      <w:pPr>
        <w:rPr>
          <w:lang w:val="en-IE"/>
        </w:rPr>
      </w:pPr>
      <w:r w:rsidRPr="00617CC5">
        <w:rPr>
          <w:lang w:val="en-IE"/>
        </w:rPr>
        <w:t>3.</w:t>
      </w:r>
      <w:r w:rsidRPr="00617CC5">
        <w:rPr>
          <w:lang w:val="en-IE"/>
        </w:rPr>
        <w:tab/>
        <w:t>“Protection against The SQL injection because your app depends on searching and executing query to database”.</w:t>
      </w:r>
    </w:p>
    <w:p w14:paraId="5DBE007F" w14:textId="77777777" w:rsidR="00617CC5" w:rsidRPr="00617CC5" w:rsidRDefault="00617CC5" w:rsidP="00617CC5">
      <w:pPr>
        <w:rPr>
          <w:lang w:val="en-IE"/>
        </w:rPr>
      </w:pPr>
      <w:proofErr w:type="gramStart"/>
      <w:r w:rsidRPr="00617CC5">
        <w:rPr>
          <w:lang w:val="en-IE"/>
        </w:rPr>
        <w:t>Also</w:t>
      </w:r>
      <w:proofErr w:type="gramEnd"/>
      <w:r w:rsidRPr="00617CC5">
        <w:rPr>
          <w:lang w:val="en-IE"/>
        </w:rPr>
        <w:t xml:space="preserve"> it was suggested to develop my project as a web application. I also realised that there were potentially a number of problems of trying to develop it as an Android Application </w:t>
      </w:r>
      <w:proofErr w:type="gramStart"/>
      <w:r w:rsidRPr="00617CC5">
        <w:rPr>
          <w:lang w:val="en-IE"/>
        </w:rPr>
        <w:t>in regards to</w:t>
      </w:r>
      <w:proofErr w:type="gramEnd"/>
      <w:r w:rsidRPr="00617CC5">
        <w:rPr>
          <w:lang w:val="en-IE"/>
        </w:rPr>
        <w:t xml:space="preserve"> the payment aspect which would require me to use Google Plays In-App billing system meaning I would be unable to develop my own payment system.</w:t>
      </w:r>
    </w:p>
    <w:p w14:paraId="56364F0B" w14:textId="5D25E39F" w:rsidR="00617CC5" w:rsidRDefault="00617CC5" w:rsidP="00617CC5">
      <w:pPr>
        <w:rPr>
          <w:lang w:val="en-IE"/>
        </w:rPr>
      </w:pPr>
      <w:r w:rsidRPr="00617CC5">
        <w:rPr>
          <w:lang w:val="en-IE"/>
        </w:rPr>
        <w:t xml:space="preserve">The above suggestions are now part of my </w:t>
      </w:r>
      <w:proofErr w:type="gramStart"/>
      <w:r w:rsidRPr="00617CC5">
        <w:rPr>
          <w:lang w:val="en-IE"/>
        </w:rPr>
        <w:t>main focus</w:t>
      </w:r>
      <w:proofErr w:type="gramEnd"/>
      <w:r w:rsidRPr="00617CC5">
        <w:rPr>
          <w:lang w:val="en-IE"/>
        </w:rPr>
        <w:t xml:space="preserve"> for the application.</w:t>
      </w:r>
    </w:p>
    <w:p w14:paraId="12F1130D" w14:textId="77777777" w:rsidR="00617CC5" w:rsidRPr="00D4250D" w:rsidRDefault="00617CC5" w:rsidP="00617CC5">
      <w:pPr>
        <w:rPr>
          <w:lang w:val="en-IE"/>
        </w:rPr>
      </w:pPr>
    </w:p>
    <w:p w14:paraId="684AF1F2" w14:textId="77777777" w:rsidR="00F077BB" w:rsidRPr="00F077BB" w:rsidRDefault="001372D8" w:rsidP="001372D8">
      <w:pPr>
        <w:pStyle w:val="Heading2"/>
        <w:rPr>
          <w:lang w:val="en-IE"/>
        </w:rPr>
      </w:pPr>
      <w:bookmarkStart w:id="67" w:name="_Toc475697291"/>
      <w:r>
        <w:rPr>
          <w:lang w:val="en-IE"/>
        </w:rPr>
        <w:t>Other M</w:t>
      </w:r>
      <w:r w:rsidR="00F077BB" w:rsidRPr="00F077BB">
        <w:rPr>
          <w:lang w:val="en-IE"/>
        </w:rPr>
        <w:t>aterial Used</w:t>
      </w:r>
      <w:bookmarkEnd w:id="67"/>
      <w:r w:rsidR="00F077BB" w:rsidRPr="00F077BB">
        <w:rPr>
          <w:lang w:val="en-IE"/>
        </w:rPr>
        <w:t xml:space="preserve"> </w:t>
      </w:r>
    </w:p>
    <w:p w14:paraId="684AF1F5"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4BCFD" w14:textId="77777777" w:rsidR="00EA5C48" w:rsidRDefault="00EA5C48">
      <w:r>
        <w:separator/>
      </w:r>
    </w:p>
  </w:endnote>
  <w:endnote w:type="continuationSeparator" w:id="0">
    <w:p w14:paraId="027787AB" w14:textId="77777777" w:rsidR="00EA5C48" w:rsidRDefault="00EA5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F1FF" w14:textId="3AF21D1F" w:rsidR="00C9393F" w:rsidRPr="0027338D" w:rsidRDefault="00C9393F">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- 17 -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CFFD" w14:textId="19711598" w:rsidR="00C9393F" w:rsidRPr="00991F52" w:rsidRDefault="00C9393F" w:rsidP="00991F52">
    <w:pPr>
      <w:pStyle w:val="Footer"/>
      <w:ind w:left="4680"/>
      <w:rPr>
        <w:rStyle w:val="PageNumber"/>
        <w:rFonts w:ascii="Times New Roman" w:hAnsi="Times New Roman"/>
        <w:noProof/>
      </w:rPr>
    </w:pPr>
    <w:sdt>
      <w:sdtPr>
        <w:rPr>
          <w:rStyle w:val="PageNumber"/>
          <w:rFonts w:ascii="Times New Roman" w:hAnsi="Times New Roman"/>
          <w:noProof/>
        </w:rPr>
        <w:id w:val="1089190324"/>
        <w:docPartObj>
          <w:docPartGallery w:val="Page Numbers (Bottom of Page)"/>
          <w:docPartUnique/>
        </w:docPartObj>
      </w:sdtPr>
      <w:sdtContent>
        <w:r w:rsidRPr="00012730">
          <w:rPr>
            <w:rStyle w:val="PageNumber"/>
            <w:rFonts w:ascii="Times New Roman" w:hAnsi="Times New Roman"/>
            <w:noProof/>
          </w:rPr>
          <w:t>-</w:t>
        </w:r>
        <w:r w:rsidRPr="00991F52">
          <w:rPr>
            <w:rStyle w:val="PageNumber"/>
            <w:rFonts w:ascii="Times New Roman" w:hAnsi="Times New Roman"/>
            <w:noProof/>
          </w:rPr>
          <w:fldChar w:fldCharType="begin"/>
        </w:r>
        <w:r w:rsidRPr="00991F52">
          <w:rPr>
            <w:rStyle w:val="PageNumber"/>
            <w:rFonts w:ascii="Times New Roman" w:hAnsi="Times New Roman"/>
            <w:noProof/>
          </w:rPr>
          <w:instrText xml:space="preserve"> PAGE   \* MERGEFORMAT </w:instrText>
        </w:r>
        <w:r w:rsidRPr="00991F52">
          <w:rPr>
            <w:rStyle w:val="PageNumber"/>
            <w:rFonts w:ascii="Times New Roman" w:hAnsi="Times New Roman"/>
            <w:noProof/>
          </w:rPr>
          <w:fldChar w:fldCharType="separate"/>
        </w:r>
        <w:r>
          <w:rPr>
            <w:rStyle w:val="PageNumber"/>
            <w:rFonts w:ascii="Times New Roman" w:hAnsi="Times New Roman"/>
            <w:noProof/>
          </w:rPr>
          <w:t>1</w:t>
        </w:r>
        <w:r w:rsidRPr="00991F52">
          <w:rPr>
            <w:rStyle w:val="PageNumber"/>
            <w:rFonts w:ascii="Times New Roman" w:hAnsi="Times New Roman"/>
            <w:noProof/>
          </w:rPr>
          <w:fldChar w:fldCharType="end"/>
        </w:r>
        <w:r>
          <w:rPr>
            <w:rStyle w:val="PageNumber"/>
            <w:rFonts w:ascii="Times New Roman" w:hAnsi="Times New Roman"/>
            <w:noProof/>
          </w:rPr>
          <w:t xml:space="preserve">- </w:t>
        </w:r>
      </w:sdtContent>
    </w:sdt>
  </w:p>
  <w:p w14:paraId="684AF201" w14:textId="77777777" w:rsidR="00C9393F" w:rsidRDefault="00C9393F"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90D2B" w14:textId="77777777" w:rsidR="00EA5C48" w:rsidRDefault="00EA5C48">
      <w:r>
        <w:separator/>
      </w:r>
    </w:p>
  </w:footnote>
  <w:footnote w:type="continuationSeparator" w:id="0">
    <w:p w14:paraId="5578B64B" w14:textId="77777777" w:rsidR="00EA5C48" w:rsidRDefault="00EA5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676B1"/>
    <w:multiLevelType w:val="hybridMultilevel"/>
    <w:tmpl w:val="73AAD282"/>
    <w:lvl w:ilvl="0" w:tplc="18090001">
      <w:start w:val="1"/>
      <w:numFmt w:val="bullet"/>
      <w:lvlText w:val=""/>
      <w:lvlJc w:val="left"/>
      <w:pPr>
        <w:ind w:left="46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54A27"/>
    <w:multiLevelType w:val="hybridMultilevel"/>
    <w:tmpl w:val="C086886E"/>
    <w:lvl w:ilvl="0" w:tplc="13283E4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A37BE3"/>
    <w:multiLevelType w:val="hybridMultilevel"/>
    <w:tmpl w:val="13A4B9F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CF312E"/>
    <w:multiLevelType w:val="hybridMultilevel"/>
    <w:tmpl w:val="BFC215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3931820"/>
    <w:multiLevelType w:val="hybridMultilevel"/>
    <w:tmpl w:val="B700EF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7B56F5"/>
    <w:multiLevelType w:val="hybridMultilevel"/>
    <w:tmpl w:val="67521B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2C377A"/>
    <w:multiLevelType w:val="hybridMultilevel"/>
    <w:tmpl w:val="B7F24F34"/>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D83A56"/>
    <w:multiLevelType w:val="hybridMultilevel"/>
    <w:tmpl w:val="44CEF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4107E3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90B1807"/>
    <w:multiLevelType w:val="hybridMultilevel"/>
    <w:tmpl w:val="2BC46B92"/>
    <w:lvl w:ilvl="0" w:tplc="C1DA6698">
      <w:numFmt w:val="bullet"/>
      <w:lvlText w:val="-"/>
      <w:lvlJc w:val="left"/>
      <w:pPr>
        <w:ind w:left="4680" w:hanging="360"/>
      </w:pPr>
      <w:rPr>
        <w:rFonts w:ascii="Arial" w:eastAsia="Times New Roman" w:hAnsi="Arial" w:cs="Arial" w:hint="default"/>
      </w:rPr>
    </w:lvl>
    <w:lvl w:ilvl="1" w:tplc="18090003" w:tentative="1">
      <w:start w:val="1"/>
      <w:numFmt w:val="bullet"/>
      <w:lvlText w:val="o"/>
      <w:lvlJc w:val="left"/>
      <w:pPr>
        <w:ind w:left="5400" w:hanging="360"/>
      </w:pPr>
      <w:rPr>
        <w:rFonts w:ascii="Courier New" w:hAnsi="Courier New" w:cs="Courier New" w:hint="default"/>
      </w:rPr>
    </w:lvl>
    <w:lvl w:ilvl="2" w:tplc="18090005" w:tentative="1">
      <w:start w:val="1"/>
      <w:numFmt w:val="bullet"/>
      <w:lvlText w:val=""/>
      <w:lvlJc w:val="left"/>
      <w:pPr>
        <w:ind w:left="6120" w:hanging="360"/>
      </w:pPr>
      <w:rPr>
        <w:rFonts w:ascii="Wingdings" w:hAnsi="Wingdings" w:hint="default"/>
      </w:rPr>
    </w:lvl>
    <w:lvl w:ilvl="3" w:tplc="18090001" w:tentative="1">
      <w:start w:val="1"/>
      <w:numFmt w:val="bullet"/>
      <w:lvlText w:val=""/>
      <w:lvlJc w:val="left"/>
      <w:pPr>
        <w:ind w:left="6840" w:hanging="360"/>
      </w:pPr>
      <w:rPr>
        <w:rFonts w:ascii="Symbol" w:hAnsi="Symbol" w:hint="default"/>
      </w:rPr>
    </w:lvl>
    <w:lvl w:ilvl="4" w:tplc="18090003" w:tentative="1">
      <w:start w:val="1"/>
      <w:numFmt w:val="bullet"/>
      <w:lvlText w:val="o"/>
      <w:lvlJc w:val="left"/>
      <w:pPr>
        <w:ind w:left="7560" w:hanging="360"/>
      </w:pPr>
      <w:rPr>
        <w:rFonts w:ascii="Courier New" w:hAnsi="Courier New" w:cs="Courier New" w:hint="default"/>
      </w:rPr>
    </w:lvl>
    <w:lvl w:ilvl="5" w:tplc="18090005" w:tentative="1">
      <w:start w:val="1"/>
      <w:numFmt w:val="bullet"/>
      <w:lvlText w:val=""/>
      <w:lvlJc w:val="left"/>
      <w:pPr>
        <w:ind w:left="8280" w:hanging="360"/>
      </w:pPr>
      <w:rPr>
        <w:rFonts w:ascii="Wingdings" w:hAnsi="Wingdings" w:hint="default"/>
      </w:rPr>
    </w:lvl>
    <w:lvl w:ilvl="6" w:tplc="18090001" w:tentative="1">
      <w:start w:val="1"/>
      <w:numFmt w:val="bullet"/>
      <w:lvlText w:val=""/>
      <w:lvlJc w:val="left"/>
      <w:pPr>
        <w:ind w:left="9000" w:hanging="360"/>
      </w:pPr>
      <w:rPr>
        <w:rFonts w:ascii="Symbol" w:hAnsi="Symbol" w:hint="default"/>
      </w:rPr>
    </w:lvl>
    <w:lvl w:ilvl="7" w:tplc="18090003" w:tentative="1">
      <w:start w:val="1"/>
      <w:numFmt w:val="bullet"/>
      <w:lvlText w:val="o"/>
      <w:lvlJc w:val="left"/>
      <w:pPr>
        <w:ind w:left="9720" w:hanging="360"/>
      </w:pPr>
      <w:rPr>
        <w:rFonts w:ascii="Courier New" w:hAnsi="Courier New" w:cs="Courier New" w:hint="default"/>
      </w:rPr>
    </w:lvl>
    <w:lvl w:ilvl="8" w:tplc="18090005" w:tentative="1">
      <w:start w:val="1"/>
      <w:numFmt w:val="bullet"/>
      <w:lvlText w:val=""/>
      <w:lvlJc w:val="left"/>
      <w:pPr>
        <w:ind w:left="10440" w:hanging="360"/>
      </w:pPr>
      <w:rPr>
        <w:rFonts w:ascii="Wingdings" w:hAnsi="Wingdings" w:hint="default"/>
      </w:rPr>
    </w:lvl>
  </w:abstractNum>
  <w:abstractNum w:abstractNumId="18" w15:restartNumberingAfterBreak="0">
    <w:nsid w:val="69257D85"/>
    <w:multiLevelType w:val="hybridMultilevel"/>
    <w:tmpl w:val="A8C2950A"/>
    <w:lvl w:ilvl="0" w:tplc="E3B67EC4">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50769A5"/>
    <w:multiLevelType w:val="hybridMultilevel"/>
    <w:tmpl w:val="7938BE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4"/>
  </w:num>
  <w:num w:numId="3">
    <w:abstractNumId w:val="19"/>
  </w:num>
  <w:num w:numId="4">
    <w:abstractNumId w:val="0"/>
  </w:num>
  <w:num w:numId="5">
    <w:abstractNumId w:val="22"/>
  </w:num>
  <w:num w:numId="6">
    <w:abstractNumId w:val="21"/>
  </w:num>
  <w:num w:numId="7">
    <w:abstractNumId w:val="8"/>
  </w:num>
  <w:num w:numId="8">
    <w:abstractNumId w:val="13"/>
  </w:num>
  <w:num w:numId="9">
    <w:abstractNumId w:val="16"/>
  </w:num>
  <w:num w:numId="10">
    <w:abstractNumId w:val="18"/>
  </w:num>
  <w:num w:numId="11">
    <w:abstractNumId w:val="11"/>
  </w:num>
  <w:num w:numId="12">
    <w:abstractNumId w:val="6"/>
  </w:num>
  <w:num w:numId="13">
    <w:abstractNumId w:val="2"/>
  </w:num>
  <w:num w:numId="14">
    <w:abstractNumId w:val="12"/>
  </w:num>
  <w:num w:numId="15">
    <w:abstractNumId w:val="7"/>
  </w:num>
  <w:num w:numId="16">
    <w:abstractNumId w:val="3"/>
  </w:num>
  <w:num w:numId="17">
    <w:abstractNumId w:val="17"/>
  </w:num>
  <w:num w:numId="18">
    <w:abstractNumId w:val="1"/>
  </w:num>
  <w:num w:numId="19">
    <w:abstractNumId w:val="20"/>
  </w:num>
  <w:num w:numId="20">
    <w:abstractNumId w:val="5"/>
  </w:num>
  <w:num w:numId="21">
    <w:abstractNumId w:val="15"/>
  </w:num>
  <w:num w:numId="22">
    <w:abstractNumId w:val="22"/>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83"/>
    <w:rsid w:val="00005F4D"/>
    <w:rsid w:val="00006C03"/>
    <w:rsid w:val="00011932"/>
    <w:rsid w:val="00012730"/>
    <w:rsid w:val="00032970"/>
    <w:rsid w:val="00037BFC"/>
    <w:rsid w:val="00042019"/>
    <w:rsid w:val="00050F92"/>
    <w:rsid w:val="0005398E"/>
    <w:rsid w:val="00060019"/>
    <w:rsid w:val="00060378"/>
    <w:rsid w:val="00060B29"/>
    <w:rsid w:val="0007350B"/>
    <w:rsid w:val="00073703"/>
    <w:rsid w:val="00082306"/>
    <w:rsid w:val="00082C4C"/>
    <w:rsid w:val="000A0731"/>
    <w:rsid w:val="000B05AF"/>
    <w:rsid w:val="000C481D"/>
    <w:rsid w:val="000C4931"/>
    <w:rsid w:val="000C647A"/>
    <w:rsid w:val="000D3E5E"/>
    <w:rsid w:val="000D5178"/>
    <w:rsid w:val="000D5E46"/>
    <w:rsid w:val="000E3C87"/>
    <w:rsid w:val="00103DFB"/>
    <w:rsid w:val="00111CCB"/>
    <w:rsid w:val="00113038"/>
    <w:rsid w:val="0011578D"/>
    <w:rsid w:val="00121841"/>
    <w:rsid w:val="0012598D"/>
    <w:rsid w:val="00126D05"/>
    <w:rsid w:val="0012717F"/>
    <w:rsid w:val="001372D8"/>
    <w:rsid w:val="00151596"/>
    <w:rsid w:val="00173992"/>
    <w:rsid w:val="00186463"/>
    <w:rsid w:val="00194F16"/>
    <w:rsid w:val="00195D42"/>
    <w:rsid w:val="001B7E0E"/>
    <w:rsid w:val="001C3CC2"/>
    <w:rsid w:val="001C745B"/>
    <w:rsid w:val="001D24BB"/>
    <w:rsid w:val="001D286A"/>
    <w:rsid w:val="001D40D1"/>
    <w:rsid w:val="001D6553"/>
    <w:rsid w:val="001E6224"/>
    <w:rsid w:val="00204EA8"/>
    <w:rsid w:val="00204EB8"/>
    <w:rsid w:val="00215C18"/>
    <w:rsid w:val="00217778"/>
    <w:rsid w:val="00232E55"/>
    <w:rsid w:val="00233BC0"/>
    <w:rsid w:val="00233FDA"/>
    <w:rsid w:val="002400AB"/>
    <w:rsid w:val="002548C8"/>
    <w:rsid w:val="0027338D"/>
    <w:rsid w:val="002734FC"/>
    <w:rsid w:val="00281F39"/>
    <w:rsid w:val="00285613"/>
    <w:rsid w:val="002870D4"/>
    <w:rsid w:val="002C75CF"/>
    <w:rsid w:val="002D4275"/>
    <w:rsid w:val="002E63B4"/>
    <w:rsid w:val="002F24A4"/>
    <w:rsid w:val="0030099D"/>
    <w:rsid w:val="00323586"/>
    <w:rsid w:val="00326277"/>
    <w:rsid w:val="003276C8"/>
    <w:rsid w:val="00330CF4"/>
    <w:rsid w:val="00344535"/>
    <w:rsid w:val="00361A55"/>
    <w:rsid w:val="003644ED"/>
    <w:rsid w:val="003918D0"/>
    <w:rsid w:val="003A1449"/>
    <w:rsid w:val="003A264A"/>
    <w:rsid w:val="003C00C3"/>
    <w:rsid w:val="003C0F6A"/>
    <w:rsid w:val="003C486E"/>
    <w:rsid w:val="003D0F1F"/>
    <w:rsid w:val="00403397"/>
    <w:rsid w:val="004113E1"/>
    <w:rsid w:val="00413B02"/>
    <w:rsid w:val="004166CF"/>
    <w:rsid w:val="00421AA6"/>
    <w:rsid w:val="00427C3C"/>
    <w:rsid w:val="00442BDE"/>
    <w:rsid w:val="00446E41"/>
    <w:rsid w:val="00464C60"/>
    <w:rsid w:val="00483095"/>
    <w:rsid w:val="00493302"/>
    <w:rsid w:val="004955C7"/>
    <w:rsid w:val="004A1CC7"/>
    <w:rsid w:val="004B6184"/>
    <w:rsid w:val="004B659B"/>
    <w:rsid w:val="004B6782"/>
    <w:rsid w:val="004B773D"/>
    <w:rsid w:val="004C2B67"/>
    <w:rsid w:val="004D5487"/>
    <w:rsid w:val="004D743D"/>
    <w:rsid w:val="004D772F"/>
    <w:rsid w:val="004E40FF"/>
    <w:rsid w:val="004F29CC"/>
    <w:rsid w:val="00500221"/>
    <w:rsid w:val="00503D89"/>
    <w:rsid w:val="00510DE6"/>
    <w:rsid w:val="00510E07"/>
    <w:rsid w:val="005162C5"/>
    <w:rsid w:val="00537AF6"/>
    <w:rsid w:val="0055104E"/>
    <w:rsid w:val="00564C47"/>
    <w:rsid w:val="00567297"/>
    <w:rsid w:val="00571245"/>
    <w:rsid w:val="005A04A9"/>
    <w:rsid w:val="005A1F60"/>
    <w:rsid w:val="005B27C3"/>
    <w:rsid w:val="005B4FFF"/>
    <w:rsid w:val="005B50B2"/>
    <w:rsid w:val="005C10A5"/>
    <w:rsid w:val="005C55A1"/>
    <w:rsid w:val="005E19E9"/>
    <w:rsid w:val="005E1CEF"/>
    <w:rsid w:val="005E2AEF"/>
    <w:rsid w:val="006034A3"/>
    <w:rsid w:val="006042EF"/>
    <w:rsid w:val="006109D1"/>
    <w:rsid w:val="006112B1"/>
    <w:rsid w:val="0061143F"/>
    <w:rsid w:val="006141D4"/>
    <w:rsid w:val="00617CC5"/>
    <w:rsid w:val="00617E0C"/>
    <w:rsid w:val="00623198"/>
    <w:rsid w:val="00633AE6"/>
    <w:rsid w:val="006360DB"/>
    <w:rsid w:val="0064361F"/>
    <w:rsid w:val="00656F2E"/>
    <w:rsid w:val="00663DCF"/>
    <w:rsid w:val="006660D9"/>
    <w:rsid w:val="00670DC6"/>
    <w:rsid w:val="00674F8A"/>
    <w:rsid w:val="006816A9"/>
    <w:rsid w:val="006856C2"/>
    <w:rsid w:val="00691603"/>
    <w:rsid w:val="00692F35"/>
    <w:rsid w:val="006A0DFC"/>
    <w:rsid w:val="006B0EA1"/>
    <w:rsid w:val="006B6503"/>
    <w:rsid w:val="006D2F13"/>
    <w:rsid w:val="006D58CA"/>
    <w:rsid w:val="006F32ED"/>
    <w:rsid w:val="006F55FC"/>
    <w:rsid w:val="00700CAD"/>
    <w:rsid w:val="00711796"/>
    <w:rsid w:val="00711A60"/>
    <w:rsid w:val="0072133E"/>
    <w:rsid w:val="007350D1"/>
    <w:rsid w:val="007351D5"/>
    <w:rsid w:val="0074171B"/>
    <w:rsid w:val="00742B23"/>
    <w:rsid w:val="00743103"/>
    <w:rsid w:val="007735F4"/>
    <w:rsid w:val="00793383"/>
    <w:rsid w:val="007A2952"/>
    <w:rsid w:val="007A3709"/>
    <w:rsid w:val="007A7849"/>
    <w:rsid w:val="007B0AC0"/>
    <w:rsid w:val="007B2218"/>
    <w:rsid w:val="007B4E42"/>
    <w:rsid w:val="007C0238"/>
    <w:rsid w:val="007D4A91"/>
    <w:rsid w:val="007F0157"/>
    <w:rsid w:val="00813303"/>
    <w:rsid w:val="00824DE5"/>
    <w:rsid w:val="008320D5"/>
    <w:rsid w:val="00834796"/>
    <w:rsid w:val="00846544"/>
    <w:rsid w:val="00854618"/>
    <w:rsid w:val="00857131"/>
    <w:rsid w:val="008612BB"/>
    <w:rsid w:val="0086198E"/>
    <w:rsid w:val="00862EE3"/>
    <w:rsid w:val="00862FBA"/>
    <w:rsid w:val="00875E25"/>
    <w:rsid w:val="008817EE"/>
    <w:rsid w:val="00882909"/>
    <w:rsid w:val="0088569E"/>
    <w:rsid w:val="0089152C"/>
    <w:rsid w:val="00894A06"/>
    <w:rsid w:val="0089613B"/>
    <w:rsid w:val="008A4410"/>
    <w:rsid w:val="008A604F"/>
    <w:rsid w:val="008B02C8"/>
    <w:rsid w:val="008C3471"/>
    <w:rsid w:val="008D41B3"/>
    <w:rsid w:val="008D49AC"/>
    <w:rsid w:val="008E0A05"/>
    <w:rsid w:val="00906063"/>
    <w:rsid w:val="00907E76"/>
    <w:rsid w:val="00910836"/>
    <w:rsid w:val="00910DF1"/>
    <w:rsid w:val="00914E19"/>
    <w:rsid w:val="00916066"/>
    <w:rsid w:val="00920825"/>
    <w:rsid w:val="009440A9"/>
    <w:rsid w:val="00954551"/>
    <w:rsid w:val="009565EF"/>
    <w:rsid w:val="00960D86"/>
    <w:rsid w:val="009610D4"/>
    <w:rsid w:val="009650FF"/>
    <w:rsid w:val="009715ED"/>
    <w:rsid w:val="00980321"/>
    <w:rsid w:val="0098395E"/>
    <w:rsid w:val="00991F52"/>
    <w:rsid w:val="009A06C7"/>
    <w:rsid w:val="009A1306"/>
    <w:rsid w:val="009B1761"/>
    <w:rsid w:val="009D1E0C"/>
    <w:rsid w:val="009E3DC8"/>
    <w:rsid w:val="009E49E9"/>
    <w:rsid w:val="009F169C"/>
    <w:rsid w:val="009F25D6"/>
    <w:rsid w:val="00A005A4"/>
    <w:rsid w:val="00A03788"/>
    <w:rsid w:val="00A03A12"/>
    <w:rsid w:val="00A125CE"/>
    <w:rsid w:val="00A16EDD"/>
    <w:rsid w:val="00A210E0"/>
    <w:rsid w:val="00A22DAE"/>
    <w:rsid w:val="00A23323"/>
    <w:rsid w:val="00A26C65"/>
    <w:rsid w:val="00A441DB"/>
    <w:rsid w:val="00A46E84"/>
    <w:rsid w:val="00A543FB"/>
    <w:rsid w:val="00A61B57"/>
    <w:rsid w:val="00A66A63"/>
    <w:rsid w:val="00A70560"/>
    <w:rsid w:val="00A74538"/>
    <w:rsid w:val="00A866CC"/>
    <w:rsid w:val="00AA412F"/>
    <w:rsid w:val="00AB2DF9"/>
    <w:rsid w:val="00AB5B68"/>
    <w:rsid w:val="00AB699C"/>
    <w:rsid w:val="00AD1866"/>
    <w:rsid w:val="00AE1152"/>
    <w:rsid w:val="00AF4EDE"/>
    <w:rsid w:val="00B02397"/>
    <w:rsid w:val="00B10155"/>
    <w:rsid w:val="00B12F6F"/>
    <w:rsid w:val="00B154F3"/>
    <w:rsid w:val="00B22FBC"/>
    <w:rsid w:val="00B26D32"/>
    <w:rsid w:val="00B274EE"/>
    <w:rsid w:val="00B2769D"/>
    <w:rsid w:val="00B40415"/>
    <w:rsid w:val="00B43910"/>
    <w:rsid w:val="00B4727D"/>
    <w:rsid w:val="00B645CE"/>
    <w:rsid w:val="00B6648B"/>
    <w:rsid w:val="00B74A96"/>
    <w:rsid w:val="00B87282"/>
    <w:rsid w:val="00B96AC4"/>
    <w:rsid w:val="00B977D6"/>
    <w:rsid w:val="00BA3575"/>
    <w:rsid w:val="00BA438C"/>
    <w:rsid w:val="00BB2C8E"/>
    <w:rsid w:val="00BC0F14"/>
    <w:rsid w:val="00BC3779"/>
    <w:rsid w:val="00BC7B25"/>
    <w:rsid w:val="00BC7C84"/>
    <w:rsid w:val="00BD2E71"/>
    <w:rsid w:val="00BE0156"/>
    <w:rsid w:val="00C0485C"/>
    <w:rsid w:val="00C055E1"/>
    <w:rsid w:val="00C07C20"/>
    <w:rsid w:val="00C12397"/>
    <w:rsid w:val="00C17A55"/>
    <w:rsid w:val="00C40A76"/>
    <w:rsid w:val="00C41946"/>
    <w:rsid w:val="00C467E9"/>
    <w:rsid w:val="00C52707"/>
    <w:rsid w:val="00C620D8"/>
    <w:rsid w:val="00C708FE"/>
    <w:rsid w:val="00C7510B"/>
    <w:rsid w:val="00C857EB"/>
    <w:rsid w:val="00C9393F"/>
    <w:rsid w:val="00C965E7"/>
    <w:rsid w:val="00CA1446"/>
    <w:rsid w:val="00CA60AF"/>
    <w:rsid w:val="00CB3CDF"/>
    <w:rsid w:val="00CB465B"/>
    <w:rsid w:val="00CC0DB9"/>
    <w:rsid w:val="00CC3302"/>
    <w:rsid w:val="00CD75BF"/>
    <w:rsid w:val="00CE5099"/>
    <w:rsid w:val="00CE58B7"/>
    <w:rsid w:val="00CF35DE"/>
    <w:rsid w:val="00CF7C0A"/>
    <w:rsid w:val="00D01D20"/>
    <w:rsid w:val="00D12DF4"/>
    <w:rsid w:val="00D13BFF"/>
    <w:rsid w:val="00D23FCC"/>
    <w:rsid w:val="00D3120E"/>
    <w:rsid w:val="00D3236D"/>
    <w:rsid w:val="00D368AF"/>
    <w:rsid w:val="00D41DB6"/>
    <w:rsid w:val="00D421D4"/>
    <w:rsid w:val="00D4250D"/>
    <w:rsid w:val="00D459DA"/>
    <w:rsid w:val="00D45B0F"/>
    <w:rsid w:val="00D6577F"/>
    <w:rsid w:val="00D66C9B"/>
    <w:rsid w:val="00D8351D"/>
    <w:rsid w:val="00D923D6"/>
    <w:rsid w:val="00D92AB7"/>
    <w:rsid w:val="00D93A53"/>
    <w:rsid w:val="00DA73A5"/>
    <w:rsid w:val="00DB5C8D"/>
    <w:rsid w:val="00DD1C57"/>
    <w:rsid w:val="00DD5E55"/>
    <w:rsid w:val="00E01D49"/>
    <w:rsid w:val="00E0441B"/>
    <w:rsid w:val="00E073A0"/>
    <w:rsid w:val="00E1548A"/>
    <w:rsid w:val="00E31ACF"/>
    <w:rsid w:val="00E374B9"/>
    <w:rsid w:val="00E37DF2"/>
    <w:rsid w:val="00E40514"/>
    <w:rsid w:val="00E40927"/>
    <w:rsid w:val="00E46B14"/>
    <w:rsid w:val="00E5193D"/>
    <w:rsid w:val="00E52EC8"/>
    <w:rsid w:val="00E70137"/>
    <w:rsid w:val="00E8196D"/>
    <w:rsid w:val="00E874C9"/>
    <w:rsid w:val="00E8755B"/>
    <w:rsid w:val="00E9577B"/>
    <w:rsid w:val="00EA38D5"/>
    <w:rsid w:val="00EA5C48"/>
    <w:rsid w:val="00EA5D1C"/>
    <w:rsid w:val="00ED7428"/>
    <w:rsid w:val="00EF5722"/>
    <w:rsid w:val="00F00361"/>
    <w:rsid w:val="00F077BB"/>
    <w:rsid w:val="00F17D6B"/>
    <w:rsid w:val="00F22DF8"/>
    <w:rsid w:val="00F276BD"/>
    <w:rsid w:val="00F33F5A"/>
    <w:rsid w:val="00F40587"/>
    <w:rsid w:val="00F45E16"/>
    <w:rsid w:val="00F46D23"/>
    <w:rsid w:val="00F540F5"/>
    <w:rsid w:val="00F627B4"/>
    <w:rsid w:val="00F64BB0"/>
    <w:rsid w:val="00F70111"/>
    <w:rsid w:val="00F7059B"/>
    <w:rsid w:val="00F91AED"/>
    <w:rsid w:val="00FA03A0"/>
    <w:rsid w:val="00FB1FE0"/>
    <w:rsid w:val="00FB3F19"/>
    <w:rsid w:val="00FC7B9E"/>
    <w:rsid w:val="00FD5DF1"/>
    <w:rsid w:val="00FD67FA"/>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4AF16B"/>
  <w15:docId w15:val="{B35A2BCE-85C4-42C9-96EE-625A5D8E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link w:val="FooterChar"/>
    <w:uiPriority w:val="99"/>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Title">
    <w:name w:val="Title"/>
    <w:basedOn w:val="Normal"/>
    <w:link w:val="TitleChar"/>
    <w:uiPriority w:val="10"/>
    <w:qFormat/>
    <w:rsid w:val="00344535"/>
    <w:pPr>
      <w:spacing w:before="240" w:after="60" w:line="240" w:lineRule="auto"/>
      <w:jc w:val="left"/>
      <w:outlineLvl w:val="0"/>
    </w:pPr>
    <w:rPr>
      <w:rFonts w:cs="Arial"/>
      <w:b/>
      <w:bCs/>
      <w:kern w:val="28"/>
      <w:sz w:val="32"/>
      <w:szCs w:val="32"/>
      <w:lang w:val="en-IE"/>
    </w:rPr>
  </w:style>
  <w:style w:type="character" w:customStyle="1" w:styleId="TitleChar">
    <w:name w:val="Title Char"/>
    <w:basedOn w:val="DefaultParagraphFont"/>
    <w:link w:val="Title"/>
    <w:uiPriority w:val="10"/>
    <w:rsid w:val="00344535"/>
    <w:rPr>
      <w:rFonts w:ascii="Arial" w:hAnsi="Arial" w:cs="Arial"/>
      <w:b/>
      <w:bCs/>
      <w:kern w:val="28"/>
      <w:sz w:val="32"/>
      <w:szCs w:val="32"/>
      <w:lang w:eastAsia="en-US"/>
    </w:rPr>
  </w:style>
  <w:style w:type="paragraph" w:styleId="ListParagraph">
    <w:name w:val="List Paragraph"/>
    <w:basedOn w:val="Normal"/>
    <w:uiPriority w:val="34"/>
    <w:qFormat/>
    <w:rsid w:val="00344535"/>
    <w:pPr>
      <w:spacing w:before="60" w:line="240" w:lineRule="auto"/>
      <w:ind w:left="720"/>
      <w:contextualSpacing/>
      <w:jc w:val="left"/>
    </w:pPr>
    <w:rPr>
      <w:lang w:val="en-IE"/>
    </w:rPr>
  </w:style>
  <w:style w:type="paragraph" w:customStyle="1" w:styleId="A">
    <w:name w:val="A"/>
    <w:basedOn w:val="Normal"/>
    <w:rsid w:val="00BD2E71"/>
    <w:pPr>
      <w:numPr>
        <w:numId w:val="14"/>
      </w:numPr>
      <w:tabs>
        <w:tab w:val="clear" w:pos="1800"/>
      </w:tabs>
      <w:spacing w:after="0" w:line="240" w:lineRule="auto"/>
      <w:ind w:left="357" w:hanging="357"/>
      <w:jc w:val="left"/>
    </w:pPr>
    <w:rPr>
      <w:szCs w:val="20"/>
      <w:lang w:val="en-GB"/>
    </w:rPr>
  </w:style>
  <w:style w:type="paragraph" w:styleId="NoSpacing">
    <w:name w:val="No Spacing"/>
    <w:link w:val="NoSpacingChar"/>
    <w:uiPriority w:val="1"/>
    <w:qFormat/>
    <w:rsid w:val="00674F8A"/>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674F8A"/>
    <w:rPr>
      <w:rFonts w:asciiTheme="minorHAnsi" w:eastAsiaTheme="minorEastAsia" w:hAnsiTheme="minorHAnsi" w:cstheme="minorBidi"/>
      <w:sz w:val="28"/>
      <w:szCs w:val="22"/>
      <w:lang w:val="en-US" w:eastAsia="ja-JP"/>
    </w:rPr>
  </w:style>
  <w:style w:type="character" w:customStyle="1" w:styleId="FooterChar">
    <w:name w:val="Footer Char"/>
    <w:basedOn w:val="DefaultParagraphFont"/>
    <w:link w:val="Footer"/>
    <w:uiPriority w:val="99"/>
    <w:rsid w:val="000D3E5E"/>
    <w:rPr>
      <w:rFonts w:ascii="Arial"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0353F-1E17-4CCE-8D77-23D69D98C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37</TotalTime>
  <Pages>42</Pages>
  <Words>6058</Words>
  <Characters>34535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40512</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
  <dc:creator>Eamon Nolan</dc:creator>
  <cp:keywords/>
  <dc:description/>
  <cp:lastModifiedBy>Shane O'Brien</cp:lastModifiedBy>
  <cp:revision>70</cp:revision>
  <cp:lastPrinted>2005-03-03T15:39:00Z</cp:lastPrinted>
  <dcterms:created xsi:type="dcterms:W3CDTF">2018-08-13T19:04:00Z</dcterms:created>
  <dcterms:modified xsi:type="dcterms:W3CDTF">2018-08-13T19:40:00Z</dcterms:modified>
</cp:coreProperties>
</file>